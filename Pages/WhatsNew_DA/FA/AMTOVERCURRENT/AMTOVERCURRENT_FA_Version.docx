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C316" w14:textId="77777777" w:rsidR="004003E1" w:rsidRPr="005421D6" w:rsidRDefault="004003E1" w:rsidP="004003E1">
      <w:pPr>
        <w:pStyle w:val="Heading2"/>
      </w:pPr>
      <w:r w:rsidRPr="005421D6">
        <w:t>AMT Overcurrent   @DateVersion@1401-07-17   @Namefilestart@22.10.09.01@NamefileEnd@   @linkHrefStert@https://vebko.org/Downloads/Instructions/WhatsNew/Test-AMPro%2022.10.09.01/001_Test-AMPro%2022.10.09.01_001_fa.mp4@linkHrefEnd@</w:t>
      </w:r>
    </w:p>
    <w:p w14:paraId="4F4CD684" w14:textId="2366D147" w:rsidR="004003E1" w:rsidRPr="005421D6" w:rsidRDefault="004003E1" w:rsidP="004003E1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مشکلات مربوط به گزینه‌ی </w:t>
      </w:r>
      <w:r w:rsidRPr="005421D6">
        <w:t>Active Range</w:t>
      </w:r>
      <w:r w:rsidRPr="005421D6">
        <w:rPr>
          <w:rFonts w:hint="cs"/>
          <w:rtl/>
          <w:lang w:val="de-DE"/>
        </w:rPr>
        <w:t xml:space="preserve"> در حالت </w:t>
      </w:r>
      <w:r w:rsidRPr="005421D6">
        <w:t>directional</w:t>
      </w:r>
      <w:r w:rsidRPr="005421D6">
        <w:rPr>
          <w:rFonts w:hint="cs"/>
          <w:rtl/>
          <w:lang w:val="de-DE"/>
        </w:rPr>
        <w:t xml:space="preserve"> برطرف شده است.</w:t>
      </w:r>
    </w:p>
    <w:p w14:paraId="59DEE931" w14:textId="77777777" w:rsidR="00032035" w:rsidRPr="005421D6" w:rsidRDefault="00032035" w:rsidP="00032035">
      <w:pPr>
        <w:pStyle w:val="Heading2"/>
      </w:pPr>
      <w:r w:rsidRPr="005421D6">
        <w:t>AMT Overcurrent   @DateVersion@1401-05-01   @Namefilestart@22.07.23.01@NamefileEnd@   @linkHrefStert@https://vebko.org/Downloads/Instructions/WhatsNew/Test-AMPro%2022.07.23.01/001_Test-AMPro%2022.07.23.01_001_fa.mp4@linkHrefEnd@</w:t>
      </w:r>
    </w:p>
    <w:p w14:paraId="588477E5" w14:textId="3A774398" w:rsidR="00032035" w:rsidRPr="005421D6" w:rsidRDefault="00032035" w:rsidP="00032035">
      <w:pPr>
        <w:pStyle w:val="AAA-MatnAsli"/>
        <w:ind w:left="0" w:firstLine="0"/>
        <w:rPr>
          <w:rtl/>
        </w:rPr>
      </w:pPr>
      <w:r w:rsidRPr="005421D6">
        <w:rPr>
          <w:rFonts w:hint="cs"/>
          <w:rtl/>
          <w:lang w:val="de-DE"/>
        </w:rPr>
        <w:t xml:space="preserve">دو فرمول از فرمول‌های مربوط به تابع </w:t>
      </w:r>
      <w:r w:rsidRPr="005421D6">
        <w:t>overload</w:t>
      </w:r>
      <w:r w:rsidRPr="005421D6">
        <w:rPr>
          <w:rFonts w:hint="cs"/>
          <w:rtl/>
          <w:lang w:val="de-DE"/>
        </w:rPr>
        <w:t xml:space="preserve"> رله‌های زیمنس به کتابخانه مشخصه‌های موجود در </w:t>
      </w:r>
      <w:r w:rsidRPr="005421D6">
        <w:t>Test Object</w:t>
      </w:r>
      <w:r w:rsidRPr="005421D6">
        <w:rPr>
          <w:rFonts w:hint="cs"/>
          <w:rtl/>
        </w:rPr>
        <w:t xml:space="preserve"> اضافه شد.</w:t>
      </w:r>
    </w:p>
    <w:p w14:paraId="3F31CF88" w14:textId="77777777" w:rsidR="009B0C73" w:rsidRPr="005421D6" w:rsidRDefault="009B0C73" w:rsidP="009B0C73">
      <w:pPr>
        <w:pStyle w:val="Heading2"/>
      </w:pPr>
      <w:r w:rsidRPr="005421D6">
        <w:t>AMT Overcurrent   @DateVersion@1401-04-25   @Namefilestart@22.07.16.01@NamefileEnd@   @linkHrefStert@https://vebko.org/Downloads/Instructions/WhatsNew/Test-AMPro%2022.07.16.01/001_Test-AMPro%2022.07.16.01_001_fa.mp4@linkHrefEnd@</w:t>
      </w:r>
    </w:p>
    <w:p w14:paraId="69B0FB49" w14:textId="0B07A720" w:rsidR="009B0C73" w:rsidRPr="005421D6" w:rsidRDefault="009B0C73" w:rsidP="009B0C73">
      <w:pPr>
        <w:pStyle w:val="AAA-MatnAsli"/>
        <w:ind w:left="0" w:firstLine="0"/>
      </w:pPr>
      <w:r w:rsidRPr="005421D6">
        <w:rPr>
          <w:rFonts w:hint="cs"/>
          <w:rtl/>
          <w:lang w:val="de-DE"/>
        </w:rPr>
        <w:t xml:space="preserve">پس از انجام تست </w:t>
      </w:r>
      <w:r w:rsidRPr="005421D6">
        <w:t>PickUp-DropOff</w:t>
      </w:r>
      <w:r w:rsidRPr="005421D6">
        <w:rPr>
          <w:rFonts w:hint="cs"/>
          <w:rtl/>
          <w:lang w:val="de-DE"/>
        </w:rPr>
        <w:t xml:space="preserve">، نمودار موجود در </w:t>
      </w:r>
      <w:r w:rsidRPr="005421D6">
        <w:t>Signal View</w:t>
      </w:r>
      <w:r w:rsidRPr="005421D6">
        <w:rPr>
          <w:rFonts w:hint="cs"/>
          <w:rtl/>
        </w:rPr>
        <w:t xml:space="preserve"> مطابق با نتایج تست بروزرسانی نمی‌شدند. این مشکل در نسخه‌ی پیش رو برطرف شده است.</w:t>
      </w:r>
    </w:p>
    <w:p w14:paraId="646EA460" w14:textId="77777777" w:rsidR="00E723E0" w:rsidRPr="005421D6" w:rsidRDefault="00E723E0" w:rsidP="00E723E0">
      <w:pPr>
        <w:pStyle w:val="Heading2"/>
      </w:pPr>
      <w:r w:rsidRPr="005421D6">
        <w:t>AMT Overcurrent   @DateVersion@1401-04-15   @Namefilestart@22.07.06.01@NamefileEnd@   @linkHrefStert@https://vebko.org/Downloads/Instructions/WhatsNew/Test-AMPro%2022.07.06.01/001_Test-AMPro%2022.07.06.01_001_fa.mp4@linkHrefEnd@</w:t>
      </w:r>
    </w:p>
    <w:p w14:paraId="6EBA9667" w14:textId="64BCA038" w:rsidR="00E723E0" w:rsidRPr="005421D6" w:rsidRDefault="00E723E0" w:rsidP="00E723E0">
      <w:pPr>
        <w:pStyle w:val="AAA-MatnAsli"/>
        <w:rPr>
          <w:rtl/>
          <w:lang w:val="de-DE"/>
        </w:rPr>
      </w:pPr>
      <w:r w:rsidRPr="005421D6">
        <w:rPr>
          <w:rtl/>
          <w:lang w:val="de-DE"/>
        </w:rPr>
        <w:t>در زبانه‌</w:t>
      </w:r>
      <w:r w:rsidRPr="005421D6">
        <w:rPr>
          <w:rFonts w:hint="cs"/>
          <w:rtl/>
          <w:lang w:val="de-DE"/>
        </w:rPr>
        <w:t>ی</w:t>
      </w:r>
      <w:r w:rsidRPr="005421D6">
        <w:rPr>
          <w:rtl/>
          <w:lang w:val="de-DE"/>
        </w:rPr>
        <w:t xml:space="preserve"> </w:t>
      </w:r>
      <w:r w:rsidRPr="005421D6">
        <w:t>Setting</w:t>
      </w:r>
      <w:r w:rsidRPr="005421D6">
        <w:rPr>
          <w:rtl/>
          <w:lang w:val="de-DE"/>
        </w:rPr>
        <w:t xml:space="preserve"> بخش</w:t>
      </w:r>
      <w:r w:rsidRPr="005421D6">
        <w:rPr>
          <w:rFonts w:hint="cs"/>
          <w:rtl/>
          <w:lang w:val="de-DE"/>
        </w:rPr>
        <w:t>ی</w:t>
      </w:r>
      <w:r w:rsidRPr="005421D6">
        <w:rPr>
          <w:rtl/>
          <w:lang w:val="de-DE"/>
        </w:rPr>
        <w:t xml:space="preserve"> به نام </w:t>
      </w:r>
      <w:r w:rsidRPr="005421D6">
        <w:t>Directional Algorithm</w:t>
      </w:r>
      <w:r w:rsidRPr="005421D6">
        <w:rPr>
          <w:rtl/>
          <w:lang w:val="de-DE"/>
        </w:rPr>
        <w:t xml:space="preserve"> ا</w:t>
      </w:r>
      <w:r w:rsidRPr="005421D6">
        <w:rPr>
          <w:rFonts w:hint="cs"/>
          <w:rtl/>
          <w:lang w:val="de-DE"/>
        </w:rPr>
        <w:t>ی</w:t>
      </w:r>
      <w:r w:rsidRPr="005421D6">
        <w:rPr>
          <w:rFonts w:hint="eastAsia"/>
          <w:rtl/>
          <w:lang w:val="de-DE"/>
        </w:rPr>
        <w:t>جاد</w:t>
      </w:r>
      <w:r w:rsidRPr="005421D6">
        <w:rPr>
          <w:rtl/>
          <w:lang w:val="de-DE"/>
        </w:rPr>
        <w:t xml:space="preserve"> شد</w:t>
      </w:r>
      <w:r w:rsidRPr="005421D6">
        <w:rPr>
          <w:rFonts w:hint="cs"/>
          <w:rtl/>
          <w:lang w:val="de-DE"/>
        </w:rPr>
        <w:t>ه است</w:t>
      </w:r>
      <w:r w:rsidRPr="005421D6">
        <w:rPr>
          <w:rtl/>
          <w:lang w:val="de-DE"/>
        </w:rPr>
        <w:t>. از گز</w:t>
      </w:r>
      <w:r w:rsidRPr="005421D6">
        <w:rPr>
          <w:rFonts w:hint="cs"/>
          <w:rtl/>
          <w:lang w:val="de-DE"/>
        </w:rPr>
        <w:t>ی</w:t>
      </w:r>
      <w:r w:rsidRPr="005421D6">
        <w:rPr>
          <w:rFonts w:hint="eastAsia"/>
          <w:rtl/>
          <w:lang w:val="de-DE"/>
        </w:rPr>
        <w:t>نه‌ها</w:t>
      </w:r>
      <w:r w:rsidRPr="005421D6">
        <w:rPr>
          <w:rFonts w:hint="cs"/>
          <w:rtl/>
          <w:lang w:val="de-DE"/>
        </w:rPr>
        <w:t>ی</w:t>
      </w:r>
      <w:r w:rsidRPr="005421D6">
        <w:rPr>
          <w:rtl/>
          <w:lang w:val="de-DE"/>
        </w:rPr>
        <w:t xml:space="preserve"> ا</w:t>
      </w:r>
      <w:r w:rsidRPr="005421D6">
        <w:rPr>
          <w:rFonts w:hint="cs"/>
          <w:rtl/>
          <w:lang w:val="de-DE"/>
        </w:rPr>
        <w:t>ی</w:t>
      </w:r>
      <w:r w:rsidRPr="005421D6">
        <w:rPr>
          <w:rFonts w:hint="eastAsia"/>
          <w:rtl/>
          <w:lang w:val="de-DE"/>
        </w:rPr>
        <w:t>ن</w:t>
      </w:r>
      <w:r w:rsidRPr="005421D6">
        <w:rPr>
          <w:rtl/>
          <w:lang w:val="de-DE"/>
        </w:rPr>
        <w:t xml:space="preserve"> بخش با توجه به الگور</w:t>
      </w:r>
      <w:r w:rsidRPr="005421D6">
        <w:rPr>
          <w:rFonts w:hint="cs"/>
          <w:rtl/>
          <w:lang w:val="de-DE"/>
        </w:rPr>
        <w:t>ی</w:t>
      </w:r>
      <w:r w:rsidRPr="005421D6">
        <w:rPr>
          <w:rFonts w:hint="eastAsia"/>
          <w:rtl/>
          <w:lang w:val="de-DE"/>
        </w:rPr>
        <w:t>تم</w:t>
      </w:r>
      <w:r w:rsidRPr="005421D6">
        <w:rPr>
          <w:rtl/>
          <w:lang w:val="de-DE"/>
        </w:rPr>
        <w:t xml:space="preserve"> به کار رفته در رله برا</w:t>
      </w:r>
      <w:r w:rsidRPr="005421D6">
        <w:rPr>
          <w:rFonts w:hint="cs"/>
          <w:rtl/>
          <w:lang w:val="de-DE"/>
        </w:rPr>
        <w:t>ی</w:t>
      </w:r>
      <w:r w:rsidRPr="005421D6">
        <w:rPr>
          <w:rtl/>
          <w:lang w:val="de-DE"/>
        </w:rPr>
        <w:t xml:space="preserve"> تست </w:t>
      </w:r>
      <w:r w:rsidRPr="005421D6">
        <w:t>directional</w:t>
      </w:r>
      <w:r w:rsidRPr="005421D6">
        <w:rPr>
          <w:rtl/>
          <w:lang w:val="de-DE"/>
        </w:rPr>
        <w:t xml:space="preserve"> جهت پوشش کامل ناح</w:t>
      </w:r>
      <w:r w:rsidRPr="005421D6">
        <w:rPr>
          <w:rFonts w:hint="cs"/>
          <w:rtl/>
          <w:lang w:val="de-DE"/>
        </w:rPr>
        <w:t>ی</w:t>
      </w:r>
      <w:r w:rsidRPr="005421D6">
        <w:rPr>
          <w:rFonts w:hint="eastAsia"/>
          <w:rtl/>
          <w:lang w:val="de-DE"/>
        </w:rPr>
        <w:t>ه‌</w:t>
      </w:r>
      <w:r w:rsidRPr="005421D6">
        <w:rPr>
          <w:rFonts w:hint="cs"/>
          <w:rtl/>
          <w:lang w:val="de-DE"/>
        </w:rPr>
        <w:t>ی</w:t>
      </w:r>
      <w:r w:rsidRPr="005421D6">
        <w:rPr>
          <w:rtl/>
          <w:lang w:val="de-DE"/>
        </w:rPr>
        <w:t xml:space="preserve"> عملکرد در خطاها</w:t>
      </w:r>
      <w:r w:rsidRPr="005421D6">
        <w:rPr>
          <w:rFonts w:hint="cs"/>
          <w:rtl/>
          <w:lang w:val="de-DE"/>
        </w:rPr>
        <w:t>ی</w:t>
      </w:r>
      <w:r w:rsidRPr="005421D6">
        <w:rPr>
          <w:rtl/>
          <w:lang w:val="de-DE"/>
        </w:rPr>
        <w:t xml:space="preserve"> دوفاز م</w:t>
      </w:r>
      <w:r w:rsidRPr="005421D6">
        <w:rPr>
          <w:rFonts w:hint="cs"/>
          <w:rtl/>
          <w:lang w:val="de-DE"/>
        </w:rPr>
        <w:t>ی‌</w:t>
      </w:r>
      <w:r w:rsidRPr="005421D6">
        <w:rPr>
          <w:rFonts w:hint="eastAsia"/>
          <w:rtl/>
          <w:lang w:val="de-DE"/>
        </w:rPr>
        <w:t>توان</w:t>
      </w:r>
      <w:r w:rsidRPr="005421D6">
        <w:rPr>
          <w:rtl/>
          <w:lang w:val="de-DE"/>
        </w:rPr>
        <w:t xml:space="preserve"> استفاده کرد</w:t>
      </w:r>
      <w:r w:rsidRPr="005421D6">
        <w:rPr>
          <w:rFonts w:hint="cs"/>
          <w:rtl/>
        </w:rPr>
        <w:t>.</w:t>
      </w:r>
    </w:p>
    <w:p w14:paraId="6F2B0136" w14:textId="3FA33BB6" w:rsidR="00E723E0" w:rsidRPr="005421D6" w:rsidRDefault="00E723E0" w:rsidP="00E723E0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مشکلات مربوط به تلورانس زاویه‌ایی برای تست </w:t>
      </w:r>
      <w:r w:rsidRPr="005421D6">
        <w:rPr>
          <w:lang w:val="de-DE"/>
        </w:rPr>
        <w:t>directional</w:t>
      </w:r>
      <w:r w:rsidRPr="005421D6">
        <w:rPr>
          <w:rFonts w:hint="cs"/>
          <w:rtl/>
          <w:lang w:val="de-DE"/>
        </w:rPr>
        <w:t xml:space="preserve"> برطرف شده است. </w:t>
      </w:r>
    </w:p>
    <w:p w14:paraId="1D59255F" w14:textId="54A7A5ED" w:rsidR="00E723E0" w:rsidRPr="005421D6" w:rsidRDefault="00E723E0" w:rsidP="00E723E0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رابطه‌ی به کار رفته در رله‌ی </w:t>
      </w:r>
      <w:r w:rsidRPr="005421D6">
        <w:rPr>
          <w:lang w:val="de-DE"/>
        </w:rPr>
        <w:t>7SA87 SIEMENS</w:t>
      </w:r>
      <w:r w:rsidRPr="005421D6">
        <w:rPr>
          <w:rFonts w:hint="cs"/>
          <w:rtl/>
          <w:lang w:val="de-DE"/>
        </w:rPr>
        <w:t xml:space="preserve"> به این ماژول اضافه شده است.</w:t>
      </w:r>
    </w:p>
    <w:p w14:paraId="37472245" w14:textId="77777777" w:rsidR="00786E27" w:rsidRPr="005421D6" w:rsidRDefault="00786E27" w:rsidP="00786E27">
      <w:pPr>
        <w:pStyle w:val="Heading2"/>
      </w:pPr>
      <w:r w:rsidRPr="005421D6">
        <w:t>AMT Overcurrent   @DateVersion@1401-03-03   @Namefilestart@22.05.24.01@NamefileEnd@   @linkHrefStert@https://vebko.org/Downloads/Instructions/WhatsNew/Test-AMPro%2022.05.24.01/001_Test-AMPro%2022.05.24.01_001_fa.mp4@linkHrefEnd@</w:t>
      </w:r>
    </w:p>
    <w:p w14:paraId="06C73B0D" w14:textId="74367AB9" w:rsidR="00786E27" w:rsidRPr="005421D6" w:rsidRDefault="00786E27" w:rsidP="00786E27">
      <w:pPr>
        <w:pStyle w:val="AAA-MatnAsli"/>
        <w:rPr>
          <w:rtl/>
          <w:lang w:val="de-DE"/>
        </w:rPr>
      </w:pPr>
      <w:r w:rsidRPr="005421D6">
        <w:rPr>
          <w:rtl/>
          <w:lang w:val="de-DE"/>
        </w:rPr>
        <w:t xml:space="preserve">در تست </w:t>
      </w:r>
      <w:r w:rsidRPr="005421D6">
        <w:t>PickUp-DropOff</w:t>
      </w:r>
      <w:r w:rsidRPr="005421D6">
        <w:rPr>
          <w:rFonts w:hint="cs"/>
          <w:rtl/>
          <w:lang w:val="de-DE"/>
        </w:rPr>
        <w:t>،</w:t>
      </w:r>
      <w:r w:rsidRPr="005421D6">
        <w:rPr>
          <w:rtl/>
          <w:lang w:val="de-DE"/>
        </w:rPr>
        <w:t xml:space="preserve"> </w:t>
      </w:r>
      <w:r w:rsidRPr="005421D6">
        <w:rPr>
          <w:rFonts w:hint="cs"/>
          <w:rtl/>
          <w:lang w:val="de-DE"/>
        </w:rPr>
        <w:t xml:space="preserve">اگر </w:t>
      </w:r>
      <w:r w:rsidRPr="005421D6">
        <w:rPr>
          <w:rtl/>
          <w:lang w:val="de-DE"/>
        </w:rPr>
        <w:t>تست</w:t>
      </w:r>
      <w:r w:rsidRPr="005421D6">
        <w:rPr>
          <w:rFonts w:hint="cs"/>
          <w:rtl/>
          <w:lang w:val="de-DE"/>
        </w:rPr>
        <w:t xml:space="preserve"> در حال اجرا را </w:t>
      </w:r>
      <w:r w:rsidRPr="005421D6">
        <w:rPr>
          <w:rtl/>
          <w:lang w:val="de-DE"/>
        </w:rPr>
        <w:t>متوقف م</w:t>
      </w:r>
      <w:r w:rsidRPr="005421D6">
        <w:rPr>
          <w:rFonts w:hint="cs"/>
          <w:rtl/>
          <w:lang w:val="de-DE"/>
        </w:rPr>
        <w:t>ی‌</w:t>
      </w:r>
      <w:r w:rsidRPr="005421D6">
        <w:rPr>
          <w:rtl/>
          <w:lang w:val="de-DE"/>
        </w:rPr>
        <w:t>کرد</w:t>
      </w:r>
      <w:r w:rsidRPr="005421D6">
        <w:rPr>
          <w:rFonts w:hint="cs"/>
          <w:rtl/>
          <w:lang w:val="de-DE"/>
        </w:rPr>
        <w:t>ید</w:t>
      </w:r>
      <w:r w:rsidRPr="005421D6">
        <w:rPr>
          <w:rFonts w:hint="eastAsia"/>
          <w:rtl/>
          <w:lang w:val="de-DE"/>
        </w:rPr>
        <w:t>،</w:t>
      </w:r>
      <w:r w:rsidRPr="005421D6">
        <w:rPr>
          <w:rtl/>
          <w:lang w:val="de-DE"/>
        </w:rPr>
        <w:t xml:space="preserve"> نرم افزار </w:t>
      </w:r>
      <w:r w:rsidRPr="005421D6">
        <w:t>crash</w:t>
      </w:r>
      <w:r w:rsidRPr="005421D6">
        <w:rPr>
          <w:rtl/>
          <w:lang w:val="de-DE"/>
        </w:rPr>
        <w:t xml:space="preserve"> م</w:t>
      </w:r>
      <w:r w:rsidRPr="005421D6">
        <w:rPr>
          <w:rFonts w:hint="cs"/>
          <w:rtl/>
          <w:lang w:val="de-DE"/>
        </w:rPr>
        <w:t>ی‌</w:t>
      </w:r>
      <w:r w:rsidRPr="005421D6">
        <w:rPr>
          <w:rtl/>
          <w:lang w:val="de-DE"/>
        </w:rPr>
        <w:t>کرد، ا</w:t>
      </w:r>
      <w:r w:rsidRPr="005421D6">
        <w:rPr>
          <w:rFonts w:hint="cs"/>
          <w:rtl/>
          <w:lang w:val="de-DE"/>
        </w:rPr>
        <w:t>ی</w:t>
      </w:r>
      <w:r w:rsidRPr="005421D6">
        <w:rPr>
          <w:rFonts w:hint="eastAsia"/>
          <w:rtl/>
          <w:lang w:val="de-DE"/>
        </w:rPr>
        <w:t>ن</w:t>
      </w:r>
      <w:r w:rsidRPr="005421D6">
        <w:rPr>
          <w:rtl/>
          <w:lang w:val="de-DE"/>
        </w:rPr>
        <w:t xml:space="preserve"> مشکل در نسخه</w:t>
      </w:r>
      <w:r w:rsidRPr="005421D6">
        <w:rPr>
          <w:rFonts w:hint="cs"/>
          <w:rtl/>
          <w:lang w:val="de-DE"/>
        </w:rPr>
        <w:t>‌ی</w:t>
      </w:r>
      <w:r w:rsidRPr="005421D6">
        <w:rPr>
          <w:rtl/>
          <w:lang w:val="de-DE"/>
        </w:rPr>
        <w:t xml:space="preserve"> جد</w:t>
      </w:r>
      <w:r w:rsidRPr="005421D6">
        <w:rPr>
          <w:rFonts w:hint="cs"/>
          <w:rtl/>
          <w:lang w:val="de-DE"/>
        </w:rPr>
        <w:t>ی</w:t>
      </w:r>
      <w:r w:rsidRPr="005421D6">
        <w:rPr>
          <w:rFonts w:hint="eastAsia"/>
          <w:rtl/>
          <w:lang w:val="de-DE"/>
        </w:rPr>
        <w:t>د</w:t>
      </w:r>
      <w:r w:rsidRPr="005421D6">
        <w:rPr>
          <w:rtl/>
          <w:lang w:val="de-DE"/>
        </w:rPr>
        <w:t xml:space="preserve"> رفع شده است</w:t>
      </w:r>
      <w:r w:rsidRPr="005421D6">
        <w:rPr>
          <w:rFonts w:hint="cs"/>
          <w:rtl/>
          <w:lang w:val="de-DE"/>
        </w:rPr>
        <w:t>.</w:t>
      </w:r>
    </w:p>
    <w:p w14:paraId="4D37834E" w14:textId="690F0197" w:rsidR="00786E27" w:rsidRPr="005421D6" w:rsidRDefault="00786E27" w:rsidP="00786E27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گزینه‌ی </w:t>
      </w:r>
      <w:r w:rsidRPr="005421D6">
        <w:t>Show Selected Z Act. Point</w:t>
      </w:r>
      <w:r w:rsidRPr="005421D6">
        <w:rPr>
          <w:rFonts w:hint="cs"/>
          <w:rtl/>
          <w:lang w:val="de-DE"/>
        </w:rPr>
        <w:t xml:space="preserve"> به اشتباه در تنظیمات </w:t>
      </w:r>
      <w:r w:rsidRPr="005421D6">
        <w:t>Characteristic View</w:t>
      </w:r>
      <w:r w:rsidRPr="005421D6">
        <w:rPr>
          <w:rFonts w:hint="cs"/>
          <w:rtl/>
          <w:lang w:val="de-DE"/>
        </w:rPr>
        <w:t xml:space="preserve"> نمایش داده می‌شد. این مشکل در نسخه جدید رفع شده است.</w:t>
      </w:r>
    </w:p>
    <w:p w14:paraId="5E8BCB4F" w14:textId="77777777" w:rsidR="00D26EC4" w:rsidRPr="005421D6" w:rsidRDefault="00D26EC4" w:rsidP="00D26EC4">
      <w:pPr>
        <w:pStyle w:val="Heading2"/>
      </w:pPr>
      <w:r w:rsidRPr="005421D6">
        <w:t>AMT Overcurrent   @DateVersion@1401-02-18   @Namefilestart@22.05.08.01@NamefileEnd@   @linkHrefStert@https://vebko.org/Downloads/Instructions/WhatsNew/Test-AMPro%2022.05.08.01/001_Test-AMPro%2022.05.08.01_001_fa.mp4@linkHrefEnd@</w:t>
      </w:r>
    </w:p>
    <w:p w14:paraId="53FCC8EE" w14:textId="7FBCFDC1" w:rsidR="00D26EC4" w:rsidRPr="005421D6" w:rsidRDefault="00D26EC4" w:rsidP="00D26EC4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پس از اجرای تست، خطوط </w:t>
      </w:r>
      <w:r w:rsidRPr="005421D6">
        <w:t>margin</w:t>
      </w:r>
      <w:r w:rsidRPr="005421D6">
        <w:rPr>
          <w:rFonts w:hint="cs"/>
          <w:rtl/>
          <w:lang w:val="de-DE"/>
        </w:rPr>
        <w:t xml:space="preserve"> ِ مربوط به </w:t>
      </w:r>
      <w:r w:rsidRPr="005421D6">
        <w:t>PickUp Start</w:t>
      </w:r>
      <w:r w:rsidRPr="005421D6">
        <w:rPr>
          <w:rFonts w:hint="cs"/>
          <w:rtl/>
          <w:lang w:val="de-DE"/>
        </w:rPr>
        <w:t xml:space="preserve"> و </w:t>
      </w:r>
      <w:r w:rsidRPr="005421D6">
        <w:t>DropOff End</w:t>
      </w:r>
      <w:r w:rsidRPr="005421D6">
        <w:rPr>
          <w:rFonts w:hint="cs"/>
          <w:rtl/>
          <w:lang w:val="de-DE"/>
        </w:rPr>
        <w:t xml:space="preserve"> در پنجره‌ی </w:t>
      </w:r>
      <w:r w:rsidRPr="005421D6">
        <w:t>Characteristic View</w:t>
      </w:r>
      <w:r w:rsidRPr="005421D6">
        <w:rPr>
          <w:rFonts w:hint="cs"/>
          <w:rtl/>
          <w:lang w:val="de-DE"/>
        </w:rPr>
        <w:t xml:space="preserve"> روی منحنی مشخصه به نمایش داده نمی‌شد که در نسخه‌ی پیش رو برطرف شده است.</w:t>
      </w:r>
    </w:p>
    <w:p w14:paraId="0E913C93" w14:textId="77777777" w:rsidR="00622B1D" w:rsidRPr="005421D6" w:rsidRDefault="00622B1D" w:rsidP="00622B1D">
      <w:pPr>
        <w:pStyle w:val="Heading2"/>
      </w:pPr>
      <w:r w:rsidRPr="005421D6">
        <w:t>AMT Overcurrent   @DateVersion@1400-12-22   @Namefilestart@22.03.13.01@NamefileEnd@   @linkHrefStert@https://vebko.org/Downloads/Instructions/WhatsNew/Test-AMPro%2022.03.13.01/001_Test-AMPro%2022.03.13.01_001_fa.mp4@linkHrefEnd@</w:t>
      </w:r>
    </w:p>
    <w:p w14:paraId="03A1BA9E" w14:textId="105FD7A4" w:rsidR="00622B1D" w:rsidRPr="005421D6" w:rsidRDefault="00622B1D" w:rsidP="00622B1D">
      <w:pPr>
        <w:pStyle w:val="AAA-MatnAsli"/>
        <w:rPr>
          <w:rtl/>
        </w:rPr>
      </w:pPr>
      <w:r w:rsidRPr="005421D6">
        <w:rPr>
          <w:rFonts w:hint="cs"/>
          <w:rtl/>
        </w:rPr>
        <w:t xml:space="preserve">در تست </w:t>
      </w:r>
      <w:r w:rsidRPr="005421D6">
        <w:t>DOC</w:t>
      </w:r>
      <w:r w:rsidRPr="005421D6">
        <w:rPr>
          <w:rFonts w:hint="cs"/>
          <w:rtl/>
        </w:rPr>
        <w:t xml:space="preserve"> و در زبانه‌ی </w:t>
      </w:r>
      <w:r w:rsidRPr="005421D6">
        <w:t>PickUp-DropOff</w:t>
      </w:r>
      <w:r w:rsidRPr="005421D6">
        <w:rPr>
          <w:rFonts w:hint="cs"/>
          <w:rtl/>
        </w:rPr>
        <w:t xml:space="preserve"> و در حالتی که </w:t>
      </w:r>
      <w:r w:rsidRPr="005421D6">
        <w:t>Target Type</w:t>
      </w:r>
      <w:r w:rsidRPr="005421D6">
        <w:rPr>
          <w:rFonts w:hint="cs"/>
          <w:rtl/>
          <w:lang w:val="de-DE"/>
        </w:rPr>
        <w:t xml:space="preserve"> روی</w:t>
      </w:r>
      <w:r w:rsidRPr="005421D6">
        <w:t xml:space="preserve"> Angle</w:t>
      </w:r>
      <w:r w:rsidRPr="005421D6">
        <w:rPr>
          <w:rFonts w:hint="cs"/>
          <w:rtl/>
          <w:lang w:val="de-DE"/>
        </w:rPr>
        <w:t xml:space="preserve"> بود</w:t>
      </w:r>
      <w:r w:rsidRPr="005421D6">
        <w:rPr>
          <w:rFonts w:hint="cs"/>
          <w:rtl/>
        </w:rPr>
        <w:t xml:space="preserve">، </w:t>
      </w:r>
      <w:r w:rsidRPr="005421D6">
        <w:rPr>
          <w:rFonts w:hint="cs"/>
          <w:rtl/>
          <w:lang w:val="de-DE"/>
        </w:rPr>
        <w:t xml:space="preserve">پس از کلیک روی </w:t>
      </w:r>
      <w:r w:rsidRPr="005421D6">
        <w:t xml:space="preserve">Apply </w:t>
      </w:r>
      <w:r w:rsidRPr="005421D6">
        <w:rPr>
          <w:rFonts w:cs="Calibri"/>
        </w:rPr>
        <w:t>&amp; Start Test</w:t>
      </w:r>
      <w:r w:rsidRPr="005421D6">
        <w:rPr>
          <w:rFonts w:hint="cs"/>
          <w:rtl/>
        </w:rPr>
        <w:t xml:space="preserve"> مقادیر در ابتدا بر حسب آمپر و سپس بر حسب زاویه در جدول نمایش داده می‌شدند که این مورد در نسخه جدید بر طرف شده است.</w:t>
      </w:r>
    </w:p>
    <w:p w14:paraId="57375AA3" w14:textId="77777777" w:rsidR="00940857" w:rsidRPr="005421D6" w:rsidRDefault="00940857" w:rsidP="00940857">
      <w:pPr>
        <w:pStyle w:val="Heading2"/>
      </w:pPr>
      <w:r w:rsidRPr="005421D6">
        <w:t>AMT Overcurrent   @DateVersion@1400-11-13   @Namefilestart@22.02.02.01@NamefileEnd@   @linkHrefStert@https://vebko.org/Downloads/Instructions/WhatsNew/Test-AMPro%2022.02.02.01/001_Test-AMPro%2022.02.02.01_001_fa.mp4@linkHrefEnd@</w:t>
      </w:r>
    </w:p>
    <w:p w14:paraId="0B2BB893" w14:textId="3E9544E6" w:rsidR="00940857" w:rsidRPr="005421D6" w:rsidRDefault="00940857" w:rsidP="00940857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اگر </w:t>
      </w:r>
      <w:r w:rsidRPr="005421D6">
        <w:rPr>
          <w:rtl/>
          <w:lang w:val="de-DE"/>
        </w:rPr>
        <w:t>با استفاده از دکمه</w:t>
      </w:r>
      <w:r w:rsidRPr="005421D6">
        <w:rPr>
          <w:rFonts w:hint="cs"/>
          <w:rtl/>
          <w:lang w:val="de-DE"/>
        </w:rPr>
        <w:t>‌ی</w:t>
      </w:r>
      <w:r w:rsidRPr="005421D6">
        <w:rPr>
          <w:rtl/>
          <w:lang w:val="de-DE"/>
        </w:rPr>
        <w:t xml:space="preserve"> </w:t>
      </w:r>
      <w:r w:rsidRPr="005421D6">
        <w:t>Add to</w:t>
      </w:r>
      <w:r w:rsidRPr="005421D6">
        <w:rPr>
          <w:rFonts w:hint="cs"/>
          <w:rtl/>
          <w:lang w:val="de-DE"/>
        </w:rPr>
        <w:t xml:space="preserve"> </w:t>
      </w:r>
      <w:r w:rsidRPr="005421D6">
        <w:rPr>
          <w:rtl/>
          <w:lang w:val="de-DE"/>
        </w:rPr>
        <w:t xml:space="preserve">چند نقطه را اضافه و تست </w:t>
      </w:r>
      <w:r w:rsidRPr="005421D6">
        <w:rPr>
          <w:rFonts w:hint="cs"/>
          <w:rtl/>
          <w:lang w:val="de-DE"/>
        </w:rPr>
        <w:t xml:space="preserve">کنید، به هنگام اضافه کردن نقطه‌ایی با استفاده از دکمه‌ی </w:t>
      </w:r>
      <w:r w:rsidRPr="005421D6">
        <w:t>Add</w:t>
      </w:r>
      <w:r w:rsidRPr="005421D6">
        <w:rPr>
          <w:rFonts w:hint="cs"/>
          <w:rtl/>
          <w:lang w:val="de-DE"/>
        </w:rPr>
        <w:t xml:space="preserve"> در زبانه‌ی </w:t>
      </w:r>
      <w:r w:rsidRPr="005421D6">
        <w:t>PickUp-DropOff</w:t>
      </w:r>
      <w:r w:rsidRPr="005421D6">
        <w:rPr>
          <w:rFonts w:hint="cs"/>
          <w:rtl/>
          <w:lang w:val="de-DE"/>
        </w:rPr>
        <w:t xml:space="preserve"> </w:t>
      </w:r>
      <w:r w:rsidRPr="005421D6">
        <w:rPr>
          <w:rFonts w:hint="cs"/>
          <w:rtl/>
        </w:rPr>
        <w:t xml:space="preserve">، نقطه‌ی </w:t>
      </w:r>
      <w:r w:rsidRPr="005421D6">
        <w:rPr>
          <w:rFonts w:hint="cs"/>
          <w:rtl/>
          <w:lang w:val="de-DE"/>
        </w:rPr>
        <w:t xml:space="preserve">مورد نظر روی آخرین </w:t>
      </w:r>
      <w:r w:rsidRPr="005421D6">
        <w:t>fault type</w:t>
      </w:r>
      <w:r w:rsidRPr="005421D6">
        <w:rPr>
          <w:rFonts w:hint="cs"/>
          <w:rtl/>
          <w:lang w:val="de-DE"/>
        </w:rPr>
        <w:t xml:space="preserve"> ِتست شده اضافه خواهد شد.</w:t>
      </w:r>
    </w:p>
    <w:p w14:paraId="63DC13EA" w14:textId="77777777" w:rsidR="00E306A2" w:rsidRPr="005421D6" w:rsidRDefault="00E306A2" w:rsidP="00E306A2">
      <w:pPr>
        <w:pStyle w:val="Heading2"/>
      </w:pPr>
      <w:r w:rsidRPr="005421D6">
        <w:t>AMT Overcurrent   @DateVersion@1400-10-24   @Namefilestart@22.01.14.01@NamefileEnd@   @linkHrefStert@https://vebko.org/Downloads/Instructions/WhatsNew/Test-AMPro%2022.01.14.01/001_Test-AMPro%2022.01.14.01_001_fa.mp4@linkHrefEnd@</w:t>
      </w:r>
    </w:p>
    <w:p w14:paraId="0A6CDFA9" w14:textId="7F80F02F" w:rsidR="00E306A2" w:rsidRPr="005421D6" w:rsidRDefault="00E306A2" w:rsidP="00E306A2">
      <w:pPr>
        <w:pStyle w:val="AAA-MatnAsli"/>
        <w:rPr>
          <w:lang w:val="de-DE"/>
        </w:rPr>
      </w:pPr>
      <w:r w:rsidRPr="005421D6">
        <w:rPr>
          <w:rFonts w:hint="cs"/>
          <w:rtl/>
        </w:rPr>
        <w:t xml:space="preserve">با فعال کردن گزینه‌ی </w:t>
      </w:r>
      <w:r w:rsidRPr="005421D6">
        <w:rPr>
          <w:lang w:val="de-DE"/>
        </w:rPr>
        <w:t>Active Range Limit</w:t>
      </w:r>
      <w:r w:rsidRPr="005421D6">
        <w:rPr>
          <w:rFonts w:hint="cs"/>
          <w:rtl/>
          <w:lang w:val="de-DE"/>
        </w:rPr>
        <w:t xml:space="preserve"> و انجام تغییرات در فیلدهای آن، نتایج مورد نظر را در </w:t>
      </w:r>
      <w:r w:rsidRPr="005421D6">
        <w:rPr>
          <w:lang w:val="de-DE"/>
        </w:rPr>
        <w:t>Directional Plan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Overcurrent Characteristic</w:t>
      </w:r>
      <w:r w:rsidRPr="005421D6">
        <w:rPr>
          <w:rFonts w:hint="cs"/>
          <w:rtl/>
          <w:lang w:val="de-DE"/>
        </w:rPr>
        <w:t xml:space="preserve"> مشاهده خواهید کرد.</w:t>
      </w:r>
    </w:p>
    <w:p w14:paraId="32137891" w14:textId="77777777" w:rsidR="00D46FCB" w:rsidRPr="005421D6" w:rsidRDefault="00D46FCB" w:rsidP="00D46FCB">
      <w:pPr>
        <w:pStyle w:val="Heading2"/>
      </w:pPr>
      <w:r w:rsidRPr="005421D6">
        <w:t>AMT Overcurrent   @DateVersion@1400-09-19   @Namefilestart@21.12.19.01@NamefileEnd@   @linkHrefStert@https://vebko.org/Downloads/Instructions/WhatsNew/Test-AMPro%2021.12.19.01/001_Test-AMPro%2021.12.19.01_001_fa.mp4@linkHrefEnd@</w:t>
      </w:r>
    </w:p>
    <w:p w14:paraId="6D90DEE1" w14:textId="47E0723D" w:rsidR="00D46FCB" w:rsidRPr="005421D6" w:rsidRDefault="00D46FCB" w:rsidP="00D46FCB">
      <w:pPr>
        <w:pStyle w:val="AAA-MatnAsli"/>
      </w:pPr>
      <w:r w:rsidRPr="005421D6">
        <w:rPr>
          <w:rtl/>
        </w:rPr>
        <w:t>با ا</w:t>
      </w:r>
      <w:r w:rsidRPr="005421D6">
        <w:rPr>
          <w:rFonts w:hint="cs"/>
          <w:rtl/>
        </w:rPr>
        <w:t>ضافه</w:t>
      </w:r>
      <w:r w:rsidRPr="005421D6">
        <w:rPr>
          <w:rtl/>
        </w:rPr>
        <w:t xml:space="preserve"> کردن نمودار</w:t>
      </w:r>
      <w:r w:rsidRPr="005421D6">
        <w:rPr>
          <w:rFonts w:hint="cs"/>
          <w:rtl/>
        </w:rPr>
        <w:t xml:space="preserve"> </w:t>
      </w:r>
      <w:r w:rsidRPr="005421D6">
        <w:rPr>
          <w:rtl/>
        </w:rPr>
        <w:t>در</w:t>
      </w:r>
      <w:r w:rsidRPr="005421D6">
        <w:rPr>
          <w:rFonts w:hint="cs"/>
          <w:rtl/>
        </w:rPr>
        <w:t xml:space="preserve"> </w:t>
      </w:r>
      <w:r w:rsidRPr="005421D6">
        <w:rPr>
          <w:rtl/>
        </w:rPr>
        <w:t xml:space="preserve">حالت </w:t>
      </w:r>
      <w:r w:rsidRPr="005421D6">
        <w:t>Residual</w:t>
      </w:r>
      <w:r w:rsidRPr="005421D6">
        <w:rPr>
          <w:rFonts w:hint="cs"/>
          <w:rtl/>
        </w:rPr>
        <w:t>،</w:t>
      </w:r>
      <w:r w:rsidRPr="005421D6">
        <w:rPr>
          <w:rtl/>
        </w:rPr>
        <w:t xml:space="preserve"> </w:t>
      </w:r>
      <w:r w:rsidRPr="005421D6">
        <w:t>fault type</w:t>
      </w:r>
      <w:r w:rsidRPr="005421D6">
        <w:rPr>
          <w:rtl/>
        </w:rPr>
        <w:t>ها</w:t>
      </w:r>
      <w:r w:rsidRPr="005421D6">
        <w:rPr>
          <w:rFonts w:hint="cs"/>
          <w:rtl/>
        </w:rPr>
        <w:t>ی</w:t>
      </w:r>
      <w:r w:rsidRPr="005421D6">
        <w:rPr>
          <w:rtl/>
        </w:rPr>
        <w:t xml:space="preserve"> مختلف به درست</w:t>
      </w:r>
      <w:r w:rsidRPr="005421D6">
        <w:rPr>
          <w:rFonts w:hint="cs"/>
          <w:rtl/>
        </w:rPr>
        <w:t>ی</w:t>
      </w:r>
      <w:r w:rsidRPr="005421D6">
        <w:rPr>
          <w:rtl/>
        </w:rPr>
        <w:t xml:space="preserve"> نما</w:t>
      </w:r>
      <w:r w:rsidRPr="005421D6">
        <w:rPr>
          <w:rFonts w:hint="cs"/>
          <w:rtl/>
        </w:rPr>
        <w:t>ی</w:t>
      </w:r>
      <w:r w:rsidRPr="005421D6">
        <w:rPr>
          <w:rFonts w:hint="eastAsia"/>
          <w:rtl/>
        </w:rPr>
        <w:t>ش</w:t>
      </w:r>
      <w:r w:rsidRPr="005421D6">
        <w:rPr>
          <w:rtl/>
        </w:rPr>
        <w:t xml:space="preserve"> داده ن</w:t>
      </w:r>
      <w:r w:rsidRPr="005421D6">
        <w:rPr>
          <w:rFonts w:hint="cs"/>
          <w:rtl/>
        </w:rPr>
        <w:t>شده و اضافه نمی‌شد</w:t>
      </w:r>
      <w:r w:rsidRPr="005421D6">
        <w:rPr>
          <w:rtl/>
        </w:rPr>
        <w:t>، ا</w:t>
      </w:r>
      <w:r w:rsidRPr="005421D6">
        <w:rPr>
          <w:rFonts w:hint="cs"/>
          <w:rtl/>
        </w:rPr>
        <w:t>ی</w:t>
      </w:r>
      <w:r w:rsidRPr="005421D6">
        <w:rPr>
          <w:rFonts w:hint="eastAsia"/>
          <w:rtl/>
        </w:rPr>
        <w:t>ن</w:t>
      </w:r>
      <w:r w:rsidRPr="005421D6">
        <w:rPr>
          <w:rtl/>
        </w:rPr>
        <w:t xml:space="preserve"> مشکل در نسخه جد</w:t>
      </w:r>
      <w:r w:rsidRPr="005421D6">
        <w:rPr>
          <w:rFonts w:hint="cs"/>
          <w:rtl/>
        </w:rPr>
        <w:t>ی</w:t>
      </w:r>
      <w:r w:rsidRPr="005421D6">
        <w:rPr>
          <w:rFonts w:hint="eastAsia"/>
          <w:rtl/>
        </w:rPr>
        <w:t>د</w:t>
      </w:r>
      <w:r w:rsidRPr="005421D6">
        <w:rPr>
          <w:rtl/>
        </w:rPr>
        <w:t xml:space="preserve"> رفع شده است.</w:t>
      </w:r>
    </w:p>
    <w:p w14:paraId="5FE19B6F" w14:textId="77777777" w:rsidR="00E87351" w:rsidRPr="005421D6" w:rsidRDefault="00E87351" w:rsidP="00E87351">
      <w:pPr>
        <w:pStyle w:val="Heading2"/>
      </w:pPr>
      <w:r w:rsidRPr="005421D6">
        <w:t>AMT Overcurrent   @DateVersion@1400-09-09   @Namefilestart@21.11.30.01@NamefileEnd@   @linkHrefStert@https://vebko.org/Downloads/Instructions/WhatsNew/Test-AMPro%2021.11.30.01/001_Test-AMPro%2021.11.30.01_001_fa.mp4@linkHrefEnd@</w:t>
      </w:r>
    </w:p>
    <w:p w14:paraId="4E531B66" w14:textId="108B49F7" w:rsidR="00E87351" w:rsidRPr="005421D6" w:rsidRDefault="00E87351" w:rsidP="00E87351">
      <w:pPr>
        <w:pStyle w:val="AAA-MatnAsli"/>
        <w:ind w:left="0" w:firstLine="432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تست </w:t>
      </w:r>
      <w:r w:rsidRPr="005421D6">
        <w:t>directional</w:t>
      </w:r>
      <w:r w:rsidRPr="005421D6">
        <w:rPr>
          <w:rFonts w:hint="cs"/>
          <w:rtl/>
          <w:lang w:val="de-DE"/>
        </w:rPr>
        <w:t xml:space="preserve"> و در </w:t>
      </w:r>
      <w:r w:rsidRPr="005421D6">
        <w:t>fault type</w:t>
      </w:r>
      <w:r w:rsidRPr="005421D6">
        <w:rPr>
          <w:rFonts w:hint="cs"/>
          <w:rtl/>
          <w:lang w:val="de-DE"/>
        </w:rPr>
        <w:t xml:space="preserve">های دو فاز، نام فیلد </w:t>
      </w:r>
      <w:r w:rsidRPr="005421D6">
        <w:t>Angle</w:t>
      </w:r>
      <w:r w:rsidRPr="005421D6">
        <w:rPr>
          <w:rFonts w:hint="cs"/>
          <w:rtl/>
          <w:lang w:val="de-DE"/>
        </w:rPr>
        <w:t xml:space="preserve"> به </w:t>
      </w:r>
      <w:r w:rsidRPr="005421D6">
        <w:t>Angle(VLL,If)</w:t>
      </w:r>
      <w:r w:rsidRPr="005421D6">
        <w:rPr>
          <w:rFonts w:hint="cs"/>
          <w:rtl/>
          <w:lang w:val="de-DE"/>
        </w:rPr>
        <w:t xml:space="preserve"> تغییر کرده است. زاویه‌ی وارد شده در این حالت بیانگر ولتاژ خط به خط به جریان خطاست.</w:t>
      </w:r>
    </w:p>
    <w:p w14:paraId="7A6822BA" w14:textId="77777777" w:rsidR="00657577" w:rsidRPr="005421D6" w:rsidRDefault="00657577" w:rsidP="00657577">
      <w:pPr>
        <w:pStyle w:val="Heading2"/>
      </w:pPr>
      <w:r w:rsidRPr="005421D6">
        <w:t>AMT Overcurrent   @DateVersion@1400-08-22   @Namefilestart@21.11.13.01@NamefileEnd@   @linkHrefStert@https://vebko.org/Downloads/Instructions/WhatsNew/Test-AMPro%2021.11.13.01/001_Test-AMPro%2021.11.13.01_001_fa.mp4@linkHrefEnd@</w:t>
      </w:r>
    </w:p>
    <w:p w14:paraId="55C2C59F" w14:textId="088B68D4" w:rsidR="00657577" w:rsidRPr="005421D6" w:rsidRDefault="00657577" w:rsidP="00657577">
      <w:pPr>
        <w:pStyle w:val="AAA-MatnAsli"/>
        <w:rPr>
          <w:rtl/>
          <w:lang w:val="de-DE"/>
        </w:rPr>
      </w:pPr>
      <w:r w:rsidRPr="005421D6">
        <w:rPr>
          <w:rtl/>
        </w:rPr>
        <w:t>اگر</w:t>
      </w:r>
      <w:r w:rsidRPr="005421D6">
        <w:rPr>
          <w:rFonts w:hint="cs"/>
          <w:rtl/>
        </w:rPr>
        <w:t xml:space="preserve"> </w:t>
      </w:r>
      <w:r w:rsidRPr="005421D6">
        <w:rPr>
          <w:rtl/>
        </w:rPr>
        <w:t>فایل</w:t>
      </w:r>
      <w:r w:rsidRPr="005421D6">
        <w:rPr>
          <w:rFonts w:hint="cs"/>
          <w:rtl/>
        </w:rPr>
        <w:t xml:space="preserve">ی حاویِ تستِ </w:t>
      </w:r>
      <w:r w:rsidRPr="005421D6">
        <w:t>DOC</w:t>
      </w:r>
      <w:r w:rsidRPr="005421D6">
        <w:rPr>
          <w:rFonts w:hint="cs"/>
          <w:rtl/>
          <w:lang w:val="de-DE"/>
        </w:rPr>
        <w:t xml:space="preserve"> </w:t>
      </w:r>
      <w:r w:rsidRPr="005421D6">
        <w:rPr>
          <w:rFonts w:hint="cs"/>
          <w:rtl/>
        </w:rPr>
        <w:t>را باز کنید</w:t>
      </w:r>
      <w:r w:rsidRPr="005421D6">
        <w:rPr>
          <w:rtl/>
        </w:rPr>
        <w:t xml:space="preserve">، رنگ بندی نواحی </w:t>
      </w:r>
      <w:r w:rsidRPr="005421D6">
        <w:rPr>
          <w:rFonts w:hint="cs"/>
          <w:rtl/>
        </w:rPr>
        <w:t>حفاظتی به درستی نمایش داده می‌شوند</w:t>
      </w:r>
      <w:r w:rsidRPr="005421D6">
        <w:rPr>
          <w:rtl/>
        </w:rPr>
        <w:t>.</w:t>
      </w:r>
    </w:p>
    <w:p w14:paraId="18689681" w14:textId="6741383F" w:rsidR="00657577" w:rsidRPr="005421D6" w:rsidRDefault="00657577" w:rsidP="00657577">
      <w:pPr>
        <w:pStyle w:val="AAA-MatnAsli"/>
        <w:ind w:left="0" w:firstLine="432"/>
        <w:rPr>
          <w:rtl/>
          <w:lang w:val="de-DE"/>
        </w:rPr>
      </w:pPr>
      <w:r w:rsidRPr="005421D6">
        <w:rPr>
          <w:rFonts w:hint="cs"/>
          <w:rtl/>
        </w:rPr>
        <w:t xml:space="preserve">با تغییر مقادیر </w:t>
      </w:r>
      <w:r w:rsidRPr="005421D6">
        <w:t>I Pick-up</w:t>
      </w:r>
      <w:r w:rsidRPr="005421D6">
        <w:rPr>
          <w:rFonts w:hint="cs"/>
          <w:rtl/>
        </w:rPr>
        <w:t xml:space="preserve"> و </w:t>
      </w:r>
      <w:r w:rsidRPr="005421D6">
        <w:t>Time</w:t>
      </w:r>
      <w:r w:rsidRPr="005421D6">
        <w:rPr>
          <w:rFonts w:hint="cs"/>
          <w:rtl/>
        </w:rPr>
        <w:t xml:space="preserve">، درصورت تغییر نمودار در </w:t>
      </w:r>
      <w:r w:rsidRPr="005421D6">
        <w:t>Tripping characteristic</w:t>
      </w:r>
      <w:r w:rsidRPr="005421D6">
        <w:rPr>
          <w:rFonts w:hint="cs"/>
          <w:rtl/>
        </w:rPr>
        <w:t>، مقادیر ستون‌های عنوان شده به حالت پیش فرض برنمی‌گردند.</w:t>
      </w:r>
    </w:p>
    <w:p w14:paraId="65079927" w14:textId="4AA14B31" w:rsidR="00657577" w:rsidRPr="005421D6" w:rsidRDefault="00657577" w:rsidP="00657577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مقادیر موجود در بخش </w:t>
      </w:r>
      <w:r w:rsidRPr="005421D6">
        <w:rPr>
          <w:lang w:val="de-DE"/>
        </w:rPr>
        <w:t>Active Range Limits</w:t>
      </w:r>
      <w:r w:rsidRPr="005421D6">
        <w:rPr>
          <w:rFonts w:hint="cs"/>
          <w:rtl/>
        </w:rPr>
        <w:t xml:space="preserve">، در گذشته بر اساس جریان مرجع محاسبه می‌شد. اما با مطالعات انجام شده روی </w:t>
      </w:r>
      <w:r w:rsidRPr="005421D6">
        <w:rPr>
          <w:lang w:val="de-DE"/>
        </w:rPr>
        <w:t>reference manual</w:t>
      </w:r>
      <w:r w:rsidRPr="005421D6">
        <w:rPr>
          <w:rFonts w:hint="cs"/>
          <w:rtl/>
          <w:lang w:val="de-DE"/>
        </w:rPr>
        <w:t xml:space="preserve">های </w:t>
      </w:r>
      <w:r w:rsidRPr="005421D6">
        <w:rPr>
          <w:lang w:val="de-DE"/>
        </w:rPr>
        <w:t>Siemens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MiCOM</w:t>
      </w:r>
      <w:r w:rsidRPr="005421D6">
        <w:rPr>
          <w:rFonts w:hint="cs"/>
          <w:rtl/>
          <w:lang w:val="de-DE"/>
        </w:rPr>
        <w:t xml:space="preserve">، از این پس این مقادیر بر اساس جریان </w:t>
      </w:r>
      <w:r w:rsidRPr="005421D6">
        <w:rPr>
          <w:lang w:val="de-DE"/>
        </w:rPr>
        <w:t>pick-up</w:t>
      </w:r>
      <w:r w:rsidRPr="005421D6">
        <w:rPr>
          <w:rFonts w:hint="cs"/>
          <w:rtl/>
          <w:lang w:val="de-DE"/>
        </w:rPr>
        <w:t xml:space="preserve"> محاسبه می‌شوند.</w:t>
      </w:r>
    </w:p>
    <w:p w14:paraId="33F17341" w14:textId="4C17C1AC" w:rsidR="00657577" w:rsidRPr="005421D6" w:rsidRDefault="00657577" w:rsidP="00657577">
      <w:pPr>
        <w:pStyle w:val="AAA-MatnAsli"/>
        <w:ind w:left="0" w:firstLine="432"/>
        <w:rPr>
          <w:rtl/>
          <w:lang w:val="de-DE"/>
        </w:rPr>
      </w:pPr>
      <w:r w:rsidRPr="005421D6">
        <w:rPr>
          <w:rFonts w:hint="cs"/>
          <w:rtl/>
        </w:rPr>
        <w:t xml:space="preserve">مشکل عدم ذخیره تغییرات ایجاد شده در پوشه </w:t>
      </w:r>
      <w:r w:rsidRPr="005421D6">
        <w:t>user define</w:t>
      </w:r>
      <w:r w:rsidRPr="005421D6">
        <w:rPr>
          <w:rFonts w:hint="cs"/>
          <w:rtl/>
        </w:rPr>
        <w:t xml:space="preserve"> بلوک </w:t>
      </w:r>
      <w:r w:rsidRPr="005421D6">
        <w:t>overcurrent</w:t>
      </w:r>
      <w:r w:rsidRPr="005421D6">
        <w:rPr>
          <w:rFonts w:hint="cs"/>
          <w:rtl/>
        </w:rPr>
        <w:t xml:space="preserve"> برطرف شده است.</w:t>
      </w:r>
    </w:p>
    <w:p w14:paraId="1B09C446" w14:textId="77777777" w:rsidR="00CF1116" w:rsidRPr="005421D6" w:rsidRDefault="00CF1116" w:rsidP="00CF1116">
      <w:pPr>
        <w:pStyle w:val="Heading2"/>
      </w:pPr>
      <w:r w:rsidRPr="005421D6">
        <w:t>AMT Overcurrent   @DateVersion@1400-06-21   @Namefilestart@21.09.12.01@NamefileEnd@   @linkHrefStert@https://vebko.org/Downloads/Instructions/WhatsNew/Test-AMPro%2021.09.12.01/001_Test-AMPro%2021.09.12.01_001_fa.mp4@linkHrefEnd@</w:t>
      </w:r>
    </w:p>
    <w:p w14:paraId="3147A2A7" w14:textId="28CE7510" w:rsidR="00CF1116" w:rsidRPr="005421D6" w:rsidRDefault="00CF1116" w:rsidP="00CF1116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اگر نقاطی در یک خطا از المان بخصوصی وجود داشته باشند و سپس آن المان را حذف کنید، از طریق دکمه‌ی </w:t>
      </w:r>
      <w:r w:rsidRPr="005421D6">
        <w:rPr>
          <w:lang w:val="de-DE"/>
        </w:rPr>
        <w:t>Remove All</w:t>
      </w:r>
      <w:r w:rsidRPr="005421D6">
        <w:rPr>
          <w:rFonts w:hint="cs"/>
          <w:rtl/>
          <w:lang w:val="de-DE"/>
        </w:rPr>
        <w:t xml:space="preserve"> می‌توانید نقاطِ</w:t>
      </w:r>
      <w:r w:rsidRPr="005421D6">
        <w:t xml:space="preserve"> </w:t>
      </w:r>
      <w:r w:rsidRPr="005421D6">
        <w:rPr>
          <w:rFonts w:hint="cs"/>
          <w:rtl/>
          <w:lang w:val="de-DE"/>
        </w:rPr>
        <w:t xml:space="preserve"> اضافه شده در خطای المانِ حذف شدهِ را پاک کنید.</w:t>
      </w:r>
    </w:p>
    <w:p w14:paraId="07BC7727" w14:textId="77777777" w:rsidR="00F51917" w:rsidRPr="005421D6" w:rsidRDefault="00F51917" w:rsidP="00F51917">
      <w:pPr>
        <w:pStyle w:val="Heading2"/>
      </w:pPr>
      <w:r w:rsidRPr="005421D6">
        <w:t>AMT Overcurrent   @DateVersion@1400-05-21   @Namefilestart@21.08.12.01@NamefileEnd@   @linkHrefStert@https://vebko.org/Downloads/Instructions/WhatsNew/Test-AMPro%2021.08.12.01/001_Test-AMPro%2021.08.12.01_001_fa.mp4@linkHrefEnd@</w:t>
      </w:r>
    </w:p>
    <w:p w14:paraId="7139EF58" w14:textId="136DAD9F" w:rsidR="00F51917" w:rsidRPr="005421D6" w:rsidRDefault="00F51917" w:rsidP="00F51917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اگرگزینه‌ی </w:t>
      </w:r>
      <w:r w:rsidRPr="005421D6">
        <w:rPr>
          <w:lang w:val="de-DE"/>
        </w:rPr>
        <w:t>Space Key Press</w:t>
      </w:r>
      <w:r w:rsidRPr="005421D6">
        <w:rPr>
          <w:rFonts w:hint="cs"/>
          <w:rtl/>
          <w:lang w:val="de-DE"/>
        </w:rPr>
        <w:t xml:space="preserve"> فعال باشد، می‌توانید تست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را متوقف کنید.</w:t>
      </w:r>
    </w:p>
    <w:p w14:paraId="026493F2" w14:textId="77777777" w:rsidR="00132D16" w:rsidRPr="005421D6" w:rsidRDefault="00132D16" w:rsidP="00132D16">
      <w:pPr>
        <w:pStyle w:val="Heading2"/>
      </w:pPr>
      <w:r w:rsidRPr="005421D6">
        <w:t>AMT Overcurrent   @DateVersion@1400-04-28   @Namefilestart@21.07.19.01@NamefileEnd@   @linkHrefStert@https://vebko.org/Downloads/Instructions/WhatsNew/Test-AMPro%2021.07.19.01/001_Test-AMPro%2021.07.19.01_001_fa.mp4@linkHrefEnd@</w:t>
      </w:r>
    </w:p>
    <w:p w14:paraId="368882D4" w14:textId="71AA7930" w:rsidR="00132D16" w:rsidRPr="005421D6" w:rsidRDefault="00132D16" w:rsidP="00132D16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با فعال کردن گزینه‌ی </w:t>
      </w:r>
      <w:r w:rsidRPr="005421D6">
        <w:rPr>
          <w:lang w:val="de-DE"/>
        </w:rPr>
        <w:t>ITest Relative</w:t>
      </w:r>
      <w:r w:rsidRPr="005421D6">
        <w:rPr>
          <w:rFonts w:hint="cs"/>
          <w:rtl/>
          <w:lang w:val="de-DE"/>
        </w:rPr>
        <w:t xml:space="preserve"> و انتخاب یکی از </w:t>
      </w:r>
      <w:r w:rsidRPr="005421D6">
        <w:rPr>
          <w:lang w:val="de-DE"/>
        </w:rPr>
        <w:t>stage</w:t>
      </w:r>
      <w:r w:rsidRPr="005421D6">
        <w:rPr>
          <w:rFonts w:hint="cs"/>
          <w:rtl/>
          <w:lang w:val="de-DE"/>
        </w:rPr>
        <w:t xml:space="preserve">ها، مقدار فیلد </w:t>
      </w:r>
      <w:r w:rsidRPr="005421D6">
        <w:rPr>
          <w:lang w:val="de-DE"/>
        </w:rPr>
        <w:t>ITest</w:t>
      </w:r>
      <w:r w:rsidRPr="005421D6">
        <w:rPr>
          <w:rFonts w:hint="cs"/>
          <w:rtl/>
          <w:lang w:val="de-DE"/>
        </w:rPr>
        <w:t xml:space="preserve"> در بخش </w:t>
      </w:r>
      <w:r w:rsidRPr="005421D6">
        <w:rPr>
          <w:lang w:val="de-DE"/>
        </w:rPr>
        <w:t>Test Point</w:t>
      </w:r>
      <w:r w:rsidRPr="005421D6">
        <w:rPr>
          <w:rFonts w:hint="cs"/>
          <w:rtl/>
          <w:lang w:val="de-DE"/>
        </w:rPr>
        <w:t xml:space="preserve"> و جدول نقاط تست بروزرسانی می‌شود.</w:t>
      </w:r>
    </w:p>
    <w:p w14:paraId="62645C98" w14:textId="77777777" w:rsidR="00F67DB5" w:rsidRPr="005421D6" w:rsidRDefault="00F67DB5" w:rsidP="00F67DB5">
      <w:pPr>
        <w:pStyle w:val="Heading2"/>
        <w:rPr>
          <w:lang w:val="de-DE"/>
        </w:rPr>
      </w:pPr>
      <w:r w:rsidRPr="005421D6">
        <w:t>AM</w:t>
      </w:r>
      <w:r w:rsidRPr="005421D6">
        <w:rPr>
          <w:lang w:val="de-DE"/>
        </w:rPr>
        <w:t>T Overcurrent   @DateVersion@1400-04-21   @Namefilestart@21.07.12.01@NamefileEnd@   @linkHrefStert@https://vebko.org/Downloads/Instructions/WhatsNew/Test-AMPro%2021.07.12.01/001_Test-AMPro%2021.07.12.01_001_fa.mp4@linkHrefEnd@</w:t>
      </w:r>
    </w:p>
    <w:p w14:paraId="1DE6C0A1" w14:textId="466DB5D5" w:rsidR="00F67DB5" w:rsidRPr="005421D6" w:rsidRDefault="00F67DB5" w:rsidP="00F67DB5">
      <w:pPr>
        <w:pStyle w:val="AAA-MatnAsli"/>
        <w:rPr>
          <w:rtl/>
        </w:rPr>
      </w:pPr>
      <w:r w:rsidRPr="005421D6">
        <w:rPr>
          <w:rFonts w:hint="cs"/>
          <w:rtl/>
          <w:lang w:val="de-DE"/>
        </w:rPr>
        <w:t xml:space="preserve">مقادیر فیلدهای </w:t>
      </w:r>
      <w:r w:rsidRPr="005421D6">
        <w:rPr>
          <w:lang w:val="de-DE"/>
        </w:rPr>
        <w:t>Pickup Start</w:t>
      </w:r>
      <w:r w:rsidRPr="005421D6">
        <w:rPr>
          <w:rFonts w:hint="cs"/>
          <w:rtl/>
          <w:lang w:val="de-DE"/>
        </w:rPr>
        <w:t xml:space="preserve">، </w:t>
      </w:r>
      <w:r w:rsidRPr="005421D6">
        <w:t>Pickup End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Drop Off End</w:t>
      </w:r>
      <w:r w:rsidRPr="005421D6">
        <w:rPr>
          <w:rFonts w:hint="cs"/>
          <w:rtl/>
          <w:lang w:val="de-DE"/>
        </w:rPr>
        <w:t xml:space="preserve"> پس از ذخیره و اجرای فایل، در </w:t>
      </w:r>
      <w:r w:rsidRPr="005421D6">
        <w:t>Test View</w:t>
      </w:r>
      <w:r w:rsidRPr="005421D6">
        <w:rPr>
          <w:rFonts w:hint="cs"/>
          <w:rtl/>
          <w:lang w:val="de-DE"/>
        </w:rPr>
        <w:t xml:space="preserve"> و هم در </w:t>
      </w:r>
      <w:r w:rsidRPr="005421D6">
        <w:rPr>
          <w:lang w:val="de-DE"/>
        </w:rPr>
        <w:t>Report View</w:t>
      </w:r>
      <w:r w:rsidRPr="005421D6">
        <w:rPr>
          <w:rFonts w:hint="cs"/>
          <w:rtl/>
          <w:lang w:val="de-DE"/>
        </w:rPr>
        <w:t xml:space="preserve"> به درستی نشان داده می‌شوند.</w:t>
      </w:r>
    </w:p>
    <w:p w14:paraId="164B33DD" w14:textId="77777777" w:rsidR="00B724A4" w:rsidRPr="005421D6" w:rsidRDefault="00B724A4" w:rsidP="00B724A4">
      <w:pPr>
        <w:pStyle w:val="Heading2"/>
        <w:rPr>
          <w:lang w:val="de-DE"/>
        </w:rPr>
      </w:pPr>
      <w:r w:rsidRPr="005421D6">
        <w:rPr>
          <w:lang w:val="de-DE"/>
        </w:rPr>
        <w:t>AMT Overcurrent   @DateVersion@1400-03-28   @Namefilestart@21.06.18.01@NamefileEnd@   @linkHrefStert@https://vebko.org/Downloads/Instructions/WhatsNew/Test-AMPro%2021.06.18.01/001_Test-AMPro%2021.06.18.01_001_fa.mp4@linkHrefEnd@</w:t>
      </w:r>
    </w:p>
    <w:p w14:paraId="5C6AB4EB" w14:textId="33F80AC4" w:rsidR="00B724A4" w:rsidRPr="005421D6" w:rsidRDefault="00B724A4" w:rsidP="00B724A4">
      <w:pPr>
        <w:pStyle w:val="AAA-MatnAsli"/>
        <w:rPr>
          <w:rFonts w:cs="Calibri"/>
          <w:rtl/>
          <w:lang w:val="de-DE"/>
        </w:rPr>
      </w:pPr>
      <w:r w:rsidRPr="005421D6">
        <w:rPr>
          <w:rFonts w:hint="cs"/>
          <w:rtl/>
        </w:rPr>
        <w:t xml:space="preserve">اگر در بخش </w:t>
      </w:r>
      <w:r w:rsidRPr="005421D6">
        <w:rPr>
          <w:lang w:val="de-DE"/>
        </w:rPr>
        <w:t>More Detail</w:t>
      </w:r>
      <w:r w:rsidRPr="005421D6">
        <w:rPr>
          <w:rFonts w:hint="cs"/>
          <w:rtl/>
          <w:lang w:val="de-DE"/>
        </w:rPr>
        <w:t xml:space="preserve"> اطلاعات نمودار برای شما نمایش داده نمی‌شود، میبایست گزینه‌ی </w:t>
      </w:r>
      <w:r w:rsidRPr="005421D6">
        <w:rPr>
          <w:lang w:val="de-DE"/>
        </w:rPr>
        <w:t>Beta: Use Unicode UTF-8 for worldwide language support</w:t>
      </w:r>
      <w:r w:rsidRPr="005421D6">
        <w:rPr>
          <w:rFonts w:hint="cs"/>
          <w:rtl/>
          <w:lang w:val="de-DE"/>
        </w:rPr>
        <w:t xml:space="preserve"> را غیرفعال کنید.</w:t>
      </w:r>
    </w:p>
    <w:p w14:paraId="67B28961" w14:textId="77777777" w:rsidR="00F841A9" w:rsidRPr="005421D6" w:rsidRDefault="00F841A9" w:rsidP="00F841A9">
      <w:pPr>
        <w:pStyle w:val="Heading2"/>
        <w:rPr>
          <w:lang w:val="de-DE"/>
        </w:rPr>
      </w:pPr>
      <w:r w:rsidRPr="005421D6">
        <w:rPr>
          <w:lang w:val="de-DE"/>
        </w:rPr>
        <w:t xml:space="preserve">AMT </w:t>
      </w:r>
      <w:bookmarkStart w:id="0" w:name="_Hlk83053539"/>
      <w:r w:rsidRPr="005421D6">
        <w:rPr>
          <w:lang w:val="de-DE"/>
        </w:rPr>
        <w:t>Overcurrent</w:t>
      </w:r>
      <w:bookmarkEnd w:id="0"/>
      <w:r w:rsidRPr="005421D6">
        <w:rPr>
          <w:lang w:val="de-DE"/>
        </w:rPr>
        <w:t xml:space="preserve">   @DateVersion@1400-01-28   @Namefilestart@21.04.17.01@NamefileEnd@   @linkHrefStert@https://vebko.org/Downloads/Instructions/WhatsNew/Test-AMPro%2021.04.17.01/001_Test-AMPro%2021.04.17.01_001_fa.mp4@linkHrefEnd@</w:t>
      </w:r>
    </w:p>
    <w:p w14:paraId="4D5B4622" w14:textId="79E577C1" w:rsidR="00F841A9" w:rsidRPr="005421D6" w:rsidRDefault="00F841A9" w:rsidP="00F841A9">
      <w:pPr>
        <w:pStyle w:val="AAA-MatnAsli"/>
        <w:rPr>
          <w:rtl/>
        </w:rPr>
      </w:pPr>
      <w:r w:rsidRPr="005421D6">
        <w:rPr>
          <w:rFonts w:hint="cs"/>
          <w:rtl/>
          <w:lang w:val="de-DE"/>
        </w:rPr>
        <w:t xml:space="preserve">ابعاد کادر بخش </w:t>
      </w:r>
      <w:r w:rsidRPr="005421D6">
        <w:t>More Details</w:t>
      </w:r>
      <w:r w:rsidRPr="005421D6">
        <w:rPr>
          <w:rFonts w:hint="cs"/>
          <w:rtl/>
        </w:rPr>
        <w:t xml:space="preserve"> اصلاح شده و به طور پیش فرض در حالت </w:t>
      </w:r>
      <w:r w:rsidRPr="005421D6">
        <w:t>Collapse</w:t>
      </w:r>
      <w:r w:rsidRPr="005421D6">
        <w:rPr>
          <w:rFonts w:hint="cs"/>
          <w:rtl/>
        </w:rPr>
        <w:t xml:space="preserve"> قرار گرفته است.</w:t>
      </w:r>
    </w:p>
    <w:p w14:paraId="2F7B9881" w14:textId="77777777" w:rsidR="00B62507" w:rsidRPr="005421D6" w:rsidRDefault="00B62507" w:rsidP="00B62507">
      <w:pPr>
        <w:pStyle w:val="Heading2"/>
        <w:rPr>
          <w:lang w:val="de-DE"/>
        </w:rPr>
      </w:pPr>
      <w:r w:rsidRPr="005421D6">
        <w:rPr>
          <w:lang w:val="de-DE"/>
        </w:rPr>
        <w:t>AMT Overcurrent   @DateVersion@1400-01-11   @Namefilestart@21.03.31.01@NamefileEnd@   @linkHrefStert@https://vebko.org/Downloads/Instructions/WhatsNew/Test-AMPro%2021.03.31.01/001_Test-AMPro%2021.03.31.01_001_fa.mp4@linkHrefEnd@</w:t>
      </w:r>
    </w:p>
    <w:p w14:paraId="52AE356F" w14:textId="73301CF9" w:rsidR="00B62507" w:rsidRPr="005421D6" w:rsidRDefault="00B62507" w:rsidP="00B62507">
      <w:pPr>
        <w:pStyle w:val="AAA-MatnAsli"/>
        <w:rPr>
          <w:rFonts w:cs="Calibri"/>
          <w:rtl/>
          <w:lang w:val="de-DE"/>
        </w:rPr>
      </w:pPr>
      <w:r w:rsidRPr="005421D6">
        <w:rPr>
          <w:rFonts w:hint="cs"/>
          <w:rtl/>
        </w:rPr>
        <w:t xml:space="preserve">در تست </w:t>
      </w:r>
      <w:r w:rsidRPr="005421D6">
        <w:t>PickUp-DropOff</w:t>
      </w:r>
      <w:r w:rsidRPr="005421D6">
        <w:rPr>
          <w:rFonts w:hint="cs"/>
          <w:rtl/>
          <w:lang w:val="de-DE"/>
        </w:rPr>
        <w:t xml:space="preserve"> اگر فیلد </w:t>
      </w:r>
      <w:r w:rsidRPr="005421D6">
        <w:rPr>
          <w:lang w:val="de-DE"/>
        </w:rPr>
        <w:t>Target T</w:t>
      </w:r>
      <w:r w:rsidRPr="005421D6">
        <w:t>ype</w:t>
      </w:r>
      <w:r w:rsidRPr="005421D6">
        <w:rPr>
          <w:rFonts w:hint="cs"/>
          <w:rtl/>
          <w:lang w:val="de-DE"/>
        </w:rPr>
        <w:t xml:space="preserve"> روی </w:t>
      </w:r>
      <w:r w:rsidRPr="005421D6">
        <w:t>Current</w:t>
      </w:r>
      <w:r w:rsidRPr="005421D6">
        <w:rPr>
          <w:rFonts w:hint="cs"/>
          <w:rtl/>
          <w:lang w:val="de-DE"/>
        </w:rPr>
        <w:t xml:space="preserve"> یا </w:t>
      </w:r>
      <w:r w:rsidRPr="005421D6">
        <w:t>Angle</w:t>
      </w:r>
      <w:r w:rsidRPr="005421D6">
        <w:rPr>
          <w:rFonts w:hint="cs"/>
          <w:rtl/>
          <w:lang w:val="de-DE"/>
        </w:rPr>
        <w:t xml:space="preserve"> قرار داشت و فایل تست را ذخیره می‌کردید، با باز کردن مجدد فایل مورد نظر مقادیر فیلدهای </w:t>
      </w:r>
      <w:r w:rsidRPr="005421D6">
        <w:t>Target Type</w:t>
      </w:r>
      <w:r w:rsidRPr="005421D6">
        <w:rPr>
          <w:rFonts w:hint="cs"/>
          <w:rtl/>
          <w:lang w:val="de-DE"/>
        </w:rPr>
        <w:t xml:space="preserve"> و </w:t>
      </w:r>
      <w:r w:rsidRPr="005421D6">
        <w:t>Drop Off</w:t>
      </w:r>
      <w:r w:rsidRPr="005421D6">
        <w:rPr>
          <w:rFonts w:hint="cs"/>
          <w:rtl/>
          <w:lang w:val="de-DE"/>
        </w:rPr>
        <w:t xml:space="preserve"> اشتباه بود که این مورد اصلاح شد.</w:t>
      </w:r>
    </w:p>
    <w:p w14:paraId="0A424289" w14:textId="77777777" w:rsidR="00AA4E22" w:rsidRPr="005421D6" w:rsidRDefault="00AA4E22" w:rsidP="00AA4E22">
      <w:pPr>
        <w:pStyle w:val="Heading2"/>
        <w:rPr>
          <w:lang w:val="de-DE"/>
        </w:rPr>
      </w:pPr>
      <w:r w:rsidRPr="005421D6">
        <w:rPr>
          <w:lang w:val="de-DE"/>
        </w:rPr>
        <w:t>AMT Overcurrent   @DateVersion@1399-12-04   @Namefilestart@21.02.22.01@NamefileEnd@   @linkHrefStert@https://vebko.org/Downloads/Instructions/WhatsNew/Test-AMPro%2021.02.22.01/001_Test-AMPro%2021.02.22.01_001_fa.mp4@linkHrefEnd@</w:t>
      </w:r>
    </w:p>
    <w:p w14:paraId="1A1A58B9" w14:textId="17D47206" w:rsidR="00AA4E22" w:rsidRPr="005421D6" w:rsidRDefault="00AA4E22" w:rsidP="00AA4E22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اگر 6  خروجی جریانی را </w:t>
      </w:r>
      <w:r w:rsidRPr="005421D6">
        <w:t>Not Used</w:t>
      </w:r>
      <w:r w:rsidRPr="005421D6">
        <w:rPr>
          <w:rFonts w:hint="cs"/>
          <w:rtl/>
          <w:lang w:val="de-DE"/>
        </w:rPr>
        <w:t xml:space="preserve"> کنید و سپس </w:t>
      </w:r>
      <w:r w:rsidRPr="005421D6">
        <w:t>IL1(1)</w:t>
      </w:r>
      <w:r w:rsidRPr="005421D6">
        <w:rPr>
          <w:rFonts w:hint="cs"/>
          <w:rtl/>
          <w:lang w:val="de-DE"/>
        </w:rPr>
        <w:t xml:space="preserve"> را به </w:t>
      </w:r>
      <w:r w:rsidRPr="005421D6">
        <w:t>IL1</w:t>
      </w:r>
      <w:r w:rsidRPr="005421D6">
        <w:rPr>
          <w:rFonts w:hint="cs"/>
          <w:rtl/>
          <w:lang w:val="de-DE"/>
        </w:rPr>
        <w:t xml:space="preserve"> تغییر دهید و فایل خود را </w:t>
      </w:r>
      <w:r w:rsidRPr="005421D6">
        <w:t>save</w:t>
      </w:r>
      <w:r w:rsidRPr="005421D6">
        <w:rPr>
          <w:rFonts w:hint="cs"/>
          <w:rtl/>
          <w:lang w:val="de-DE"/>
        </w:rPr>
        <w:t xml:space="preserve"> و مجدداً </w:t>
      </w:r>
      <w:r w:rsidRPr="005421D6">
        <w:t>load</w:t>
      </w:r>
      <w:r w:rsidRPr="005421D6">
        <w:rPr>
          <w:rFonts w:hint="cs"/>
          <w:rtl/>
          <w:lang w:val="de-DE"/>
        </w:rPr>
        <w:t xml:space="preserve"> کنید، تغییرات به وجود آمده را مشاهده خواهید کرد.</w:t>
      </w:r>
    </w:p>
    <w:p w14:paraId="2B313BD5" w14:textId="4C270381" w:rsidR="00AA4E22" w:rsidRPr="005421D6" w:rsidRDefault="00AA4E22" w:rsidP="00AA4E22">
      <w:pPr>
        <w:pStyle w:val="AAA-MatnAsli"/>
        <w:rPr>
          <w:rtl/>
        </w:rPr>
      </w:pPr>
      <w:r w:rsidRPr="005421D6">
        <w:rPr>
          <w:rFonts w:hint="cs"/>
          <w:rtl/>
        </w:rPr>
        <w:t xml:space="preserve">اصلاح فرمت مقادیر نمودار در حالتی که از </w:t>
      </w:r>
      <w:r w:rsidRPr="005421D6">
        <w:rPr>
          <w:lang w:val="de-DE"/>
        </w:rPr>
        <w:t>Graber</w:t>
      </w:r>
      <w:r w:rsidRPr="005421D6">
        <w:rPr>
          <w:rFonts w:hint="cs"/>
          <w:rtl/>
        </w:rPr>
        <w:t xml:space="preserve"> استفاده می‌شود.</w:t>
      </w:r>
    </w:p>
    <w:p w14:paraId="45C6CD2D" w14:textId="0FBE55F7" w:rsidR="00AA4E22" w:rsidRPr="005421D6" w:rsidRDefault="00AA4E22" w:rsidP="00AA4E22">
      <w:pPr>
        <w:pStyle w:val="AAA-MatnAsli"/>
        <w:rPr>
          <w:rtl/>
        </w:rPr>
      </w:pPr>
      <w:r w:rsidRPr="005421D6">
        <w:rPr>
          <w:rFonts w:hint="cs"/>
          <w:rtl/>
        </w:rPr>
        <w:t xml:space="preserve">پس از اجرای تست، تمامی گزینه‌های تأثیر گذار بر نتیجه‌ی تست در پنجره‌ی </w:t>
      </w:r>
      <w:r w:rsidRPr="005421D6">
        <w:rPr>
          <w:lang w:val="de-DE"/>
        </w:rPr>
        <w:t>Ovetcurrent Protection Propertise</w:t>
      </w:r>
      <w:r w:rsidRPr="005421D6">
        <w:rPr>
          <w:rFonts w:hint="cs"/>
          <w:rtl/>
        </w:rPr>
        <w:t xml:space="preserve">، غیرفعال می‌شوند. همین کار در </w:t>
      </w:r>
      <w:r w:rsidRPr="005421D6">
        <w:rPr>
          <w:lang w:val="de-DE"/>
        </w:rPr>
        <w:t>AMT Distance</w:t>
      </w:r>
      <w:r w:rsidRPr="005421D6">
        <w:rPr>
          <w:rFonts w:hint="cs"/>
          <w:rtl/>
        </w:rPr>
        <w:t xml:space="preserve"> و </w:t>
      </w:r>
      <w:r w:rsidRPr="005421D6">
        <w:rPr>
          <w:lang w:val="de-DE"/>
        </w:rPr>
        <w:t>AMT Differential</w:t>
      </w:r>
      <w:r w:rsidRPr="005421D6">
        <w:rPr>
          <w:rFonts w:hint="cs"/>
          <w:rtl/>
        </w:rPr>
        <w:t xml:space="preserve"> انجام شده است.</w:t>
      </w:r>
    </w:p>
    <w:p w14:paraId="20E4BBEC" w14:textId="77777777" w:rsidR="00DE1C9D" w:rsidRPr="005421D6" w:rsidRDefault="00DE1C9D" w:rsidP="00DE1C9D">
      <w:pPr>
        <w:pStyle w:val="Heading2"/>
        <w:rPr>
          <w:lang w:bidi="fa-IR"/>
        </w:rPr>
      </w:pPr>
      <w:r w:rsidRPr="005421D6">
        <w:rPr>
          <w:lang w:bidi="fa-IR"/>
        </w:rPr>
        <w:t>AMT OVERCURRENT   @DateVersion@1399-05-14   @Namefilestart@99.05.14.01@NamefileEnd@   @linkHrefStert@https://vebko.org/Downloads/Instructions/WhatsNew/Test-AMPro%2099.05.14.01/001_Test-AMPro%2099.05.14.01_001_fa.mp4@linkHrefEnd@</w:t>
      </w:r>
    </w:p>
    <w:p w14:paraId="72C5BDC6" w14:textId="13F4A000" w:rsidR="00DE1C9D" w:rsidRPr="005421D6" w:rsidRDefault="00ED4BE0" w:rsidP="00DE1C9D">
      <w:pPr>
        <w:pStyle w:val="AAA-MatnAsli"/>
        <w:rPr>
          <w:rtl/>
          <w:lang w:val="de-DE"/>
        </w:rPr>
      </w:pPr>
      <w:dir w:val="rtl">
        <w:r w:rsidR="00DE1C9D" w:rsidRPr="005421D6">
          <w:rPr>
            <w:rFonts w:hint="cs"/>
            <w:rtl/>
            <w:lang w:val="de-DE"/>
          </w:rPr>
          <w:t xml:space="preserve"> در</w:t>
        </w:r>
        <w:r w:rsidR="00DE1C9D" w:rsidRPr="005421D6">
          <w:rPr>
            <w:rtl/>
            <w:lang w:val="de-DE"/>
          </w:rPr>
          <w:t xml:space="preserve"> زبانه</w:t>
        </w:r>
        <w:r w:rsidR="00DE1C9D" w:rsidRPr="005421D6">
          <w:rPr>
            <w:rFonts w:hint="cs"/>
            <w:rtl/>
            <w:lang w:val="de-DE"/>
          </w:rPr>
          <w:t>‌ی</w:t>
        </w:r>
        <w:r w:rsidR="00DE1C9D" w:rsidRPr="005421D6">
          <w:rPr>
            <w:rtl/>
            <w:lang w:val="de-DE"/>
          </w:rPr>
          <w:t xml:space="preserve"> "</w:t>
        </w:r>
        <w:r w:rsidR="00DE1C9D" w:rsidRPr="005421D6">
          <w:rPr>
            <w:rFonts w:cs="Calibri"/>
            <w:lang w:val="de-DE"/>
          </w:rPr>
          <w:t>PickUp-DropOff</w:t>
        </w:r>
        <w:r w:rsidR="00DE1C9D" w:rsidRPr="005421D6">
          <w:rPr>
            <w:rtl/>
            <w:lang w:val="de-DE"/>
          </w:rPr>
          <w:t>"</w:t>
        </w:r>
        <w:r w:rsidR="00DE1C9D" w:rsidRPr="005421D6">
          <w:rPr>
            <w:rFonts w:hint="cs"/>
            <w:rtl/>
            <w:lang w:val="de-DE"/>
          </w:rPr>
          <w:t>،</w:t>
        </w:r>
        <w:r w:rsidR="00DE1C9D" w:rsidRPr="005421D6">
          <w:rPr>
            <w:rtl/>
            <w:lang w:val="de-DE"/>
          </w:rPr>
          <w:t xml:space="preserve"> با باز کردن پنل "</w:t>
        </w:r>
        <w:r w:rsidR="00DE1C9D" w:rsidRPr="005421D6">
          <w:rPr>
            <w:lang w:val="de-DE"/>
          </w:rPr>
          <w:t>More Details</w:t>
        </w:r>
        <w:r w:rsidR="00DE1C9D" w:rsidRPr="005421D6">
          <w:rPr>
            <w:rtl/>
            <w:lang w:val="de-DE"/>
          </w:rPr>
          <w:t>" شکل گراف</w:t>
        </w:r>
        <w:r w:rsidR="00DE1C9D" w:rsidRPr="005421D6">
          <w:rPr>
            <w:rFonts w:hint="cs"/>
            <w:rtl/>
            <w:lang w:val="de-DE"/>
          </w:rPr>
          <w:t>ی</w:t>
        </w:r>
        <w:r w:rsidR="00DE1C9D" w:rsidRPr="005421D6">
          <w:rPr>
            <w:rFonts w:hint="eastAsia"/>
            <w:rtl/>
            <w:lang w:val="de-DE"/>
          </w:rPr>
          <w:t>ک</w:t>
        </w:r>
        <w:r w:rsidR="00DE1C9D" w:rsidRPr="005421D6">
          <w:rPr>
            <w:rFonts w:hint="cs"/>
            <w:rtl/>
            <w:lang w:val="de-DE"/>
          </w:rPr>
          <w:t>ی</w:t>
        </w:r>
        <w:r w:rsidR="00DE1C9D" w:rsidRPr="005421D6">
          <w:rPr>
            <w:rtl/>
            <w:lang w:val="de-DE"/>
          </w:rPr>
          <w:t xml:space="preserve"> جدول </w:t>
        </w:r>
        <w:r w:rsidR="00DE1C9D" w:rsidRPr="005421D6">
          <w:rPr>
            <w:rFonts w:hint="cs"/>
            <w:rtl/>
            <w:lang w:val="de-DE"/>
          </w:rPr>
          <w:t>به درستی نمایش داده می‌شود</w:t>
        </w:r>
        <w:r w:rsidR="00DE1C9D" w:rsidRPr="005421D6">
          <w:rPr>
            <w:rtl/>
            <w:lang w:val="de-DE"/>
          </w:rPr>
          <w:t>.</w:t>
        </w:r>
        <w:r w:rsidR="00DE1C9D" w:rsidRPr="005421D6">
          <w:rPr>
            <w:lang w:val="de-DE"/>
          </w:rPr>
          <w:t>‬</w:t>
        </w:r>
        <w:r w:rsidR="00DE1C9D" w:rsidRPr="005421D6">
          <w:rPr>
            <w:lang w:val="de-DE"/>
          </w:rPr>
          <w:t>‬</w:t>
        </w:r>
        <w:r w:rsidR="00DE1C9D" w:rsidRPr="005421D6">
          <w:rPr>
            <w:lang w:val="de-DE"/>
          </w:rPr>
          <w:t>‬</w:t>
        </w:r>
        <w:r w:rsidR="00DE1C9D" w:rsidRPr="005421D6">
          <w:rPr>
            <w:lang w:val="de-DE"/>
          </w:rPr>
          <w:t>‬</w:t>
        </w:r>
        <w:r w:rsidR="00DE1C9D" w:rsidRPr="005421D6">
          <w:rPr>
            <w:lang w:val="de-DE"/>
          </w:rPr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DE1C9D" w:rsidRPr="005421D6">
          <w:t>‬</w:t>
        </w:r>
        <w:r w:rsidR="00906C0B" w:rsidRPr="005421D6">
          <w:t>‬</w:t>
        </w:r>
        <w:r w:rsidR="004B7730" w:rsidRPr="005421D6">
          <w:t>‬</w:t>
        </w:r>
        <w:r w:rsidR="009F4248" w:rsidRPr="005421D6">
          <w:t>‬</w:t>
        </w:r>
        <w:r w:rsidR="000A33A7" w:rsidRPr="005421D6">
          <w:t>‬</w:t>
        </w:r>
        <w:r w:rsidR="00D41F85" w:rsidRPr="005421D6">
          <w:t>‬</w:t>
        </w:r>
        <w:r w:rsidR="00296491" w:rsidRPr="005421D6">
          <w:t>‬</w:t>
        </w:r>
        <w:r w:rsidR="004C334E" w:rsidRPr="005421D6">
          <w:t>‬</w:t>
        </w:r>
        <w:r w:rsidR="009B5F09" w:rsidRPr="005421D6">
          <w:t>‬</w:t>
        </w:r>
        <w:r w:rsidR="009B19D3" w:rsidRPr="005421D6">
          <w:t>‬</w:t>
        </w:r>
        <w:r w:rsidR="00BE3DF9" w:rsidRPr="005421D6">
          <w:t>‬</w:t>
        </w:r>
        <w:r w:rsidR="006178A9" w:rsidRPr="005421D6">
          <w:t>‬</w:t>
        </w:r>
        <w:r w:rsidR="003E582E" w:rsidRPr="005421D6">
          <w:t>‬</w:t>
        </w:r>
        <w:r w:rsidR="00DA263F" w:rsidRPr="005421D6">
          <w:t>‬</w:t>
        </w:r>
        <w:r w:rsidR="00F16B2D" w:rsidRPr="005421D6">
          <w:t>‬</w:t>
        </w:r>
        <w:r w:rsidR="005421D6" w:rsidRPr="005421D6">
          <w:t>‬</w:t>
        </w:r>
        <w:r w:rsidR="00B872BD">
          <w:t>‬</w:t>
        </w:r>
        <w:r w:rsidR="004569A8">
          <w:t>‬</w:t>
        </w:r>
        <w:r>
          <w:t>‬</w:t>
        </w:r>
      </w:dir>
    </w:p>
    <w:p w14:paraId="10FA558D" w14:textId="77777777" w:rsidR="00906C0B" w:rsidRPr="005421D6" w:rsidRDefault="00906C0B" w:rsidP="00906C0B">
      <w:pPr>
        <w:pStyle w:val="Heading2"/>
      </w:pPr>
      <w:r w:rsidRPr="005421D6">
        <w:t>AMT OVERCURRENT   @DateVersion@1399-08-13   @Namefilestart@99.08.13.01@NamefileEnd@   @linkHrefStert@https://vebko.org/Downloads/Instructions/WhatsNew/Test-AMPro%2099.08.13.01/001_Test-AMPro%2099.08.13.01_001_fa.mp4@linkHrefEnd@</w:t>
      </w:r>
    </w:p>
    <w:p w14:paraId="01273992" w14:textId="2AAAED7A" w:rsidR="00906C0B" w:rsidRPr="005421D6" w:rsidRDefault="00906C0B" w:rsidP="00906C0B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AMT Overcurrent</w:t>
      </w:r>
      <w:r w:rsidRPr="005421D6">
        <w:rPr>
          <w:rFonts w:hint="cs"/>
          <w:rtl/>
          <w:lang w:val="de-DE"/>
        </w:rPr>
        <w:t xml:space="preserve"> طراحی خطوط </w:t>
      </w:r>
      <w:r w:rsidRPr="005421D6">
        <w:rPr>
          <w:lang w:val="de-DE"/>
        </w:rPr>
        <w:t>magnetic</w:t>
      </w:r>
      <w:r w:rsidRPr="005421D6">
        <w:rPr>
          <w:rFonts w:hint="cs"/>
          <w:rtl/>
          <w:lang w:val="de-DE"/>
        </w:rPr>
        <w:t xml:space="preserve"> پنجره‌ی </w:t>
      </w:r>
      <w:r w:rsidRPr="005421D6">
        <w:rPr>
          <w:lang w:val="de-DE"/>
        </w:rPr>
        <w:t>Overcurrent Characteristic</w:t>
      </w:r>
      <w:r w:rsidRPr="005421D6">
        <w:rPr>
          <w:rFonts w:hint="cs"/>
          <w:rtl/>
          <w:lang w:val="de-DE"/>
        </w:rPr>
        <w:t xml:space="preserve"> در تست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برای هر دو حالت </w:t>
      </w:r>
      <w:r w:rsidRPr="005421D6">
        <w:rPr>
          <w:lang w:val="de-DE"/>
        </w:rPr>
        <w:t>Current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Angle</w:t>
      </w:r>
      <w:r w:rsidRPr="005421D6">
        <w:rPr>
          <w:rFonts w:hint="cs"/>
          <w:rtl/>
          <w:lang w:val="de-DE"/>
        </w:rPr>
        <w:t xml:space="preserve"> تغییر کرده است.</w:t>
      </w:r>
    </w:p>
    <w:p w14:paraId="33503BDF" w14:textId="7A65341D" w:rsidR="00906C0B" w:rsidRPr="005421D6" w:rsidRDefault="00906C0B" w:rsidP="00906C0B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AMT Overcurrent</w:t>
      </w:r>
      <w:r w:rsidRPr="005421D6">
        <w:rPr>
          <w:rFonts w:hint="cs"/>
          <w:rtl/>
          <w:lang w:val="de-DE"/>
        </w:rPr>
        <w:t xml:space="preserve"> با رفتن به </w:t>
      </w:r>
      <w:r w:rsidRPr="005421D6">
        <w:rPr>
          <w:lang w:val="de-DE"/>
        </w:rPr>
        <w:t>General Test Object</w:t>
      </w:r>
      <w:r w:rsidRPr="005421D6">
        <w:rPr>
          <w:rFonts w:hint="cs"/>
          <w:rtl/>
          <w:lang w:val="de-DE"/>
        </w:rPr>
        <w:t xml:space="preserve">، پنجره‌ی </w:t>
      </w:r>
      <w:r w:rsidRPr="005421D6">
        <w:rPr>
          <w:lang w:val="de-DE"/>
        </w:rPr>
        <w:t>Mange / Select Characteristic</w:t>
      </w:r>
      <w:r w:rsidRPr="005421D6">
        <w:rPr>
          <w:rFonts w:hint="cs"/>
          <w:rtl/>
          <w:lang w:val="de-DE"/>
        </w:rPr>
        <w:t xml:space="preserve"> با تغییر مقادیر موجود برای هر یک از منحنی‌ها در پوشه‌ی </w:t>
      </w:r>
      <w:r w:rsidRPr="005421D6">
        <w:rPr>
          <w:lang w:val="de-DE"/>
        </w:rPr>
        <w:t>User Defined</w:t>
      </w:r>
      <w:r w:rsidRPr="005421D6">
        <w:rPr>
          <w:rFonts w:hint="cs"/>
          <w:rtl/>
          <w:lang w:val="de-DE"/>
        </w:rPr>
        <w:t xml:space="preserve"> ، شکل منحنیِ نمایش داده شده، آپدیت نمی‌شد که این ایراد اصلاح شده است.</w:t>
      </w:r>
    </w:p>
    <w:p w14:paraId="30B5CC5B" w14:textId="77777777" w:rsidR="004B7730" w:rsidRPr="005421D6" w:rsidRDefault="004B7730" w:rsidP="004B7730">
      <w:pPr>
        <w:pStyle w:val="Heading2"/>
      </w:pPr>
      <w:r w:rsidRPr="005421D6">
        <w:t>AMT OVERCURRENT   @DateVersion@1399-08-18   @Namefilestart@99.08.18.01@NamefileEnd@   @linkHrefStert@https://vebko.org/Downloads/Instructions/WhatsNew/Test-AMPro%2099.08.18.01/001_Test-AMPro%2099.08.18.01_001_fa.mp4@linkHrefEnd@</w:t>
      </w:r>
    </w:p>
    <w:p w14:paraId="008A32D4" w14:textId="178D31BA" w:rsidR="004B7730" w:rsidRPr="005421D6" w:rsidRDefault="004B7730" w:rsidP="004B7730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روم </w:t>
      </w:r>
      <w:r w:rsidRPr="005421D6">
        <w:rPr>
          <w:lang w:val="de-DE"/>
        </w:rPr>
        <w:t>Overcurrent</w:t>
      </w:r>
      <w:r w:rsidRPr="005421D6">
        <w:rPr>
          <w:rFonts w:hint="cs"/>
          <w:rtl/>
          <w:lang w:val="de-DE"/>
        </w:rPr>
        <w:t xml:space="preserve"> با تغییر در مقدار </w:t>
      </w:r>
      <w:r w:rsidRPr="005421D6">
        <w:rPr>
          <w:lang w:val="de-DE"/>
        </w:rPr>
        <w:t>I nom(secondary)</w:t>
      </w:r>
      <w:r w:rsidRPr="005421D6">
        <w:rPr>
          <w:rFonts w:hint="cs"/>
          <w:rtl/>
          <w:lang w:val="de-DE"/>
        </w:rPr>
        <w:t xml:space="preserve">، مقدار </w:t>
      </w:r>
      <w:r w:rsidRPr="005421D6">
        <w:rPr>
          <w:lang w:val="de-DE"/>
        </w:rPr>
        <w:t>Absolute</w:t>
      </w:r>
      <w:r w:rsidRPr="005421D6">
        <w:rPr>
          <w:rFonts w:hint="cs"/>
          <w:rtl/>
          <w:lang w:val="de-DE"/>
        </w:rPr>
        <w:t xml:space="preserve"> با تغییر در ستون </w:t>
      </w:r>
      <w:r w:rsidRPr="005421D6">
        <w:rPr>
          <w:lang w:val="de-DE"/>
        </w:rPr>
        <w:t>I Pick-up</w:t>
      </w:r>
      <w:r w:rsidRPr="005421D6">
        <w:rPr>
          <w:rFonts w:hint="cs"/>
          <w:rtl/>
          <w:lang w:val="de-DE"/>
        </w:rPr>
        <w:t xml:space="preserve"> تغییر خواهد کرد.</w:t>
      </w:r>
    </w:p>
    <w:p w14:paraId="7B0921E6" w14:textId="77777777" w:rsidR="009F4248" w:rsidRPr="005421D6" w:rsidRDefault="009F4248" w:rsidP="009F4248">
      <w:pPr>
        <w:pStyle w:val="Heading2"/>
      </w:pPr>
      <w:r w:rsidRPr="005421D6">
        <w:t>AMT OVERCURRENT   @DateVersion@1399-08-20   @Namefilestart@99.08.20.01@NamefileEnd@   @linkHrefStert@https://vebko.org/Downloads/Instructions/WhatsNew/Test-AMPro%2099.08.20.01/001_Test-AMPro%2099.08.20.01_001_fa.mp4@linkHrefEnd@</w:t>
      </w:r>
    </w:p>
    <w:p w14:paraId="6893BB1B" w14:textId="1EB96358" w:rsidR="009F4248" w:rsidRPr="005421D6" w:rsidRDefault="009F4248" w:rsidP="009F4248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Overcurrent</w:t>
      </w:r>
      <w:r w:rsidRPr="005421D6">
        <w:rPr>
          <w:rFonts w:hint="cs"/>
          <w:rtl/>
          <w:lang w:val="de-DE"/>
        </w:rPr>
        <w:t xml:space="preserve"> و برای تست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اگر سطری اضافه نشده باشد، با انتخاب </w:t>
      </w:r>
      <w:r w:rsidRPr="005421D6">
        <w:rPr>
          <w:lang w:val="de-DE"/>
        </w:rPr>
        <w:t>Add to</w:t>
      </w:r>
      <w:r w:rsidRPr="005421D6">
        <w:rPr>
          <w:rFonts w:hint="cs"/>
          <w:rtl/>
          <w:lang w:val="de-DE"/>
        </w:rPr>
        <w:t xml:space="preserve"> همان مقدار به دیگر </w:t>
      </w:r>
      <w:r w:rsidRPr="005421D6">
        <w:rPr>
          <w:lang w:val="de-DE"/>
        </w:rPr>
        <w:t>Fault type</w:t>
      </w:r>
      <w:r w:rsidRPr="005421D6">
        <w:rPr>
          <w:rFonts w:hint="cs"/>
          <w:rtl/>
          <w:lang w:val="de-DE"/>
        </w:rPr>
        <w:t xml:space="preserve">های مورد نظر اضافه می‌شود و پس از اجرا و ذخیره و حتی باز کردن آن فایل، نتایج در </w:t>
      </w:r>
      <w:r w:rsidRPr="005421D6">
        <w:rPr>
          <w:lang w:val="de-DE"/>
        </w:rPr>
        <w:t>Fault type</w:t>
      </w:r>
      <w:r w:rsidRPr="005421D6">
        <w:rPr>
          <w:rFonts w:hint="cs"/>
          <w:rtl/>
          <w:lang w:val="de-DE"/>
        </w:rPr>
        <w:t>های ایجاد شده درست است.</w:t>
      </w:r>
    </w:p>
    <w:p w14:paraId="1DF502BB" w14:textId="4924F857" w:rsidR="009F4248" w:rsidRPr="005421D6" w:rsidRDefault="009F4248" w:rsidP="009F4248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اگر خطی اضافه و انتخاب شود، در قسمت </w:t>
      </w:r>
      <w:r w:rsidRPr="005421D6">
        <w:rPr>
          <w:lang w:val="de-DE"/>
        </w:rPr>
        <w:t>Detail</w:t>
      </w:r>
      <w:r w:rsidRPr="005421D6">
        <w:rPr>
          <w:rFonts w:hint="cs"/>
          <w:rtl/>
          <w:lang w:val="de-DE"/>
        </w:rPr>
        <w:t xml:space="preserve"> تا قبل از اجرای تست مقادیری برای فیلدهای </w:t>
      </w:r>
      <w:r w:rsidRPr="005421D6">
        <w:rPr>
          <w:lang w:val="de-DE"/>
        </w:rPr>
        <w:t>Pickup Act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Drop off Act</w:t>
      </w:r>
      <w:r w:rsidRPr="005421D6">
        <w:rPr>
          <w:rFonts w:hint="cs"/>
          <w:rtl/>
          <w:lang w:val="de-DE"/>
        </w:rPr>
        <w:t xml:space="preserve"> نشان داده نخواهد شد.</w:t>
      </w:r>
    </w:p>
    <w:p w14:paraId="2680E7A5" w14:textId="2A58057D" w:rsidR="009F4248" w:rsidRPr="005421D6" w:rsidRDefault="009F4248" w:rsidP="009F4248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تمامی </w:t>
      </w:r>
      <w:r w:rsidRPr="005421D6">
        <w:rPr>
          <w:lang w:val="de-DE"/>
        </w:rPr>
        <w:t>Medium room</w:t>
      </w:r>
      <w:r w:rsidRPr="005421D6">
        <w:rPr>
          <w:rFonts w:hint="cs"/>
          <w:rtl/>
          <w:lang w:val="de-DE"/>
        </w:rPr>
        <w:t xml:space="preserve">ها با انتخاب سطری که نتایج آن ثبت شده است و سپس استفاده از گزینه ی </w:t>
      </w:r>
      <w:r w:rsidRPr="005421D6">
        <w:rPr>
          <w:lang w:val="de-DE"/>
        </w:rPr>
        <w:t>Add to</w:t>
      </w:r>
      <w:r w:rsidRPr="005421D6">
        <w:rPr>
          <w:rFonts w:hint="cs"/>
          <w:rtl/>
          <w:lang w:val="de-DE"/>
        </w:rPr>
        <w:t xml:space="preserve">، نقطه اضافه شده در </w:t>
      </w:r>
      <w:r w:rsidRPr="005421D6">
        <w:t>Fault type</w:t>
      </w:r>
      <w:r w:rsidRPr="005421D6">
        <w:rPr>
          <w:rFonts w:hint="cs"/>
          <w:rtl/>
        </w:rPr>
        <w:t xml:space="preserve"> انتخابی،</w:t>
      </w:r>
      <w:r w:rsidRPr="005421D6">
        <w:rPr>
          <w:rFonts w:hint="cs"/>
          <w:rtl/>
          <w:lang w:val="de-DE"/>
        </w:rPr>
        <w:t xml:space="preserve"> بصورت </w:t>
      </w:r>
      <w:r w:rsidRPr="005421D6">
        <w:rPr>
          <w:lang w:val="de-DE"/>
        </w:rPr>
        <w:t>Not Tested</w:t>
      </w:r>
      <w:r w:rsidRPr="005421D6">
        <w:rPr>
          <w:rFonts w:hint="cs"/>
          <w:rtl/>
          <w:lang w:val="de-DE"/>
        </w:rPr>
        <w:t xml:space="preserve"> نمایش داده خواهد شد.</w:t>
      </w:r>
    </w:p>
    <w:p w14:paraId="282AB7A2" w14:textId="77777777" w:rsidR="000A33A7" w:rsidRPr="005421D6" w:rsidRDefault="000A33A7" w:rsidP="000A33A7">
      <w:pPr>
        <w:pStyle w:val="Heading2"/>
        <w:rPr>
          <w:lang w:bidi="fa-IR"/>
        </w:rPr>
      </w:pPr>
      <w:r w:rsidRPr="005421D6">
        <w:rPr>
          <w:lang w:bidi="fa-IR"/>
        </w:rPr>
        <w:t xml:space="preserve">AMT </w:t>
      </w:r>
      <w:bookmarkStart w:id="1" w:name="_Hlk82973147"/>
      <w:r w:rsidRPr="005421D6">
        <w:rPr>
          <w:lang w:bidi="fa-IR"/>
        </w:rPr>
        <w:t>Overcurrent</w:t>
      </w:r>
      <w:bookmarkEnd w:id="1"/>
      <w:r w:rsidRPr="005421D6">
        <w:rPr>
          <w:lang w:bidi="fa-IR"/>
        </w:rPr>
        <w:t xml:space="preserve">   @DateVersion@1399-08-26   @Namefilestart@99.08.26.01@NamefileEnd@   @linkHrefStert@https://vebko.org/Downloads/Instructions/WhatsNew/Test-AMPro%2099.08.26.01/001_Test-AMPro%2099.08.26.01_001_fa.mp4@linkHrefEnd@</w:t>
      </w:r>
    </w:p>
    <w:p w14:paraId="1C542614" w14:textId="0DD744C2" w:rsidR="000A33A7" w:rsidRPr="005421D6" w:rsidRDefault="000A33A7" w:rsidP="000A33A7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Medium</w:t>
      </w:r>
      <w:r w:rsidRPr="005421D6">
        <w:rPr>
          <w:rFonts w:hint="cs"/>
          <w:rtl/>
          <w:lang w:val="de-DE"/>
        </w:rPr>
        <w:t xml:space="preserve">ها همانند </w:t>
      </w:r>
      <w:r w:rsidRPr="005421D6">
        <w:rPr>
          <w:rFonts w:cs="Cambria" w:hint="cs"/>
          <w:rtl/>
          <w:lang w:val="de-DE"/>
        </w:rPr>
        <w:t>"</w:t>
      </w:r>
      <w:r w:rsidRPr="005421D6">
        <w:rPr>
          <w:rFonts w:cs="Cambria"/>
          <w:lang w:val="de-DE"/>
        </w:rPr>
        <w:t>AMT Overcurrent</w:t>
      </w:r>
      <w:r w:rsidRPr="005421D6">
        <w:rPr>
          <w:rFonts w:cs="Cambria" w:hint="cs"/>
          <w:rtl/>
          <w:lang w:val="de-DE"/>
        </w:rPr>
        <w:t>"</w:t>
      </w:r>
      <w:r w:rsidRPr="005421D6">
        <w:rPr>
          <w:rFonts w:hint="cs"/>
          <w:rtl/>
          <w:lang w:val="de-DE"/>
        </w:rPr>
        <w:t xml:space="preserve">با زدن دکمه </w:t>
      </w:r>
      <w:r w:rsidRPr="005421D6">
        <w:rPr>
          <w:lang w:val="de-DE"/>
        </w:rPr>
        <w:t>Add to</w:t>
      </w:r>
      <w:r w:rsidRPr="005421D6">
        <w:rPr>
          <w:rFonts w:hint="cs"/>
          <w:rtl/>
          <w:lang w:val="de-DE"/>
        </w:rPr>
        <w:t xml:space="preserve"> تیک </w:t>
      </w:r>
      <w:r w:rsidRPr="005421D6">
        <w:rPr>
          <w:lang w:val="de-DE"/>
        </w:rPr>
        <w:t>Fault type</w:t>
      </w:r>
      <w:r w:rsidRPr="005421D6">
        <w:rPr>
          <w:rFonts w:hint="cs"/>
          <w:rtl/>
          <w:lang w:val="de-DE"/>
        </w:rPr>
        <w:t xml:space="preserve"> برداشته شده است.</w:t>
      </w:r>
    </w:p>
    <w:p w14:paraId="59AD1FCC" w14:textId="77777777" w:rsidR="00D41F85" w:rsidRPr="005421D6" w:rsidRDefault="00D41F85" w:rsidP="00D41F85">
      <w:pPr>
        <w:pStyle w:val="Heading2"/>
      </w:pPr>
      <w:r w:rsidRPr="005421D6">
        <w:t>AMT Overcurrent   @DateVersion@1399-09-03   @Namefilestart@99.09.03.01@NamefileEnd@   @linkHrefStert@https://vebko.org/Downloads/Instructions/WhatsNew/Test-AMPro%2099.09.03.01/001_Test-AMPro%2099.09.03.01_001_fa.mp4@linkHrefEnd@</w:t>
      </w:r>
    </w:p>
    <w:p w14:paraId="4190B37D" w14:textId="167590BC" w:rsidR="00D41F85" w:rsidRPr="005421D6" w:rsidRDefault="00D41F85" w:rsidP="00D41F85">
      <w:pPr>
        <w:pStyle w:val="AAA-MatnAsli"/>
        <w:rPr>
          <w:rtl/>
          <w:lang w:val="de-DE"/>
        </w:rPr>
      </w:pPr>
      <w:r w:rsidRPr="005421D6">
        <w:rPr>
          <w:rFonts w:hint="cs"/>
          <w:rtl/>
        </w:rPr>
        <w:t xml:space="preserve">تغییر رنگ کل ناحیه تلورانسی در </w:t>
      </w:r>
      <w:r w:rsidRPr="005421D6">
        <w:t>Characteristic View</w:t>
      </w:r>
      <w:r w:rsidRPr="005421D6">
        <w:rPr>
          <w:rFonts w:hint="cs"/>
          <w:rtl/>
          <w:lang w:val="de-DE"/>
        </w:rPr>
        <w:t>.</w:t>
      </w:r>
    </w:p>
    <w:p w14:paraId="1692A19A" w14:textId="77777777" w:rsidR="00296491" w:rsidRPr="005421D6" w:rsidRDefault="00296491" w:rsidP="00296491">
      <w:pPr>
        <w:pStyle w:val="Heading2"/>
      </w:pPr>
      <w:r w:rsidRPr="005421D6">
        <w:t xml:space="preserve">AMT </w:t>
      </w:r>
      <w:bookmarkStart w:id="2" w:name="_Hlk82972112"/>
      <w:r w:rsidRPr="005421D6">
        <w:t>Overcurrent</w:t>
      </w:r>
      <w:bookmarkEnd w:id="2"/>
      <w:r w:rsidRPr="005421D6">
        <w:t xml:space="preserve">   @DateVersion@1399-09-05   @Namefilestart@99.09.05.01@NamefileEnd@   @linkHrefStert@https://vebko.org/Downloads/Instructions/WhatsNew/Test-AMPro%2099.09.05.01/001_Test-AMPro%2099.09.05.01_001_fa.mp4@linkHrefEnd@</w:t>
      </w:r>
    </w:p>
    <w:p w14:paraId="06428E41" w14:textId="373E3000" w:rsidR="00296491" w:rsidRPr="005421D6" w:rsidRDefault="00296491" w:rsidP="00296491">
      <w:pPr>
        <w:pStyle w:val="AAA-MatnAsli"/>
        <w:rPr>
          <w:lang w:val="de-DE"/>
        </w:rPr>
      </w:pPr>
      <w:r w:rsidRPr="005421D6">
        <w:rPr>
          <w:rFonts w:hint="cs"/>
          <w:rtl/>
        </w:rPr>
        <w:t xml:space="preserve">در </w:t>
      </w:r>
      <w:r w:rsidRPr="005421D6">
        <w:rPr>
          <w:lang w:val="de-DE"/>
        </w:rPr>
        <w:t>Overcurrent</w:t>
      </w:r>
      <w:r w:rsidRPr="005421D6">
        <w:rPr>
          <w:rFonts w:hint="cs"/>
          <w:rtl/>
          <w:lang w:val="de-DE"/>
        </w:rPr>
        <w:t xml:space="preserve"> پس از انجام تست گزینه‌های </w:t>
      </w:r>
      <w:r w:rsidRPr="005421D6">
        <w:rPr>
          <w:lang w:val="de-DE"/>
        </w:rPr>
        <w:t>DC Decay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Harmonic</w:t>
      </w:r>
      <w:r w:rsidRPr="005421D6">
        <w:rPr>
          <w:rFonts w:hint="cs"/>
          <w:rtl/>
          <w:lang w:val="de-DE"/>
        </w:rPr>
        <w:t xml:space="preserve"> غیرفعال می‌شوند.</w:t>
      </w:r>
    </w:p>
    <w:p w14:paraId="3D476FDA" w14:textId="77777777" w:rsidR="004C334E" w:rsidRPr="005421D6" w:rsidRDefault="004C334E" w:rsidP="004C334E">
      <w:pPr>
        <w:pStyle w:val="Heading2"/>
      </w:pPr>
      <w:r w:rsidRPr="005421D6">
        <w:t xml:space="preserve">AMt </w:t>
      </w:r>
      <w:bookmarkStart w:id="3" w:name="_Hlk82971415"/>
      <w:r w:rsidRPr="005421D6">
        <w:t>Overcurrent</w:t>
      </w:r>
      <w:bookmarkEnd w:id="3"/>
      <w:r w:rsidRPr="005421D6">
        <w:t xml:space="preserve">   @DateVersion@1399-09-12   @Namefilestart@99.09.12.01@NamefileEnd@   @linkHrefStert@https://vebko.org/Downloads/Instructions/WhatsNew/Test-AMPro%2099.09.12.01/001_Test-AMPro%2099.09.12.01_001_fa.mp4@linkHrefEnd@</w:t>
      </w:r>
    </w:p>
    <w:p w14:paraId="32F31D22" w14:textId="67C43036" w:rsidR="004C334E" w:rsidRPr="005421D6" w:rsidRDefault="004C334E" w:rsidP="004C334E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اگر پنجره‌ی </w:t>
      </w:r>
      <w:r w:rsidRPr="005421D6">
        <w:rPr>
          <w:lang w:val="de-DE"/>
        </w:rPr>
        <w:t>Characteristic View</w:t>
      </w:r>
      <w:r w:rsidRPr="005421D6">
        <w:rPr>
          <w:rFonts w:hint="cs"/>
          <w:rtl/>
          <w:lang w:val="de-DE"/>
        </w:rPr>
        <w:t xml:space="preserve"> بسته باشد، با </w:t>
      </w:r>
      <w:r w:rsidRPr="005421D6">
        <w:rPr>
          <w:lang w:val="de-DE"/>
        </w:rPr>
        <w:t>Clear Result</w:t>
      </w:r>
      <w:r w:rsidRPr="005421D6">
        <w:rPr>
          <w:rFonts w:hint="cs"/>
          <w:rtl/>
          <w:lang w:val="de-DE"/>
        </w:rPr>
        <w:t xml:space="preserve"> کردن، تمامی </w:t>
      </w:r>
      <w:r w:rsidRPr="005421D6">
        <w:rPr>
          <w:lang w:val="de-DE"/>
        </w:rPr>
        <w:t>Tnom</w:t>
      </w:r>
      <w:r w:rsidRPr="005421D6">
        <w:rPr>
          <w:rFonts w:hint="cs"/>
          <w:rtl/>
          <w:lang w:val="de-DE"/>
        </w:rPr>
        <w:t>ها به حالت اولیه تغییر وضعیت می‌دهند.</w:t>
      </w:r>
    </w:p>
    <w:p w14:paraId="43BF99E0" w14:textId="77777777" w:rsidR="009B5F09" w:rsidRPr="005421D6" w:rsidRDefault="009B5F09" w:rsidP="009B5F09">
      <w:pPr>
        <w:pStyle w:val="Heading2"/>
      </w:pPr>
      <w:r w:rsidRPr="005421D6">
        <w:t>AMT Overcurrent   @DateVersion@1399-09-25   @Namefilestart@99.09.25.01@NamefileEnd@   @linkHrefStert@https://vebko.org/Downloads/Instructions/WhatsNew/Test-AMPro%2099.09.25.01/001_Test-AMPro%2099.09.25.01_001_fa.mp4@linkHrefEnd@</w:t>
      </w:r>
    </w:p>
    <w:p w14:paraId="1A674A81" w14:textId="4DC1E36F" w:rsidR="009B5F09" w:rsidRPr="005421D6" w:rsidRDefault="009B5F09" w:rsidP="009B5F09">
      <w:pPr>
        <w:pStyle w:val="AAA-MatnAsli"/>
      </w:pPr>
      <w:r w:rsidRPr="005421D6">
        <w:rPr>
          <w:rFonts w:hint="cs"/>
          <w:rtl/>
          <w:lang w:val="de-DE"/>
        </w:rPr>
        <w:t xml:space="preserve">در </w:t>
      </w:r>
      <w:r w:rsidRPr="005421D6">
        <w:t>PickUP-DropOff</w:t>
      </w:r>
      <w:r w:rsidRPr="005421D6">
        <w:rPr>
          <w:rFonts w:hint="cs"/>
          <w:rtl/>
          <w:lang w:val="de-DE"/>
        </w:rPr>
        <w:t xml:space="preserve"> و در حالت </w:t>
      </w:r>
      <w:r w:rsidRPr="005421D6">
        <w:t>Angle</w:t>
      </w:r>
      <w:r w:rsidRPr="005421D6">
        <w:rPr>
          <w:rFonts w:hint="cs"/>
          <w:rtl/>
          <w:lang w:val="de-DE"/>
        </w:rPr>
        <w:t xml:space="preserve"> اگر نقطه‌ای در </w:t>
      </w:r>
      <w:r w:rsidRPr="005421D6">
        <w:t>directional plan</w:t>
      </w:r>
      <w:r w:rsidRPr="005421D6">
        <w:rPr>
          <w:rFonts w:hint="cs"/>
          <w:rtl/>
          <w:lang w:val="de-DE"/>
        </w:rPr>
        <w:t xml:space="preserve">، </w:t>
      </w:r>
      <w:r w:rsidRPr="005421D6">
        <w:t>Out of Range</w:t>
      </w:r>
      <w:r w:rsidRPr="005421D6">
        <w:rPr>
          <w:rFonts w:hint="cs"/>
          <w:rtl/>
          <w:lang w:val="de-DE"/>
        </w:rPr>
        <w:t xml:space="preserve"> شود، در جدول تست نقاط هم مشخص می‌شود.</w:t>
      </w:r>
      <w:r w:rsidRPr="005421D6">
        <w:t xml:space="preserve"> </w:t>
      </w:r>
      <w:r w:rsidRPr="005421D6">
        <w:rPr>
          <w:rFonts w:hint="cs"/>
          <w:rtl/>
        </w:rPr>
        <w:t xml:space="preserve">در این حالت </w:t>
      </w:r>
      <w:r w:rsidRPr="005421D6">
        <w:rPr>
          <w:rFonts w:hint="cs"/>
          <w:rtl/>
          <w:lang w:val="de-DE"/>
        </w:rPr>
        <w:t xml:space="preserve">نقطه‌ی اضافه شده در </w:t>
      </w:r>
      <w:r w:rsidRPr="005421D6">
        <w:t>Medium Detail View</w:t>
      </w:r>
      <w:r w:rsidRPr="005421D6">
        <w:rPr>
          <w:rFonts w:hint="cs"/>
          <w:rtl/>
          <w:lang w:val="de-DE"/>
        </w:rPr>
        <w:t xml:space="preserve"> با رنگ صورتی نشان داده می‌شود.</w:t>
      </w:r>
    </w:p>
    <w:p w14:paraId="5305EE7E" w14:textId="6C7A7B01" w:rsidR="009B5F09" w:rsidRPr="005421D6" w:rsidRDefault="009B5F09" w:rsidP="009B5F09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با عوض کردن ستون </w:t>
      </w:r>
      <w:r w:rsidRPr="005421D6">
        <w:rPr>
          <w:lang w:val="de-DE"/>
        </w:rPr>
        <w:t>Target Type</w:t>
      </w:r>
      <w:r w:rsidRPr="005421D6">
        <w:rPr>
          <w:rFonts w:hint="cs"/>
          <w:rtl/>
          <w:lang w:val="de-DE"/>
        </w:rPr>
        <w:t xml:space="preserve"> در جدول نقاط تست </w:t>
      </w:r>
      <w:r w:rsidRPr="005421D6">
        <w:rPr>
          <w:lang w:val="de-DE"/>
        </w:rPr>
        <w:t>PickUP-DropOff</w:t>
      </w:r>
      <w:r w:rsidRPr="005421D6">
        <w:rPr>
          <w:rFonts w:hint="cs"/>
          <w:rtl/>
        </w:rPr>
        <w:t xml:space="preserve">، از حالت </w:t>
      </w:r>
      <w:r w:rsidRPr="005421D6">
        <w:rPr>
          <w:lang w:val="de-DE"/>
        </w:rPr>
        <w:t>Current</w:t>
      </w:r>
      <w:r w:rsidRPr="005421D6">
        <w:rPr>
          <w:rFonts w:hint="cs"/>
          <w:rtl/>
          <w:lang w:val="de-DE"/>
        </w:rPr>
        <w:t xml:space="preserve"> به </w:t>
      </w:r>
      <w:r w:rsidRPr="005421D6">
        <w:rPr>
          <w:lang w:val="de-DE"/>
        </w:rPr>
        <w:t>Angle</w:t>
      </w:r>
      <w:r w:rsidRPr="005421D6">
        <w:rPr>
          <w:rFonts w:hint="cs"/>
          <w:rtl/>
          <w:lang w:val="de-DE"/>
        </w:rPr>
        <w:t xml:space="preserve"> و بالعکس، فیلدهای موجود در بخش </w:t>
      </w:r>
      <w:r w:rsidRPr="005421D6">
        <w:rPr>
          <w:lang w:val="de-DE"/>
        </w:rPr>
        <w:t>Test Point</w:t>
      </w:r>
      <w:r w:rsidRPr="005421D6">
        <w:rPr>
          <w:rFonts w:hint="cs"/>
          <w:rtl/>
        </w:rPr>
        <w:t xml:space="preserve"> به روز رسانی می‌شوند.</w:t>
      </w:r>
    </w:p>
    <w:p w14:paraId="002CEC63" w14:textId="223EF830" w:rsidR="009B5F09" w:rsidRPr="005421D6" w:rsidRDefault="009B5F09" w:rsidP="009B5F09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>با نگه</w:t>
      </w:r>
      <w:r w:rsidRPr="005421D6">
        <w:rPr>
          <w:lang w:val="de-DE"/>
        </w:rPr>
        <w:t xml:space="preserve"> </w:t>
      </w:r>
      <w:r w:rsidRPr="005421D6">
        <w:rPr>
          <w:rFonts w:hint="cs"/>
          <w:rtl/>
          <w:lang w:val="de-DE"/>
        </w:rPr>
        <w:t xml:space="preserve">داشتن دکمه </w:t>
      </w:r>
      <w:r w:rsidRPr="005421D6">
        <w:rPr>
          <w:lang w:val="de-DE"/>
        </w:rPr>
        <w:t>ctrl</w:t>
      </w:r>
      <w:r w:rsidRPr="005421D6">
        <w:rPr>
          <w:rFonts w:hint="cs"/>
          <w:rtl/>
        </w:rPr>
        <w:t xml:space="preserve"> و کلیک راست روی منحنی می‌توان نقاط را به جدول تست در </w:t>
      </w:r>
      <w:r w:rsidRPr="005421D6">
        <w:rPr>
          <w:lang w:val="de-DE"/>
        </w:rPr>
        <w:t>Medium Detail View</w:t>
      </w:r>
      <w:r w:rsidRPr="005421D6">
        <w:rPr>
          <w:rFonts w:hint="cs"/>
          <w:rtl/>
          <w:lang w:val="de-DE"/>
        </w:rPr>
        <w:t xml:space="preserve"> اضافه کرد.</w:t>
      </w:r>
    </w:p>
    <w:p w14:paraId="7251CE12" w14:textId="31CDCB14" w:rsidR="009B5F09" w:rsidRPr="005421D6" w:rsidRDefault="009B5F09" w:rsidP="009B5F09">
      <w:pPr>
        <w:pStyle w:val="AAA-MatnAsli"/>
        <w:rPr>
          <w:rtl/>
          <w:lang w:val="de-DE"/>
        </w:rPr>
      </w:pPr>
      <w:r w:rsidRPr="005421D6">
        <w:rPr>
          <w:rFonts w:hint="cs"/>
          <w:rtl/>
        </w:rPr>
        <w:t xml:space="preserve">با پاک کردن اطلاعات منحنی مشخصه، تمامی </w:t>
      </w:r>
      <w:r w:rsidRPr="005421D6">
        <w:rPr>
          <w:rFonts w:hint="cs"/>
          <w:rtl/>
          <w:lang w:val="de-DE"/>
        </w:rPr>
        <w:t xml:space="preserve">گزینه‌ها در </w:t>
      </w:r>
      <w:r w:rsidRPr="005421D6">
        <w:rPr>
          <w:lang w:val="de-DE"/>
        </w:rPr>
        <w:t>Overcurrent Protection Parameters</w:t>
      </w:r>
      <w:r w:rsidRPr="005421D6">
        <w:rPr>
          <w:rFonts w:hint="cs"/>
          <w:rtl/>
          <w:lang w:val="de-DE"/>
        </w:rPr>
        <w:t xml:space="preserve"> غیرفعال می‌شوند.</w:t>
      </w:r>
    </w:p>
    <w:p w14:paraId="652B8B37" w14:textId="64C3FB43" w:rsidR="009B5F09" w:rsidRPr="005421D6" w:rsidRDefault="009B5F09" w:rsidP="009B5F09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در زبانه‌ی </w:t>
      </w:r>
      <w:r w:rsidRPr="005421D6">
        <w:rPr>
          <w:lang w:val="de-DE"/>
        </w:rPr>
        <w:t>Settings</w:t>
      </w:r>
      <w:r w:rsidRPr="005421D6">
        <w:rPr>
          <w:rFonts w:hint="cs"/>
          <w:rtl/>
          <w:lang w:val="de-DE"/>
        </w:rPr>
        <w:t xml:space="preserve"> و در </w:t>
      </w:r>
      <w:r w:rsidRPr="005421D6">
        <w:rPr>
          <w:lang w:val="de-DE"/>
        </w:rPr>
        <w:t>Add Signal</w:t>
      </w:r>
      <w:r w:rsidRPr="005421D6">
        <w:rPr>
          <w:rFonts w:hint="cs"/>
          <w:rtl/>
          <w:lang w:val="de-DE"/>
        </w:rPr>
        <w:t xml:space="preserve"> برای جریان هارمونیک بجای واحد </w:t>
      </w:r>
      <w:r w:rsidRPr="005421D6">
        <w:rPr>
          <w:lang w:val="de-DE"/>
        </w:rPr>
        <w:t>In</w:t>
      </w:r>
      <w:r w:rsidRPr="005421D6">
        <w:rPr>
          <w:rFonts w:hint="cs"/>
          <w:rtl/>
          <w:lang w:val="de-DE"/>
        </w:rPr>
        <w:t xml:space="preserve"> از واحد جدید </w:t>
      </w:r>
      <w:r w:rsidRPr="005421D6">
        <w:rPr>
          <w:lang w:val="de-DE"/>
        </w:rPr>
        <w:t>% Ifault</w:t>
      </w:r>
      <w:r w:rsidRPr="005421D6">
        <w:rPr>
          <w:rFonts w:hint="cs"/>
          <w:rtl/>
          <w:lang w:val="de-DE"/>
        </w:rPr>
        <w:t xml:space="preserve"> استفاده شده است که درصدی از جریان خطا را با جریان اصلی جمع می‌کند.</w:t>
      </w:r>
    </w:p>
    <w:p w14:paraId="53D3640C" w14:textId="4D8B3186" w:rsidR="009B5F09" w:rsidRPr="005421D6" w:rsidRDefault="009B5F09" w:rsidP="009B5F09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زاویه‌ایی، مقادیر فیلدهای </w:t>
      </w:r>
      <w:r w:rsidRPr="005421D6">
        <w:rPr>
          <w:lang w:val="de-DE"/>
        </w:rPr>
        <w:t>Pickup Start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Pickup End</w:t>
      </w:r>
      <w:r w:rsidRPr="005421D6">
        <w:rPr>
          <w:rFonts w:hint="cs"/>
          <w:rtl/>
          <w:lang w:val="de-DE"/>
        </w:rPr>
        <w:t xml:space="preserve"> به ترتیب از ناحیه‌ی </w:t>
      </w:r>
      <w:r w:rsidRPr="005421D6">
        <w:rPr>
          <w:lang w:val="de-DE"/>
        </w:rPr>
        <w:t xml:space="preserve">no trip </w:t>
      </w:r>
      <w:r w:rsidRPr="005421D6">
        <w:rPr>
          <w:rFonts w:hint="cs"/>
          <w:rtl/>
          <w:lang w:val="de-DE"/>
        </w:rPr>
        <w:t xml:space="preserve"> به ناحیه‌ی </w:t>
      </w:r>
      <w:r w:rsidRPr="005421D6">
        <w:rPr>
          <w:lang w:val="de-DE"/>
        </w:rPr>
        <w:t>tripping</w:t>
      </w:r>
      <w:r w:rsidRPr="005421D6">
        <w:rPr>
          <w:rFonts w:hint="cs"/>
          <w:rtl/>
          <w:lang w:val="de-DE"/>
        </w:rPr>
        <w:t xml:space="preserve"> تنظیم می‌شوند.</w:t>
      </w:r>
    </w:p>
    <w:p w14:paraId="1AE5DAB7" w14:textId="3EF47F87" w:rsidR="009B5F09" w:rsidRPr="005421D6" w:rsidRDefault="009B5F09" w:rsidP="009B5F09">
      <w:pPr>
        <w:pStyle w:val="AAA-MatnAsli"/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Overcurrent</w:t>
      </w:r>
      <w:r w:rsidRPr="005421D6">
        <w:rPr>
          <w:rFonts w:hint="cs"/>
          <w:rtl/>
          <w:lang w:val="de-DE"/>
        </w:rPr>
        <w:t xml:space="preserve"> و در پنجره ی </w:t>
      </w:r>
      <w:r w:rsidRPr="005421D6">
        <w:rPr>
          <w:lang w:val="de-DE"/>
        </w:rPr>
        <w:t>Test Object</w:t>
      </w:r>
      <w:r w:rsidRPr="005421D6">
        <w:rPr>
          <w:rFonts w:hint="cs"/>
          <w:rtl/>
          <w:lang w:val="de-DE"/>
        </w:rPr>
        <w:t xml:space="preserve"> نمی‌توان برای </w:t>
      </w:r>
      <w:r w:rsidRPr="005421D6">
        <w:rPr>
          <w:lang w:val="de-DE"/>
        </w:rPr>
        <w:t>stage</w:t>
      </w:r>
      <w:r w:rsidRPr="005421D6">
        <w:rPr>
          <w:rFonts w:hint="cs"/>
          <w:rtl/>
          <w:lang w:val="de-DE"/>
        </w:rPr>
        <w:t xml:space="preserve">ها اسامی مشابه انتخاب کرد. با انجام این کار پیغام خطایی نمایش داده شده و </w:t>
      </w:r>
      <w:r w:rsidRPr="005421D6">
        <w:rPr>
          <w:lang w:val="de-DE"/>
        </w:rPr>
        <w:t>stage</w:t>
      </w:r>
      <w:r w:rsidRPr="005421D6">
        <w:rPr>
          <w:rFonts w:hint="cs"/>
          <w:rtl/>
          <w:lang w:val="de-DE"/>
        </w:rPr>
        <w:t xml:space="preserve">ها به حالت اولیه بر می‌گردند. </w:t>
      </w:r>
    </w:p>
    <w:p w14:paraId="2D3639C8" w14:textId="6FF7C901" w:rsidR="009B5F09" w:rsidRPr="005421D6" w:rsidRDefault="009B5F09" w:rsidP="009B5F09">
      <w:pPr>
        <w:pStyle w:val="AAA-MatnAsli"/>
        <w:rPr>
          <w:rtl/>
        </w:rPr>
      </w:pPr>
      <w:r w:rsidRPr="005421D6">
        <w:rPr>
          <w:rFonts w:hint="cs"/>
          <w:rtl/>
          <w:lang w:val="de-DE"/>
        </w:rPr>
        <w:t xml:space="preserve">در صفحه‌ی </w:t>
      </w:r>
      <w:r w:rsidRPr="005421D6">
        <w:rPr>
          <w:lang w:val="de-DE"/>
        </w:rPr>
        <w:t>Sequence Test Point to</w:t>
      </w:r>
      <w:r w:rsidRPr="005421D6">
        <w:rPr>
          <w:rFonts w:hint="cs"/>
          <w:rtl/>
          <w:lang w:val="de-DE"/>
        </w:rPr>
        <w:t xml:space="preserve"> دو گزینه‌ی جدید به نام‌های </w:t>
      </w:r>
      <w:r w:rsidRPr="005421D6">
        <w:rPr>
          <w:lang w:val="de-DE"/>
        </w:rPr>
        <w:t>Advance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Simple (2x , 3x , 4x)</w:t>
      </w:r>
      <w:r w:rsidRPr="005421D6">
        <w:rPr>
          <w:rFonts w:hint="cs"/>
          <w:rtl/>
          <w:lang w:val="de-DE"/>
        </w:rPr>
        <w:t xml:space="preserve"> اضافه شده اند. در حالت </w:t>
      </w:r>
      <w:r w:rsidRPr="005421D6">
        <w:rPr>
          <w:lang w:val="de-DE"/>
        </w:rPr>
        <w:t>Advance</w:t>
      </w:r>
      <w:r w:rsidRPr="005421D6">
        <w:rPr>
          <w:rFonts w:hint="cs"/>
          <w:rtl/>
          <w:lang w:val="de-DE"/>
        </w:rPr>
        <w:t xml:space="preserve"> به روش قبل عمل می‌شود ولی در حالت </w:t>
      </w:r>
      <w:r w:rsidRPr="005421D6">
        <w:rPr>
          <w:lang w:val="de-DE"/>
        </w:rPr>
        <w:t>Simple (2x , 3x , 4x)</w:t>
      </w:r>
      <w:r w:rsidRPr="005421D6">
        <w:rPr>
          <w:rFonts w:hint="cs"/>
          <w:rtl/>
          <w:lang w:val="de-DE"/>
        </w:rPr>
        <w:t xml:space="preserve"> می‌توانید دوبرابر، سه برابر و یا چهار برابر جریان تنظیمی هر </w:t>
      </w:r>
      <w:r w:rsidRPr="005421D6">
        <w:rPr>
          <w:lang w:val="de-DE"/>
        </w:rPr>
        <w:t>fault type</w:t>
      </w:r>
      <w:r w:rsidRPr="005421D6">
        <w:rPr>
          <w:rFonts w:hint="cs"/>
          <w:rtl/>
          <w:lang w:val="de-DE"/>
        </w:rPr>
        <w:t xml:space="preserve"> ایجاد کنید. متناسب با </w:t>
      </w:r>
      <w:r w:rsidRPr="005421D6">
        <w:rPr>
          <w:lang w:val="de-DE"/>
        </w:rPr>
        <w:t>element</w:t>
      </w:r>
      <w:r w:rsidRPr="005421D6">
        <w:rPr>
          <w:rFonts w:hint="cs"/>
          <w:rtl/>
          <w:lang w:val="de-DE"/>
        </w:rPr>
        <w:t xml:space="preserve">های تعریف شده در </w:t>
      </w:r>
      <w:r w:rsidRPr="005421D6">
        <w:rPr>
          <w:lang w:val="de-DE"/>
        </w:rPr>
        <w:t>Test Object</w:t>
      </w:r>
      <w:r w:rsidRPr="005421D6">
        <w:rPr>
          <w:rFonts w:hint="cs"/>
          <w:rtl/>
          <w:lang w:val="de-DE"/>
        </w:rPr>
        <w:t xml:space="preserve"> همان </w:t>
      </w:r>
      <w:r w:rsidRPr="005421D6">
        <w:rPr>
          <w:lang w:val="de-DE"/>
        </w:rPr>
        <w:t>fault type</w:t>
      </w:r>
      <w:r w:rsidRPr="005421D6">
        <w:rPr>
          <w:rFonts w:hint="cs"/>
          <w:rtl/>
          <w:lang w:val="de-DE"/>
        </w:rPr>
        <w:t xml:space="preserve"> نمایش داده می‌شود. مثلاً با انتخاب یک المان در </w:t>
      </w:r>
      <w:r w:rsidRPr="005421D6">
        <w:rPr>
          <w:lang w:val="de-DE"/>
        </w:rPr>
        <w:t>Zero Sequence</w:t>
      </w:r>
      <w:r w:rsidRPr="005421D6">
        <w:rPr>
          <w:rFonts w:hint="cs"/>
          <w:rtl/>
          <w:lang w:val="de-DE"/>
        </w:rPr>
        <w:t xml:space="preserve"> خطاهای دوفاز در </w:t>
      </w:r>
      <w:r w:rsidRPr="005421D6">
        <w:rPr>
          <w:lang w:val="de-DE"/>
        </w:rPr>
        <w:t>Sequence Test Point to</w:t>
      </w:r>
      <w:r w:rsidRPr="005421D6">
        <w:rPr>
          <w:rFonts w:hint="cs"/>
          <w:rtl/>
        </w:rPr>
        <w:t xml:space="preserve"> نشان داده نمی‌شود. همچنین این قابلیت برای </w:t>
      </w:r>
      <w:r w:rsidRPr="005421D6">
        <w:rPr>
          <w:lang w:val="de-DE"/>
        </w:rPr>
        <w:t>directional</w:t>
      </w:r>
      <w:r w:rsidRPr="005421D6">
        <w:rPr>
          <w:rFonts w:hint="cs"/>
          <w:rtl/>
          <w:lang w:val="de-DE"/>
        </w:rPr>
        <w:t xml:space="preserve"> هم اضافه شده است. در این حالت برای محاسبه ی زاویه‌ی دو برابر، سه برابر و چهار برابر از رابطه‌ی </w:t>
      </w:r>
      <w:r w:rsidRPr="005421D6">
        <w:rPr>
          <w:lang w:val="de-DE"/>
        </w:rPr>
        <w:t xml:space="preserve">  </w:t>
      </w:r>
      <w:r w:rsidRPr="005421D6">
        <w:rPr>
          <w:rFonts w:ascii="IRAN Sans" w:hAnsi="IRAN Sans"/>
          <w:sz w:val="26"/>
        </w:rPr>
        <w:t>x°=(End Angle-Start Angle)/2</w:t>
      </w:r>
      <w:r w:rsidRPr="005421D6">
        <w:rPr>
          <w:rFonts w:eastAsiaTheme="minorEastAsia" w:hint="cs"/>
          <w:rtl/>
          <w:lang w:val="de-DE"/>
        </w:rPr>
        <w:t xml:space="preserve"> می‌شود.</w:t>
      </w:r>
    </w:p>
    <w:p w14:paraId="3BB1C098" w14:textId="0FE717B6" w:rsidR="009B5F09" w:rsidRPr="005421D6" w:rsidRDefault="009B5F09" w:rsidP="009B5F09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دو گزینه‌ی </w:t>
      </w:r>
      <w:r w:rsidRPr="005421D6">
        <w:rPr>
          <w:lang w:val="de-DE"/>
        </w:rPr>
        <w:t>Show Test Information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Show Time Information</w:t>
      </w:r>
      <w:r w:rsidRPr="005421D6">
        <w:rPr>
          <w:rFonts w:hint="cs"/>
          <w:rtl/>
          <w:lang w:val="de-DE"/>
        </w:rPr>
        <w:t xml:space="preserve"> در کلیک راست </w:t>
      </w:r>
      <w:r w:rsidRPr="005421D6">
        <w:rPr>
          <w:lang w:val="de-DE"/>
        </w:rPr>
        <w:t>Medium Detail View</w:t>
      </w:r>
      <w:r w:rsidRPr="005421D6">
        <w:rPr>
          <w:rFonts w:hint="cs"/>
          <w:rtl/>
          <w:lang w:val="de-DE"/>
        </w:rPr>
        <w:t xml:space="preserve"> اضافه شده اند.</w:t>
      </w:r>
    </w:p>
    <w:p w14:paraId="7058808A" w14:textId="77777777" w:rsidR="009B19D3" w:rsidRPr="005421D6" w:rsidRDefault="009B19D3" w:rsidP="009B19D3">
      <w:pPr>
        <w:pStyle w:val="Heading2"/>
      </w:pPr>
      <w:r w:rsidRPr="005421D6">
        <w:t xml:space="preserve">AMT </w:t>
      </w:r>
      <w:bookmarkStart w:id="4" w:name="_Hlk82968256"/>
      <w:r w:rsidRPr="005421D6">
        <w:t>Overcurrent</w:t>
      </w:r>
      <w:bookmarkEnd w:id="4"/>
      <w:r w:rsidRPr="005421D6">
        <w:t xml:space="preserve">   @DateVersion@1399-09-27   @Namefilestart@99.09.27.01@NamefileEnd@   @linkHrefStert@https://vebko.org/Downloads/Instructions/WhatsNew/Test-AMPro%2099.09.27.01/001_Test-AMPro%2099.09.27.01_001_fa.mp4@linkHrefEnd@</w:t>
      </w:r>
    </w:p>
    <w:p w14:paraId="13750BA2" w14:textId="2F856DC5" w:rsidR="009B19D3" w:rsidRPr="005421D6" w:rsidRDefault="009B19D3" w:rsidP="009B19D3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t>Directional</w:t>
      </w:r>
      <w:r w:rsidRPr="005421D6">
        <w:rPr>
          <w:rFonts w:hint="cs"/>
          <w:rtl/>
          <w:lang w:val="de-DE"/>
        </w:rPr>
        <w:t xml:space="preserve"> و برای محاسبه‌ی </w:t>
      </w:r>
      <w:r w:rsidRPr="005421D6">
        <w:t>MTA</w:t>
      </w:r>
      <w:r w:rsidRPr="005421D6">
        <w:rPr>
          <w:rFonts w:hint="cs"/>
          <w:rtl/>
          <w:lang w:val="de-DE"/>
        </w:rPr>
        <w:t xml:space="preserve">، گزینه‌ی </w:t>
      </w:r>
      <w:r w:rsidRPr="005421D6">
        <w:t>MTA</w:t>
      </w:r>
      <w:r w:rsidRPr="005421D6">
        <w:rPr>
          <w:rFonts w:hint="cs"/>
          <w:rtl/>
          <w:lang w:val="de-DE"/>
        </w:rPr>
        <w:t xml:space="preserve"> در </w:t>
      </w:r>
      <w:r w:rsidRPr="005421D6">
        <w:t>Overcurren Protection Parameters</w:t>
      </w:r>
      <w:r w:rsidRPr="005421D6">
        <w:rPr>
          <w:rFonts w:hint="cs"/>
          <w:rtl/>
          <w:lang w:val="de-DE"/>
        </w:rPr>
        <w:t xml:space="preserve"> به وجود آمده است. ابتدا کاربر در</w:t>
      </w:r>
      <w:r w:rsidRPr="005421D6">
        <w:t>MTA</w:t>
      </w:r>
      <w:r w:rsidRPr="005421D6">
        <w:rPr>
          <w:rFonts w:hint="cs"/>
          <w:rtl/>
          <w:lang w:val="de-DE"/>
        </w:rPr>
        <w:t xml:space="preserve"> فرمول مربوط به رله را انتخاب کرده سپس در فیلد کناری، مقدار </w:t>
      </w:r>
      <w:r w:rsidRPr="005421D6">
        <w:t>RCA</w:t>
      </w:r>
      <w:r w:rsidRPr="005421D6">
        <w:rPr>
          <w:rFonts w:hint="cs"/>
          <w:rtl/>
          <w:lang w:val="de-DE"/>
        </w:rPr>
        <w:t xml:space="preserve"> را وارد می‌کند. پس از وارد کردن این اطلاعات، دیگر فیلدهای </w:t>
      </w:r>
      <w:r w:rsidRPr="005421D6">
        <w:t>Trip Sector Definition</w:t>
      </w:r>
      <w:r w:rsidRPr="005421D6">
        <w:rPr>
          <w:rFonts w:hint="cs"/>
          <w:rtl/>
          <w:lang w:val="de-DE"/>
        </w:rPr>
        <w:t xml:space="preserve"> به طور خودکارتکمیل می‌شوند.</w:t>
      </w:r>
    </w:p>
    <w:p w14:paraId="0CE2FEC4" w14:textId="2CD0F170" w:rsidR="009B19D3" w:rsidRPr="005421D6" w:rsidRDefault="009B19D3" w:rsidP="009B19D3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پس از راست کلیک بر روی فیلد </w:t>
      </w:r>
      <w:r w:rsidRPr="005421D6">
        <w:rPr>
          <w:lang w:val="de-DE"/>
        </w:rPr>
        <w:t>Pickup</w:t>
      </w:r>
      <w:r w:rsidRPr="005421D6">
        <w:rPr>
          <w:rFonts w:hint="cs"/>
          <w:rtl/>
          <w:lang w:val="de-DE"/>
        </w:rPr>
        <w:t xml:space="preserve"> و انتخاب المان دیگر،  بازه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تغییر می‌کند و همچنین خط چین در </w:t>
      </w:r>
      <w:r w:rsidRPr="005421D6">
        <w:rPr>
          <w:lang w:val="de-DE"/>
        </w:rPr>
        <w:t>Characteristic View</w:t>
      </w:r>
      <w:r w:rsidRPr="005421D6">
        <w:rPr>
          <w:rFonts w:hint="cs"/>
          <w:rtl/>
          <w:lang w:val="de-DE"/>
        </w:rPr>
        <w:t xml:space="preserve"> جابجا شده و در </w:t>
      </w:r>
      <w:r w:rsidRPr="005421D6">
        <w:rPr>
          <w:rFonts w:hint="cs"/>
          <w:rtl/>
        </w:rPr>
        <w:t xml:space="preserve">ضریب مربوط به </w:t>
      </w:r>
      <w:r w:rsidRPr="005421D6">
        <w:rPr>
          <w:lang w:val="de-DE"/>
        </w:rPr>
        <w:t>coefficient</w:t>
      </w:r>
      <w:r w:rsidRPr="005421D6">
        <w:rPr>
          <w:rFonts w:hint="cs"/>
          <w:rtl/>
          <w:lang w:val="de-DE"/>
        </w:rPr>
        <w:t xml:space="preserve"> ضرب می‌شود.</w:t>
      </w:r>
    </w:p>
    <w:p w14:paraId="51931039" w14:textId="44CD3FE6" w:rsidR="009B19D3" w:rsidRPr="005421D6" w:rsidRDefault="009B19D3" w:rsidP="009B19D3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تنظیمات </w:t>
      </w:r>
      <w:r w:rsidRPr="005421D6">
        <w:rPr>
          <w:lang w:val="de-DE"/>
        </w:rPr>
        <w:t>Overcurrent Characteristic</w:t>
      </w:r>
      <w:r w:rsidRPr="005421D6">
        <w:rPr>
          <w:rFonts w:hint="cs"/>
          <w:rtl/>
          <w:lang w:val="de-DE"/>
        </w:rPr>
        <w:t xml:space="preserve"> و با فعال کردن </w:t>
      </w:r>
      <w:r w:rsidRPr="005421D6">
        <w:rPr>
          <w:lang w:val="de-DE"/>
        </w:rPr>
        <w:t>Show Curve Information</w:t>
      </w:r>
      <w:r w:rsidRPr="005421D6">
        <w:rPr>
          <w:rFonts w:hint="cs"/>
          <w:rtl/>
          <w:lang w:val="de-DE"/>
        </w:rPr>
        <w:t xml:space="preserve"> اطلاعات منحنی مشخصه نمایش داده می‌شود و حتی در حالت </w:t>
      </w:r>
      <w:r w:rsidRPr="005421D6">
        <w:rPr>
          <w:lang w:val="de-DE"/>
        </w:rPr>
        <w:t>directional</w:t>
      </w:r>
      <w:r w:rsidRPr="005421D6">
        <w:rPr>
          <w:rFonts w:hint="cs"/>
          <w:rtl/>
          <w:lang w:val="de-DE"/>
        </w:rPr>
        <w:t xml:space="preserve"> اطلاعاتی در ارتباط با زوایا در نمودار نشان داده می‌شود.</w:t>
      </w:r>
    </w:p>
    <w:p w14:paraId="58BB58A2" w14:textId="66CB2B7A" w:rsidR="009B19D3" w:rsidRPr="005421D6" w:rsidRDefault="009B19D3" w:rsidP="009B19D3">
      <w:pPr>
        <w:pStyle w:val="AAA-MatnAsli"/>
        <w:rPr>
          <w:rtl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Sequence Test Point to</w:t>
      </w:r>
      <w:r w:rsidRPr="005421D6">
        <w:rPr>
          <w:rFonts w:hint="cs"/>
          <w:rtl/>
          <w:lang w:val="de-DE"/>
        </w:rPr>
        <w:t xml:space="preserve"> با فشردن کلید </w:t>
      </w:r>
      <w:r w:rsidRPr="005421D6">
        <w:rPr>
          <w:lang w:val="de-DE"/>
        </w:rPr>
        <w:t>Tab</w:t>
      </w:r>
      <w:r w:rsidRPr="005421D6">
        <w:rPr>
          <w:rFonts w:hint="cs"/>
          <w:rtl/>
        </w:rPr>
        <w:t xml:space="preserve"> می‌توانید بین فیلدها جابه جا و تغییرات را اعمال کنید، همچنین این امکان برای روم‌های </w:t>
      </w:r>
      <w:r w:rsidRPr="005421D6">
        <w:rPr>
          <w:lang w:val="de-DE"/>
        </w:rPr>
        <w:t>AMT Distance</w:t>
      </w:r>
      <w:r w:rsidRPr="005421D6">
        <w:rPr>
          <w:rFonts w:hint="cs"/>
          <w:rtl/>
          <w:lang w:val="de-DE"/>
        </w:rPr>
        <w:t xml:space="preserve">، </w:t>
      </w:r>
      <w:r w:rsidRPr="005421D6">
        <w:rPr>
          <w:lang w:val="de-DE"/>
        </w:rPr>
        <w:t>AMT Differential</w:t>
      </w:r>
      <w:r w:rsidRPr="005421D6">
        <w:rPr>
          <w:rFonts w:hint="cs"/>
          <w:rtl/>
          <w:lang w:val="de-DE"/>
        </w:rPr>
        <w:t xml:space="preserve"> و ... وجود دارد.</w:t>
      </w:r>
    </w:p>
    <w:p w14:paraId="79944BCA" w14:textId="77777777" w:rsidR="00BE3DF9" w:rsidRPr="005421D6" w:rsidRDefault="00BE3DF9" w:rsidP="00BE3DF9">
      <w:pPr>
        <w:pStyle w:val="Heading2"/>
      </w:pPr>
      <w:r w:rsidRPr="005421D6">
        <w:t xml:space="preserve">AMT </w:t>
      </w:r>
      <w:bookmarkStart w:id="5" w:name="_Hlk82968020"/>
      <w:r w:rsidRPr="005421D6">
        <w:t>Overcurrent</w:t>
      </w:r>
      <w:bookmarkEnd w:id="5"/>
      <w:r w:rsidRPr="005421D6">
        <w:t xml:space="preserve">   @DateVersion@1399-10-08   @Namefilestart@99.10.08.01@NamefileEnd@   @linkHrefStert@https://vebko.org/Downloads/Instructions/WhatsNew/Test-AMPro%2099.10.08.01/001_Test-AMPro%2099.10.08.01_001_fa.mp4@linkHrefEnd@</w:t>
      </w:r>
    </w:p>
    <w:p w14:paraId="5806FF05" w14:textId="1B4FE6B3" w:rsidR="00BE3DF9" w:rsidRPr="005421D6" w:rsidRDefault="00BE3DF9" w:rsidP="00BE3DF9">
      <w:pPr>
        <w:pStyle w:val="AAA-MatnAsli"/>
        <w:rPr>
          <w:rtl/>
        </w:rPr>
      </w:pPr>
      <w:r w:rsidRPr="005421D6">
        <w:rPr>
          <w:rFonts w:hint="cs"/>
          <w:rtl/>
          <w:lang w:val="de-DE"/>
        </w:rPr>
        <w:t xml:space="preserve">اضافه شدن فرمول </w:t>
      </w:r>
      <w:r w:rsidRPr="005421D6">
        <w:t>MTA</w:t>
      </w:r>
      <w:r w:rsidRPr="005421D6">
        <w:rPr>
          <w:rFonts w:hint="cs"/>
          <w:rtl/>
          <w:lang w:val="de-DE"/>
        </w:rPr>
        <w:t xml:space="preserve"> در بخش </w:t>
      </w:r>
      <w:r w:rsidRPr="005421D6">
        <w:t>Element</w:t>
      </w:r>
      <w:r w:rsidRPr="005421D6">
        <w:rPr>
          <w:rFonts w:hint="cs"/>
          <w:rtl/>
          <w:lang w:val="de-DE"/>
        </w:rPr>
        <w:t xml:space="preserve"> پنجره‌ی </w:t>
      </w:r>
      <w:r w:rsidRPr="005421D6">
        <w:t>Report View</w:t>
      </w:r>
      <w:r w:rsidRPr="005421D6">
        <w:rPr>
          <w:rFonts w:hint="cs"/>
          <w:rtl/>
        </w:rPr>
        <w:t>.</w:t>
      </w:r>
    </w:p>
    <w:p w14:paraId="1519BA39" w14:textId="11193CF0" w:rsidR="00BE3DF9" w:rsidRPr="005421D6" w:rsidRDefault="00BE3DF9" w:rsidP="00BE3DF9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اصلاح </w:t>
      </w:r>
      <w:r w:rsidRPr="005421D6">
        <w:rPr>
          <w:lang w:val="es-ES"/>
        </w:rPr>
        <w:t>directional plan</w:t>
      </w:r>
      <w:r w:rsidRPr="005421D6">
        <w:rPr>
          <w:rFonts w:hint="cs"/>
          <w:rtl/>
          <w:lang w:val="de-DE"/>
        </w:rPr>
        <w:t xml:space="preserve"> در </w:t>
      </w:r>
      <w:r w:rsidRPr="005421D6">
        <w:rPr>
          <w:lang w:val="es-ES"/>
        </w:rPr>
        <w:t>Medium Detail View</w:t>
      </w:r>
      <w:r w:rsidRPr="005421D6">
        <w:rPr>
          <w:rFonts w:hint="cs"/>
          <w:rtl/>
        </w:rPr>
        <w:t>.</w:t>
      </w:r>
    </w:p>
    <w:p w14:paraId="387133D6" w14:textId="77777777" w:rsidR="006178A9" w:rsidRPr="005421D6" w:rsidRDefault="006178A9" w:rsidP="006178A9">
      <w:pPr>
        <w:pStyle w:val="Heading2"/>
      </w:pPr>
      <w:r w:rsidRPr="005421D6">
        <w:t>AMT Overcurrent   @DateVersion@1399-10-08   @Namefilestart@99.10.08.02@NamefileEnd@   @linkHrefStert@https://vebko.org/Downloads/Instructions/WhatsNew/Test-AMPro%2099.10.08.02/001_Test-AMPro%2099.10.08.02_001_fa.mp4@linkHrefEnd@</w:t>
      </w:r>
    </w:p>
    <w:p w14:paraId="3089E56E" w14:textId="635232C6" w:rsidR="006178A9" w:rsidRPr="005421D6" w:rsidRDefault="006178A9" w:rsidP="006178A9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حداقل مقدار فیلدهای </w:t>
      </w:r>
      <w:r w:rsidRPr="005421D6">
        <w:rPr>
          <w:lang w:val="de-DE"/>
        </w:rPr>
        <w:t>PickUp Start</w:t>
      </w:r>
      <w:r w:rsidRPr="005421D6">
        <w:rPr>
          <w:rFonts w:hint="cs"/>
          <w:rtl/>
          <w:lang w:val="de-DE"/>
        </w:rPr>
        <w:t xml:space="preserve">، </w:t>
      </w:r>
      <w:r w:rsidRPr="005421D6">
        <w:rPr>
          <w:lang w:val="de-DE"/>
        </w:rPr>
        <w:t>PickUp End</w:t>
      </w:r>
      <w:r w:rsidRPr="005421D6">
        <w:rPr>
          <w:rFonts w:hint="cs"/>
          <w:rtl/>
          <w:lang w:val="de-DE"/>
        </w:rPr>
        <w:t xml:space="preserve"> و </w:t>
      </w:r>
      <w:r w:rsidRPr="005421D6">
        <w:rPr>
          <w:lang w:val="de-DE"/>
        </w:rPr>
        <w:t>DropOff End</w:t>
      </w:r>
      <w:r w:rsidRPr="005421D6">
        <w:rPr>
          <w:rFonts w:hint="cs"/>
          <w:rtl/>
          <w:lang w:val="de-DE"/>
        </w:rPr>
        <w:t xml:space="preserve"> برابر با 1میلی آمپر در نظر گرفته شده است.</w:t>
      </w:r>
    </w:p>
    <w:p w14:paraId="15D73720" w14:textId="6372B649" w:rsidR="006178A9" w:rsidRPr="005421D6" w:rsidRDefault="006178A9" w:rsidP="006178A9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گزینه‌ی </w:t>
      </w:r>
      <w:r w:rsidRPr="005421D6">
        <w:rPr>
          <w:lang w:val="de-DE"/>
        </w:rPr>
        <w:t>Sensitive as a seprate fault</w:t>
      </w:r>
      <w:r w:rsidRPr="005421D6">
        <w:rPr>
          <w:rFonts w:hint="cs"/>
          <w:rtl/>
          <w:lang w:val="de-DE"/>
        </w:rPr>
        <w:t xml:space="preserve"> در </w:t>
      </w:r>
      <w:r w:rsidRPr="005421D6">
        <w:rPr>
          <w:lang w:val="de-DE"/>
        </w:rPr>
        <w:t>Overcurrent Protection Parameters</w:t>
      </w:r>
      <w:r w:rsidRPr="005421D6">
        <w:rPr>
          <w:rFonts w:hint="cs"/>
          <w:rtl/>
          <w:lang w:val="de-DE"/>
        </w:rPr>
        <w:t xml:space="preserve"> اضافه شد. با زدن تیک این گزینه المان جدیدی به نام </w:t>
      </w:r>
      <w:r w:rsidRPr="005421D6">
        <w:rPr>
          <w:lang w:val="de-DE"/>
        </w:rPr>
        <w:t>Sensitive</w:t>
      </w:r>
      <w:r w:rsidRPr="005421D6">
        <w:rPr>
          <w:rFonts w:hint="cs"/>
          <w:rtl/>
          <w:lang w:val="de-DE"/>
        </w:rPr>
        <w:t xml:space="preserve"> در فیلد </w:t>
      </w:r>
      <w:r w:rsidRPr="005421D6">
        <w:rPr>
          <w:lang w:val="de-DE"/>
        </w:rPr>
        <w:t>Selected element type</w:t>
      </w:r>
      <w:r w:rsidRPr="005421D6">
        <w:rPr>
          <w:rFonts w:hint="cs"/>
          <w:rtl/>
          <w:lang w:val="de-DE"/>
        </w:rPr>
        <w:t xml:space="preserve"> ایجاد می‌شود. این المان تأثیری بر المان‌های دیگر ندارد و بصورت مستقل عمل می‌کند. همچنین جریان </w:t>
      </w:r>
      <w:r w:rsidRPr="005421D6">
        <w:rPr>
          <w:lang w:val="de-DE"/>
        </w:rPr>
        <w:t>IL1(1)</w:t>
      </w:r>
      <w:r w:rsidRPr="005421D6">
        <w:rPr>
          <w:rFonts w:hint="cs"/>
          <w:rtl/>
          <w:lang w:val="de-DE"/>
        </w:rPr>
        <w:t xml:space="preserve"> فعال شده و ارزیابی آن هم توسط </w:t>
      </w:r>
      <w:r w:rsidRPr="005421D6">
        <w:rPr>
          <w:lang w:val="de-DE"/>
        </w:rPr>
        <w:t>binary input</w:t>
      </w:r>
      <w:r w:rsidRPr="005421D6">
        <w:rPr>
          <w:rFonts w:hint="cs"/>
          <w:rtl/>
          <w:lang w:val="de-DE"/>
        </w:rPr>
        <w:t>های 1 و 2 انجام می‌شود.</w:t>
      </w:r>
    </w:p>
    <w:p w14:paraId="7202D867" w14:textId="77777777" w:rsidR="003E582E" w:rsidRPr="005421D6" w:rsidRDefault="003E582E" w:rsidP="003E582E">
      <w:pPr>
        <w:pStyle w:val="Heading2"/>
      </w:pPr>
      <w:r w:rsidRPr="005421D6">
        <w:t>AMT Overcurrent   @DateVersion@1399-10-22   @Namefilestart@99.10.22.02@NamefileEnd@   @linkHrefStert@https://vebko.org/Downloads/Instructions/WhatsNew/Test-AMPro%2099.10.22.02/001_Test-AMPro%2099.10.22.02_001_fa.mp4@linkHrefEnd@</w:t>
      </w:r>
    </w:p>
    <w:p w14:paraId="10B7F2E4" w14:textId="104389A0" w:rsidR="003E582E" w:rsidRPr="005421D6" w:rsidRDefault="003E582E" w:rsidP="003E582E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در زبانه‌ی </w:t>
      </w:r>
      <w:r w:rsidRPr="005421D6">
        <w:rPr>
          <w:lang w:val="de-DE"/>
        </w:rPr>
        <w:t>PickUp-DropOff</w:t>
      </w:r>
      <w:r w:rsidRPr="005421D6">
        <w:rPr>
          <w:rFonts w:hint="cs"/>
          <w:rtl/>
          <w:lang w:val="de-DE"/>
        </w:rPr>
        <w:t xml:space="preserve"> با تغییر </w:t>
      </w:r>
      <w:r w:rsidRPr="005421D6">
        <w:rPr>
          <w:lang w:val="de-DE"/>
        </w:rPr>
        <w:t>Target Type</w:t>
      </w:r>
      <w:r w:rsidRPr="005421D6">
        <w:rPr>
          <w:rFonts w:hint="cs"/>
          <w:rtl/>
          <w:lang w:val="de-DE"/>
        </w:rPr>
        <w:t xml:space="preserve"> از </w:t>
      </w:r>
      <w:r w:rsidRPr="005421D6">
        <w:rPr>
          <w:lang w:val="de-DE"/>
        </w:rPr>
        <w:t>Current</w:t>
      </w:r>
      <w:r w:rsidRPr="005421D6">
        <w:rPr>
          <w:rFonts w:hint="cs"/>
          <w:rtl/>
          <w:lang w:val="de-DE"/>
        </w:rPr>
        <w:t xml:space="preserve"> به </w:t>
      </w:r>
      <w:r w:rsidRPr="005421D6">
        <w:rPr>
          <w:lang w:val="de-DE"/>
        </w:rPr>
        <w:t>Angle</w:t>
      </w:r>
      <w:r w:rsidRPr="005421D6">
        <w:rPr>
          <w:rFonts w:hint="cs"/>
          <w:rtl/>
        </w:rPr>
        <w:t xml:space="preserve">، </w:t>
      </w:r>
      <w:r w:rsidRPr="005421D6">
        <w:rPr>
          <w:rFonts w:hint="cs"/>
          <w:rtl/>
          <w:lang w:val="de-DE"/>
        </w:rPr>
        <w:t xml:space="preserve">مقدار ستون </w:t>
      </w:r>
      <w:r w:rsidRPr="005421D6">
        <w:rPr>
          <w:lang w:val="de-DE"/>
        </w:rPr>
        <w:t>Reset Ratio</w:t>
      </w:r>
      <w:r w:rsidRPr="005421D6">
        <w:rPr>
          <w:rFonts w:hint="cs"/>
          <w:rtl/>
          <w:lang w:val="de-DE"/>
        </w:rPr>
        <w:t xml:space="preserve"> در حالت </w:t>
      </w:r>
      <w:r w:rsidRPr="005421D6">
        <w:rPr>
          <w:lang w:val="de-DE"/>
        </w:rPr>
        <w:t>Angle</w:t>
      </w:r>
      <w:r w:rsidRPr="005421D6">
        <w:rPr>
          <w:rFonts w:hint="cs"/>
          <w:rtl/>
          <w:lang w:val="de-DE"/>
        </w:rPr>
        <w:t xml:space="preserve"> غیر فعال می‌شود.</w:t>
      </w:r>
    </w:p>
    <w:p w14:paraId="00B594F1" w14:textId="77777777" w:rsidR="00DA263F" w:rsidRPr="005421D6" w:rsidRDefault="00DA263F" w:rsidP="00DA263F">
      <w:pPr>
        <w:pStyle w:val="Heading2"/>
        <w:rPr>
          <w:lang w:bidi="fa-IR"/>
        </w:rPr>
      </w:pPr>
      <w:r w:rsidRPr="005421D6">
        <w:rPr>
          <w:lang w:bidi="fa-IR"/>
        </w:rPr>
        <w:t xml:space="preserve">AMT </w:t>
      </w:r>
      <w:bookmarkStart w:id="6" w:name="_Hlk82965585"/>
      <w:r w:rsidRPr="005421D6">
        <w:rPr>
          <w:lang w:bidi="fa-IR"/>
        </w:rPr>
        <w:t>Overcurrent</w:t>
      </w:r>
      <w:bookmarkEnd w:id="6"/>
      <w:r w:rsidRPr="005421D6">
        <w:rPr>
          <w:lang w:bidi="fa-IR"/>
        </w:rPr>
        <w:t xml:space="preserve">   @DateVersion@1399-10-24   @Namefilestart@99.10.24.01@NamefileEnd@   @linkHrefStert@https://vebko.org/Downloads/Instructions/WhatsNew/Test-AMPro%2099.10.24.01/001_Test-AMPro%2099.10.24.01_001_fa.mp4@linkHrefEnd@</w:t>
      </w:r>
    </w:p>
    <w:p w14:paraId="59283B93" w14:textId="0A0368B7" w:rsidR="00DA263F" w:rsidRPr="005421D6" w:rsidRDefault="00DA263F" w:rsidP="00DA263F">
      <w:pPr>
        <w:pStyle w:val="AAA-MatnAsli"/>
        <w:rPr>
          <w:rtl/>
          <w:lang w:val="de-DE"/>
        </w:rPr>
      </w:pPr>
      <w:r w:rsidRPr="005421D6">
        <w:rPr>
          <w:rFonts w:hint="cs"/>
          <w:rtl/>
          <w:lang w:val="de-DE"/>
        </w:rPr>
        <w:t xml:space="preserve">اگر فایل ذخیره شده‌ایی را باز کنید و تنظیمات بر روی </w:t>
      </w:r>
      <w:r w:rsidRPr="005421D6">
        <w:t>current</w:t>
      </w:r>
      <w:r w:rsidRPr="005421D6">
        <w:rPr>
          <w:rFonts w:hint="cs"/>
          <w:rtl/>
          <w:lang w:val="de-DE"/>
        </w:rPr>
        <w:t xml:space="preserve"> باشد، با رفتن به زبانه‌ی </w:t>
      </w:r>
      <w:r w:rsidRPr="005421D6">
        <w:t>PickUp-DropOff</w:t>
      </w:r>
      <w:r w:rsidRPr="005421D6">
        <w:rPr>
          <w:rFonts w:hint="cs"/>
          <w:rtl/>
          <w:lang w:val="de-DE"/>
        </w:rPr>
        <w:t xml:space="preserve"> تنظیمات بر روی </w:t>
      </w:r>
      <w:r w:rsidRPr="005421D6">
        <w:t>current</w:t>
      </w:r>
      <w:r w:rsidRPr="005421D6">
        <w:rPr>
          <w:rFonts w:hint="cs"/>
          <w:rtl/>
        </w:rPr>
        <w:t xml:space="preserve"> خواهد بود.</w:t>
      </w:r>
    </w:p>
    <w:p w14:paraId="6AE8B6F6" w14:textId="77777777" w:rsidR="00F16B2D" w:rsidRPr="005421D6" w:rsidRDefault="00F16B2D" w:rsidP="00F16B2D">
      <w:pPr>
        <w:pStyle w:val="Heading2"/>
        <w:rPr>
          <w:lang w:bidi="fa-IR"/>
        </w:rPr>
      </w:pPr>
      <w:r w:rsidRPr="005421D6">
        <w:rPr>
          <w:lang w:bidi="fa-IR"/>
        </w:rPr>
        <w:t>AMT Overcurrent   @DateVersion@1399-11-12   @Namefilestart@99.11.12.01@NamefileEnd@   @linkHrefStert@https://vebko.org/Downloads/Instructions/WhatsNew/Test-AMPro%2099.11.12.01/001_Test-AMPro%2099.11.12.01_001_fa.mp4@linkHrefEnd@</w:t>
      </w:r>
    </w:p>
    <w:p w14:paraId="5A15AF1F" w14:textId="3FD4E0B0" w:rsidR="00F16B2D" w:rsidRPr="005421D6" w:rsidRDefault="00F16B2D" w:rsidP="00F16B2D">
      <w:pPr>
        <w:pStyle w:val="AAA-MatnAsli"/>
        <w:rPr>
          <w:lang w:val="de-DE"/>
        </w:rPr>
      </w:pPr>
      <w:r w:rsidRPr="005421D6">
        <w:rPr>
          <w:rFonts w:hint="cs"/>
          <w:rtl/>
          <w:lang w:val="de-DE"/>
        </w:rPr>
        <w:t xml:space="preserve">اگر جهت </w:t>
      </w:r>
      <w:r w:rsidRPr="005421D6">
        <w:t>CT</w:t>
      </w:r>
      <w:r w:rsidRPr="005421D6">
        <w:rPr>
          <w:rFonts w:hint="cs"/>
          <w:rtl/>
          <w:lang w:val="de-DE"/>
        </w:rPr>
        <w:t xml:space="preserve"> را </w:t>
      </w:r>
      <w:r w:rsidRPr="005421D6">
        <w:t>From Protected Object</w:t>
      </w:r>
      <w:r w:rsidRPr="005421D6">
        <w:rPr>
          <w:rFonts w:hint="cs"/>
          <w:rtl/>
          <w:lang w:val="de-DE"/>
        </w:rPr>
        <w:t xml:space="preserve"> انتخاب کنید، اصلاحاتی در تست </w:t>
      </w:r>
      <w:r w:rsidRPr="005421D6">
        <w:t>PickUp-DropOff</w:t>
      </w:r>
      <w:r w:rsidRPr="005421D6">
        <w:rPr>
          <w:rFonts w:hint="cs"/>
          <w:rtl/>
          <w:lang w:val="de-DE"/>
        </w:rPr>
        <w:t xml:space="preserve"> زاویه‌ایی صورت گرفته است.</w:t>
      </w:r>
    </w:p>
    <w:sectPr w:rsidR="00F16B2D" w:rsidRPr="005421D6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F63E" w14:textId="77777777" w:rsidR="008031FF" w:rsidRDefault="008031FF" w:rsidP="003B0951">
      <w:pPr>
        <w:spacing w:before="0" w:after="0"/>
      </w:pPr>
      <w:r>
        <w:separator/>
      </w:r>
    </w:p>
  </w:endnote>
  <w:endnote w:type="continuationSeparator" w:id="0">
    <w:p w14:paraId="08A13FDC" w14:textId="77777777" w:rsidR="008031FF" w:rsidRDefault="008031FF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870C" w14:textId="77777777" w:rsidR="008031FF" w:rsidRDefault="008031FF" w:rsidP="007168D8">
      <w:pPr>
        <w:bidi w:val="0"/>
        <w:spacing w:before="0" w:after="0"/>
      </w:pPr>
      <w:r>
        <w:separator/>
      </w:r>
    </w:p>
  </w:footnote>
  <w:footnote w:type="continuationSeparator" w:id="0">
    <w:p w14:paraId="37005251" w14:textId="77777777" w:rsidR="008031FF" w:rsidRDefault="008031FF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C887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5643CE13" wp14:editId="02459AA7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4AB3C9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031FF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43CE13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434AB3C9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8031FF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97861370">
    <w:abstractNumId w:val="34"/>
  </w:num>
  <w:num w:numId="29" w16cid:durableId="1516722962">
    <w:abstractNumId w:val="15"/>
  </w:num>
  <w:num w:numId="30" w16cid:durableId="2084451423">
    <w:abstractNumId w:val="17"/>
  </w:num>
  <w:num w:numId="31" w16cid:durableId="1316256074">
    <w:abstractNumId w:val="26"/>
  </w:num>
  <w:num w:numId="32" w16cid:durableId="1448230551">
    <w:abstractNumId w:val="30"/>
  </w:num>
  <w:num w:numId="33" w16cid:durableId="1952202010">
    <w:abstractNumId w:val="21"/>
  </w:num>
  <w:num w:numId="34" w16cid:durableId="1606421890">
    <w:abstractNumId w:val="9"/>
  </w:num>
  <w:num w:numId="35" w16cid:durableId="1418480569">
    <w:abstractNumId w:val="7"/>
  </w:num>
  <w:num w:numId="36" w16cid:durableId="1290939114">
    <w:abstractNumId w:val="6"/>
  </w:num>
  <w:num w:numId="37" w16cid:durableId="475534899">
    <w:abstractNumId w:val="5"/>
  </w:num>
  <w:num w:numId="38" w16cid:durableId="1606838488">
    <w:abstractNumId w:val="4"/>
  </w:num>
  <w:num w:numId="39" w16cid:durableId="2136093372">
    <w:abstractNumId w:val="8"/>
  </w:num>
  <w:num w:numId="40" w16cid:durableId="533539191">
    <w:abstractNumId w:val="3"/>
  </w:num>
  <w:num w:numId="41" w16cid:durableId="71202624">
    <w:abstractNumId w:val="2"/>
  </w:num>
  <w:num w:numId="42" w16cid:durableId="401875166">
    <w:abstractNumId w:val="1"/>
  </w:num>
  <w:num w:numId="43" w16cid:durableId="505050095">
    <w:abstractNumId w:val="0"/>
  </w:num>
  <w:num w:numId="44" w16cid:durableId="1633318212">
    <w:abstractNumId w:val="33"/>
  </w:num>
  <w:num w:numId="45" w16cid:durableId="190801232">
    <w:abstractNumId w:val="10"/>
  </w:num>
  <w:num w:numId="46" w16cid:durableId="2108117821">
    <w:abstractNumId w:val="24"/>
  </w:num>
  <w:num w:numId="47" w16cid:durableId="428432459">
    <w:abstractNumId w:val="18"/>
  </w:num>
  <w:num w:numId="48" w16cid:durableId="2027054367">
    <w:abstractNumId w:val="11"/>
  </w:num>
  <w:num w:numId="49" w16cid:durableId="577372673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FF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035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3A7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D16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491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82E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3E1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9A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730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34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1D6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8A9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1D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577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6E27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1FF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6C0B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57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C73"/>
    <w:rsid w:val="009B0E8F"/>
    <w:rsid w:val="009B0EAA"/>
    <w:rsid w:val="009B114A"/>
    <w:rsid w:val="009B1485"/>
    <w:rsid w:val="009B19D3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5F09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248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4E22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507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4A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2BD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DF9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116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EC4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85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6FCB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63F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9D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6A2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3E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51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BE0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B2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917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DB5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1A9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487FB"/>
  <w15:chartTrackingRefBased/>
  <w15:docId w15:val="{BE1DD7B7-A0FF-447A-81BD-B791313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E0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4BE0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BE0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4BE0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4BE0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D4BE0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4BE0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ED4BE0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D4BE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ED4BE0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ED4B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4BE0"/>
  </w:style>
  <w:style w:type="character" w:customStyle="1" w:styleId="Heading1Char">
    <w:name w:val="Heading 1 Char"/>
    <w:basedOn w:val="DefaultParagraphFont"/>
    <w:link w:val="Heading1"/>
    <w:uiPriority w:val="9"/>
    <w:rsid w:val="00ED4BE0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4BE0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4BE0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4BE0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ED4BE0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D4BE0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D4BE0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ED4BE0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ED4BE0"/>
    <w:pPr>
      <w:ind w:left="720" w:hanging="360"/>
    </w:pPr>
  </w:style>
  <w:style w:type="paragraph" w:customStyle="1" w:styleId="AAA-Aks">
    <w:name w:val="AAA-Aks"/>
    <w:basedOn w:val="Normal"/>
    <w:qFormat/>
    <w:rsid w:val="00ED4BE0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ED4BE0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ED4BE0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ED4BE0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D4BE0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D4BE0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BE0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D4BE0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ED4BE0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ED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ED4BE0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4BE0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ED4BE0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ED4BE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ED4BE0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D4BE0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D4BE0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D4BE0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D4BE0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D4BE0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ED4BE0"/>
  </w:style>
  <w:style w:type="paragraph" w:customStyle="1" w:styleId="Number-01">
    <w:name w:val="Number - 01"/>
    <w:basedOn w:val="Bullet-Star"/>
    <w:qFormat/>
    <w:rsid w:val="00ED4BE0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ED4BE0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ED4BE0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BE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BE0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ED4BE0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ED4BE0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ED4BE0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ED4BE0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ED4BE0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ED4BE0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4BE0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4BE0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4BE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D4BE0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ED4BE0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ED4BE0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ED4BE0"/>
    <w:rPr>
      <w:lang w:bidi="fa-IR"/>
    </w:rPr>
  </w:style>
  <w:style w:type="paragraph" w:customStyle="1" w:styleId="MantAsli-Bold">
    <w:name w:val="Mant Asli- Bold"/>
    <w:basedOn w:val="Normal"/>
    <w:qFormat/>
    <w:rsid w:val="00ED4BE0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ED4BE0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ED4BE0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ED4BE0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ED4BE0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ED4BE0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ED4BE0"/>
  </w:style>
  <w:style w:type="paragraph" w:customStyle="1" w:styleId="AAA-Ashkal">
    <w:name w:val="AAA- Ashkal"/>
    <w:basedOn w:val="MatnAsli"/>
    <w:qFormat/>
    <w:rsid w:val="00ED4BE0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ED4BE0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4BE0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BE0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4BE0"/>
    <w:rPr>
      <w:vertAlign w:val="superscript"/>
    </w:rPr>
  </w:style>
  <w:style w:type="paragraph" w:customStyle="1" w:styleId="Bullet">
    <w:name w:val="Bullet"/>
    <w:basedOn w:val="Normal"/>
    <w:qFormat/>
    <w:rsid w:val="00ED4BE0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ED4BE0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ED4BE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BE0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D4BE0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D4BE0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ED4BE0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ED4BE0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ED4BE0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D4BE0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ED4BE0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D4BE0"/>
    <w:pPr>
      <w:spacing w:after="0"/>
    </w:pPr>
  </w:style>
  <w:style w:type="paragraph" w:customStyle="1" w:styleId="a6">
    <w:name w:val="بالاي عنوان روي جلد"/>
    <w:basedOn w:val="Normal"/>
    <w:rsid w:val="00ED4BE0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ED4BE0"/>
    <w:rPr>
      <w:color w:val="000000"/>
    </w:rPr>
  </w:style>
  <w:style w:type="paragraph" w:customStyle="1" w:styleId="a0">
    <w:name w:val="پيشنهادات"/>
    <w:basedOn w:val="Normal"/>
    <w:autoRedefine/>
    <w:qFormat/>
    <w:rsid w:val="00ED4BE0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ED4BE0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ED4BE0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ED4BE0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ED4BE0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ED4BE0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ED4BE0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ED4BE0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ED4BE0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ED4BE0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ED4BE0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ED4BE0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ED4BE0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ED4B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ED4BE0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ED4BE0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ED4BE0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ED4BE0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ED4BE0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ED4BE0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ED4BE0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ED4BE0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ED4BE0"/>
    <w:pPr>
      <w:spacing w:before="0" w:after="120"/>
    </w:pPr>
  </w:style>
  <w:style w:type="paragraph" w:customStyle="1" w:styleId="afa">
    <w:name w:val="زشحفهخد"/>
    <w:basedOn w:val="af9"/>
    <w:rsid w:val="00ED4BE0"/>
    <w:rPr>
      <w:rFonts w:cs="Compset"/>
    </w:rPr>
  </w:style>
  <w:style w:type="paragraph" w:customStyle="1" w:styleId="afb">
    <w:name w:val="زير آرم"/>
    <w:basedOn w:val="Normal"/>
    <w:autoRedefine/>
    <w:qFormat/>
    <w:rsid w:val="00ED4BE0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ED4BE0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ED4BE0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ED4BE0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ED4BE0"/>
    <w:rPr>
      <w:vertAlign w:val="subscript"/>
    </w:rPr>
  </w:style>
  <w:style w:type="paragraph" w:customStyle="1" w:styleId="1">
    <w:name w:val="متن اصلي1"/>
    <w:basedOn w:val="Normal"/>
    <w:autoRedefine/>
    <w:rsid w:val="00ED4BE0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ED4BE0"/>
    <w:rPr>
      <w:vertAlign w:val="subscript"/>
    </w:rPr>
  </w:style>
  <w:style w:type="character" w:customStyle="1" w:styleId="aff0">
    <w:name w:val="زير نويس‌ها"/>
    <w:basedOn w:val="DefaultParagraphFont"/>
    <w:rsid w:val="00ED4BE0"/>
    <w:rPr>
      <w:vertAlign w:val="subscript"/>
    </w:rPr>
  </w:style>
  <w:style w:type="paragraph" w:customStyle="1" w:styleId="aff1">
    <w:name w:val="سطر اول جدول ها"/>
    <w:basedOn w:val="Normal"/>
    <w:rsid w:val="00ED4BE0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ED4BE0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ED4BE0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ED4BE0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ED4BE0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ED4BE0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D4BE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D4BE0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ED4BE0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ED4BE0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ED4BE0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ED4BE0"/>
    <w:rPr>
      <w:rFonts w:cs="Times New Roman"/>
    </w:rPr>
  </w:style>
  <w:style w:type="paragraph" w:customStyle="1" w:styleId="aff9">
    <w:name w:val="مرجع"/>
    <w:basedOn w:val="Normal"/>
    <w:autoRedefine/>
    <w:qFormat/>
    <w:rsid w:val="00ED4BE0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ED4BE0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ED4BE0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ED4BE0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ED4BE0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ED4BE0"/>
    <w:rPr>
      <w:b/>
      <w:bCs/>
      <w:color w:val="FF0000"/>
    </w:rPr>
  </w:style>
  <w:style w:type="paragraph" w:customStyle="1" w:styleId="Film">
    <w:name w:val="Film"/>
    <w:basedOn w:val="Normal"/>
    <w:qFormat/>
    <w:rsid w:val="00ED4BE0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ED4BE0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ED4BE0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ED4BE0"/>
  </w:style>
  <w:style w:type="paragraph" w:customStyle="1" w:styleId="AAF-Normal">
    <w:name w:val="AAF-Normal"/>
    <w:basedOn w:val="AAE-Normal"/>
    <w:autoRedefine/>
    <w:qFormat/>
    <w:rsid w:val="00ED4BE0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ED4BE0"/>
  </w:style>
  <w:style w:type="paragraph" w:customStyle="1" w:styleId="AAAR-Normal">
    <w:name w:val="AAAR-Normal"/>
    <w:basedOn w:val="AAA-MatnAsli"/>
    <w:autoRedefine/>
    <w:qFormat/>
    <w:rsid w:val="00ED4BE0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ED4BE0"/>
  </w:style>
  <w:style w:type="paragraph" w:customStyle="1" w:styleId="AAFA-Answer">
    <w:name w:val="AAFA-Answer"/>
    <w:basedOn w:val="AAA-MatnAsli"/>
    <w:qFormat/>
    <w:rsid w:val="00ED4BE0"/>
    <w:pPr>
      <w:bidi w:val="0"/>
    </w:pPr>
  </w:style>
  <w:style w:type="paragraph" w:customStyle="1" w:styleId="AAFA-Question">
    <w:name w:val="AAFA-Question"/>
    <w:basedOn w:val="AAFA-Answer"/>
    <w:qFormat/>
    <w:rsid w:val="00ED4BE0"/>
  </w:style>
  <w:style w:type="paragraph" w:customStyle="1" w:styleId="AAE-Answer">
    <w:name w:val="AAE-Answer"/>
    <w:basedOn w:val="AAFA-Question"/>
    <w:qFormat/>
    <w:rsid w:val="00ED4BE0"/>
  </w:style>
  <w:style w:type="paragraph" w:customStyle="1" w:styleId="AAE-Question">
    <w:name w:val="AAE-Question"/>
    <w:basedOn w:val="AAE-Answer"/>
    <w:qFormat/>
    <w:rsid w:val="00ED4BE0"/>
  </w:style>
  <w:style w:type="paragraph" w:customStyle="1" w:styleId="AAG-Question">
    <w:name w:val="AAG-Question"/>
    <w:basedOn w:val="AAE-Question"/>
    <w:qFormat/>
    <w:rsid w:val="00ED4BE0"/>
  </w:style>
  <w:style w:type="paragraph" w:customStyle="1" w:styleId="AAG-Answer">
    <w:name w:val="AAG-Answer"/>
    <w:basedOn w:val="AAE-Question"/>
    <w:qFormat/>
    <w:rsid w:val="00ED4BE0"/>
  </w:style>
  <w:style w:type="paragraph" w:customStyle="1" w:styleId="AAS-Question">
    <w:name w:val="AAS-Question"/>
    <w:basedOn w:val="AAE-Question"/>
    <w:qFormat/>
    <w:rsid w:val="00ED4BE0"/>
  </w:style>
  <w:style w:type="paragraph" w:customStyle="1" w:styleId="AAS-Answer">
    <w:name w:val="AAS-Answer"/>
    <w:basedOn w:val="AAE-Question"/>
    <w:qFormat/>
    <w:rsid w:val="00ED4BE0"/>
  </w:style>
  <w:style w:type="paragraph" w:customStyle="1" w:styleId="AAF-Question">
    <w:name w:val="AAF-Question"/>
    <w:basedOn w:val="AAE-Question"/>
    <w:qFormat/>
    <w:rsid w:val="00ED4BE0"/>
  </w:style>
  <w:style w:type="paragraph" w:customStyle="1" w:styleId="AAF-Answer">
    <w:name w:val="AAF-Answer"/>
    <w:basedOn w:val="AAE-Question"/>
    <w:qFormat/>
    <w:rsid w:val="00ED4BE0"/>
  </w:style>
  <w:style w:type="paragraph" w:customStyle="1" w:styleId="AARU-Question">
    <w:name w:val="AARU-Question"/>
    <w:basedOn w:val="AAE-Question"/>
    <w:qFormat/>
    <w:rsid w:val="00ED4BE0"/>
  </w:style>
  <w:style w:type="paragraph" w:customStyle="1" w:styleId="AARU-Answer">
    <w:name w:val="AARU-Answer"/>
    <w:basedOn w:val="AAE-Question"/>
    <w:qFormat/>
    <w:rsid w:val="00ED4BE0"/>
  </w:style>
  <w:style w:type="paragraph" w:customStyle="1" w:styleId="AAAR-Question">
    <w:name w:val="AAAR-Question"/>
    <w:basedOn w:val="AAAR-Normal"/>
    <w:qFormat/>
    <w:rsid w:val="00ED4BE0"/>
    <w:pPr>
      <w:bidi w:val="0"/>
    </w:pPr>
  </w:style>
  <w:style w:type="paragraph" w:customStyle="1" w:styleId="AAAR-Answer">
    <w:name w:val="AAAR-Answer"/>
    <w:basedOn w:val="AAAR-Normal"/>
    <w:qFormat/>
    <w:rsid w:val="00ED4BE0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2023-09-04T11:28:00Z</dcterms:created>
  <dcterms:modified xsi:type="dcterms:W3CDTF">2023-09-20T11:16:00Z</dcterms:modified>
</cp:coreProperties>
</file>