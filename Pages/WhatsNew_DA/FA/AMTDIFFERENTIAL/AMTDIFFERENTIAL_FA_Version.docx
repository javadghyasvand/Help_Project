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7F42" w14:textId="77777777" w:rsidR="009B6C0C" w:rsidRPr="00E112E8" w:rsidRDefault="009B6C0C" w:rsidP="009B6C0C">
      <w:pPr>
        <w:pStyle w:val="Heading2"/>
        <w:rPr>
          <w:rtl/>
          <w:lang w:val="de-DE" w:bidi="fa-IR"/>
        </w:rPr>
      </w:pPr>
      <w:r w:rsidRPr="00E112E8">
        <w:rPr>
          <w:lang w:val="de-DE" w:bidi="fa-IR"/>
        </w:rPr>
        <w:t>AMT Differential   @DateVersion@1402-12-01   @Namefilestart@24.02.19.01@NamefileEnd@   @linkHrefStert@https://vebko.org/Downloads/Instructions/WhatsNew/Test-AMPro%2024.02.20.01/001_Test-AMPro%2024.02.19.01_001_fa.mp4@linkHrefEnd@</w:t>
      </w:r>
    </w:p>
    <w:p w14:paraId="791C65FB" w14:textId="24DF53C6" w:rsidR="009B6C0C" w:rsidRPr="00E112E8" w:rsidRDefault="009B6C0C" w:rsidP="009B6C0C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فرمول </w:t>
      </w:r>
      <w:r w:rsidRPr="00E112E8">
        <w:t>Ibias</w:t>
      </w:r>
      <w:r w:rsidRPr="00E112E8">
        <w:rPr>
          <w:rFonts w:hint="cs"/>
          <w:rtl/>
          <w:lang w:val="de-DE"/>
        </w:rPr>
        <w:t xml:space="preserve"> برای رله‌ی </w:t>
      </w:r>
      <w:r w:rsidRPr="00E112E8">
        <w:t>P3T32</w:t>
      </w:r>
      <w:r w:rsidRPr="00E112E8">
        <w:rPr>
          <w:rFonts w:hint="cs"/>
          <w:rtl/>
          <w:lang w:val="de-DE"/>
        </w:rPr>
        <w:t xml:space="preserve"> اضافه شد.</w:t>
      </w:r>
    </w:p>
    <w:p w14:paraId="37E7F640" w14:textId="77777777" w:rsidR="00D4668B" w:rsidRPr="00E112E8" w:rsidRDefault="00D4668B" w:rsidP="00D4668B">
      <w:pPr>
        <w:pStyle w:val="Heading2"/>
        <w:numPr>
          <w:ilvl w:val="1"/>
          <w:numId w:val="9"/>
        </w:numPr>
        <w:ind w:left="144" w:firstLine="144"/>
        <w:rPr>
          <w:lang w:val="fr-FR"/>
        </w:rPr>
      </w:pPr>
      <w:r w:rsidRPr="00E112E8">
        <w:rPr>
          <w:lang w:val="fr-FR"/>
        </w:rPr>
        <w:t>AMT DIFFERENTIAL   @DateVersion@1402-12-01   @Namefilestart@23.08.25.01@NamefileEnd@   @linkHrefStert@https://vebko.org/Downloads/Instructions/WhatsNew/Test-AMPro%2024.02.20.01/001_Test-AMPro%2024.02.19.01_001_fa.mp4@linkHrefEnd@</w:t>
      </w:r>
    </w:p>
    <w:p w14:paraId="75EF6BAC" w14:textId="1B89E9D4" w:rsidR="00D4668B" w:rsidRPr="00E112E8" w:rsidRDefault="00D4668B" w:rsidP="00D4668B">
      <w:pPr>
        <w:pStyle w:val="AAA-MatnAsli"/>
        <w:rPr>
          <w:rtl/>
          <w:lang w:val="fr-FR"/>
        </w:rPr>
      </w:pPr>
      <w:r w:rsidRPr="00E112E8">
        <w:rPr>
          <w:rtl/>
          <w:lang w:val="fr-FR"/>
        </w:rPr>
        <w:t>در تست</w:t>
      </w:r>
      <w:r w:rsidRPr="00E112E8">
        <w:rPr>
          <w:lang w:val="fr-FR"/>
        </w:rPr>
        <w:t xml:space="preserve"> PickUp </w:t>
      </w:r>
      <w:r w:rsidRPr="00E112E8">
        <w:rPr>
          <w:rtl/>
          <w:lang w:val="fr-FR"/>
        </w:rPr>
        <w:t>د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فرانس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ل</w:t>
      </w:r>
      <w:r w:rsidRPr="00E112E8">
        <w:rPr>
          <w:rtl/>
          <w:lang w:val="fr-FR"/>
        </w:rPr>
        <w:t xml:space="preserve"> امکان ا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نکه</w:t>
      </w:r>
      <w:r w:rsidRPr="00E112E8">
        <w:rPr>
          <w:rtl/>
          <w:lang w:val="fr-FR"/>
        </w:rPr>
        <w:t xml:space="preserve"> مقدار نام</w:t>
      </w:r>
      <w:r w:rsidRPr="00E112E8">
        <w:rPr>
          <w:rFonts w:hint="cs"/>
          <w:rtl/>
          <w:lang w:val="fr-FR"/>
        </w:rPr>
        <w:t>ی</w:t>
      </w:r>
      <w:r w:rsidRPr="00E112E8">
        <w:rPr>
          <w:lang w:val="fr-FR"/>
        </w:rPr>
        <w:t xml:space="preserve"> pickup </w:t>
      </w:r>
      <w:r w:rsidRPr="00E112E8">
        <w:rPr>
          <w:rtl/>
          <w:lang w:val="fr-FR"/>
        </w:rPr>
        <w:t>توسط کاربر مشخص شود، قرار داده شد. اگر تست بر اساس جر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ان</w:t>
      </w:r>
      <w:r w:rsidRPr="00E112E8">
        <w:rPr>
          <w:lang w:val="fr-FR"/>
        </w:rPr>
        <w:t xml:space="preserve"> IBias </w:t>
      </w:r>
      <w:r w:rsidRPr="00E112E8">
        <w:rPr>
          <w:rtl/>
          <w:lang w:val="fr-FR"/>
        </w:rPr>
        <w:t>بود، با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د</w:t>
      </w:r>
      <w:r w:rsidRPr="00E112E8">
        <w:rPr>
          <w:rtl/>
          <w:lang w:val="fr-FR"/>
        </w:rPr>
        <w:t xml:space="preserve"> ا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ن</w:t>
      </w:r>
      <w:r w:rsidRPr="00E112E8">
        <w:rPr>
          <w:rtl/>
          <w:lang w:val="fr-FR"/>
        </w:rPr>
        <w:t xml:space="preserve"> مقدار توسط نرم‌افزار پ</w:t>
      </w:r>
      <w:r w:rsidRPr="00E112E8">
        <w:rPr>
          <w:rFonts w:hint="cs"/>
          <w:rtl/>
          <w:lang w:val="fr-FR"/>
        </w:rPr>
        <w:t>ی</w:t>
      </w:r>
      <w:r w:rsidRPr="00E112E8">
        <w:rPr>
          <w:rFonts w:hint="eastAsia"/>
          <w:rtl/>
          <w:lang w:val="fr-FR"/>
        </w:rPr>
        <w:t>دا</w:t>
      </w:r>
      <w:r w:rsidRPr="00E112E8">
        <w:rPr>
          <w:rtl/>
          <w:lang w:val="fr-FR"/>
        </w:rPr>
        <w:t xml:space="preserve"> شود</w:t>
      </w:r>
      <w:r w:rsidRPr="00E112E8">
        <w:rPr>
          <w:lang w:val="fr-FR"/>
        </w:rPr>
        <w:t>.   @DateVersion@2024-02-20   @Namefilestart@23.08.25.01@NamefileEnd@   @linkHrefStert@https://vebko.org/Downloads/Instructions/WhatsNew/Test-AMPro%2024.02.20.01/001_Test-AMPro%2024.02.19.01_001_mu.mp4@linkHrefEnd@</w:t>
      </w:r>
    </w:p>
    <w:p w14:paraId="10330790" w14:textId="77777777" w:rsidR="00891793" w:rsidRPr="00E112E8" w:rsidRDefault="00891793" w:rsidP="00891793">
      <w:pPr>
        <w:pStyle w:val="Heading2"/>
        <w:numPr>
          <w:ilvl w:val="1"/>
          <w:numId w:val="9"/>
        </w:numPr>
        <w:ind w:left="144" w:firstLine="144"/>
        <w:rPr>
          <w:rtl/>
          <w:lang w:val="de-DE" w:bidi="fa-IR"/>
        </w:rPr>
      </w:pPr>
      <w:r w:rsidRPr="00E112E8">
        <w:rPr>
          <w:lang w:val="de-DE" w:bidi="fa-IR"/>
        </w:rPr>
        <w:t>AMT Differential   @DateVersion@1402-04-05   @Namefilestart@23.06.26.01@NamefileEnd@   @linkHrefStert@https://vebko.org/Downloads/Instructions/WhatsNew/Test-AMPro%2023.06.26.01/001_Test-AMPro%2023.06.26.01_001_fa.mp4@linkHrefEnd@</w:t>
      </w:r>
    </w:p>
    <w:p w14:paraId="2C418B97" w14:textId="14DC3147" w:rsidR="00891793" w:rsidRPr="00E112E8" w:rsidRDefault="00891793" w:rsidP="00891793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پس از </w:t>
      </w:r>
      <w:r w:rsidRPr="00E112E8">
        <w:t>load</w:t>
      </w:r>
      <w:r w:rsidRPr="00E112E8">
        <w:rPr>
          <w:rFonts w:hint="cs"/>
          <w:rtl/>
          <w:lang w:val="de-DE"/>
        </w:rPr>
        <w:t xml:space="preserve">کردن فایل </w:t>
      </w:r>
      <w:r w:rsidRPr="00E112E8">
        <w:t>rio</w:t>
      </w:r>
      <w:r w:rsidRPr="00E112E8">
        <w:rPr>
          <w:rFonts w:hint="cs"/>
          <w:rtl/>
          <w:lang w:val="de-DE"/>
        </w:rPr>
        <w:t xml:space="preserve">، مقادیر دو فیلد موجود در بخش </w:t>
      </w:r>
      <w:r w:rsidRPr="00E112E8">
        <w:t>Diff Time Setting</w:t>
      </w:r>
      <w:r w:rsidRPr="00E112E8">
        <w:rPr>
          <w:rFonts w:hint="cs"/>
          <w:rtl/>
          <w:lang w:val="de-DE"/>
        </w:rPr>
        <w:t xml:space="preserve"> جابجا </w:t>
      </w:r>
      <w:r w:rsidRPr="00E112E8">
        <w:t>load</w:t>
      </w:r>
      <w:r w:rsidRPr="00E112E8">
        <w:rPr>
          <w:rFonts w:hint="cs"/>
          <w:rtl/>
          <w:lang w:val="de-DE"/>
        </w:rPr>
        <w:t xml:space="preserve"> می‌شد. این باگ در نسخه‌ی پیش رو برطرف شده است.</w:t>
      </w:r>
      <w:r w:rsidRPr="00E112E8">
        <w:rPr>
          <w:rtl/>
          <w:lang w:val="de-DE"/>
        </w:rPr>
        <w:t xml:space="preserve">   @</w:t>
      </w:r>
      <w:r w:rsidRPr="00E112E8">
        <w:rPr>
          <w:lang w:val="de-DE"/>
        </w:rPr>
        <w:t>DateVersion@2023-06-26   @Namefilestart@23.06.26.01@NamefileEnd@   @linkHrefStert@https://vebko.org/Downloads/Instructions/WhatsNew/Test-AMPro%2023.06.26.01/001_Test-AMPro%2023.06.26.01_001_mu.mp4@linkHrefEnd</w:t>
      </w:r>
      <w:r w:rsidRPr="00E112E8">
        <w:rPr>
          <w:rtl/>
          <w:lang w:val="de-DE"/>
        </w:rPr>
        <w:t>@</w:t>
      </w:r>
    </w:p>
    <w:p w14:paraId="4203F306" w14:textId="77777777" w:rsidR="002E04EC" w:rsidRPr="00E112E8" w:rsidRDefault="002E04EC" w:rsidP="002E04EC">
      <w:pPr>
        <w:pStyle w:val="Heading2"/>
        <w:numPr>
          <w:ilvl w:val="1"/>
          <w:numId w:val="9"/>
        </w:numPr>
        <w:ind w:left="144" w:firstLine="144"/>
        <w:rPr>
          <w:rtl/>
          <w:lang w:val="de-DE" w:bidi="fa-IR"/>
        </w:rPr>
      </w:pPr>
      <w:r w:rsidRPr="00E112E8">
        <w:rPr>
          <w:lang w:val="de-DE" w:bidi="fa-IR"/>
        </w:rPr>
        <w:t>AMT Differential   @DateVersion@1401-04-25   @Namefilestart@22.07.16.01@NamefileEnd@   @linkHrefStert@https://vebko.org/Downloads/Instructions/WhatsNew/Test-AMPro%2022.07.16.01/001_Test-AMPro%2022.07.16.01_001_fa.mp4@linkHrefEnd@</w:t>
      </w:r>
    </w:p>
    <w:p w14:paraId="4CA71880" w14:textId="5E5B1A4D" w:rsidR="002E04EC" w:rsidRPr="00E112E8" w:rsidRDefault="002E04EC" w:rsidP="002E04EC">
      <w:pPr>
        <w:pStyle w:val="AAA-MatnAsli"/>
      </w:pPr>
      <w:r w:rsidRPr="00E112E8">
        <w:rPr>
          <w:rFonts w:hint="cs"/>
          <w:rtl/>
          <w:lang w:val="de-DE"/>
        </w:rPr>
        <w:t xml:space="preserve">با اضافه کردن چند نقطه در زبانه‌ی </w:t>
      </w:r>
      <w:r w:rsidRPr="00E112E8">
        <w:t>Stability</w:t>
      </w:r>
      <w:r w:rsidRPr="00E112E8">
        <w:rPr>
          <w:rFonts w:hint="cs"/>
          <w:rtl/>
        </w:rPr>
        <w:t xml:space="preserve"> و تغییر </w:t>
      </w:r>
      <w:r w:rsidRPr="00E112E8">
        <w:t>max fault</w:t>
      </w:r>
      <w:r w:rsidRPr="00E112E8">
        <w:rPr>
          <w:rFonts w:hint="cs"/>
          <w:rtl/>
        </w:rPr>
        <w:t xml:space="preserve"> در </w:t>
      </w:r>
      <w:r w:rsidRPr="00E112E8">
        <w:t>Setting</w:t>
      </w:r>
      <w:r w:rsidRPr="00E112E8">
        <w:rPr>
          <w:rFonts w:hint="cs"/>
          <w:rtl/>
          <w:lang w:val="de-DE"/>
        </w:rPr>
        <w:t xml:space="preserve"> زمان مربوط به </w:t>
      </w:r>
      <w:r w:rsidRPr="00E112E8">
        <w:t>fault state</w:t>
      </w:r>
      <w:r w:rsidRPr="00E112E8">
        <w:rPr>
          <w:rFonts w:hint="cs"/>
          <w:rtl/>
        </w:rPr>
        <w:t xml:space="preserve"> بروزرسانی نمی‌شد. این مشکل در نسخه‌ی پیش‌رو برطرف شده است.</w:t>
      </w:r>
    </w:p>
    <w:p w14:paraId="53A4F463" w14:textId="77777777" w:rsidR="00E60A5B" w:rsidRPr="00E112E8" w:rsidRDefault="00E60A5B" w:rsidP="00E60A5B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@DateVersion@1401-02-17   @Namefilestart@22.05.07.01@NamefileEnd@   @linkHrefStert@https://vebko.org/Downloads/Instructions/WhatsNew/Test-AMPro%2022.05.07.01/001_Test-AMPro%2022.05.07.01_001_fa.mp4@linkHrefEnd@</w:t>
      </w:r>
    </w:p>
    <w:p w14:paraId="0E53573C" w14:textId="680CEDF0" w:rsidR="00E60A5B" w:rsidRPr="00E112E8" w:rsidRDefault="00E60A5B" w:rsidP="00E60A5B">
      <w:pPr>
        <w:pStyle w:val="AAA-MatnAsli"/>
      </w:pPr>
      <w:r w:rsidRPr="00E112E8">
        <w:rPr>
          <w:rtl/>
          <w:lang w:val="de-DE"/>
        </w:rPr>
        <w:t>با توجه به فرمول و ضر</w:t>
      </w:r>
      <w:r w:rsidRPr="00E112E8">
        <w:rPr>
          <w:rFonts w:hint="cs"/>
          <w:rtl/>
          <w:lang w:val="de-DE"/>
        </w:rPr>
        <w:t>ی</w:t>
      </w:r>
      <w:r w:rsidRPr="00E112E8">
        <w:rPr>
          <w:rFonts w:hint="eastAsia"/>
          <w:rtl/>
          <w:lang w:val="de-DE"/>
        </w:rPr>
        <w:t>ب</w:t>
      </w:r>
      <w:r w:rsidRPr="00E112E8">
        <w:rPr>
          <w:rtl/>
          <w:lang w:val="de-DE"/>
        </w:rPr>
        <w:t xml:space="preserve"> انتخاب</w:t>
      </w:r>
      <w:r w:rsidRPr="00E112E8">
        <w:rPr>
          <w:rFonts w:hint="cs"/>
          <w:rtl/>
          <w:lang w:val="de-DE"/>
        </w:rPr>
        <w:t>ی</w:t>
      </w:r>
      <w:r w:rsidRPr="00E112E8">
        <w:rPr>
          <w:rtl/>
          <w:lang w:val="de-DE"/>
        </w:rPr>
        <w:t xml:space="preserve"> در </w:t>
      </w:r>
      <w:r w:rsidRPr="00E112E8">
        <w:t>Ibias Calculation</w:t>
      </w:r>
      <w:r w:rsidRPr="00E112E8">
        <w:rPr>
          <w:rtl/>
          <w:lang w:val="de-DE"/>
        </w:rPr>
        <w:t xml:space="preserve"> خط چ</w:t>
      </w:r>
      <w:r w:rsidRPr="00E112E8">
        <w:rPr>
          <w:rFonts w:hint="cs"/>
          <w:rtl/>
          <w:lang w:val="de-DE"/>
        </w:rPr>
        <w:t>ی</w:t>
      </w:r>
      <w:r w:rsidRPr="00E112E8">
        <w:rPr>
          <w:rFonts w:hint="eastAsia"/>
          <w:rtl/>
          <w:lang w:val="de-DE"/>
        </w:rPr>
        <w:t>ن</w:t>
      </w:r>
      <w:r w:rsidRPr="00E112E8">
        <w:rPr>
          <w:rtl/>
          <w:lang w:val="de-DE"/>
        </w:rPr>
        <w:t xml:space="preserve"> </w:t>
      </w:r>
      <w:r w:rsidRPr="00E112E8">
        <w:t>fault characteristic</w:t>
      </w:r>
      <w:r w:rsidRPr="00E112E8">
        <w:rPr>
          <w:rtl/>
          <w:lang w:val="de-DE"/>
        </w:rPr>
        <w:t xml:space="preserve"> با توجه به منحن</w:t>
      </w:r>
      <w:r w:rsidRPr="00E112E8">
        <w:rPr>
          <w:rFonts w:hint="cs"/>
          <w:rtl/>
          <w:lang w:val="de-DE"/>
        </w:rPr>
        <w:t>ی</w:t>
      </w:r>
      <w:r w:rsidRPr="00E112E8">
        <w:rPr>
          <w:rtl/>
          <w:lang w:val="de-DE"/>
        </w:rPr>
        <w:t xml:space="preserve"> مشخصه‌</w:t>
      </w:r>
      <w:r w:rsidRPr="00E112E8">
        <w:rPr>
          <w:rFonts w:hint="cs"/>
          <w:rtl/>
          <w:lang w:val="de-DE"/>
        </w:rPr>
        <w:t>ی</w:t>
      </w:r>
      <w:r w:rsidRPr="00E112E8">
        <w:rPr>
          <w:rtl/>
          <w:lang w:val="de-DE"/>
        </w:rPr>
        <w:t xml:space="preserve"> د</w:t>
      </w:r>
      <w:r w:rsidRPr="00E112E8">
        <w:rPr>
          <w:rFonts w:hint="cs"/>
          <w:rtl/>
          <w:lang w:val="de-DE"/>
        </w:rPr>
        <w:t>ی</w:t>
      </w:r>
      <w:r w:rsidRPr="00E112E8">
        <w:rPr>
          <w:rFonts w:hint="eastAsia"/>
          <w:rtl/>
          <w:lang w:val="de-DE"/>
        </w:rPr>
        <w:t>فرانس</w:t>
      </w:r>
      <w:r w:rsidRPr="00E112E8">
        <w:rPr>
          <w:rFonts w:hint="cs"/>
          <w:rtl/>
          <w:lang w:val="de-DE"/>
        </w:rPr>
        <w:t>ی</w:t>
      </w:r>
      <w:r w:rsidRPr="00E112E8">
        <w:rPr>
          <w:rFonts w:hint="eastAsia"/>
          <w:rtl/>
          <w:lang w:val="de-DE"/>
        </w:rPr>
        <w:t>ل</w:t>
      </w:r>
      <w:r w:rsidRPr="00E112E8">
        <w:rPr>
          <w:rFonts w:hint="cs"/>
          <w:rtl/>
          <w:lang w:val="de-DE"/>
        </w:rPr>
        <w:t>یِ</w:t>
      </w:r>
      <w:r w:rsidRPr="00E112E8">
        <w:rPr>
          <w:rtl/>
          <w:lang w:val="de-DE"/>
        </w:rPr>
        <w:t xml:space="preserve"> مربوطه</w:t>
      </w:r>
      <w:r w:rsidRPr="00E112E8">
        <w:rPr>
          <w:rFonts w:hint="cs"/>
          <w:rtl/>
          <w:lang w:val="de-DE"/>
        </w:rPr>
        <w:t>ِ</w:t>
      </w:r>
      <w:r w:rsidRPr="00E112E8">
        <w:rPr>
          <w:rtl/>
          <w:lang w:val="de-DE"/>
        </w:rPr>
        <w:t xml:space="preserve"> به درست</w:t>
      </w:r>
      <w:r w:rsidRPr="00E112E8">
        <w:rPr>
          <w:rFonts w:hint="cs"/>
          <w:rtl/>
          <w:lang w:val="de-DE"/>
        </w:rPr>
        <w:t>ی</w:t>
      </w:r>
      <w:r w:rsidRPr="00E112E8">
        <w:rPr>
          <w:rtl/>
          <w:lang w:val="de-DE"/>
        </w:rPr>
        <w:t xml:space="preserve"> جابجا نم</w:t>
      </w:r>
      <w:r w:rsidRPr="00E112E8">
        <w:rPr>
          <w:rFonts w:hint="cs"/>
          <w:rtl/>
          <w:lang w:val="de-DE"/>
        </w:rPr>
        <w:t>ی‌</w:t>
      </w:r>
      <w:r w:rsidRPr="00E112E8">
        <w:rPr>
          <w:rFonts w:hint="eastAsia"/>
          <w:rtl/>
          <w:lang w:val="de-DE"/>
        </w:rPr>
        <w:t>شد</w:t>
      </w:r>
      <w:r w:rsidRPr="00E112E8">
        <w:rPr>
          <w:rFonts w:hint="cs"/>
          <w:rtl/>
          <w:lang w:val="de-DE"/>
        </w:rPr>
        <w:t xml:space="preserve"> که این مشکل</w:t>
      </w:r>
      <w:r w:rsidRPr="00E112E8">
        <w:rPr>
          <w:rtl/>
          <w:lang w:val="de-DE"/>
        </w:rPr>
        <w:t xml:space="preserve"> </w:t>
      </w:r>
      <w:r w:rsidRPr="00E112E8">
        <w:rPr>
          <w:rFonts w:hint="cs"/>
          <w:rtl/>
          <w:lang w:val="de-DE"/>
        </w:rPr>
        <w:t>رفع شده است.</w:t>
      </w:r>
    </w:p>
    <w:p w14:paraId="6AFCC8FB" w14:textId="77777777" w:rsidR="00B5266C" w:rsidRPr="00E112E8" w:rsidRDefault="00B5266C" w:rsidP="00B5266C">
      <w:pPr>
        <w:pStyle w:val="Heading2"/>
        <w:numPr>
          <w:ilvl w:val="1"/>
          <w:numId w:val="9"/>
        </w:numPr>
        <w:ind w:left="144" w:firstLine="144"/>
        <w:rPr>
          <w:rtl/>
          <w:lang w:val="de-DE" w:bidi="fa-IR"/>
        </w:rPr>
      </w:pPr>
      <w:r w:rsidRPr="00E112E8">
        <w:rPr>
          <w:lang w:val="de-DE" w:bidi="fa-IR"/>
        </w:rPr>
        <w:t>AMT Differential   @DateVersion@1401-02-01   @Namefilestart@22.04.21.01@NamefileEnd@   @linkHrefStert@https://vebko.org/Downloads/Instructions/WhatsNew/Test-AMPro%2022.04.21.01/001_Test-AMPro%2022.04.21.01_001_fa.mp4@linkHrefEnd@</w:t>
      </w:r>
    </w:p>
    <w:p w14:paraId="79426EED" w14:textId="5310F497" w:rsidR="00B5266C" w:rsidRPr="00E112E8" w:rsidRDefault="00B5266C" w:rsidP="00B5266C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پس از باز کردن فایل‌های قدیمی، ستون‌های </w:t>
      </w:r>
      <w:r w:rsidRPr="00E112E8">
        <w:t>Color</w:t>
      </w:r>
      <w:r w:rsidRPr="00E112E8">
        <w:rPr>
          <w:rFonts w:hint="cs"/>
          <w:rtl/>
          <w:lang w:val="de-DE"/>
        </w:rPr>
        <w:t xml:space="preserve"> و </w:t>
      </w:r>
      <w:r w:rsidRPr="00E112E8">
        <w:t>Show Arrow</w:t>
      </w:r>
      <w:r w:rsidRPr="00E112E8">
        <w:rPr>
          <w:rFonts w:hint="cs"/>
          <w:rtl/>
          <w:lang w:val="de-DE"/>
        </w:rPr>
        <w:t xml:space="preserve"> برای سطرهای </w:t>
      </w:r>
      <w:r w:rsidRPr="00E112E8">
        <w:t>IDiff</w:t>
      </w:r>
      <w:r w:rsidRPr="00E112E8">
        <w:rPr>
          <w:rFonts w:hint="cs"/>
          <w:rtl/>
          <w:lang w:val="de-DE"/>
        </w:rPr>
        <w:t xml:space="preserve"> و </w:t>
      </w:r>
      <w:r w:rsidRPr="00E112E8">
        <w:t>IBias</w:t>
      </w:r>
      <w:r w:rsidRPr="00E112E8">
        <w:rPr>
          <w:rFonts w:hint="cs"/>
          <w:rtl/>
          <w:lang w:val="de-DE"/>
        </w:rPr>
        <w:t xml:space="preserve"> قابل تغییر بودند</w:t>
      </w:r>
      <w:r w:rsidRPr="00E112E8">
        <w:rPr>
          <w:lang w:val="de-DE"/>
        </w:rPr>
        <w:t xml:space="preserve"> </w:t>
      </w:r>
      <w:r w:rsidRPr="00E112E8">
        <w:rPr>
          <w:rFonts w:hint="cs"/>
          <w:rtl/>
          <w:lang w:val="de-DE"/>
        </w:rPr>
        <w:t>که این باگ برطرف شده است.</w:t>
      </w:r>
    </w:p>
    <w:p w14:paraId="2E9F3375" w14:textId="269DA43B" w:rsidR="00B5266C" w:rsidRPr="00E112E8" w:rsidRDefault="00B5266C" w:rsidP="00B5266C">
      <w:pPr>
        <w:pStyle w:val="AAA-MatnAsli"/>
        <w:rPr>
          <w:rtl/>
          <w:lang w:val="de-DE"/>
        </w:rPr>
      </w:pPr>
      <w:r w:rsidRPr="00E112E8">
        <w:rPr>
          <w:rFonts w:hint="cs"/>
          <w:rtl/>
        </w:rPr>
        <w:t xml:space="preserve">پس از نوشتن نام 746 در فیلد </w:t>
      </w:r>
      <w:r w:rsidRPr="00E112E8">
        <w:t>Name</w:t>
      </w:r>
      <w:r w:rsidRPr="00E112E8">
        <w:rPr>
          <w:rFonts w:hint="cs"/>
          <w:rtl/>
          <w:lang w:val="de-DE"/>
        </w:rPr>
        <w:t xml:space="preserve"> و انتخاب </w:t>
      </w:r>
      <w:r w:rsidRPr="00E112E8">
        <w:t>Busbar</w:t>
      </w:r>
      <w:r w:rsidRPr="00E112E8">
        <w:rPr>
          <w:rFonts w:hint="cs"/>
          <w:rtl/>
          <w:lang w:val="de-DE"/>
        </w:rPr>
        <w:t xml:space="preserve">، فیلدی به نام </w:t>
      </w:r>
      <w:r w:rsidRPr="00E112E8">
        <w:t>Angle</w:t>
      </w:r>
      <w:r w:rsidRPr="00E112E8">
        <w:rPr>
          <w:rFonts w:hint="cs"/>
          <w:rtl/>
          <w:lang w:val="de-DE"/>
        </w:rPr>
        <w:t xml:space="preserve"> در پنجره‌ی </w:t>
      </w:r>
      <w:r w:rsidRPr="00E112E8">
        <w:t>Test View</w:t>
      </w:r>
      <w:r w:rsidRPr="00E112E8">
        <w:rPr>
          <w:rFonts w:hint="cs"/>
          <w:rtl/>
          <w:lang w:val="de-DE"/>
        </w:rPr>
        <w:t xml:space="preserve"> اضافه می‌شود.</w:t>
      </w:r>
    </w:p>
    <w:p w14:paraId="28302B15" w14:textId="4C842DFB" w:rsidR="00B5266C" w:rsidRPr="00E112E8" w:rsidRDefault="00B5266C" w:rsidP="00B5266C">
      <w:pPr>
        <w:pStyle w:val="AAA-MatnAsli"/>
        <w:rPr>
          <w:rtl/>
          <w:lang w:val="de-DE"/>
        </w:rPr>
      </w:pPr>
      <w:r w:rsidRPr="00E112E8">
        <w:rPr>
          <w:rFonts w:hint="cs"/>
          <w:rtl/>
        </w:rPr>
        <w:t xml:space="preserve">پس از اضافه کردن مقدار در فیلد </w:t>
      </w:r>
      <w:r w:rsidRPr="00E112E8">
        <w:rPr>
          <w:lang w:val="de-DE"/>
        </w:rPr>
        <w:t>%</w:t>
      </w:r>
      <w:r w:rsidRPr="00E112E8">
        <w:rPr>
          <w:rFonts w:hint="cs"/>
          <w:rtl/>
        </w:rPr>
        <w:t xml:space="preserve"> زبانه‌ی </w:t>
      </w:r>
      <w:r w:rsidRPr="00E112E8">
        <w:rPr>
          <w:lang w:val="de-DE"/>
        </w:rPr>
        <w:t>Search Test</w:t>
      </w:r>
      <w:r w:rsidRPr="00E112E8">
        <w:rPr>
          <w:rFonts w:hint="cs"/>
          <w:rtl/>
        </w:rPr>
        <w:t xml:space="preserve"> نرم افزار </w:t>
      </w:r>
      <w:r w:rsidRPr="00E112E8">
        <w:rPr>
          <w:lang w:val="de-DE"/>
        </w:rPr>
        <w:t>crash</w:t>
      </w:r>
      <w:r w:rsidRPr="00E112E8">
        <w:rPr>
          <w:rFonts w:hint="cs"/>
          <w:rtl/>
          <w:lang w:val="de-DE"/>
        </w:rPr>
        <w:t xml:space="preserve"> می‌کرد. این باگ در نسخه‌ی جدید برطرف شده است.</w:t>
      </w:r>
    </w:p>
    <w:p w14:paraId="4D5EAFB8" w14:textId="77777777" w:rsidR="00336B1F" w:rsidRPr="00E112E8" w:rsidRDefault="00336B1F" w:rsidP="00336B1F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@DateVersion@1401-01-30   @Namefilestart@22.04.19.01@NamefileEnd@   @linkHrefStert@https://vebko.org/Downloads/Instructions/WhatsNew/Test-AMPro%2022.04.19.01/001_Test-AMPro%2022.04.19.01_001_fa.mp4@linkHrefEnd@</w:t>
      </w:r>
    </w:p>
    <w:p w14:paraId="52A65D63" w14:textId="05E4C9F5" w:rsidR="00336B1F" w:rsidRPr="00E112E8" w:rsidRDefault="00336B1F" w:rsidP="00336B1F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اگر در سمت اولیه جهت </w:t>
      </w:r>
      <w:r w:rsidRPr="00E112E8">
        <w:t>CT</w:t>
      </w:r>
      <w:r w:rsidRPr="00E112E8">
        <w:rPr>
          <w:rFonts w:hint="cs"/>
          <w:rtl/>
          <w:lang w:val="de-DE"/>
        </w:rPr>
        <w:t xml:space="preserve">ها را </w:t>
      </w:r>
      <w:r w:rsidRPr="00E112E8">
        <w:t>Toward Line</w:t>
      </w:r>
      <w:r w:rsidRPr="00E112E8">
        <w:rPr>
          <w:rFonts w:hint="cs"/>
          <w:rtl/>
        </w:rPr>
        <w:t xml:space="preserve"> انتخاب می‌کردید، محاسبات به درستی انجام نمی‌شد که این مورد برطرف شده است.</w:t>
      </w:r>
    </w:p>
    <w:p w14:paraId="05C3E109" w14:textId="77777777" w:rsidR="00977763" w:rsidRPr="00E112E8" w:rsidRDefault="00977763" w:rsidP="00977763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@DateVersion@1401-01-19   @Namefilestart@22.04.08.01@NamefileEnd@   @linkHrefStert@https://vebko.org/Downloads/Instructions/WhatsNew/Test-AMPro%2022.04.08.01/001_Test-AMPro%2022.04.08.01_001_fa.mp4@linkHrefEnd@</w:t>
      </w:r>
    </w:p>
    <w:p w14:paraId="06C5F0D4" w14:textId="35247254" w:rsidR="00977763" w:rsidRPr="00E112E8" w:rsidRDefault="00977763" w:rsidP="00977763">
      <w:pPr>
        <w:pStyle w:val="AAA-MatnAsli"/>
        <w:rPr>
          <w:rFonts w:cs="Calibri"/>
          <w:rtl/>
          <w:lang w:val="de-DE"/>
        </w:rPr>
      </w:pPr>
      <w:r w:rsidRPr="00E112E8">
        <w:rPr>
          <w:rFonts w:hint="cs"/>
          <w:rtl/>
          <w:lang w:val="de-DE"/>
        </w:rPr>
        <w:t xml:space="preserve">اگر ترانسی سه سیم پیچه بوده و </w:t>
      </w:r>
      <w:r w:rsidRPr="00E112E8">
        <w:t>Reference Winding</w:t>
      </w:r>
      <w:r w:rsidRPr="00E112E8">
        <w:rPr>
          <w:rFonts w:hint="cs"/>
          <w:rtl/>
          <w:lang w:val="de-DE"/>
        </w:rPr>
        <w:t xml:space="preserve"> روی </w:t>
      </w:r>
      <w:r w:rsidRPr="00E112E8">
        <w:t>Primary</w:t>
      </w:r>
      <w:r w:rsidRPr="00E112E8">
        <w:rPr>
          <w:rFonts w:hint="cs"/>
          <w:rtl/>
          <w:lang w:val="de-DE"/>
        </w:rPr>
        <w:t xml:space="preserve"> یا </w:t>
      </w:r>
      <w:r w:rsidRPr="00E112E8">
        <w:t>Secondary</w:t>
      </w:r>
      <w:r w:rsidRPr="00E112E8">
        <w:rPr>
          <w:rFonts w:hint="cs"/>
          <w:rtl/>
          <w:lang w:val="de-DE"/>
        </w:rPr>
        <w:t xml:space="preserve"> و یا </w:t>
      </w:r>
      <w:r w:rsidRPr="00E112E8">
        <w:t>Tertiary</w:t>
      </w:r>
      <w:r w:rsidRPr="00E112E8">
        <w:rPr>
          <w:rFonts w:hint="cs"/>
          <w:rtl/>
        </w:rPr>
        <w:t xml:space="preserve"> </w:t>
      </w:r>
      <w:r w:rsidRPr="00E112E8">
        <w:rPr>
          <w:rFonts w:hint="cs"/>
          <w:rtl/>
          <w:lang w:val="de-DE"/>
        </w:rPr>
        <w:t xml:space="preserve">باشد، با تغییر </w:t>
      </w:r>
      <w:r w:rsidRPr="00E112E8">
        <w:t>Supply Direction</w:t>
      </w:r>
      <w:r w:rsidRPr="00E112E8">
        <w:rPr>
          <w:rFonts w:hint="cs"/>
          <w:rtl/>
          <w:lang w:val="de-DE"/>
        </w:rPr>
        <w:t xml:space="preserve"> محاسبات مربوط به تمامی </w:t>
      </w:r>
      <w:r w:rsidRPr="00E112E8">
        <w:t>fault type</w:t>
      </w:r>
      <w:r w:rsidRPr="00E112E8">
        <w:rPr>
          <w:rFonts w:hint="cs"/>
          <w:rtl/>
          <w:lang w:val="de-DE"/>
        </w:rPr>
        <w:t>ها به درستی محاسبه می‌شوند.</w:t>
      </w:r>
    </w:p>
    <w:p w14:paraId="3D56D6F3" w14:textId="77777777" w:rsidR="00057393" w:rsidRPr="00E112E8" w:rsidRDefault="00057393" w:rsidP="00057393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@DateVersion@1401-01-18   @Namefilestart@22.04.07.01@NamefileEnd@   @linkHrefStert@https://vebko.org/Downloads/Instructions/WhatsNew/Test-AMPro%2022.04.07.01/001_Test-AMPro%2022.04.07.01_001_fa.mp4@linkHrefEnd@</w:t>
      </w:r>
    </w:p>
    <w:p w14:paraId="1BC13B1B" w14:textId="08B221FC" w:rsidR="00057393" w:rsidRPr="00E112E8" w:rsidRDefault="00057393" w:rsidP="00057393">
      <w:pPr>
        <w:pStyle w:val="AAA-MatnAsli"/>
        <w:rPr>
          <w:rFonts w:cs="Calibri"/>
          <w:rtl/>
        </w:rPr>
      </w:pPr>
      <w:r w:rsidRPr="00E112E8">
        <w:rPr>
          <w:rFonts w:hint="cs"/>
          <w:rtl/>
          <w:lang w:val="de-DE"/>
        </w:rPr>
        <w:t xml:space="preserve">محاسبات مربوط به </w:t>
      </w:r>
      <w:r w:rsidRPr="00E112E8">
        <w:t xml:space="preserve">I bias </w:t>
      </w:r>
      <w:r w:rsidRPr="00E112E8">
        <w:rPr>
          <w:rFonts w:hint="cs"/>
          <w:rtl/>
        </w:rPr>
        <w:t xml:space="preserve"> برای رله </w:t>
      </w:r>
      <w:r w:rsidRPr="00E112E8">
        <w:t>Protecta</w:t>
      </w:r>
      <w:r w:rsidRPr="00E112E8">
        <w:rPr>
          <w:rFonts w:hint="cs"/>
          <w:rtl/>
        </w:rPr>
        <w:t xml:space="preserve"> اضافه شده است.</w:t>
      </w:r>
    </w:p>
    <w:p w14:paraId="13EAA834" w14:textId="77777777" w:rsidR="00DA3B77" w:rsidRPr="00E112E8" w:rsidRDefault="00DA3B77" w:rsidP="00DA3B77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@DateVersion@1401-01-06   @Namefilestart@22.03.26.01@NamefileEnd@   @linkHrefStert@https://vebko.org/Downloads/Instructions/WhatsNew/Test-AMPro%2022.03.26.01/001_Test-AMPro%2022.03.26.01_001_fa.mp4@linkHrefEnd@</w:t>
      </w:r>
    </w:p>
    <w:p w14:paraId="33F65E47" w14:textId="5242CE71" w:rsidR="00DA3B77" w:rsidRPr="00E112E8" w:rsidRDefault="00DA3B77" w:rsidP="00DA3B77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محاسبات مربوط به تمامی </w:t>
      </w:r>
      <w:r w:rsidRPr="00E112E8">
        <w:t>fault type</w:t>
      </w:r>
      <w:r w:rsidRPr="00E112E8">
        <w:rPr>
          <w:rFonts w:hint="cs"/>
          <w:rtl/>
          <w:lang w:val="de-DE"/>
        </w:rPr>
        <w:t xml:space="preserve">ها پس از انتخاب </w:t>
      </w:r>
      <w:r w:rsidRPr="00E112E8">
        <w:t>Busbar</w:t>
      </w:r>
      <w:r w:rsidRPr="00E112E8">
        <w:rPr>
          <w:rFonts w:hint="cs"/>
          <w:rtl/>
          <w:lang w:val="de-DE"/>
        </w:rPr>
        <w:t xml:space="preserve"> در </w:t>
      </w:r>
      <w:r w:rsidRPr="00E112E8">
        <w:t>Protected Object</w:t>
      </w:r>
      <w:r w:rsidRPr="00E112E8">
        <w:rPr>
          <w:rFonts w:hint="cs"/>
          <w:rtl/>
          <w:lang w:val="de-DE"/>
        </w:rPr>
        <w:t xml:space="preserve"> اصلاح شدند.</w:t>
      </w:r>
    </w:p>
    <w:p w14:paraId="1B6557E2" w14:textId="77777777" w:rsidR="0004136F" w:rsidRPr="00E112E8" w:rsidRDefault="0004136F" w:rsidP="0004136F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@DateVersion@1400-12-17   @Namefilestart@22.03.08.01@NamefileEnd@   @linkHrefStert@https://vebko.org/Downloads/Instructions/WhatsNew/Test-AMPro%2022.03.08.01/001_Test-AMPro%2022.03.08.01_001_fa.mp4@linkHrefEnd@</w:t>
      </w:r>
    </w:p>
    <w:p w14:paraId="4301E707" w14:textId="67F69B4B" w:rsidR="0004136F" w:rsidRPr="00E112E8" w:rsidRDefault="0004136F" w:rsidP="0004136F">
      <w:pPr>
        <w:pStyle w:val="AAA-MatnAsli"/>
      </w:pPr>
      <w:r w:rsidRPr="00E112E8">
        <w:rPr>
          <w:rFonts w:hint="cs"/>
          <w:rtl/>
        </w:rPr>
        <w:t xml:space="preserve">مشکلات مربوط به تست </w:t>
      </w:r>
      <w:r w:rsidRPr="00E112E8">
        <w:t>PickUp-DropOff</w:t>
      </w:r>
      <w:r w:rsidRPr="00E112E8">
        <w:rPr>
          <w:rFonts w:hint="cs"/>
          <w:rtl/>
        </w:rPr>
        <w:t xml:space="preserve"> در خصوص برخی از خطوط در حالت تست </w:t>
      </w:r>
      <w:r w:rsidRPr="00E112E8">
        <w:t>Ibias</w:t>
      </w:r>
      <w:r w:rsidRPr="00E112E8">
        <w:rPr>
          <w:rFonts w:hint="cs"/>
          <w:rtl/>
        </w:rPr>
        <w:t xml:space="preserve"> برطرف شده است.</w:t>
      </w:r>
    </w:p>
    <w:p w14:paraId="286AE1D0" w14:textId="34CE7D04" w:rsidR="0004136F" w:rsidRPr="00E112E8" w:rsidRDefault="0004136F" w:rsidP="0004136F">
      <w:pPr>
        <w:pStyle w:val="AAA-MatnAsli"/>
        <w:rPr>
          <w:lang w:val="de-DE"/>
        </w:rPr>
      </w:pPr>
      <w:r w:rsidRPr="00E112E8">
        <w:rPr>
          <w:lang w:val="de-DE"/>
        </w:rPr>
        <w:t>Supply Direction</w:t>
      </w:r>
      <w:r w:rsidRPr="00E112E8">
        <w:rPr>
          <w:rFonts w:hint="cs"/>
          <w:rtl/>
        </w:rPr>
        <w:t xml:space="preserve"> </w:t>
      </w:r>
      <w:r w:rsidRPr="00E112E8">
        <w:rPr>
          <w:rtl/>
        </w:rPr>
        <w:t xml:space="preserve">در </w:t>
      </w:r>
      <w:r w:rsidRPr="00E112E8">
        <w:rPr>
          <w:lang w:val="de-DE"/>
        </w:rPr>
        <w:t>Setting</w:t>
      </w:r>
      <w:r w:rsidRPr="00E112E8">
        <w:rPr>
          <w:rtl/>
        </w:rPr>
        <w:t xml:space="preserve"> بر اساس </w:t>
      </w:r>
      <w:r w:rsidRPr="00E112E8">
        <w:rPr>
          <w:lang w:val="de-DE"/>
        </w:rPr>
        <w:t>Reference Winding</w:t>
      </w:r>
      <w:r w:rsidRPr="00E112E8">
        <w:rPr>
          <w:rtl/>
        </w:rPr>
        <w:t xml:space="preserve"> تغ</w:t>
      </w:r>
      <w:r w:rsidRPr="00E112E8">
        <w:rPr>
          <w:rFonts w:hint="cs"/>
          <w:rtl/>
        </w:rPr>
        <w:t>یی</w:t>
      </w:r>
      <w:r w:rsidRPr="00E112E8">
        <w:rPr>
          <w:rFonts w:hint="eastAsia"/>
          <w:rtl/>
        </w:rPr>
        <w:t>ر</w:t>
      </w:r>
      <w:r w:rsidRPr="00E112E8">
        <w:rPr>
          <w:rtl/>
        </w:rPr>
        <w:t xml:space="preserve"> </w:t>
      </w:r>
      <w:r w:rsidRPr="00E112E8">
        <w:rPr>
          <w:rFonts w:hint="cs"/>
          <w:rtl/>
        </w:rPr>
        <w:t xml:space="preserve">کرده و پیامی برای کاربر به نمایش در می‌آید </w:t>
      </w:r>
      <w:r w:rsidRPr="00E112E8">
        <w:rPr>
          <w:rFonts w:hint="eastAsia"/>
          <w:rtl/>
        </w:rPr>
        <w:t>تا</w:t>
      </w:r>
      <w:r w:rsidRPr="00E112E8">
        <w:rPr>
          <w:rtl/>
        </w:rPr>
        <w:t xml:space="preserve"> مشکلات تست </w:t>
      </w:r>
      <w:r w:rsidRPr="00E112E8">
        <w:rPr>
          <w:rFonts w:hint="cs"/>
          <w:rtl/>
        </w:rPr>
        <w:t xml:space="preserve">تابع </w:t>
      </w:r>
      <w:r w:rsidRPr="00E112E8">
        <w:rPr>
          <w:rtl/>
        </w:rPr>
        <w:t>د</w:t>
      </w:r>
      <w:r w:rsidRPr="00E112E8">
        <w:rPr>
          <w:rFonts w:hint="cs"/>
          <w:rtl/>
        </w:rPr>
        <w:t>ی</w:t>
      </w:r>
      <w:r w:rsidRPr="00E112E8">
        <w:rPr>
          <w:rFonts w:hint="eastAsia"/>
          <w:rtl/>
        </w:rPr>
        <w:t>فرانس</w:t>
      </w:r>
      <w:r w:rsidRPr="00E112E8">
        <w:rPr>
          <w:rFonts w:hint="cs"/>
          <w:rtl/>
        </w:rPr>
        <w:t>ی</w:t>
      </w:r>
      <w:r w:rsidRPr="00E112E8">
        <w:rPr>
          <w:rFonts w:hint="eastAsia"/>
          <w:rtl/>
        </w:rPr>
        <w:t>ل</w:t>
      </w:r>
      <w:r w:rsidRPr="00E112E8">
        <w:rPr>
          <w:rtl/>
        </w:rPr>
        <w:t xml:space="preserve"> در</w:t>
      </w:r>
      <w:r w:rsidRPr="00E112E8">
        <w:rPr>
          <w:lang w:val="de-DE"/>
        </w:rPr>
        <w:t xml:space="preserve"> </w:t>
      </w:r>
      <w:r w:rsidRPr="00E112E8">
        <w:rPr>
          <w:rtl/>
        </w:rPr>
        <w:t>رله</w:t>
      </w:r>
      <w:r w:rsidRPr="00E112E8">
        <w:rPr>
          <w:rFonts w:hint="cs"/>
          <w:rtl/>
        </w:rPr>
        <w:t>‌ی</w:t>
      </w:r>
      <w:r w:rsidRPr="00E112E8">
        <w:rPr>
          <w:rtl/>
        </w:rPr>
        <w:t xml:space="preserve"> </w:t>
      </w:r>
      <w:r w:rsidRPr="00E112E8">
        <w:rPr>
          <w:lang w:val="de-DE"/>
        </w:rPr>
        <w:t>Ge</w:t>
      </w:r>
      <w:r w:rsidRPr="00E112E8">
        <w:rPr>
          <w:rtl/>
        </w:rPr>
        <w:t xml:space="preserve"> رفع شود</w:t>
      </w:r>
      <w:r w:rsidRPr="00E112E8">
        <w:rPr>
          <w:rFonts w:hint="cs"/>
          <w:rtl/>
        </w:rPr>
        <w:t>.</w:t>
      </w:r>
    </w:p>
    <w:p w14:paraId="5A773993" w14:textId="77777777" w:rsidR="0031508F" w:rsidRPr="00E112E8" w:rsidRDefault="0031508F" w:rsidP="0031508F">
      <w:pPr>
        <w:pStyle w:val="Heading2"/>
        <w:numPr>
          <w:ilvl w:val="1"/>
          <w:numId w:val="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@DateVersion@1400-11-13   @Namefilestart@22.02.02.01@NamefileEnd@   @linkHrefStert@https://vebko.org/Downloads/Instructions/WhatsNew/Test-AMPro%2022.02.02.01/001_Test-AMPro%2022.02.02.01_001_fa.mp4@linkHrefEnd@</w:t>
      </w:r>
    </w:p>
    <w:p w14:paraId="7A9F811A" w14:textId="709ECC54" w:rsidR="0031508F" w:rsidRPr="00E112E8" w:rsidRDefault="0031508F" w:rsidP="0031508F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اگر </w:t>
      </w:r>
      <w:r w:rsidRPr="00E112E8">
        <w:rPr>
          <w:rFonts w:hint="cs"/>
          <w:rtl/>
        </w:rPr>
        <w:t xml:space="preserve">گزینه‌ی </w:t>
      </w:r>
      <w:r w:rsidRPr="00E112E8">
        <w:t>Based on Ibias</w:t>
      </w:r>
      <w:r w:rsidRPr="00E112E8">
        <w:rPr>
          <w:rFonts w:hint="cs"/>
          <w:rtl/>
        </w:rPr>
        <w:t xml:space="preserve"> فعال یا غیر فعال باشد</w:t>
      </w:r>
      <w:r w:rsidRPr="00E112E8">
        <w:rPr>
          <w:rFonts w:hint="cs"/>
          <w:rtl/>
          <w:lang w:val="de-DE"/>
        </w:rPr>
        <w:t xml:space="preserve">، تأثیری در تست </w:t>
      </w:r>
      <w:bookmarkStart w:id="0" w:name="_Hlk93742458"/>
      <w:r w:rsidRPr="00E112E8">
        <w:t>PickUp-DropOff</w:t>
      </w:r>
      <w:bookmarkEnd w:id="0"/>
      <w:r w:rsidRPr="00E112E8">
        <w:rPr>
          <w:rFonts w:hint="cs"/>
          <w:rtl/>
          <w:lang w:val="de-DE"/>
        </w:rPr>
        <w:t xml:space="preserve"> ندارد. با فعال کردن این گزینه، می‌توانید در تست‌های </w:t>
      </w:r>
      <w:r w:rsidRPr="00E112E8">
        <w:t>shot</w:t>
      </w:r>
      <w:r w:rsidRPr="00E112E8">
        <w:rPr>
          <w:rFonts w:hint="cs"/>
          <w:rtl/>
          <w:lang w:val="de-DE"/>
        </w:rPr>
        <w:t xml:space="preserve">، </w:t>
      </w:r>
      <w:r w:rsidRPr="00E112E8">
        <w:t>check</w:t>
      </w:r>
      <w:r w:rsidRPr="00E112E8">
        <w:rPr>
          <w:rFonts w:hint="cs"/>
          <w:rtl/>
          <w:lang w:val="de-DE"/>
        </w:rPr>
        <w:t xml:space="preserve"> و </w:t>
      </w:r>
      <w:r w:rsidRPr="00E112E8">
        <w:t>search</w:t>
      </w:r>
      <w:r w:rsidRPr="00E112E8">
        <w:rPr>
          <w:rFonts w:hint="cs"/>
          <w:rtl/>
          <w:lang w:val="de-DE"/>
        </w:rPr>
        <w:t xml:space="preserve"> مقداری جریان در </w:t>
      </w:r>
      <w:r w:rsidRPr="00E112E8">
        <w:t>prefault</w:t>
      </w:r>
      <w:r w:rsidRPr="00E112E8">
        <w:rPr>
          <w:rFonts w:hint="cs"/>
          <w:rtl/>
          <w:lang w:val="de-DE"/>
        </w:rPr>
        <w:t xml:space="preserve"> تزریق کنید.</w:t>
      </w:r>
    </w:p>
    <w:p w14:paraId="3434280E" w14:textId="77777777" w:rsidR="00191EA9" w:rsidRPr="00E112E8" w:rsidRDefault="00191EA9" w:rsidP="00191EA9">
      <w:pPr>
        <w:pStyle w:val="Heading2"/>
        <w:numPr>
          <w:ilvl w:val="1"/>
          <w:numId w:val="19"/>
        </w:numPr>
        <w:ind w:left="144" w:firstLine="144"/>
        <w:rPr>
          <w:lang w:val="de-DE" w:bidi="fa-IR"/>
        </w:rPr>
      </w:pPr>
      <w:r w:rsidRPr="00E112E8">
        <w:rPr>
          <w:lang w:val="de-DE" w:bidi="fa-IR"/>
        </w:rPr>
        <w:t>AMT Differential   @DateVersion@1400-10-24   @Namefilestart@22.01.14.01@NamefileEnd@   @linkHrefStert@https://vebko.org/Downloads/Instructions/WhatsNew/Test-AMPro%2022.01.14.01/001_Test-AMPro%2022.01.14.01_001_fa.mp4@linkHrefEnd@</w:t>
      </w:r>
    </w:p>
    <w:p w14:paraId="45D8900D" w14:textId="1711B678" w:rsidR="00191EA9" w:rsidRPr="00E112E8" w:rsidRDefault="00191EA9" w:rsidP="00191EA9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در </w:t>
      </w:r>
      <w:r w:rsidRPr="00E112E8">
        <w:rPr>
          <w:lang w:val="de-DE"/>
        </w:rPr>
        <w:t>PickUp-DropOff</w:t>
      </w:r>
      <w:r w:rsidRPr="00E112E8">
        <w:rPr>
          <w:rFonts w:hint="cs"/>
          <w:rtl/>
          <w:lang w:val="de-DE"/>
        </w:rPr>
        <w:t>،</w:t>
      </w:r>
      <w:r w:rsidRPr="00E112E8">
        <w:rPr>
          <w:lang w:val="de-DE"/>
        </w:rPr>
        <w:t xml:space="preserve"> </w:t>
      </w:r>
      <w:r w:rsidRPr="00E112E8">
        <w:rPr>
          <w:rFonts w:hint="cs"/>
          <w:rtl/>
          <w:lang w:val="de-DE"/>
        </w:rPr>
        <w:t xml:space="preserve">در حین انجام </w:t>
      </w:r>
      <w:r w:rsidRPr="00E112E8">
        <w:rPr>
          <w:rFonts w:hint="cs"/>
          <w:rtl/>
        </w:rPr>
        <w:t xml:space="preserve">تست، شما می‌توانید </w:t>
      </w:r>
      <w:r w:rsidRPr="00E112E8">
        <w:rPr>
          <w:rFonts w:hint="cs"/>
          <w:rtl/>
          <w:lang w:val="de-DE"/>
        </w:rPr>
        <w:t xml:space="preserve">حرکت نقاط </w:t>
      </w:r>
      <w:r w:rsidRPr="00E112E8">
        <w:rPr>
          <w:rFonts w:hint="cs"/>
          <w:rtl/>
        </w:rPr>
        <w:t xml:space="preserve">روی مشخصه </w:t>
      </w:r>
      <w:r w:rsidRPr="00E112E8">
        <w:rPr>
          <w:rFonts w:hint="cs"/>
          <w:rtl/>
          <w:lang w:val="de-DE"/>
        </w:rPr>
        <w:t xml:space="preserve">و وضعیت </w:t>
      </w:r>
      <w:r w:rsidRPr="00E112E8">
        <w:rPr>
          <w:lang w:val="de-DE"/>
        </w:rPr>
        <w:t>pass</w:t>
      </w:r>
      <w:r w:rsidRPr="00E112E8">
        <w:rPr>
          <w:rFonts w:hint="cs"/>
          <w:rtl/>
        </w:rPr>
        <w:t xml:space="preserve"> یا </w:t>
      </w:r>
      <w:r w:rsidRPr="00E112E8">
        <w:rPr>
          <w:lang w:val="de-DE"/>
        </w:rPr>
        <w:t>fail</w:t>
      </w:r>
      <w:r w:rsidRPr="00E112E8">
        <w:rPr>
          <w:rFonts w:hint="cs"/>
          <w:rtl/>
        </w:rPr>
        <w:t xml:space="preserve"> شدن نقاط را نیز مشاهده کنید. همچنین بعد از اتمام تست، با تنظیم </w:t>
      </w:r>
      <w:r w:rsidRPr="00E112E8">
        <w:rPr>
          <w:lang w:val="de-DE"/>
        </w:rPr>
        <w:t>Vector View</w:t>
      </w:r>
      <w:r w:rsidRPr="00E112E8">
        <w:rPr>
          <w:rFonts w:hint="cs"/>
          <w:rtl/>
          <w:lang w:val="de-DE"/>
        </w:rPr>
        <w:t xml:space="preserve"> </w:t>
      </w:r>
      <w:r w:rsidRPr="00E112E8">
        <w:rPr>
          <w:rFonts w:hint="cs"/>
          <w:rtl/>
        </w:rPr>
        <w:t xml:space="preserve">روی </w:t>
      </w:r>
      <w:r w:rsidRPr="00E112E8">
        <w:rPr>
          <w:lang w:val="de-DE"/>
        </w:rPr>
        <w:t xml:space="preserve">Orange </w:t>
      </w:r>
      <w:r w:rsidRPr="00E112E8">
        <w:rPr>
          <w:rFonts w:hint="cs"/>
          <w:rtl/>
        </w:rPr>
        <w:t xml:space="preserve"> یا </w:t>
      </w:r>
      <w:r w:rsidRPr="00E112E8">
        <w:rPr>
          <w:lang w:val="de-DE"/>
        </w:rPr>
        <w:t>Blue</w:t>
      </w:r>
      <w:r w:rsidRPr="00E112E8">
        <w:rPr>
          <w:rFonts w:hint="cs"/>
          <w:rtl/>
        </w:rPr>
        <w:t xml:space="preserve"> و حرکت </w:t>
      </w:r>
      <w:r w:rsidRPr="00E112E8">
        <w:rPr>
          <w:lang w:val="de-DE"/>
        </w:rPr>
        <w:t>cursor</w:t>
      </w:r>
      <w:r w:rsidRPr="00E112E8">
        <w:rPr>
          <w:rFonts w:hint="cs"/>
          <w:rtl/>
        </w:rPr>
        <w:t xml:space="preserve">، می‌توانید </w:t>
      </w:r>
      <w:r w:rsidRPr="00E112E8">
        <w:rPr>
          <w:rFonts w:hint="cs"/>
          <w:rtl/>
          <w:lang w:val="de-DE"/>
        </w:rPr>
        <w:t xml:space="preserve">حرکت نقاط </w:t>
      </w:r>
      <w:r w:rsidRPr="00E112E8">
        <w:rPr>
          <w:rFonts w:hint="cs"/>
          <w:rtl/>
        </w:rPr>
        <w:t xml:space="preserve">روی </w:t>
      </w:r>
      <w:r w:rsidRPr="00E112E8">
        <w:rPr>
          <w:lang w:val="de-DE"/>
        </w:rPr>
        <w:t>Differential Characteristic</w:t>
      </w:r>
      <w:r w:rsidRPr="00E112E8">
        <w:rPr>
          <w:rFonts w:hint="cs"/>
          <w:rtl/>
        </w:rPr>
        <w:t xml:space="preserve"> را مشاهده نمایید.</w:t>
      </w:r>
    </w:p>
    <w:p w14:paraId="1626EA7E" w14:textId="1D91C820" w:rsidR="00191EA9" w:rsidRPr="00E112E8" w:rsidRDefault="00191EA9" w:rsidP="00191EA9">
      <w:pPr>
        <w:pStyle w:val="AAA-MatnAsli"/>
        <w:rPr>
          <w:lang w:val="de-DE"/>
        </w:rPr>
      </w:pPr>
      <w:r w:rsidRPr="00E112E8">
        <w:rPr>
          <w:rtl/>
          <w:lang w:val="de-DE"/>
        </w:rPr>
        <w:t xml:space="preserve">در </w:t>
      </w:r>
      <w:r w:rsidRPr="00E112E8">
        <w:rPr>
          <w:lang w:val="de-DE"/>
        </w:rPr>
        <w:t>PickUp-DropOff</w:t>
      </w:r>
      <w:r w:rsidRPr="00E112E8">
        <w:rPr>
          <w:rtl/>
          <w:lang w:val="de-DE"/>
        </w:rPr>
        <w:t>،</w:t>
      </w:r>
      <w:r w:rsidRPr="00E112E8">
        <w:rPr>
          <w:rFonts w:hint="cs"/>
          <w:rtl/>
        </w:rPr>
        <w:t xml:space="preserve"> می‌توانید تست را به گونه‌ایی تنظیم کنید که </w:t>
      </w:r>
      <w:r w:rsidRPr="00E112E8">
        <w:rPr>
          <w:lang w:val="de-DE"/>
        </w:rPr>
        <w:t>pickup</w:t>
      </w:r>
      <w:r w:rsidRPr="00E112E8">
        <w:rPr>
          <w:rFonts w:hint="cs"/>
          <w:rtl/>
          <w:lang w:val="de-DE"/>
        </w:rPr>
        <w:t xml:space="preserve"> انجام شده، ولی </w:t>
      </w:r>
      <w:r w:rsidRPr="00E112E8">
        <w:rPr>
          <w:lang w:val="de-DE"/>
        </w:rPr>
        <w:t>drop off</w:t>
      </w:r>
      <w:r w:rsidRPr="00E112E8">
        <w:rPr>
          <w:rFonts w:hint="cs"/>
          <w:rtl/>
          <w:lang w:val="de-DE"/>
        </w:rPr>
        <w:t xml:space="preserve"> انجام نشود. همچنین می</w:t>
      </w:r>
      <w:r w:rsidRPr="00E112E8">
        <w:rPr>
          <w:rFonts w:hint="cs"/>
          <w:rtl/>
        </w:rPr>
        <w:t>‌</w:t>
      </w:r>
      <w:r w:rsidRPr="00E112E8">
        <w:rPr>
          <w:rFonts w:hint="cs"/>
          <w:rtl/>
          <w:lang w:val="de-DE"/>
        </w:rPr>
        <w:t xml:space="preserve">توانید از فیلد </w:t>
      </w:r>
      <w:r w:rsidRPr="00E112E8">
        <w:rPr>
          <w:lang w:val="de-DE"/>
        </w:rPr>
        <w:t>Target Type</w:t>
      </w:r>
      <w:r w:rsidRPr="00E112E8">
        <w:rPr>
          <w:rFonts w:hint="cs"/>
          <w:rtl/>
          <w:lang w:val="de-DE"/>
        </w:rPr>
        <w:t xml:space="preserve"> حالت‌های مختلفی را انتخاب کنید.</w:t>
      </w:r>
    </w:p>
    <w:p w14:paraId="57AA28BE" w14:textId="77777777" w:rsidR="000E6E26" w:rsidRPr="00E112E8" w:rsidRDefault="000E6E26" w:rsidP="000E6E26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@DateVersion@1400-10-14   @Namefilestart@22.01.04.01@NamefileEnd@   @linkHrefStert@https://vebko.org/Downloads/Instructions/WhatsNew/Test-AMPro%2022.01.04.01/001_Test-AMPro%2022.01.04.01_001_fa.mp4@linkHrefEnd@</w:t>
      </w:r>
    </w:p>
    <w:p w14:paraId="08D8F8BA" w14:textId="7AB068B4" w:rsidR="000E6E26" w:rsidRPr="00E112E8" w:rsidRDefault="000E6E26" w:rsidP="000E6E26">
      <w:pPr>
        <w:pStyle w:val="AAA-MatnAsli"/>
        <w:rPr>
          <w:rtl/>
        </w:rPr>
      </w:pPr>
      <w:r w:rsidRPr="00E112E8">
        <w:rPr>
          <w:rFonts w:hint="cs"/>
          <w:rtl/>
        </w:rPr>
        <w:t xml:space="preserve">مشکلات </w:t>
      </w:r>
      <w:r w:rsidRPr="00E112E8">
        <w:rPr>
          <w:rFonts w:hint="cs"/>
          <w:rtl/>
          <w:lang w:val="de-DE"/>
        </w:rPr>
        <w:t xml:space="preserve">موجود </w:t>
      </w:r>
      <w:r w:rsidRPr="00E112E8">
        <w:rPr>
          <w:rFonts w:hint="cs"/>
          <w:rtl/>
        </w:rPr>
        <w:t xml:space="preserve">در </w:t>
      </w:r>
      <w:r w:rsidRPr="00E112E8">
        <w:rPr>
          <w:rtl/>
        </w:rPr>
        <w:t>محاسبا</w:t>
      </w:r>
      <w:r w:rsidRPr="00E112E8">
        <w:rPr>
          <w:rFonts w:hint="cs"/>
          <w:rtl/>
        </w:rPr>
        <w:t xml:space="preserve">ت </w:t>
      </w:r>
      <w:r w:rsidRPr="00E112E8">
        <w:rPr>
          <w:lang w:val="de-DE"/>
        </w:rPr>
        <w:t>PickUp-DropOff</w:t>
      </w:r>
      <w:r w:rsidRPr="00E112E8">
        <w:rPr>
          <w:rFonts w:hint="cs"/>
          <w:rtl/>
        </w:rPr>
        <w:t xml:space="preserve"> و نمایش نشانگرها برطرف شده است.</w:t>
      </w:r>
    </w:p>
    <w:p w14:paraId="35DBB78A" w14:textId="7CB745BE" w:rsidR="000E6E26" w:rsidRPr="00E112E8" w:rsidRDefault="000E6E26" w:rsidP="000E6E26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در </w:t>
      </w:r>
      <w:r w:rsidRPr="00E112E8">
        <w:rPr>
          <w:lang w:val="de-DE"/>
        </w:rPr>
        <w:t>PickUp-DropOff</w:t>
      </w:r>
      <w:r w:rsidRPr="00E112E8">
        <w:rPr>
          <w:rFonts w:hint="cs"/>
          <w:rtl/>
          <w:lang w:val="de-DE"/>
        </w:rPr>
        <w:t xml:space="preserve">، </w:t>
      </w:r>
      <w:r w:rsidRPr="00E112E8">
        <w:rPr>
          <w:rFonts w:hint="cs"/>
          <w:rtl/>
        </w:rPr>
        <w:t xml:space="preserve">با انتخاب </w:t>
      </w:r>
      <w:r w:rsidRPr="00E112E8">
        <w:rPr>
          <w:lang w:val="de-DE"/>
        </w:rPr>
        <w:t>Orange</w:t>
      </w:r>
      <w:r w:rsidRPr="00E112E8">
        <w:rPr>
          <w:rFonts w:hint="cs"/>
          <w:rtl/>
          <w:lang w:val="de-DE"/>
        </w:rPr>
        <w:t xml:space="preserve"> در </w:t>
      </w:r>
      <w:r w:rsidRPr="00E112E8">
        <w:rPr>
          <w:lang w:val="de-DE"/>
        </w:rPr>
        <w:t>Vector View</w:t>
      </w:r>
      <w:r w:rsidRPr="00E112E8">
        <w:rPr>
          <w:rFonts w:hint="cs"/>
          <w:rtl/>
        </w:rPr>
        <w:t xml:space="preserve"> و حرکت دادن </w:t>
      </w:r>
      <w:r w:rsidRPr="00E112E8">
        <w:rPr>
          <w:lang w:val="de-DE"/>
        </w:rPr>
        <w:t>cursor</w:t>
      </w:r>
      <w:r w:rsidRPr="00E112E8">
        <w:rPr>
          <w:rFonts w:hint="cs"/>
          <w:rtl/>
          <w:lang w:val="de-DE"/>
        </w:rPr>
        <w:t xml:space="preserve"> در این پنجره یا در </w:t>
      </w:r>
      <w:r w:rsidRPr="00E112E8">
        <w:rPr>
          <w:lang w:val="de-DE"/>
        </w:rPr>
        <w:t>Signal View</w:t>
      </w:r>
      <w:r w:rsidRPr="00E112E8">
        <w:rPr>
          <w:rFonts w:hint="cs"/>
          <w:rtl/>
          <w:lang w:val="de-DE"/>
        </w:rPr>
        <w:t xml:space="preserve"> ، می‌توانید مقادیر جریان‌های دیفرانسیل و بایاس را برای تمامی نقاط خط انتخابی در </w:t>
      </w:r>
      <w:r w:rsidRPr="00E112E8">
        <w:rPr>
          <w:lang w:val="de-DE"/>
        </w:rPr>
        <w:t>Differential Characteristic</w:t>
      </w:r>
      <w:r w:rsidRPr="00E112E8">
        <w:rPr>
          <w:rFonts w:hint="cs"/>
          <w:rtl/>
          <w:lang w:val="de-DE"/>
        </w:rPr>
        <w:t xml:space="preserve"> مشاهده نمایید.</w:t>
      </w:r>
    </w:p>
    <w:p w14:paraId="77C9F0F0" w14:textId="77777777" w:rsidR="00E47365" w:rsidRPr="00E112E8" w:rsidRDefault="00E47365" w:rsidP="00E47365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@DateVersion@1400-09-19   @Namefilestart@21.12.19.01@NamefileEnd@   @linkHrefStert@https://vebko.org/Downloads/Instructions/WhatsNew/Test-AMPro%2021.12.19.01/001_Test-AMPro%2021.12.19.01_001_fa.mp4@linkHrefEnd@</w:t>
      </w:r>
    </w:p>
    <w:p w14:paraId="0F01E76F" w14:textId="5CADC723" w:rsidR="00E47365" w:rsidRPr="00E112E8" w:rsidRDefault="00E47365" w:rsidP="00E47365">
      <w:pPr>
        <w:pStyle w:val="AAA-MatnAsli"/>
        <w:rPr>
          <w:rtl/>
        </w:rPr>
      </w:pPr>
      <w:r w:rsidRPr="00E112E8">
        <w:rPr>
          <w:rtl/>
        </w:rPr>
        <w:t xml:space="preserve">در بخش </w:t>
      </w:r>
      <w:r w:rsidRPr="00E112E8">
        <w:rPr>
          <w:lang w:val="de-DE"/>
        </w:rPr>
        <w:t>PickUp-DropOff</w:t>
      </w:r>
      <w:r w:rsidRPr="00E112E8">
        <w:rPr>
          <w:rFonts w:hint="cs"/>
          <w:rtl/>
        </w:rPr>
        <w:t xml:space="preserve">، </w:t>
      </w:r>
      <w:r w:rsidRPr="00E112E8">
        <w:rPr>
          <w:rtl/>
        </w:rPr>
        <w:t>در برخ</w:t>
      </w:r>
      <w:r w:rsidRPr="00E112E8">
        <w:rPr>
          <w:rFonts w:hint="cs"/>
          <w:rtl/>
        </w:rPr>
        <w:t>ی</w:t>
      </w:r>
      <w:r w:rsidRPr="00E112E8">
        <w:rPr>
          <w:rtl/>
        </w:rPr>
        <w:t xml:space="preserve"> از </w:t>
      </w:r>
      <w:r w:rsidRPr="00E112E8">
        <w:rPr>
          <w:lang w:val="de-DE"/>
        </w:rPr>
        <w:t>fault type</w:t>
      </w:r>
      <w:r w:rsidRPr="00E112E8">
        <w:rPr>
          <w:rFonts w:hint="cs"/>
          <w:rtl/>
          <w:lang w:val="de-DE"/>
        </w:rPr>
        <w:t>ها</w:t>
      </w:r>
      <w:r w:rsidRPr="00E112E8">
        <w:rPr>
          <w:rFonts w:hint="eastAsia"/>
          <w:rtl/>
        </w:rPr>
        <w:t>،</w:t>
      </w:r>
      <w:r w:rsidRPr="00E112E8">
        <w:rPr>
          <w:rFonts w:hint="cs"/>
          <w:rtl/>
        </w:rPr>
        <w:t xml:space="preserve"> </w:t>
      </w:r>
      <w:r w:rsidRPr="00E112E8">
        <w:rPr>
          <w:rtl/>
        </w:rPr>
        <w:t>مشکلات</w:t>
      </w:r>
      <w:r w:rsidRPr="00E112E8">
        <w:rPr>
          <w:rFonts w:hint="cs"/>
          <w:rtl/>
        </w:rPr>
        <w:t>ی</w:t>
      </w:r>
      <w:r w:rsidRPr="00E112E8">
        <w:rPr>
          <w:rtl/>
        </w:rPr>
        <w:t xml:space="preserve"> در نما</w:t>
      </w:r>
      <w:r w:rsidRPr="00E112E8">
        <w:rPr>
          <w:rFonts w:hint="cs"/>
          <w:rtl/>
        </w:rPr>
        <w:t>ی</w:t>
      </w:r>
      <w:r w:rsidRPr="00E112E8">
        <w:rPr>
          <w:rFonts w:hint="eastAsia"/>
          <w:rtl/>
        </w:rPr>
        <w:t>ش</w:t>
      </w:r>
      <w:r w:rsidRPr="00E112E8">
        <w:rPr>
          <w:rFonts w:hint="cs"/>
          <w:rtl/>
        </w:rPr>
        <w:t>ِ</w:t>
      </w:r>
      <w:r w:rsidRPr="00E112E8">
        <w:rPr>
          <w:rtl/>
        </w:rPr>
        <w:t xml:space="preserve"> نت</w:t>
      </w:r>
      <w:r w:rsidRPr="00E112E8">
        <w:rPr>
          <w:rFonts w:hint="cs"/>
          <w:rtl/>
        </w:rPr>
        <w:t>ی</w:t>
      </w:r>
      <w:r w:rsidRPr="00E112E8">
        <w:rPr>
          <w:rFonts w:hint="eastAsia"/>
          <w:rtl/>
        </w:rPr>
        <w:t>جه</w:t>
      </w:r>
      <w:r w:rsidRPr="00E112E8">
        <w:rPr>
          <w:rtl/>
        </w:rPr>
        <w:t xml:space="preserve"> وجود داشت</w:t>
      </w:r>
      <w:r w:rsidRPr="00E112E8">
        <w:rPr>
          <w:rFonts w:hint="cs"/>
          <w:rtl/>
        </w:rPr>
        <w:t xml:space="preserve"> که </w:t>
      </w:r>
      <w:r w:rsidRPr="00E112E8">
        <w:rPr>
          <w:rtl/>
        </w:rPr>
        <w:t>در نسخه</w:t>
      </w:r>
      <w:r w:rsidRPr="00E112E8">
        <w:rPr>
          <w:rFonts w:hint="cs"/>
          <w:rtl/>
        </w:rPr>
        <w:t>‌ی</w:t>
      </w:r>
      <w:r w:rsidRPr="00E112E8">
        <w:rPr>
          <w:rtl/>
        </w:rPr>
        <w:t xml:space="preserve"> جد</w:t>
      </w:r>
      <w:r w:rsidRPr="00E112E8">
        <w:rPr>
          <w:rFonts w:hint="cs"/>
          <w:rtl/>
        </w:rPr>
        <w:t>ی</w:t>
      </w:r>
      <w:r w:rsidRPr="00E112E8">
        <w:rPr>
          <w:rFonts w:hint="eastAsia"/>
          <w:rtl/>
        </w:rPr>
        <w:t>د</w:t>
      </w:r>
      <w:r w:rsidRPr="00E112E8">
        <w:rPr>
          <w:rtl/>
        </w:rPr>
        <w:t xml:space="preserve"> </w:t>
      </w:r>
      <w:r w:rsidRPr="00E112E8">
        <w:rPr>
          <w:rFonts w:hint="cs"/>
          <w:rtl/>
        </w:rPr>
        <w:t>ب</w:t>
      </w:r>
      <w:r w:rsidRPr="00E112E8">
        <w:rPr>
          <w:rtl/>
        </w:rPr>
        <w:t>ر</w:t>
      </w:r>
      <w:r w:rsidRPr="00E112E8">
        <w:rPr>
          <w:rFonts w:hint="cs"/>
          <w:rtl/>
        </w:rPr>
        <w:t>طرف</w:t>
      </w:r>
      <w:r w:rsidRPr="00E112E8">
        <w:rPr>
          <w:rtl/>
        </w:rPr>
        <w:t xml:space="preserve"> شده است.</w:t>
      </w:r>
    </w:p>
    <w:p w14:paraId="60497A79" w14:textId="77777777" w:rsidR="004A406B" w:rsidRPr="00E112E8" w:rsidRDefault="004A406B" w:rsidP="004A406B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@DateVersion@1400-08-22   @Namefilestart@21.11.13.01@NamefileEnd@   @linkHrefStert@https://vebko.org/Downloads/Instructions/WhatsNew/Test-AMPro%2021.11.13.01/001_Test-AMPro%2021.11.13.01_001_fa.mp4@linkHrefEnd@</w:t>
      </w:r>
    </w:p>
    <w:p w14:paraId="55870CA5" w14:textId="1DFB8D3A" w:rsidR="004A406B" w:rsidRPr="00E112E8" w:rsidRDefault="004A406B" w:rsidP="004A406B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اگر تمامی </w:t>
      </w:r>
      <w:r w:rsidRPr="00E112E8">
        <w:rPr>
          <w:lang w:val="de-DE"/>
        </w:rPr>
        <w:t>binary output</w:t>
      </w:r>
      <w:r w:rsidRPr="00E112E8">
        <w:rPr>
          <w:rFonts w:hint="cs"/>
          <w:rtl/>
          <w:lang w:val="de-DE"/>
        </w:rPr>
        <w:t xml:space="preserve">ها و </w:t>
      </w:r>
      <w:r w:rsidRPr="00E112E8">
        <w:rPr>
          <w:lang w:val="de-DE"/>
        </w:rPr>
        <w:t>binary input</w:t>
      </w:r>
      <w:r w:rsidRPr="00E112E8">
        <w:rPr>
          <w:rFonts w:hint="cs"/>
          <w:rtl/>
          <w:lang w:val="de-DE"/>
        </w:rPr>
        <w:t xml:space="preserve">ها را فعال کنید، می‌توانید از فایل خود </w:t>
      </w:r>
      <w:r w:rsidRPr="00E112E8">
        <w:rPr>
          <w:lang w:val="de-DE"/>
        </w:rPr>
        <w:t>Export Comtrade</w:t>
      </w:r>
      <w:r w:rsidRPr="00E112E8">
        <w:rPr>
          <w:rFonts w:hint="cs"/>
          <w:rtl/>
          <w:lang w:val="de-DE"/>
        </w:rPr>
        <w:t xml:space="preserve"> بگیرید.</w:t>
      </w:r>
      <w:r w:rsidRPr="00E112E8">
        <w:rPr>
          <w:rtl/>
        </w:rPr>
        <w:t xml:space="preserve"> </w:t>
      </w:r>
      <w:r w:rsidRPr="00E112E8">
        <w:rPr>
          <w:rtl/>
          <w:lang w:val="de-DE"/>
        </w:rPr>
        <w:t>(فا</w:t>
      </w:r>
      <w:r w:rsidRPr="00E112E8">
        <w:rPr>
          <w:rFonts w:hint="cs"/>
          <w:rtl/>
          <w:lang w:val="de-DE"/>
        </w:rPr>
        <w:t>ی</w:t>
      </w:r>
      <w:r w:rsidRPr="00E112E8">
        <w:rPr>
          <w:rFonts w:hint="eastAsia"/>
          <w:rtl/>
          <w:lang w:val="de-DE"/>
        </w:rPr>
        <w:t>ل</w:t>
      </w:r>
      <w:r w:rsidRPr="00E112E8">
        <w:rPr>
          <w:rtl/>
          <w:lang w:val="de-DE"/>
        </w:rPr>
        <w:t xml:space="preserve"> 122305_87 </w:t>
      </w:r>
      <w:r w:rsidRPr="00E112E8">
        <w:t>Differential.vdf</w:t>
      </w:r>
      <w:r w:rsidRPr="00E112E8">
        <w:rPr>
          <w:rtl/>
          <w:lang w:val="de-DE"/>
        </w:rPr>
        <w:t xml:space="preserve"> از پوشه‌</w:t>
      </w:r>
      <w:r w:rsidRPr="00E112E8">
        <w:rPr>
          <w:rFonts w:hint="cs"/>
          <w:rtl/>
          <w:lang w:val="de-DE"/>
        </w:rPr>
        <w:t>ی</w:t>
      </w:r>
      <w:r w:rsidRPr="00E112E8">
        <w:rPr>
          <w:rtl/>
          <w:lang w:val="de-DE"/>
        </w:rPr>
        <w:t xml:space="preserve"> </w:t>
      </w:r>
      <w:r w:rsidRPr="00E112E8">
        <w:t>Ansari</w:t>
      </w:r>
      <w:r w:rsidRPr="00E112E8">
        <w:rPr>
          <w:rtl/>
          <w:lang w:val="de-DE"/>
        </w:rPr>
        <w:t xml:space="preserve"> دانلود شود.)</w:t>
      </w:r>
    </w:p>
    <w:p w14:paraId="6437B957" w14:textId="11BD6C66" w:rsidR="004A406B" w:rsidRPr="00E112E8" w:rsidRDefault="004A406B" w:rsidP="004A406B">
      <w:pPr>
        <w:pStyle w:val="AAA-MatnAsli"/>
        <w:rPr>
          <w:rtl/>
        </w:rPr>
      </w:pPr>
      <w:r w:rsidRPr="00E112E8">
        <w:rPr>
          <w:rFonts w:hint="cs"/>
          <w:rtl/>
          <w:lang w:val="de-DE"/>
        </w:rPr>
        <w:t xml:space="preserve">با انتخاب حالت موتوری یا ژنراتوری در </w:t>
      </w:r>
      <w:r w:rsidRPr="00E112E8">
        <w:rPr>
          <w:lang w:val="de-DE"/>
        </w:rPr>
        <w:t>Protected Object</w:t>
      </w:r>
      <w:r w:rsidRPr="00E112E8">
        <w:rPr>
          <w:rFonts w:hint="cs"/>
          <w:rtl/>
        </w:rPr>
        <w:t xml:space="preserve">، با وارد کردن هر مقداری در ستون </w:t>
      </w:r>
      <w:r w:rsidRPr="00E112E8">
        <w:rPr>
          <w:lang w:val="de-DE"/>
        </w:rPr>
        <w:t>Primary</w:t>
      </w:r>
      <w:r w:rsidRPr="00E112E8">
        <w:rPr>
          <w:rFonts w:hint="cs"/>
          <w:rtl/>
        </w:rPr>
        <w:t xml:space="preserve"> ستون، </w:t>
      </w:r>
      <w:r w:rsidRPr="00E112E8">
        <w:rPr>
          <w:lang w:val="de-DE"/>
        </w:rPr>
        <w:t>Secondary</w:t>
      </w:r>
      <w:r w:rsidRPr="00E112E8">
        <w:rPr>
          <w:rFonts w:hint="cs"/>
          <w:rtl/>
        </w:rPr>
        <w:t xml:space="preserve"> بر مبنای آن بروزرسانی می‌شود. همچنین در این حالات محاسبه جریان‌های </w:t>
      </w:r>
      <w:r w:rsidRPr="00E112E8">
        <w:rPr>
          <w:lang w:val="de-DE"/>
        </w:rPr>
        <w:t>Idiff</w:t>
      </w:r>
      <w:r w:rsidRPr="00E112E8">
        <w:rPr>
          <w:rFonts w:hint="cs"/>
          <w:rtl/>
        </w:rPr>
        <w:t xml:space="preserve"> و</w:t>
      </w:r>
      <w:r w:rsidRPr="00E112E8">
        <w:rPr>
          <w:lang w:val="de-DE"/>
        </w:rPr>
        <w:t xml:space="preserve">Ibias </w:t>
      </w:r>
      <w:r w:rsidRPr="00E112E8">
        <w:rPr>
          <w:rFonts w:hint="cs"/>
          <w:rtl/>
        </w:rPr>
        <w:t xml:space="preserve"> اشتباه </w:t>
      </w:r>
      <w:r w:rsidRPr="00E112E8">
        <w:rPr>
          <w:rFonts w:hint="cs"/>
          <w:rtl/>
          <w:lang w:val="de-DE"/>
        </w:rPr>
        <w:t>انجام</w:t>
      </w:r>
      <w:r w:rsidRPr="00E112E8">
        <w:rPr>
          <w:rFonts w:hint="cs"/>
          <w:rtl/>
        </w:rPr>
        <w:t xml:space="preserve"> می‌شد که این باگ در این نسخه برطرف شده است.</w:t>
      </w:r>
    </w:p>
    <w:p w14:paraId="67B8E53D" w14:textId="77777777" w:rsidR="00D23B9E" w:rsidRPr="00E112E8" w:rsidRDefault="00D23B9E" w:rsidP="00D23B9E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@DateVersion@1400-08-02   @Namefilestart@21.10.24.01@NamefileEnd@   @linkHrefStert@https://vebko.org/Downloads/Instructions/WhatsNew/Test-AMPro%2021.10.24.01/001_Test-AMPro%2021.10.24.01_001_fa.mp4@linkHrefEnd@</w:t>
      </w:r>
    </w:p>
    <w:p w14:paraId="3F07562F" w14:textId="2AF44100" w:rsidR="00D23B9E" w:rsidRPr="00E112E8" w:rsidRDefault="00D23B9E" w:rsidP="00D23B9E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مشکلات موجود در زبانه‌ی </w:t>
      </w:r>
      <w:r w:rsidRPr="00E112E8">
        <w:rPr>
          <w:lang w:val="de-DE"/>
        </w:rPr>
        <w:t>PickUp-DroppOff</w:t>
      </w:r>
      <w:r w:rsidRPr="00E112E8">
        <w:rPr>
          <w:rFonts w:hint="cs"/>
          <w:rtl/>
          <w:lang w:val="de-DE"/>
        </w:rPr>
        <w:t xml:space="preserve"> رفع شده اند. بعنوان مثال، در گذشته پس از </w:t>
      </w:r>
      <w:r w:rsidRPr="00E112E8">
        <w:rPr>
          <w:lang w:val="de-DE"/>
        </w:rPr>
        <w:t>load</w:t>
      </w:r>
      <w:r w:rsidRPr="00E112E8">
        <w:rPr>
          <w:rFonts w:hint="cs"/>
          <w:rtl/>
          <w:lang w:val="de-DE"/>
        </w:rPr>
        <w:t xml:space="preserve"> کردن فایل دیفرانسیل جریان‌ها بر حسب </w:t>
      </w:r>
      <w:r w:rsidRPr="00E112E8">
        <w:rPr>
          <w:lang w:val="de-DE"/>
        </w:rPr>
        <w:t>mA</w:t>
      </w:r>
      <w:r w:rsidRPr="00E112E8">
        <w:rPr>
          <w:rFonts w:hint="cs"/>
          <w:rtl/>
          <w:lang w:val="de-DE"/>
        </w:rPr>
        <w:t xml:space="preserve"> نمایش داده می‌شد که این جریان‌ها می‌بایست بر حسب </w:t>
      </w:r>
      <w:r w:rsidRPr="00E112E8">
        <w:rPr>
          <w:lang w:val="de-DE"/>
        </w:rPr>
        <w:t>In</w:t>
      </w:r>
      <w:r w:rsidRPr="00E112E8">
        <w:rPr>
          <w:rFonts w:hint="cs"/>
          <w:rtl/>
          <w:lang w:val="de-DE"/>
        </w:rPr>
        <w:t xml:space="preserve"> باشند. مشکل دیگر جابجا بودن ستون‌های </w:t>
      </w:r>
      <w:r w:rsidRPr="00E112E8">
        <w:rPr>
          <w:lang w:val="de-DE"/>
        </w:rPr>
        <w:t>Idiff</w:t>
      </w:r>
      <w:r w:rsidRPr="00E112E8">
        <w:rPr>
          <w:rFonts w:hint="cs"/>
          <w:rtl/>
          <w:lang w:val="de-DE"/>
        </w:rPr>
        <w:t xml:space="preserve"> و </w:t>
      </w:r>
      <w:r w:rsidRPr="00E112E8">
        <w:rPr>
          <w:lang w:val="de-DE"/>
        </w:rPr>
        <w:t>Ibias</w:t>
      </w:r>
      <w:r w:rsidRPr="00E112E8">
        <w:rPr>
          <w:rFonts w:hint="cs"/>
          <w:rtl/>
          <w:lang w:val="de-DE"/>
        </w:rPr>
        <w:t xml:space="preserve"> بوده. همچنین </w:t>
      </w:r>
      <w:r w:rsidRPr="00E112E8">
        <w:rPr>
          <w:lang w:val="de-DE"/>
        </w:rPr>
        <w:t>Idiff</w:t>
      </w:r>
      <w:r w:rsidRPr="00E112E8">
        <w:rPr>
          <w:rFonts w:hint="cs"/>
          <w:rtl/>
          <w:lang w:val="de-DE"/>
        </w:rPr>
        <w:t xml:space="preserve"> به درستی محاسبه نمی‌شد. (فایل </w:t>
      </w:r>
      <w:r w:rsidRPr="00E112E8">
        <w:t>87T2nd.vdf</w:t>
      </w:r>
      <w:r w:rsidRPr="00E112E8">
        <w:rPr>
          <w:rFonts w:hint="cs"/>
          <w:rtl/>
          <w:lang w:val="de-DE"/>
        </w:rPr>
        <w:t xml:space="preserve"> در </w:t>
      </w:r>
      <w:r w:rsidRPr="00E112E8">
        <w:t>Testing Procedure</w:t>
      </w:r>
      <w:r w:rsidRPr="00E112E8">
        <w:rPr>
          <w:rFonts w:hint="cs"/>
          <w:rtl/>
          <w:lang w:val="de-DE"/>
        </w:rPr>
        <w:t xml:space="preserve"> بارگذاری شود.)</w:t>
      </w:r>
    </w:p>
    <w:p w14:paraId="44DE5838" w14:textId="776E5C76" w:rsidR="00D23B9E" w:rsidRPr="00E112E8" w:rsidRDefault="00D23B9E" w:rsidP="00D23B9E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در </w:t>
      </w:r>
      <w:r w:rsidRPr="00E112E8">
        <w:rPr>
          <w:lang w:val="de-DE"/>
        </w:rPr>
        <w:t>Report Setting</w:t>
      </w:r>
      <w:r w:rsidRPr="00E112E8">
        <w:rPr>
          <w:rFonts w:hint="cs"/>
          <w:rtl/>
          <w:lang w:val="de-DE"/>
        </w:rPr>
        <w:t xml:space="preserve">، تیک جدول </w:t>
      </w:r>
      <w:r w:rsidRPr="00E112E8">
        <w:rPr>
          <w:lang w:val="de-DE"/>
        </w:rPr>
        <w:t>Stability Test</w:t>
      </w:r>
      <w:r w:rsidRPr="00E112E8">
        <w:rPr>
          <w:rFonts w:hint="cs"/>
          <w:rtl/>
          <w:lang w:val="de-DE"/>
        </w:rPr>
        <w:t xml:space="preserve"> به طور پیش فرض زده شده است.</w:t>
      </w:r>
    </w:p>
    <w:p w14:paraId="59D0773D" w14:textId="77777777" w:rsidR="00EA1B21" w:rsidRPr="00E112E8" w:rsidRDefault="00EA1B21" w:rsidP="00EA1B21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@DateVersion@1400-07-09   @Namefilestart@21.10.21.01@NamefileEnd@   @linkHrefStert@https://vebko.org/Downloads/Instructions/WhatsNew/Test-AMPro%2021.10.21.01/001_Test-AMPro%2021.10.21.01_001_fa.mp4@linkHrefEnd@</w:t>
      </w:r>
    </w:p>
    <w:p w14:paraId="1A169C5C" w14:textId="5FDE154C" w:rsidR="00EA1B21" w:rsidRPr="00E112E8" w:rsidRDefault="00EA1B21" w:rsidP="00EA1B21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اگر در بخش </w:t>
      </w:r>
      <w:r w:rsidRPr="00E112E8">
        <w:rPr>
          <w:lang w:val="de-DE"/>
        </w:rPr>
        <w:t>Supply Direction</w:t>
      </w:r>
      <w:r w:rsidRPr="00E112E8">
        <w:rPr>
          <w:rFonts w:hint="cs"/>
          <w:rtl/>
          <w:lang w:val="de-DE"/>
        </w:rPr>
        <w:t xml:space="preserve"> جهت روی سیم پیچ ثالثیه بود، با تغییر تعداد سیم پیچ‌های ترانس از  3 به 2، نرم‌افزار </w:t>
      </w:r>
      <w:r w:rsidRPr="00E112E8">
        <w:rPr>
          <w:lang w:val="de-DE"/>
        </w:rPr>
        <w:t>crashed</w:t>
      </w:r>
      <w:r w:rsidRPr="00E112E8">
        <w:rPr>
          <w:rFonts w:hint="cs"/>
          <w:rtl/>
          <w:lang w:val="de-DE"/>
        </w:rPr>
        <w:t xml:space="preserve"> می‌کرد که این مورد برطرف شده است.</w:t>
      </w:r>
    </w:p>
    <w:p w14:paraId="7B8716CD" w14:textId="77777777" w:rsidR="00F854D6" w:rsidRPr="00E112E8" w:rsidRDefault="00F854D6" w:rsidP="00F854D6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@DateVersion@1400-07-01   @Namefilestart@21.09.23.01@NamefileEnd@   @linkHrefStert@https://vebko.org/Downloads/Instructions/WhatsNew/Test-AMPro%2021.09.23.01/001_Test-AMPro%2021.09.23.01_001_fa.mp4@linkHrefEnd@</w:t>
      </w:r>
    </w:p>
    <w:p w14:paraId="6B84B321" w14:textId="65E3FD51" w:rsidR="00F854D6" w:rsidRPr="00E112E8" w:rsidRDefault="00F854D6" w:rsidP="00F854D6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مشکلاتی در اضافه شدن چند نمودار به مشخصه‌ی دیفرانسیل وجود داشت که در نسخه‌ی جدید برطرف شده‌اند. بعنوان مثال، اگر نوع خط نمودار را به این صورت تغییر می‌دادید، نرم‌افزار </w:t>
      </w:r>
      <w:r w:rsidRPr="00E112E8">
        <w:rPr>
          <w:lang w:val="de-DE"/>
        </w:rPr>
        <w:t>crashed</w:t>
      </w:r>
      <w:r w:rsidRPr="00E112E8">
        <w:rPr>
          <w:rFonts w:hint="cs"/>
          <w:rtl/>
          <w:lang w:val="de-DE"/>
        </w:rPr>
        <w:t xml:space="preserve"> می‌کرد.</w:t>
      </w:r>
    </w:p>
    <w:p w14:paraId="05820A86" w14:textId="77777777" w:rsidR="008D5CCD" w:rsidRPr="00E112E8" w:rsidRDefault="008D5CCD" w:rsidP="008D5CCD">
      <w:pPr>
        <w:pStyle w:val="Heading2"/>
        <w:numPr>
          <w:ilvl w:val="1"/>
          <w:numId w:val="1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@DateVersion@1400-06-26   @Namefilestart@21.09.17.01@NamefileEnd@   @linkHrefStert@https://vebko.org/Downloads/Instructions/WhatsNew/Test-AMPro%2021.09.17.01/001_Test-AMPro%2021.09.17.01_001_fa.mp4@linkHrefEnd@</w:t>
      </w:r>
    </w:p>
    <w:p w14:paraId="557F4633" w14:textId="56659FA5" w:rsidR="008D5CCD" w:rsidRPr="00E112E8" w:rsidRDefault="008D5CCD" w:rsidP="008D5CCD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امکان اضافه شدن چند نمودار به مشخصه دیفرانسیلی فراهم شده است. برای این کار ابتدا باید به تعداد دلخواه </w:t>
      </w:r>
      <w:r w:rsidRPr="00E112E8">
        <w:rPr>
          <w:lang w:val="de-DE"/>
        </w:rPr>
        <w:t>block</w:t>
      </w:r>
      <w:r w:rsidRPr="00E112E8">
        <w:rPr>
          <w:rFonts w:hint="cs"/>
          <w:rtl/>
          <w:lang w:val="de-DE"/>
        </w:rPr>
        <w:t xml:space="preserve">ِ دیفرانسیلی در </w:t>
      </w:r>
      <w:r w:rsidRPr="00E112E8">
        <w:rPr>
          <w:lang w:val="de-DE"/>
        </w:rPr>
        <w:t>RIO</w:t>
      </w:r>
      <w:r w:rsidRPr="00E112E8">
        <w:rPr>
          <w:rFonts w:hint="cs"/>
          <w:rtl/>
          <w:lang w:val="de-DE"/>
        </w:rPr>
        <w:t xml:space="preserve"> به وجود بیاورید. برای این کار </w:t>
      </w:r>
      <w:r w:rsidRPr="00E112E8">
        <w:rPr>
          <w:lang w:val="de-DE"/>
        </w:rPr>
        <w:t>block</w:t>
      </w:r>
      <w:r w:rsidRPr="00E112E8">
        <w:rPr>
          <w:rFonts w:hint="cs"/>
          <w:rtl/>
          <w:lang w:val="de-DE"/>
        </w:rPr>
        <w:t xml:space="preserve"> اصلی را </w:t>
      </w:r>
      <w:r w:rsidRPr="00E112E8">
        <w:rPr>
          <w:lang w:val="de-DE"/>
        </w:rPr>
        <w:t>copy</w:t>
      </w:r>
      <w:r w:rsidRPr="00E112E8">
        <w:rPr>
          <w:rFonts w:hint="cs"/>
          <w:rtl/>
          <w:lang w:val="de-DE"/>
        </w:rPr>
        <w:t xml:space="preserve"> و در </w:t>
      </w:r>
      <w:r w:rsidRPr="00E112E8">
        <w:rPr>
          <w:lang w:val="de-DE"/>
        </w:rPr>
        <w:t>RIO</w:t>
      </w:r>
      <w:r w:rsidRPr="00E112E8">
        <w:rPr>
          <w:rFonts w:hint="cs"/>
          <w:rtl/>
          <w:lang w:val="de-DE"/>
        </w:rPr>
        <w:t xml:space="preserve"> آن را به تعداد دلخواه </w:t>
      </w:r>
      <w:r w:rsidRPr="00E112E8">
        <w:rPr>
          <w:lang w:val="de-DE"/>
        </w:rPr>
        <w:t>past</w:t>
      </w:r>
      <w:r w:rsidRPr="00E112E8">
        <w:rPr>
          <w:rFonts w:hint="cs"/>
          <w:rtl/>
          <w:lang w:val="de-DE"/>
        </w:rPr>
        <w:t xml:space="preserve"> کنید. برای </w:t>
      </w:r>
      <w:r w:rsidRPr="00E112E8">
        <w:rPr>
          <w:lang w:val="de-DE"/>
        </w:rPr>
        <w:t>block</w:t>
      </w:r>
      <w:r w:rsidRPr="00E112E8">
        <w:rPr>
          <w:rFonts w:hint="cs"/>
          <w:rtl/>
        </w:rPr>
        <w:t>(</w:t>
      </w:r>
      <w:r w:rsidRPr="00E112E8">
        <w:rPr>
          <w:rFonts w:hint="cs"/>
          <w:rtl/>
          <w:lang w:val="de-DE"/>
        </w:rPr>
        <w:t xml:space="preserve">های) جدید نمودارهای مورد نظر را بکشید. یکی از </w:t>
      </w:r>
      <w:r w:rsidRPr="00E112E8">
        <w:rPr>
          <w:lang w:val="de-DE"/>
        </w:rPr>
        <w:t>block</w:t>
      </w:r>
      <w:r w:rsidRPr="00E112E8">
        <w:rPr>
          <w:rFonts w:hint="cs"/>
          <w:rtl/>
          <w:lang w:val="de-DE"/>
        </w:rPr>
        <w:t xml:space="preserve">ها را به عنوان </w:t>
      </w:r>
      <w:r w:rsidRPr="00E112E8">
        <w:rPr>
          <w:lang w:val="de-DE"/>
        </w:rPr>
        <w:t>block</w:t>
      </w:r>
      <w:r w:rsidRPr="00E112E8">
        <w:rPr>
          <w:rFonts w:hint="cs"/>
          <w:rtl/>
          <w:lang w:val="de-DE"/>
        </w:rPr>
        <w:t xml:space="preserve"> اصلی با استفاده از گزینه‌ی </w:t>
      </w:r>
      <w:r w:rsidRPr="00E112E8">
        <w:rPr>
          <w:lang w:val="de-DE"/>
        </w:rPr>
        <w:t>Set as Active Function</w:t>
      </w:r>
      <w:r w:rsidRPr="00E112E8">
        <w:rPr>
          <w:rFonts w:hint="cs"/>
          <w:rtl/>
          <w:lang w:val="de-DE"/>
        </w:rPr>
        <w:t xml:space="preserve"> در نظر بگیرید. برای اینکه دیگر نمودار(ها) را در </w:t>
      </w:r>
      <w:r w:rsidRPr="00E112E8">
        <w:rPr>
          <w:lang w:val="de-DE"/>
        </w:rPr>
        <w:t>Differential Characteristic</w:t>
      </w:r>
      <w:r w:rsidRPr="00E112E8">
        <w:rPr>
          <w:rFonts w:hint="cs"/>
          <w:rtl/>
          <w:lang w:val="de-DE"/>
        </w:rPr>
        <w:t xml:space="preserve"> ببینید، گزینه‌ی </w:t>
      </w:r>
      <w:r w:rsidRPr="00E112E8">
        <w:rPr>
          <w:lang w:val="de-DE"/>
        </w:rPr>
        <w:t>Show in Characteristic</w:t>
      </w:r>
      <w:r w:rsidRPr="00E112E8">
        <w:rPr>
          <w:rFonts w:hint="cs"/>
          <w:rtl/>
          <w:lang w:val="de-DE"/>
        </w:rPr>
        <w:t xml:space="preserve"> را در راست کلیک روی </w:t>
      </w:r>
      <w:r w:rsidRPr="00E112E8">
        <w:rPr>
          <w:lang w:val="de-DE"/>
        </w:rPr>
        <w:t>block</w:t>
      </w:r>
      <w:r w:rsidRPr="00E112E8">
        <w:rPr>
          <w:rFonts w:hint="cs"/>
          <w:rtl/>
          <w:lang w:val="de-DE"/>
        </w:rPr>
        <w:t xml:space="preserve">(ها) انتخاب کنید. می‌توانید رنگ نمودارها را در پنجره‌ی </w:t>
      </w:r>
      <w:r w:rsidRPr="00E112E8">
        <w:rPr>
          <w:lang w:val="de-DE"/>
        </w:rPr>
        <w:t>line Item Setting</w:t>
      </w:r>
      <w:r w:rsidRPr="00E112E8">
        <w:rPr>
          <w:rFonts w:hint="cs"/>
          <w:rtl/>
          <w:lang w:val="de-DE"/>
        </w:rPr>
        <w:t xml:space="preserve"> به دلخواه تغییر دهید.</w:t>
      </w:r>
    </w:p>
    <w:p w14:paraId="712C4765" w14:textId="77777777" w:rsidR="00623543" w:rsidRPr="00E112E8" w:rsidRDefault="00623543" w:rsidP="00623543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@DateVersion@1400-05-21   @Namefilestart@21.08.12.01@NamefileEnd@   @linkHrefStert@https://vebko.org/Downloads/Instructions/WhatsNew/Test-AMPro%2021.08.12.01/001_Test-AMPro%2021.08.12.01_001_fa.mp4@linkHrefEnd@</w:t>
      </w:r>
    </w:p>
    <w:p w14:paraId="1845519F" w14:textId="7679FE2A" w:rsidR="00623543" w:rsidRPr="00E112E8" w:rsidRDefault="00623543" w:rsidP="00623543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در حالتی که سربندی سمت ثانویه </w:t>
      </w:r>
      <w:r w:rsidRPr="00E112E8">
        <w:t>z</w:t>
      </w:r>
      <w:r w:rsidRPr="00E112E8">
        <w:rPr>
          <w:rFonts w:hint="cs"/>
          <w:rtl/>
          <w:lang w:val="de-DE"/>
        </w:rPr>
        <w:t xml:space="preserve"> باشد، جریان‌ها به درستی محاسبه می‌شوند.</w:t>
      </w:r>
    </w:p>
    <w:p w14:paraId="01A62331" w14:textId="77777777" w:rsidR="00FA0D33" w:rsidRPr="00E112E8" w:rsidRDefault="00FA0D33" w:rsidP="00FA0D33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@DateVersion@1400-05-03   @Namefilestart@21.07.25.01@NamefileEnd@   @linkHrefStert@https://vebko.org/Downloads/Instructions/WhatsNew/Test-AMPro%2021.07.25.01/001_Test-AMPro%2021.07.25.01_001_fa.mp4@linkHrefEnd@</w:t>
      </w:r>
    </w:p>
    <w:p w14:paraId="47B9B1C2" w14:textId="13AA51EA" w:rsidR="00FA0D33" w:rsidRPr="00E112E8" w:rsidRDefault="00FA0D33" w:rsidP="00FA0D33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برای دیدن گزارش تست‌های </w:t>
      </w:r>
      <w:r w:rsidRPr="00E112E8">
        <w:rPr>
          <w:lang w:val="de-DE"/>
        </w:rPr>
        <w:t>PickUp-DropOff</w:t>
      </w:r>
      <w:r w:rsidRPr="00E112E8">
        <w:rPr>
          <w:rFonts w:hint="cs"/>
          <w:rtl/>
          <w:lang w:val="de-DE"/>
        </w:rPr>
        <w:t xml:space="preserve"> و </w:t>
      </w:r>
      <w:r w:rsidRPr="00E112E8">
        <w:rPr>
          <w:lang w:val="de-DE"/>
        </w:rPr>
        <w:t>Stability</w:t>
      </w:r>
      <w:r w:rsidRPr="00E112E8">
        <w:rPr>
          <w:rFonts w:hint="cs"/>
          <w:rtl/>
          <w:lang w:val="de-DE"/>
        </w:rPr>
        <w:t xml:space="preserve">، کافی است با کلیک راست در </w:t>
      </w:r>
      <w:r w:rsidRPr="00E112E8">
        <w:rPr>
          <w:lang w:val="de-DE"/>
        </w:rPr>
        <w:t>Report View</w:t>
      </w:r>
      <w:r w:rsidRPr="00E112E8">
        <w:rPr>
          <w:rFonts w:hint="cs"/>
          <w:rtl/>
          <w:lang w:val="de-DE"/>
        </w:rPr>
        <w:t xml:space="preserve"> و انتخاب گزینه‌ی </w:t>
      </w:r>
      <w:r w:rsidRPr="00E112E8">
        <w:rPr>
          <w:lang w:val="de-DE"/>
        </w:rPr>
        <w:t>Report Setting</w:t>
      </w:r>
      <w:r w:rsidRPr="00E112E8">
        <w:rPr>
          <w:rFonts w:hint="cs"/>
          <w:rtl/>
          <w:lang w:val="de-DE"/>
        </w:rPr>
        <w:t xml:space="preserve"> در نمودار درختی، تیک گزینه‌های </w:t>
      </w:r>
      <w:r w:rsidRPr="00E112E8">
        <w:rPr>
          <w:lang w:val="de-DE"/>
        </w:rPr>
        <w:t>PickUp-DropOff Test</w:t>
      </w:r>
      <w:r w:rsidRPr="00E112E8">
        <w:rPr>
          <w:rFonts w:hint="cs"/>
          <w:rtl/>
          <w:lang w:val="de-DE"/>
        </w:rPr>
        <w:t xml:space="preserve"> و </w:t>
      </w:r>
      <w:r w:rsidRPr="00E112E8">
        <w:rPr>
          <w:lang w:val="de-DE"/>
        </w:rPr>
        <w:t>Stability Test</w:t>
      </w:r>
      <w:r w:rsidRPr="00E112E8">
        <w:rPr>
          <w:rFonts w:hint="cs"/>
          <w:rtl/>
          <w:lang w:val="de-DE"/>
        </w:rPr>
        <w:t xml:space="preserve"> را بزنید.</w:t>
      </w:r>
    </w:p>
    <w:p w14:paraId="0833B72D" w14:textId="77777777" w:rsidR="0060794D" w:rsidRPr="00E112E8" w:rsidRDefault="0060794D" w:rsidP="0060794D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@DateVersion@1400-05-01   @Namefilestart@21.07.23.01@NamefileEnd@   @linkHrefStert@https://vebko.org/Downloads/Instructions/WhatsNew/Test-AMPro%2021.07.23.01/001_Test-AMPro%2021.07.23.01_001_fa.mp4@linkHrefEnd@</w:t>
      </w:r>
    </w:p>
    <w:p w14:paraId="0E1D337E" w14:textId="4118871F" w:rsidR="0060794D" w:rsidRPr="00E112E8" w:rsidRDefault="0060794D" w:rsidP="0060794D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در </w:t>
      </w:r>
      <w:r w:rsidRPr="00E112E8">
        <w:t>Draw Custom Characteristic</w:t>
      </w:r>
      <w:r w:rsidRPr="00E112E8">
        <w:rPr>
          <w:rFonts w:hint="cs"/>
          <w:rtl/>
        </w:rPr>
        <w:t xml:space="preserve">، </w:t>
      </w:r>
      <w:r w:rsidRPr="00E112E8">
        <w:rPr>
          <w:rFonts w:hint="cs"/>
          <w:rtl/>
          <w:lang w:val="de-DE"/>
        </w:rPr>
        <w:t xml:space="preserve">شیب نمودار برای رله‌ی </w:t>
      </w:r>
      <w:r w:rsidRPr="00E112E8">
        <w:t>SEPAM S.80 87T</w:t>
      </w:r>
      <w:r w:rsidRPr="00E112E8">
        <w:rPr>
          <w:rFonts w:hint="cs"/>
          <w:rtl/>
          <w:lang w:val="de-DE"/>
        </w:rPr>
        <w:t xml:space="preserve"> در حالت تکفاز اصلاح شده است. مشخصه‌های دیفرانسیلی برخی رله‌ها در این بخش قرار گرفته است.</w:t>
      </w:r>
    </w:p>
    <w:p w14:paraId="066F4DD5" w14:textId="77777777" w:rsidR="0062112C" w:rsidRPr="00E112E8" w:rsidRDefault="0062112C" w:rsidP="0062112C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@DateVersion@1400-01-11   @Namefilestart@21.03.31.01@NamefileEnd@   @linkHrefStert@https://vebko.org/Downloads/Instructions/WhatsNew/Test-AMPro%2021.03.31.01/001_Test-AMPro%2021.03.31.01_001_fa.mp4@linkHrefEnd@</w:t>
      </w:r>
    </w:p>
    <w:p w14:paraId="6F27D01E" w14:textId="081530BD" w:rsidR="0062112C" w:rsidRPr="00E112E8" w:rsidRDefault="0062112C" w:rsidP="0062112C">
      <w:pPr>
        <w:pStyle w:val="AAA-MatnAsli"/>
        <w:rPr>
          <w:rFonts w:cs="Calibri"/>
          <w:rtl/>
        </w:rPr>
      </w:pPr>
      <w:r w:rsidRPr="00E112E8">
        <w:rPr>
          <w:rFonts w:hint="cs"/>
          <w:rtl/>
        </w:rPr>
        <w:t xml:space="preserve">در صفحه‌ی </w:t>
      </w:r>
      <w:r w:rsidRPr="00E112E8">
        <w:rPr>
          <w:lang w:val="de-DE"/>
        </w:rPr>
        <w:t>Differential Protection Parameters</w:t>
      </w:r>
      <w:r w:rsidRPr="00E112E8">
        <w:rPr>
          <w:rFonts w:hint="cs"/>
          <w:rtl/>
        </w:rPr>
        <w:t xml:space="preserve"> برای حالتی که  فیلد </w:t>
      </w:r>
      <w:r w:rsidRPr="00E112E8">
        <w:rPr>
          <w:lang w:val="de-DE"/>
        </w:rPr>
        <w:t>Protected Object</w:t>
      </w:r>
      <w:r w:rsidRPr="00E112E8">
        <w:rPr>
          <w:rFonts w:hint="cs"/>
          <w:rtl/>
        </w:rPr>
        <w:t xml:space="preserve"> روی </w:t>
      </w:r>
      <w:r w:rsidRPr="00E112E8">
        <w:rPr>
          <w:lang w:val="de-DE"/>
        </w:rPr>
        <w:t>Motor</w:t>
      </w:r>
      <w:r w:rsidRPr="00E112E8">
        <w:rPr>
          <w:rFonts w:hint="cs"/>
          <w:rtl/>
        </w:rPr>
        <w:t xml:space="preserve"> یا </w:t>
      </w:r>
      <w:r w:rsidRPr="00E112E8">
        <w:rPr>
          <w:lang w:val="de-DE"/>
        </w:rPr>
        <w:t>Busbar</w:t>
      </w:r>
      <w:r w:rsidRPr="00E112E8">
        <w:rPr>
          <w:rFonts w:hint="cs"/>
          <w:rtl/>
        </w:rPr>
        <w:t xml:space="preserve"> باشد، تصاویر راهنمایی اضافه شده است.</w:t>
      </w:r>
    </w:p>
    <w:p w14:paraId="71F62562" w14:textId="2FFB7503" w:rsidR="0062112C" w:rsidRPr="00E112E8" w:rsidRDefault="0062112C" w:rsidP="0062112C">
      <w:pPr>
        <w:pStyle w:val="AAA-MatnAsli"/>
        <w:rPr>
          <w:rFonts w:cs="Calibri"/>
          <w:rtl/>
        </w:rPr>
      </w:pPr>
      <w:r w:rsidRPr="00E112E8">
        <w:rPr>
          <w:rFonts w:hint="cs"/>
          <w:rtl/>
        </w:rPr>
        <w:t xml:space="preserve">تست </w:t>
      </w:r>
      <w:r w:rsidRPr="00E112E8">
        <w:rPr>
          <w:lang w:val="de-DE"/>
        </w:rPr>
        <w:t>PickUp-DropOff</w:t>
      </w:r>
      <w:r w:rsidRPr="00E112E8">
        <w:rPr>
          <w:rFonts w:hint="cs"/>
          <w:rtl/>
        </w:rPr>
        <w:t xml:space="preserve"> برای حفاظت دیفرانسیل در </w:t>
      </w:r>
      <w:r w:rsidRPr="00E112E8">
        <w:rPr>
          <w:lang w:val="de-DE"/>
        </w:rPr>
        <w:t>AMT Differential</w:t>
      </w:r>
      <w:r w:rsidRPr="00E112E8">
        <w:rPr>
          <w:rFonts w:hint="cs"/>
          <w:rtl/>
        </w:rPr>
        <w:t xml:space="preserve"> فعال شده است. </w:t>
      </w:r>
    </w:p>
    <w:p w14:paraId="2FFB7503" w14:textId="77777777" w:rsidR="00004821" w:rsidRPr="00E112E8" w:rsidRDefault="00004821" w:rsidP="00004821">
      <w:pPr>
        <w:pStyle w:val="Heading2"/>
        <w:numPr>
          <w:ilvl w:val="1"/>
          <w:numId w:val="9"/>
        </w:numPr>
        <w:ind w:left="144" w:firstLine="144"/>
        <w:rPr>
          <w:lang w:bidi="fa-IR"/>
        </w:rPr>
      </w:pPr>
      <w:r w:rsidRPr="00E112E8">
        <w:rPr>
          <w:lang w:bidi="fa-IR"/>
        </w:rPr>
        <w:t>AMT Differential   @DateVersion@1399-12-17   @Namefilestart@21.03.07.01@NamefileEnd@   @linkHrefStert@https://vebko.org/Downloads/Instructions/WhatsNew/Test-AMPro%2021.03.07.01/001_Test-AMPro%2021.03.07.01_001_fa.mp4@linkHrefEnd@</w:t>
      </w:r>
    </w:p>
    <w:p w14:paraId="64B61BCF" w14:textId="5CC4D053" w:rsidR="00004821" w:rsidRPr="00E112E8" w:rsidRDefault="00004821" w:rsidP="00004821">
      <w:pPr>
        <w:pStyle w:val="AAA-MatnAsli"/>
        <w:rPr>
          <w:lang w:val="de-DE"/>
        </w:rPr>
      </w:pPr>
      <w:r w:rsidRPr="00E112E8">
        <w:rPr>
          <w:rFonts w:hint="cs"/>
          <w:rtl/>
          <w:lang w:val="de-DE"/>
        </w:rPr>
        <w:t xml:space="preserve">تصاویر راهنمایی برای انتخاب جهت </w:t>
      </w:r>
      <w:r w:rsidRPr="00E112E8">
        <w:rPr>
          <w:lang w:val="de-DE"/>
        </w:rPr>
        <w:t>CT</w:t>
      </w:r>
      <w:r w:rsidRPr="00E112E8">
        <w:rPr>
          <w:rFonts w:hint="cs"/>
          <w:rtl/>
          <w:lang w:val="de-DE"/>
        </w:rPr>
        <w:t xml:space="preserve">های اولیه، ثانویه و ثالثیه در صفحه‌ی </w:t>
      </w:r>
      <w:r w:rsidRPr="00E112E8">
        <w:rPr>
          <w:lang w:val="de-DE"/>
        </w:rPr>
        <w:t>Differential Protection Propertise</w:t>
      </w:r>
      <w:r w:rsidRPr="00E112E8">
        <w:rPr>
          <w:rFonts w:hint="cs"/>
          <w:rtl/>
          <w:lang w:val="de-DE"/>
        </w:rPr>
        <w:t xml:space="preserve"> قرار داده شده است. همچنین تصاویری در </w:t>
      </w:r>
      <w:r w:rsidRPr="00E112E8">
        <w:rPr>
          <w:lang w:val="de-DE"/>
        </w:rPr>
        <w:t>Overcurrent Protection Propertise</w:t>
      </w:r>
      <w:r w:rsidRPr="00E112E8">
        <w:rPr>
          <w:rFonts w:hint="cs"/>
          <w:rtl/>
          <w:lang w:val="de-DE"/>
        </w:rPr>
        <w:t xml:space="preserve"> و </w:t>
      </w:r>
      <w:r w:rsidRPr="00E112E8">
        <w:rPr>
          <w:lang w:val="de-DE"/>
        </w:rPr>
        <w:t>Transducer Propertise</w:t>
      </w:r>
      <w:r w:rsidRPr="00E112E8">
        <w:rPr>
          <w:rFonts w:hint="cs"/>
          <w:rtl/>
          <w:lang w:val="de-DE"/>
        </w:rPr>
        <w:t xml:space="preserve"> برای انتخاب جهت </w:t>
      </w:r>
      <w:r w:rsidRPr="00E112E8">
        <w:rPr>
          <w:lang w:val="de-DE"/>
        </w:rPr>
        <w:t>PT</w:t>
      </w:r>
      <w:r w:rsidRPr="00E112E8">
        <w:rPr>
          <w:rFonts w:hint="cs"/>
          <w:rtl/>
          <w:lang w:val="de-DE"/>
        </w:rPr>
        <w:t xml:space="preserve">ها و </w:t>
      </w:r>
      <w:r w:rsidRPr="00E112E8">
        <w:rPr>
          <w:lang w:val="de-DE"/>
        </w:rPr>
        <w:t>CT</w:t>
      </w:r>
      <w:r w:rsidRPr="00E112E8">
        <w:rPr>
          <w:rFonts w:hint="cs"/>
          <w:rtl/>
          <w:lang w:val="de-DE"/>
        </w:rPr>
        <w:t>ها قرار داده شده است.</w:t>
      </w:r>
    </w:p>
    <w:p w14:paraId="19AFC11A" w14:textId="0578F100" w:rsidR="00004821" w:rsidRPr="00E112E8" w:rsidRDefault="00004821" w:rsidP="00004821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گزینه‌ی جدیدی در زبانه‌ی </w:t>
      </w:r>
      <w:r w:rsidRPr="00E112E8">
        <w:rPr>
          <w:lang w:val="de-DE"/>
        </w:rPr>
        <w:t>Settings</w:t>
      </w:r>
      <w:r w:rsidRPr="00E112E8">
        <w:rPr>
          <w:rFonts w:hint="cs"/>
          <w:rtl/>
          <w:lang w:val="de-DE"/>
        </w:rPr>
        <w:t xml:space="preserve"> اضافه شده است که اگر در هر یک از روم‌های </w:t>
      </w:r>
      <w:r w:rsidRPr="00E112E8">
        <w:rPr>
          <w:lang w:val="de-DE"/>
        </w:rPr>
        <w:t>Relay Test</w:t>
      </w:r>
      <w:r w:rsidRPr="00E112E8">
        <w:rPr>
          <w:rFonts w:hint="cs"/>
          <w:rtl/>
          <w:lang w:val="de-DE"/>
        </w:rPr>
        <w:t xml:space="preserve"> این گزینه فعال باشد، در هر زمانی اگر تستی </w:t>
      </w:r>
      <w:r w:rsidRPr="00E112E8">
        <w:rPr>
          <w:lang w:val="de-DE"/>
        </w:rPr>
        <w:t>failed</w:t>
      </w:r>
      <w:r w:rsidRPr="00E112E8">
        <w:rPr>
          <w:rFonts w:hint="cs"/>
          <w:rtl/>
          <w:lang w:val="de-DE"/>
        </w:rPr>
        <w:t xml:space="preserve"> شود، تست متوقف شده و پیامی برای کاربر نمایش داده می‌شود.</w:t>
      </w:r>
    </w:p>
    <w:p w14:paraId="39049E71" w14:textId="77777777" w:rsidR="00DD2E48" w:rsidRPr="00E112E8" w:rsidRDefault="00DD2E48" w:rsidP="00DD2E48">
      <w:pPr>
        <w:pStyle w:val="Heading2"/>
        <w:numPr>
          <w:ilvl w:val="1"/>
          <w:numId w:val="9"/>
        </w:numPr>
        <w:ind w:left="144" w:firstLine="144"/>
      </w:pPr>
      <w:r w:rsidRPr="00E112E8">
        <w:t>AMT DIFFERENTIAL   @DateVersion@1399-05-27   @Namefilestart@99.05.27.01@NamefileEnd@   @linkHrefStert@https://vebko.org/Downloads/Instructions/WhatsNew/Test-AMPro%2099.05.27.01/001_Test-AMPro%2099.05.27.01_001_fa.mp4@linkHrefEnd@</w:t>
      </w:r>
    </w:p>
    <w:p w14:paraId="78D93F84" w14:textId="65047F76" w:rsidR="00DD2E48" w:rsidRPr="00E112E8" w:rsidRDefault="00A731B7" w:rsidP="00DD2E48">
      <w:pPr>
        <w:pStyle w:val="AAA-MatnAsli"/>
      </w:pPr>
      <w:dir w:val="rtl">
        <w:r w:rsidR="00DD2E48" w:rsidRPr="00E112E8">
          <w:rPr>
            <w:rtl/>
          </w:rPr>
          <w:t>در نسخه‌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14/5/99 نرم افزار با لود کردن فا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ل</w:t>
        </w:r>
        <w:r w:rsidR="00DD2E48" w:rsidRPr="00E112E8">
          <w:rPr>
            <w:rtl/>
          </w:rPr>
          <w:t xml:space="preserve"> </w:t>
        </w:r>
        <w:r w:rsidR="00DD2E48" w:rsidRPr="00E112E8">
          <w:t>XRio</w:t>
        </w:r>
        <w:r w:rsidR="00DD2E48" w:rsidRPr="00E112E8">
          <w:rPr>
            <w:rtl/>
          </w:rPr>
          <w:t>،</w:t>
        </w:r>
        <w:r w:rsidR="00DD2E48" w:rsidRPr="00E112E8">
          <w:t xml:space="preserve">‬ </w:t>
        </w:r>
        <w:r w:rsidR="00DD2E48" w:rsidRPr="00E112E8">
          <w:rPr>
            <w:rtl/>
          </w:rPr>
          <w:t>واحد هر کم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ت</w:t>
        </w:r>
        <w:r w:rsidR="00DD2E48" w:rsidRPr="00E112E8">
          <w:rPr>
            <w:rtl/>
          </w:rPr>
          <w:t xml:space="preserve"> اشتباه نما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ش</w:t>
        </w:r>
        <w:r w:rsidR="00DD2E48" w:rsidRPr="00E112E8">
          <w:rPr>
            <w:rtl/>
          </w:rPr>
          <w:t xml:space="preserve"> داده م</w:t>
        </w:r>
        <w:r w:rsidR="00DD2E48" w:rsidRPr="00E112E8">
          <w:rPr>
            <w:rFonts w:hint="cs"/>
            <w:rtl/>
          </w:rPr>
          <w:t>ی‌</w:t>
        </w:r>
        <w:r w:rsidR="00DD2E48" w:rsidRPr="00E112E8">
          <w:rPr>
            <w:rFonts w:hint="eastAsia"/>
            <w:rtl/>
          </w:rPr>
          <w:t>شد</w:t>
        </w:r>
        <w:r w:rsidR="00DD2E48" w:rsidRPr="00E112E8">
          <w:rPr>
            <w:rtl/>
          </w:rPr>
          <w:t xml:space="preserve"> به طور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که واحدها</w:t>
        </w:r>
        <w:r w:rsidR="00DD2E48" w:rsidRPr="00E112E8">
          <w:rPr>
            <w:rFonts w:hint="cs"/>
            <w:rtl/>
          </w:rPr>
          <w:t>یی</w:t>
        </w:r>
        <w:r w:rsidR="00DD2E48" w:rsidRPr="00E112E8">
          <w:rPr>
            <w:rtl/>
          </w:rPr>
          <w:t xml:space="preserve"> مثل </w:t>
        </w:r>
        <w:r w:rsidR="00DD2E48" w:rsidRPr="00E112E8">
          <w:t>MVA</w:t>
        </w:r>
        <w:r w:rsidR="00DD2E48" w:rsidRPr="00E112E8">
          <w:rPr>
            <w:rtl/>
          </w:rPr>
          <w:t xml:space="preserve"> 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ا</w:t>
        </w:r>
        <w:r w:rsidR="00DD2E48" w:rsidRPr="00E112E8">
          <w:rPr>
            <w:rtl/>
          </w:rPr>
          <w:t xml:space="preserve"> </w:t>
        </w:r>
        <w:r w:rsidR="00DD2E48" w:rsidRPr="00E112E8">
          <w:t>KV</w:t>
        </w:r>
        <w:r w:rsidR="00DD2E48" w:rsidRPr="00E112E8">
          <w:rPr>
            <w:rtl/>
          </w:rPr>
          <w:t xml:space="preserve"> در فا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ل</w:t>
        </w:r>
        <w:r w:rsidR="00DD2E48" w:rsidRPr="00E112E8">
          <w:rPr>
            <w:rtl/>
          </w:rPr>
          <w:t xml:space="preserve"> </w:t>
        </w:r>
        <w:r w:rsidR="00DD2E48" w:rsidRPr="00E112E8">
          <w:t>XRIO</w:t>
        </w:r>
        <w:r w:rsidR="00DD2E48" w:rsidRPr="00E112E8">
          <w:rPr>
            <w:rtl/>
          </w:rPr>
          <w:t xml:space="preserve"> موجود بود ول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در نرم افزار اشتباه ثبت م</w:t>
        </w:r>
        <w:r w:rsidR="00DD2E48" w:rsidRPr="00E112E8">
          <w:rPr>
            <w:rFonts w:hint="cs"/>
            <w:rtl/>
          </w:rPr>
          <w:t>ی‌</w:t>
        </w:r>
        <w:r w:rsidR="00DD2E48" w:rsidRPr="00E112E8">
          <w:rPr>
            <w:rFonts w:hint="eastAsia"/>
            <w:rtl/>
          </w:rPr>
          <w:t>شد</w:t>
        </w:r>
        <w:r w:rsidR="00DD2E48" w:rsidRPr="00E112E8">
          <w:rPr>
            <w:rtl/>
          </w:rPr>
          <w:t>.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414492" w:rsidRPr="00E112E8">
          <w:t>‬</w:t>
        </w:r>
        <w:r w:rsidR="00466EFC" w:rsidRPr="00E112E8">
          <w:t>‬</w:t>
        </w:r>
        <w:r w:rsidR="00C52605" w:rsidRPr="00E112E8">
          <w:t>‬</w:t>
        </w:r>
        <w:r w:rsidR="00A3127D" w:rsidRPr="00E112E8">
          <w:t>‬</w:t>
        </w:r>
        <w:r w:rsidR="003478A4" w:rsidRPr="00E112E8">
          <w:t>‬</w:t>
        </w:r>
        <w:r w:rsidR="00E112E8" w:rsidRPr="00E112E8">
          <w:t>‬</w:t>
        </w:r>
        <w:r w:rsidR="00E1469F">
          <w:t>‬</w:t>
        </w:r>
        <w:r w:rsidR="007307BF">
          <w:t>‬</w:t>
        </w:r>
        <w:r>
          <w:t>‬</w:t>
        </w:r>
      </w:dir>
    </w:p>
    <w:p w14:paraId="4392FFFA" w14:textId="789AAB7A" w:rsidR="00DD2E48" w:rsidRPr="00E112E8" w:rsidRDefault="00A731B7" w:rsidP="00DD2E48">
      <w:pPr>
        <w:pStyle w:val="AAA-MatnAsli"/>
        <w:rPr>
          <w:lang w:val="es-ES"/>
        </w:rPr>
      </w:pPr>
      <w:dir w:val="rtl">
        <w:r w:rsidR="00DD2E48" w:rsidRPr="00E112E8">
          <w:rPr>
            <w:rtl/>
          </w:rPr>
          <w:t>برا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بررس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،</w:t>
        </w:r>
        <w:r w:rsidR="00DD2E48" w:rsidRPr="00E112E8">
          <w:rPr>
            <w:rtl/>
          </w:rPr>
          <w:t xml:space="preserve"> رو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آ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کون</w:t>
        </w:r>
        <w:r w:rsidR="00DD2E48" w:rsidRPr="00E112E8">
          <w:rPr>
            <w:rtl/>
          </w:rPr>
          <w:t xml:space="preserve"> "</w:t>
        </w:r>
        <w:r w:rsidR="00DD2E48" w:rsidRPr="00E112E8">
          <w:rPr>
            <w:lang w:val="es-ES"/>
          </w:rPr>
          <w:t>Import from list</w:t>
        </w:r>
        <w:r w:rsidR="00DD2E48" w:rsidRPr="00E112E8">
          <w:rPr>
            <w:rtl/>
          </w:rPr>
          <w:t>" در صفحه‌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"</w:t>
        </w:r>
        <w:r w:rsidR="00DD2E48" w:rsidRPr="00E112E8">
          <w:rPr>
            <w:lang w:val="es-ES"/>
          </w:rPr>
          <w:t>Load XRio Converter and Rio file from list</w:t>
        </w:r>
        <w:r w:rsidR="00DD2E48" w:rsidRPr="00E112E8">
          <w:rPr>
            <w:rtl/>
          </w:rPr>
          <w:t>"</w:t>
        </w:r>
        <w:r w:rsidR="00DD2E48" w:rsidRPr="00E112E8">
          <w:rPr>
            <w:lang w:val="es-ES"/>
          </w:rPr>
          <w:t xml:space="preserve">‬ </w:t>
        </w:r>
        <w:r w:rsidR="00DD2E48" w:rsidRPr="00E112E8">
          <w:rPr>
            <w:rtl/>
          </w:rPr>
          <w:t>کل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ک</w:t>
        </w:r>
        <w:r w:rsidR="00DD2E48" w:rsidRPr="00E112E8">
          <w:rPr>
            <w:rtl/>
          </w:rPr>
          <w:t xml:space="preserve"> کرده و 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ک</w:t>
        </w:r>
        <w:r w:rsidR="00DD2E48" w:rsidRPr="00E112E8">
          <w:rPr>
            <w:rtl/>
          </w:rPr>
          <w:t xml:space="preserve"> فا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ل</w:t>
        </w:r>
        <w:r w:rsidR="00DD2E48" w:rsidRPr="00E112E8">
          <w:rPr>
            <w:rtl/>
          </w:rPr>
          <w:t xml:space="preserve"> "</w:t>
        </w:r>
        <w:r w:rsidR="00DD2E48" w:rsidRPr="00E112E8">
          <w:rPr>
            <w:lang w:val="es-ES"/>
          </w:rPr>
          <w:t>XRio Converter</w:t>
        </w:r>
        <w:r w:rsidR="00DD2E48" w:rsidRPr="00E112E8">
          <w:rPr>
            <w:rtl/>
          </w:rPr>
          <w:t>" مربوط به رله‌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" </w:t>
        </w:r>
        <w:r w:rsidR="00DD2E48" w:rsidRPr="00E112E8">
          <w:rPr>
            <w:lang w:val="es-ES"/>
          </w:rPr>
          <w:t>MiCOM P632</w:t>
        </w:r>
        <w:r w:rsidR="00DD2E48" w:rsidRPr="00E112E8">
          <w:rPr>
            <w:rtl/>
          </w:rPr>
          <w:t>" لود م</w:t>
        </w:r>
        <w:r w:rsidR="00DD2E48" w:rsidRPr="00E112E8">
          <w:rPr>
            <w:rFonts w:hint="cs"/>
            <w:rtl/>
          </w:rPr>
          <w:t>ی‌</w:t>
        </w:r>
        <w:r w:rsidR="00DD2E48" w:rsidRPr="00E112E8">
          <w:rPr>
            <w:rFonts w:hint="eastAsia"/>
            <w:rtl/>
          </w:rPr>
          <w:t>شود</w:t>
        </w:r>
        <w:r w:rsidR="00DD2E48" w:rsidRPr="00E112E8">
          <w:rPr>
            <w:rtl/>
          </w:rPr>
          <w:t>.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rPr>
            <w:lang w:val="es-ES"/>
          </w:rPr>
          <w:t>‬</w:t>
        </w:r>
        <w:r w:rsidR="00DD2E48" w:rsidRPr="00E112E8">
          <w:t>‬</w:t>
        </w:r>
        <w:r w:rsidR="00414492" w:rsidRPr="00E112E8">
          <w:t>‬</w:t>
        </w:r>
        <w:r w:rsidR="00466EFC" w:rsidRPr="00E112E8">
          <w:t>‬</w:t>
        </w:r>
        <w:r w:rsidR="00C52605" w:rsidRPr="00E112E8">
          <w:t>‬</w:t>
        </w:r>
        <w:r w:rsidR="00A3127D" w:rsidRPr="00E112E8">
          <w:t>‬</w:t>
        </w:r>
        <w:r w:rsidR="003478A4" w:rsidRPr="00E112E8">
          <w:t>‬</w:t>
        </w:r>
        <w:r w:rsidR="00E112E8" w:rsidRPr="00E112E8">
          <w:t>‬</w:t>
        </w:r>
        <w:r w:rsidR="00E1469F">
          <w:t>‬</w:t>
        </w:r>
        <w:r w:rsidR="007307BF">
          <w:t>‬</w:t>
        </w:r>
        <w:r>
          <w:t>‬</w:t>
        </w:r>
      </w:dir>
    </w:p>
    <w:p w14:paraId="224E4F50" w14:textId="60B170D0" w:rsidR="00DD2E48" w:rsidRPr="00E112E8" w:rsidRDefault="00A731B7" w:rsidP="00DD2E48">
      <w:pPr>
        <w:pStyle w:val="AAA-MatnAsli"/>
      </w:pPr>
      <w:dir w:val="rtl">
        <w:r w:rsidR="00DD2E48" w:rsidRPr="00E112E8">
          <w:rPr>
            <w:rtl/>
          </w:rPr>
          <w:t>با رفتن به منو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</w:t>
        </w:r>
        <w:r w:rsidR="00DD2E48" w:rsidRPr="00E112E8">
          <w:t>File</w:t>
        </w:r>
        <w:r w:rsidR="00DD2E48" w:rsidRPr="00E112E8">
          <w:rPr>
            <w:rtl/>
          </w:rPr>
          <w:t xml:space="preserve"> و کل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ک</w:t>
        </w:r>
        <w:r w:rsidR="00DD2E48" w:rsidRPr="00E112E8">
          <w:rPr>
            <w:rtl/>
          </w:rPr>
          <w:t xml:space="preserve"> رو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tl/>
          </w:rPr>
          <w:t xml:space="preserve"> </w:t>
        </w:r>
        <w:r w:rsidR="00DD2E48" w:rsidRPr="00E112E8">
          <w:t>Load Relay Setting</w:t>
        </w:r>
        <w:r w:rsidR="00DD2E48" w:rsidRPr="00E112E8">
          <w:rPr>
            <w:rtl/>
          </w:rPr>
          <w:t xml:space="preserve"> و لود کردن فا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ل</w:t>
        </w:r>
        <w:r w:rsidR="00DD2E48" w:rsidRPr="00E112E8">
          <w:rPr>
            <w:rtl/>
          </w:rPr>
          <w:t xml:space="preserve"> </w:t>
        </w:r>
        <w:r w:rsidR="00DD2E48" w:rsidRPr="00E112E8">
          <w:t>Xrio</w:t>
        </w:r>
        <w:r w:rsidR="00DD2E48" w:rsidRPr="00E112E8">
          <w:rPr>
            <w:rtl/>
          </w:rPr>
          <w:t xml:space="preserve"> رله و سپس باز کردن بلوک</w:t>
        </w:r>
        <w:r w:rsidR="00DD2E48" w:rsidRPr="00E112E8">
          <w:t>‬ "Differential"</w:t>
        </w:r>
        <w:r w:rsidR="00DD2E48" w:rsidRPr="00E112E8">
          <w:rPr>
            <w:rtl/>
          </w:rPr>
          <w:t>،م</w:t>
        </w:r>
        <w:r w:rsidR="00DD2E48" w:rsidRPr="00E112E8">
          <w:rPr>
            <w:rFonts w:hint="cs"/>
            <w:rtl/>
          </w:rPr>
          <w:t>ی‌</w:t>
        </w:r>
        <w:r w:rsidR="00DD2E48" w:rsidRPr="00E112E8">
          <w:rPr>
            <w:rFonts w:hint="eastAsia"/>
            <w:rtl/>
          </w:rPr>
          <w:t>ب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ن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د</w:t>
        </w:r>
        <w:r w:rsidR="00DD2E48" w:rsidRPr="00E112E8">
          <w:rPr>
            <w:rtl/>
          </w:rPr>
          <w:t xml:space="preserve"> که نما</w:t>
        </w:r>
        <w:r w:rsidR="00DD2E48" w:rsidRPr="00E112E8">
          <w:rPr>
            <w:rFonts w:hint="cs"/>
            <w:rtl/>
          </w:rPr>
          <w:t>ی</w:t>
        </w:r>
        <w:r w:rsidR="00DD2E48" w:rsidRPr="00E112E8">
          <w:rPr>
            <w:rFonts w:hint="eastAsia"/>
            <w:rtl/>
          </w:rPr>
          <w:t>ش</w:t>
        </w:r>
        <w:r w:rsidR="00DD2E48" w:rsidRPr="00E112E8">
          <w:rPr>
            <w:rtl/>
          </w:rPr>
          <w:t xml:space="preserve"> واحد‌ها اصلاح شده است.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DD2E48" w:rsidRPr="00E112E8">
          <w:t>‬</w:t>
        </w:r>
        <w:r w:rsidR="00414492" w:rsidRPr="00E112E8">
          <w:t>‬</w:t>
        </w:r>
        <w:r w:rsidR="00466EFC" w:rsidRPr="00E112E8">
          <w:t>‬</w:t>
        </w:r>
        <w:r w:rsidR="00C52605" w:rsidRPr="00E112E8">
          <w:t>‬</w:t>
        </w:r>
        <w:r w:rsidR="00A3127D" w:rsidRPr="00E112E8">
          <w:t>‬</w:t>
        </w:r>
        <w:r w:rsidR="003478A4" w:rsidRPr="00E112E8">
          <w:t>‬</w:t>
        </w:r>
        <w:r w:rsidR="00E112E8" w:rsidRPr="00E112E8">
          <w:t>‬</w:t>
        </w:r>
        <w:r w:rsidR="00E1469F">
          <w:t>‬</w:t>
        </w:r>
        <w:r w:rsidR="007307BF">
          <w:t>‬</w:t>
        </w:r>
        <w:r>
          <w:t>‬</w:t>
        </w:r>
      </w:dir>
    </w:p>
    <w:p w14:paraId="7B0C00F0" w14:textId="77777777" w:rsidR="00414492" w:rsidRPr="00E112E8" w:rsidRDefault="00414492" w:rsidP="00414492">
      <w:pPr>
        <w:pStyle w:val="Heading2"/>
        <w:numPr>
          <w:ilvl w:val="1"/>
          <w:numId w:val="9"/>
        </w:numPr>
        <w:ind w:left="144" w:firstLine="144"/>
      </w:pPr>
      <w:r w:rsidRPr="00E112E8">
        <w:t>AMT DIFFERENTIAL   @DateVersion@1399-08-20   @Namefilestart@99.08.20.01@NamefileEnd@   @linkHrefStert@https://vebko.org/Downloads/Instructions/WhatsNew/Test-AMPro%2099.08.20.01/001_Test-AMPro%2099.08.20.01_001_fa.mp4@linkHrefEnd@</w:t>
      </w:r>
    </w:p>
    <w:p w14:paraId="65288B90" w14:textId="1241C165" w:rsidR="00414492" w:rsidRPr="00E112E8" w:rsidRDefault="00414492" w:rsidP="00414492">
      <w:pPr>
        <w:pStyle w:val="AAA-MatnAsli"/>
        <w:rPr>
          <w:lang w:val="de-DE"/>
        </w:rPr>
      </w:pPr>
      <w:r w:rsidRPr="00E112E8">
        <w:rPr>
          <w:rFonts w:hint="cs"/>
          <w:rtl/>
          <w:lang w:val="de-DE"/>
        </w:rPr>
        <w:t xml:space="preserve">ایراد </w:t>
      </w:r>
      <w:r w:rsidRPr="00E112E8">
        <w:t>Add to</w:t>
      </w:r>
      <w:r w:rsidRPr="00E112E8">
        <w:rPr>
          <w:rFonts w:hint="cs"/>
          <w:rtl/>
        </w:rPr>
        <w:t xml:space="preserve"> در</w:t>
      </w:r>
      <w:r w:rsidRPr="00E112E8">
        <w:rPr>
          <w:rFonts w:hint="cs"/>
          <w:rtl/>
          <w:lang w:val="de-DE"/>
        </w:rPr>
        <w:t xml:space="preserve"> </w:t>
      </w:r>
      <w:r w:rsidRPr="00E112E8">
        <w:rPr>
          <w:lang w:val="de-DE"/>
        </w:rPr>
        <w:t>Stability Test</w:t>
      </w:r>
      <w:r w:rsidRPr="00E112E8">
        <w:rPr>
          <w:rFonts w:hint="cs"/>
          <w:rtl/>
          <w:lang w:val="de-DE"/>
        </w:rPr>
        <w:t xml:space="preserve"> بر طرف شد.</w:t>
      </w:r>
    </w:p>
    <w:p w14:paraId="1B0D8F23" w14:textId="77777777" w:rsidR="00466EFC" w:rsidRPr="00E112E8" w:rsidRDefault="00466EFC" w:rsidP="00466EFC">
      <w:pPr>
        <w:pStyle w:val="Heading2"/>
        <w:numPr>
          <w:ilvl w:val="1"/>
          <w:numId w:val="9"/>
        </w:numPr>
        <w:ind w:left="144" w:firstLine="144"/>
      </w:pPr>
      <w:r w:rsidRPr="00E112E8">
        <w:t>AMT Differential   @DateVersion@1399-09-02   @Namefilestart@99.09.02.01@NamefileEnd@   @linkHrefStert@https://vebko.org/Downloads/Instructions/WhatsNew/Test-AMPro%2099.09.02.01/001_Test-AMPro%2099.09.02.01_001_fa.mp4@linkHrefEnd@</w:t>
      </w:r>
    </w:p>
    <w:p w14:paraId="53BA6D77" w14:textId="7FA4ED65" w:rsidR="00466EFC" w:rsidRPr="00E112E8" w:rsidRDefault="00466EFC" w:rsidP="00466EFC">
      <w:pPr>
        <w:pStyle w:val="AAA-MatnAsli"/>
      </w:pPr>
      <w:r w:rsidRPr="00E112E8">
        <w:rPr>
          <w:rFonts w:hint="cs"/>
          <w:rtl/>
        </w:rPr>
        <w:t xml:space="preserve">حل مشکل </w:t>
      </w:r>
      <w:r w:rsidRPr="00E112E8">
        <w:t>load</w:t>
      </w:r>
      <w:r w:rsidRPr="00E112E8">
        <w:rPr>
          <w:rFonts w:hint="cs"/>
          <w:rtl/>
        </w:rPr>
        <w:t xml:space="preserve"> شدن </w:t>
      </w:r>
      <w:r w:rsidRPr="00E112E8">
        <w:t>xrio</w:t>
      </w:r>
      <w:r w:rsidRPr="00E112E8">
        <w:rPr>
          <w:rFonts w:hint="cs"/>
          <w:rtl/>
        </w:rPr>
        <w:t xml:space="preserve"> رله‌ی </w:t>
      </w:r>
      <w:r w:rsidRPr="00E112E8">
        <w:t>GE</w:t>
      </w:r>
    </w:p>
    <w:p w14:paraId="0A0295E7" w14:textId="77777777" w:rsidR="00C52605" w:rsidRPr="00E112E8" w:rsidRDefault="00C52605" w:rsidP="00C52605">
      <w:pPr>
        <w:pStyle w:val="Heading2"/>
        <w:numPr>
          <w:ilvl w:val="1"/>
          <w:numId w:val="9"/>
        </w:numPr>
        <w:ind w:left="144" w:firstLine="144"/>
      </w:pPr>
      <w:r w:rsidRPr="00E112E8">
        <w:t xml:space="preserve">AMT </w:t>
      </w:r>
      <w:bookmarkStart w:id="1" w:name="_Hlk82971483"/>
      <w:r w:rsidRPr="00E112E8">
        <w:t>Differential</w:t>
      </w:r>
      <w:bookmarkEnd w:id="1"/>
      <w:r w:rsidRPr="00E112E8">
        <w:t xml:space="preserve">   @DateVersion@1399-09-12   @Namefilestart@99.09.12.01@NamefileEnd@   @linkHrefStert@https://vebko.org/Downloads/Instructions/WhatsNew/Test-AMPro%2099.09.12.01/001_Test-AMPro%2099.09.12.01_001_fa.mp4@linkHrefEnd@</w:t>
      </w:r>
    </w:p>
    <w:p w14:paraId="777DE3D2" w14:textId="75343440" w:rsidR="00C52605" w:rsidRPr="00E112E8" w:rsidRDefault="00C52605" w:rsidP="00C52605">
      <w:pPr>
        <w:pStyle w:val="AAA-MatnAsli"/>
      </w:pPr>
      <w:r w:rsidRPr="00E112E8">
        <w:rPr>
          <w:rFonts w:hint="cs"/>
          <w:rtl/>
          <w:lang w:val="de-DE"/>
        </w:rPr>
        <w:t xml:space="preserve">در </w:t>
      </w:r>
      <w:r w:rsidRPr="00E112E8">
        <w:t>Stability</w:t>
      </w:r>
      <w:r w:rsidRPr="00E112E8">
        <w:rPr>
          <w:rFonts w:hint="cs"/>
          <w:rtl/>
          <w:lang w:val="de-DE"/>
        </w:rPr>
        <w:t xml:space="preserve">، با وارد کردن جریان از </w:t>
      </w:r>
      <w:r w:rsidRPr="00E112E8">
        <w:t>Test Settings</w:t>
      </w:r>
      <w:r w:rsidRPr="00E112E8">
        <w:rPr>
          <w:rFonts w:hint="cs"/>
          <w:rtl/>
          <w:lang w:val="de-DE"/>
        </w:rPr>
        <w:t xml:space="preserve">، </w:t>
      </w:r>
      <w:r w:rsidRPr="00E112E8">
        <w:t>magnetic cursor</w:t>
      </w:r>
      <w:r w:rsidRPr="00E112E8">
        <w:rPr>
          <w:rFonts w:hint="cs"/>
          <w:rtl/>
          <w:lang w:val="de-DE"/>
        </w:rPr>
        <w:t xml:space="preserve"> در </w:t>
      </w:r>
      <w:r w:rsidRPr="00E112E8">
        <w:rPr>
          <w:lang w:val="de-DE"/>
        </w:rPr>
        <w:t xml:space="preserve">Differential </w:t>
      </w:r>
      <w:r w:rsidRPr="00E112E8">
        <w:t>Characteristic View</w:t>
      </w:r>
      <w:r w:rsidRPr="00E112E8">
        <w:rPr>
          <w:rFonts w:hint="cs"/>
          <w:rtl/>
          <w:lang w:val="de-DE"/>
        </w:rPr>
        <w:t xml:space="preserve"> جابجا می‌شود. همچنین اگر ابتدا </w:t>
      </w:r>
      <w:r w:rsidRPr="00E112E8">
        <w:t>zoom out</w:t>
      </w:r>
      <w:r w:rsidRPr="00E112E8">
        <w:rPr>
          <w:rFonts w:hint="cs"/>
          <w:rtl/>
          <w:lang w:val="de-DE"/>
        </w:rPr>
        <w:t xml:space="preserve"> کنید و سپس بر روی </w:t>
      </w:r>
      <w:r w:rsidRPr="00E112E8">
        <w:t>Optimize all</w:t>
      </w:r>
      <w:r w:rsidRPr="00E112E8">
        <w:rPr>
          <w:rFonts w:hint="cs"/>
          <w:rtl/>
        </w:rPr>
        <w:t xml:space="preserve"> کلیک کنید، </w:t>
      </w:r>
      <w:r w:rsidRPr="00E112E8">
        <w:rPr>
          <w:lang w:val="de-DE"/>
        </w:rPr>
        <w:t>cursor</w:t>
      </w:r>
      <w:r w:rsidRPr="00E112E8">
        <w:rPr>
          <w:rFonts w:hint="cs"/>
          <w:rtl/>
          <w:lang w:val="de-DE"/>
        </w:rPr>
        <w:t xml:space="preserve"> دقیقا روی محور </w:t>
      </w:r>
      <w:r w:rsidRPr="00E112E8">
        <w:t>Y</w:t>
      </w:r>
      <w:r w:rsidRPr="00E112E8">
        <w:rPr>
          <w:rFonts w:hint="cs"/>
          <w:rtl/>
          <w:lang w:val="de-DE"/>
        </w:rPr>
        <w:t xml:space="preserve"> قرار می‌گیرد.</w:t>
      </w:r>
    </w:p>
    <w:p w14:paraId="3F07E2C5" w14:textId="77777777" w:rsidR="00A3127D" w:rsidRPr="00E112E8" w:rsidRDefault="00A3127D" w:rsidP="00A3127D">
      <w:pPr>
        <w:pStyle w:val="Heading2"/>
        <w:numPr>
          <w:ilvl w:val="1"/>
          <w:numId w:val="9"/>
        </w:numPr>
        <w:ind w:left="144" w:firstLine="144"/>
        <w:rPr>
          <w:rtl/>
        </w:rPr>
      </w:pPr>
      <w:r w:rsidRPr="00E112E8">
        <w:t>AMT Differential   @DateVersion@1399-10-22   @Namefilestart@99.10.22.02@NamefileEnd@   @linkHrefStert@https://vebko.org/Downloads/Instructions/WhatsNew/Test-AMPro%2099.10.22.02/001_Test-AMPro%2099.10.22.02_001_fa.mp4@linkHrefEnd@</w:t>
      </w:r>
    </w:p>
    <w:p w14:paraId="29F92830" w14:textId="0BC22F3F" w:rsidR="00A3127D" w:rsidRPr="00E112E8" w:rsidRDefault="00A3127D" w:rsidP="00A3127D">
      <w:pPr>
        <w:pStyle w:val="AAA-MatnAsli"/>
        <w:rPr>
          <w:rtl/>
          <w:lang w:val="de-DE"/>
        </w:rPr>
      </w:pPr>
      <w:r w:rsidRPr="00E112E8">
        <w:rPr>
          <w:rFonts w:hint="cs"/>
          <w:rtl/>
          <w:lang w:val="de-DE"/>
        </w:rPr>
        <w:t xml:space="preserve">اضافه شدن </w:t>
      </w:r>
      <w:r w:rsidRPr="00E112E8">
        <w:t>Grabber</w:t>
      </w:r>
      <w:r w:rsidRPr="00E112E8">
        <w:rPr>
          <w:rFonts w:hint="cs"/>
          <w:rtl/>
          <w:lang w:val="de-DE"/>
        </w:rPr>
        <w:t xml:space="preserve"> برای کشیدن مشخصه‌های دیفرانسیلی با توجه به عکس مشخصه‌.</w:t>
      </w:r>
    </w:p>
    <w:p w14:paraId="4F0F37C8" w14:textId="77777777" w:rsidR="003478A4" w:rsidRPr="00E112E8" w:rsidRDefault="003478A4" w:rsidP="003478A4">
      <w:pPr>
        <w:pStyle w:val="Heading2"/>
        <w:numPr>
          <w:ilvl w:val="1"/>
          <w:numId w:val="9"/>
        </w:numPr>
        <w:ind w:left="144" w:firstLine="144"/>
      </w:pPr>
      <w:r w:rsidRPr="00E112E8">
        <w:t xml:space="preserve">AMT </w:t>
      </w:r>
      <w:bookmarkStart w:id="2" w:name="_Hlk82962817"/>
      <w:r w:rsidRPr="00E112E8">
        <w:t>Differential</w:t>
      </w:r>
      <w:bookmarkEnd w:id="2"/>
      <w:r w:rsidRPr="00E112E8">
        <w:t xml:space="preserve">   @DateVersion@1399-11-12   @Namefilestart@99.11.12.01@NamefileEnd@   @linkHrefStert@https://vebko.org/Downloads/Instructions/WhatsNew/Test-AMPro%2099.11.12.01/001_Test-AMPro%2099.11.12.01_001_fa.mp4@linkHrefEnd@</w:t>
      </w:r>
    </w:p>
    <w:p w14:paraId="4465FFC3" w14:textId="6EC55F20" w:rsidR="003478A4" w:rsidRPr="00E112E8" w:rsidRDefault="003478A4" w:rsidP="003478A4">
      <w:pPr>
        <w:pStyle w:val="AAA-MatnAsli"/>
        <w:rPr>
          <w:lang w:val="de-DE"/>
        </w:rPr>
      </w:pPr>
      <w:r w:rsidRPr="00E112E8">
        <w:rPr>
          <w:rFonts w:hint="cs"/>
          <w:rtl/>
          <w:lang w:val="de-DE"/>
        </w:rPr>
        <w:t xml:space="preserve">اصلاح </w:t>
      </w:r>
      <w:r w:rsidRPr="00E112E8">
        <w:t>report</w:t>
      </w:r>
      <w:r w:rsidRPr="00E112E8">
        <w:rPr>
          <w:rFonts w:hint="cs"/>
          <w:rtl/>
          <w:lang w:val="de-DE"/>
        </w:rPr>
        <w:t xml:space="preserve"> برای تست </w:t>
      </w:r>
      <w:r w:rsidRPr="00E112E8">
        <w:t>Stability</w:t>
      </w:r>
      <w:r w:rsidRPr="00E112E8">
        <w:rPr>
          <w:rFonts w:hint="cs"/>
          <w:rtl/>
          <w:lang w:val="de-DE"/>
        </w:rPr>
        <w:t xml:space="preserve">: نمایش صحیح نقاط تست در </w:t>
      </w:r>
      <w:r w:rsidRPr="00E112E8">
        <w:t>report</w:t>
      </w:r>
      <w:r w:rsidRPr="00E112E8">
        <w:rPr>
          <w:rFonts w:hint="cs"/>
          <w:rtl/>
          <w:lang w:val="de-DE"/>
        </w:rPr>
        <w:t xml:space="preserve"> و برطرف شدن خطای عدم تطابق سایز پس از اینکه نقطه‌ایی به جدول تست اضافه می‌شود.</w:t>
      </w:r>
    </w:p>
    <w:sectPr w:rsidR="003478A4" w:rsidRPr="00E112E8" w:rsidSect="00C01490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0F778" w14:textId="77777777" w:rsidR="00C01490" w:rsidRDefault="00C01490" w:rsidP="003B0951">
      <w:pPr>
        <w:spacing w:before="0" w:after="0"/>
      </w:pPr>
      <w:r>
        <w:separator/>
      </w:r>
    </w:p>
  </w:endnote>
  <w:endnote w:type="continuationSeparator" w:id="0">
    <w:p w14:paraId="44F7D690" w14:textId="77777777" w:rsidR="00C01490" w:rsidRDefault="00C01490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DD89" w14:textId="77777777" w:rsidR="00C01490" w:rsidRDefault="00C01490" w:rsidP="007168D8">
      <w:pPr>
        <w:bidi w:val="0"/>
        <w:spacing w:before="0" w:after="0"/>
      </w:pPr>
      <w:r>
        <w:separator/>
      </w:r>
    </w:p>
  </w:footnote>
  <w:footnote w:type="continuationSeparator" w:id="0">
    <w:p w14:paraId="54F02A41" w14:textId="77777777" w:rsidR="00C01490" w:rsidRDefault="00C01490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F467C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3DDD4095" wp14:editId="6C037AC7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8A1EA6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01490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D4095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C8A1EA6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01490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F5137"/>
    <w:multiLevelType w:val="multilevel"/>
    <w:tmpl w:val="E4A659F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  <w:i w:val="0"/>
        <w:iCs w:val="0"/>
        <w:sz w:val="48"/>
        <w:szCs w:val="48"/>
      </w:rPr>
    </w:lvl>
    <w:lvl w:ilvl="1">
      <w:start w:val="1"/>
      <w:numFmt w:val="none"/>
      <w:suff w:val="space"/>
      <w:lvlText w:val="1-2("/>
      <w:lvlJc w:val="left"/>
      <w:pPr>
        <w:ind w:left="0" w:firstLine="0"/>
      </w:pPr>
      <w:rPr>
        <w:rFonts w:ascii="Calibri Light" w:hAnsi="Calibri Light"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-%2-%3-%4-%5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-%2-%3-%4-%5-%6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-%2-%3-%4-%5-%6-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-%3-%4-%5-%6-%7-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AE-EnglishTable"/>
      <w:suff w:val="space"/>
      <w:lvlText w:val="%1-%2-%3-%4-%5-%6-%7-%8-%9)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1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8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30"/>
  </w:num>
  <w:num w:numId="2" w16cid:durableId="1861047356">
    <w:abstractNumId w:val="32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9"/>
  </w:num>
  <w:num w:numId="8" w16cid:durableId="54360856">
    <w:abstractNumId w:val="13"/>
  </w:num>
  <w:num w:numId="9" w16cid:durableId="629215586">
    <w:abstractNumId w:val="37"/>
  </w:num>
  <w:num w:numId="10" w16cid:durableId="245655931">
    <w:abstractNumId w:val="38"/>
  </w:num>
  <w:num w:numId="11" w16cid:durableId="930088849">
    <w:abstractNumId w:val="19"/>
  </w:num>
  <w:num w:numId="12" w16cid:durableId="1957524191">
    <w:abstractNumId w:val="33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7"/>
  </w:num>
  <w:num w:numId="19" w16cid:durableId="178507287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14924001">
    <w:abstractNumId w:val="35"/>
  </w:num>
  <w:num w:numId="29" w16cid:durableId="1918899643">
    <w:abstractNumId w:val="15"/>
  </w:num>
  <w:num w:numId="30" w16cid:durableId="870194260">
    <w:abstractNumId w:val="17"/>
  </w:num>
  <w:num w:numId="31" w16cid:durableId="2126342918">
    <w:abstractNumId w:val="26"/>
  </w:num>
  <w:num w:numId="32" w16cid:durableId="734012678">
    <w:abstractNumId w:val="31"/>
  </w:num>
  <w:num w:numId="33" w16cid:durableId="636686495">
    <w:abstractNumId w:val="21"/>
  </w:num>
  <w:num w:numId="34" w16cid:durableId="164168341">
    <w:abstractNumId w:val="9"/>
  </w:num>
  <w:num w:numId="35" w16cid:durableId="1877154700">
    <w:abstractNumId w:val="7"/>
  </w:num>
  <w:num w:numId="36" w16cid:durableId="415980039">
    <w:abstractNumId w:val="6"/>
  </w:num>
  <w:num w:numId="37" w16cid:durableId="1342926590">
    <w:abstractNumId w:val="5"/>
  </w:num>
  <w:num w:numId="38" w16cid:durableId="1599633692">
    <w:abstractNumId w:val="4"/>
  </w:num>
  <w:num w:numId="39" w16cid:durableId="1325813785">
    <w:abstractNumId w:val="8"/>
  </w:num>
  <w:num w:numId="40" w16cid:durableId="1661884303">
    <w:abstractNumId w:val="3"/>
  </w:num>
  <w:num w:numId="41" w16cid:durableId="36243668">
    <w:abstractNumId w:val="2"/>
  </w:num>
  <w:num w:numId="42" w16cid:durableId="480929976">
    <w:abstractNumId w:val="1"/>
  </w:num>
  <w:num w:numId="43" w16cid:durableId="1161890217">
    <w:abstractNumId w:val="0"/>
  </w:num>
  <w:num w:numId="44" w16cid:durableId="1996183912">
    <w:abstractNumId w:val="34"/>
  </w:num>
  <w:num w:numId="45" w16cid:durableId="1045525410">
    <w:abstractNumId w:val="10"/>
  </w:num>
  <w:num w:numId="46" w16cid:durableId="1551843764">
    <w:abstractNumId w:val="24"/>
  </w:num>
  <w:num w:numId="47" w16cid:durableId="1192911600">
    <w:abstractNumId w:val="18"/>
  </w:num>
  <w:num w:numId="48" w16cid:durableId="1087308818">
    <w:abstractNumId w:val="11"/>
  </w:num>
  <w:num w:numId="49" w16cid:durableId="1292053516">
    <w:abstractNumId w:val="36"/>
  </w:num>
  <w:num w:numId="50" w16cid:durableId="2096634895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90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821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36F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93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6E26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EA9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4EC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08F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B1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8A4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492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EF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06B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94D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12C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43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BF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793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CCD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763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0C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27D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1B7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66C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490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605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3B9E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68B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B77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E48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2E8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469F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36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A5B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1B21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4D6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0D33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77740"/>
  <w15:chartTrackingRefBased/>
  <w15:docId w15:val="{10BFCB45-9D8B-42ED-BDB2-C91C510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B7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31B7"/>
    <w:pPr>
      <w:keepLines/>
      <w:numPr>
        <w:numId w:val="18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31B7"/>
    <w:pPr>
      <w:keepNext/>
      <w:keepLines/>
      <w:numPr>
        <w:ilvl w:val="1"/>
        <w:numId w:val="18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31B7"/>
    <w:pPr>
      <w:keepNext/>
      <w:keepLines/>
      <w:numPr>
        <w:ilvl w:val="2"/>
        <w:numId w:val="18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31B7"/>
    <w:pPr>
      <w:keepNext/>
      <w:keepLines/>
      <w:numPr>
        <w:ilvl w:val="3"/>
        <w:numId w:val="18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731B7"/>
    <w:pPr>
      <w:keepNext/>
      <w:keepLines/>
      <w:numPr>
        <w:ilvl w:val="4"/>
        <w:numId w:val="18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731B7"/>
    <w:pPr>
      <w:keepNext/>
      <w:keepLines/>
      <w:numPr>
        <w:ilvl w:val="5"/>
        <w:numId w:val="18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A731B7"/>
    <w:pPr>
      <w:keepNext/>
      <w:keepLines/>
      <w:numPr>
        <w:ilvl w:val="6"/>
        <w:numId w:val="18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31B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A731B7"/>
    <w:pPr>
      <w:keepNext/>
      <w:keepLines/>
      <w:numPr>
        <w:ilvl w:val="8"/>
        <w:numId w:val="18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A731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31B7"/>
  </w:style>
  <w:style w:type="character" w:customStyle="1" w:styleId="Heading1Char">
    <w:name w:val="Heading 1 Char"/>
    <w:basedOn w:val="DefaultParagraphFont"/>
    <w:link w:val="Heading1"/>
    <w:uiPriority w:val="9"/>
    <w:rsid w:val="00A731B7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31B7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31B7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731B7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731B7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31B7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731B7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A731B7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A731B7"/>
    <w:pPr>
      <w:ind w:left="720" w:hanging="360"/>
    </w:pPr>
  </w:style>
  <w:style w:type="paragraph" w:customStyle="1" w:styleId="AAA-Aks">
    <w:name w:val="AAA-Aks"/>
    <w:basedOn w:val="Normal"/>
    <w:qFormat/>
    <w:rsid w:val="00A731B7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A731B7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A731B7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A731B7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731B7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31B7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1B7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731B7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A731B7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A7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A731B7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31B7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A731B7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A731B7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A731B7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731B7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731B7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731B7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731B7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731B7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A731B7"/>
  </w:style>
  <w:style w:type="paragraph" w:customStyle="1" w:styleId="Number-01">
    <w:name w:val="Number - 01"/>
    <w:basedOn w:val="Bullet-Star"/>
    <w:qFormat/>
    <w:rsid w:val="00A731B7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A731B7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A731B7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1B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B7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A731B7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A731B7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A731B7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A731B7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A731B7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A731B7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1B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1B7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1B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731B7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A731B7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A731B7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A731B7"/>
    <w:rPr>
      <w:lang w:bidi="fa-IR"/>
    </w:rPr>
  </w:style>
  <w:style w:type="paragraph" w:customStyle="1" w:styleId="MantAsli-Bold">
    <w:name w:val="Mant Asli- Bold"/>
    <w:basedOn w:val="Normal"/>
    <w:qFormat/>
    <w:rsid w:val="00A731B7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A731B7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A731B7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A731B7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A731B7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A731B7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A731B7"/>
  </w:style>
  <w:style w:type="paragraph" w:customStyle="1" w:styleId="AAA-Ashkal">
    <w:name w:val="AAA- Ashkal"/>
    <w:basedOn w:val="MatnAsli"/>
    <w:qFormat/>
    <w:rsid w:val="00A731B7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A731B7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1B7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1B7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31B7"/>
    <w:rPr>
      <w:vertAlign w:val="superscript"/>
    </w:rPr>
  </w:style>
  <w:style w:type="paragraph" w:customStyle="1" w:styleId="Bullet">
    <w:name w:val="Bullet"/>
    <w:basedOn w:val="Normal"/>
    <w:qFormat/>
    <w:rsid w:val="00A731B7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A731B7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731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31B7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731B7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31B7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A731B7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A731B7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A731B7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731B7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A731B7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731B7"/>
    <w:pPr>
      <w:spacing w:after="0"/>
    </w:pPr>
  </w:style>
  <w:style w:type="paragraph" w:customStyle="1" w:styleId="a6">
    <w:name w:val="بالاي عنوان روي جلد"/>
    <w:basedOn w:val="Normal"/>
    <w:rsid w:val="00A731B7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A731B7"/>
    <w:rPr>
      <w:color w:val="000000"/>
    </w:rPr>
  </w:style>
  <w:style w:type="paragraph" w:customStyle="1" w:styleId="a0">
    <w:name w:val="پيشنهادات"/>
    <w:basedOn w:val="Normal"/>
    <w:autoRedefine/>
    <w:qFormat/>
    <w:rsid w:val="00A731B7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A731B7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A731B7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A731B7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A731B7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A731B7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A731B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A731B7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A731B7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A731B7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A731B7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A731B7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A731B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A731B7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A731B7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A731B7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A731B7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A731B7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A731B7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A731B7"/>
    <w:pPr>
      <w:spacing w:before="0" w:after="120"/>
    </w:pPr>
  </w:style>
  <w:style w:type="paragraph" w:customStyle="1" w:styleId="afa">
    <w:name w:val="زشحفهخد"/>
    <w:basedOn w:val="af9"/>
    <w:rsid w:val="00A731B7"/>
    <w:rPr>
      <w:rFonts w:cs="Compset"/>
    </w:rPr>
  </w:style>
  <w:style w:type="paragraph" w:customStyle="1" w:styleId="afb">
    <w:name w:val="زير آرم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A731B7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A731B7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A731B7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A731B7"/>
    <w:rPr>
      <w:vertAlign w:val="subscript"/>
    </w:rPr>
  </w:style>
  <w:style w:type="paragraph" w:customStyle="1" w:styleId="1">
    <w:name w:val="متن اصلي1"/>
    <w:basedOn w:val="Normal"/>
    <w:autoRedefine/>
    <w:rsid w:val="00A731B7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A731B7"/>
    <w:rPr>
      <w:vertAlign w:val="subscript"/>
    </w:rPr>
  </w:style>
  <w:style w:type="character" w:customStyle="1" w:styleId="aff0">
    <w:name w:val="زير نويس‌ها"/>
    <w:basedOn w:val="DefaultParagraphFont"/>
    <w:rsid w:val="00A731B7"/>
    <w:rPr>
      <w:vertAlign w:val="subscript"/>
    </w:rPr>
  </w:style>
  <w:style w:type="paragraph" w:customStyle="1" w:styleId="aff1">
    <w:name w:val="سطر اول جدول ها"/>
    <w:basedOn w:val="Normal"/>
    <w:rsid w:val="00A731B7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A731B7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A731B7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A731B7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A731B7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A731B7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31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31B7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A731B7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A731B7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A731B7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A731B7"/>
    <w:rPr>
      <w:rFonts w:cs="Times New Roman"/>
    </w:rPr>
  </w:style>
  <w:style w:type="paragraph" w:customStyle="1" w:styleId="aff9">
    <w:name w:val="مرجع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A731B7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A731B7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A731B7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A731B7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A731B7"/>
    <w:rPr>
      <w:b/>
      <w:bCs/>
      <w:color w:val="FF0000"/>
    </w:rPr>
  </w:style>
  <w:style w:type="paragraph" w:customStyle="1" w:styleId="Film">
    <w:name w:val="Film"/>
    <w:basedOn w:val="Normal"/>
    <w:qFormat/>
    <w:rsid w:val="00A731B7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A731B7"/>
    <w:pPr>
      <w:ind w:left="144" w:right="144" w:firstLine="288"/>
    </w:pPr>
    <w:rPr>
      <w:lang w:bidi="fa-IR"/>
    </w:rPr>
  </w:style>
  <w:style w:type="paragraph" w:customStyle="1" w:styleId="AAE-Normal">
    <w:name w:val="AAE-Normal"/>
    <w:link w:val="AAE-NormalChar"/>
    <w:autoRedefine/>
    <w:qFormat/>
    <w:rsid w:val="00A731B7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A731B7"/>
  </w:style>
  <w:style w:type="paragraph" w:customStyle="1" w:styleId="AAF-Normal">
    <w:name w:val="AAF-Normal"/>
    <w:basedOn w:val="AAE-Normal"/>
    <w:autoRedefine/>
    <w:qFormat/>
    <w:rsid w:val="00A731B7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A731B7"/>
  </w:style>
  <w:style w:type="paragraph" w:customStyle="1" w:styleId="AAAR-Normal">
    <w:name w:val="AAAR-Normal"/>
    <w:basedOn w:val="AAA-MatnAsli"/>
    <w:autoRedefine/>
    <w:qFormat/>
    <w:rsid w:val="00A731B7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A731B7"/>
  </w:style>
  <w:style w:type="paragraph" w:customStyle="1" w:styleId="AAFA-Answer">
    <w:name w:val="AAFA-Answer"/>
    <w:basedOn w:val="AAA-MatnAsli"/>
    <w:qFormat/>
    <w:rsid w:val="00A731B7"/>
    <w:pPr>
      <w:bidi w:val="0"/>
    </w:pPr>
  </w:style>
  <w:style w:type="paragraph" w:customStyle="1" w:styleId="AAFA-Question">
    <w:name w:val="AAFA-Question"/>
    <w:basedOn w:val="AAFA-Answer"/>
    <w:qFormat/>
    <w:rsid w:val="00A731B7"/>
  </w:style>
  <w:style w:type="paragraph" w:customStyle="1" w:styleId="AAE-Answer">
    <w:name w:val="AAE-Answer"/>
    <w:basedOn w:val="AAFA-Question"/>
    <w:qFormat/>
    <w:rsid w:val="00A731B7"/>
  </w:style>
  <w:style w:type="paragraph" w:customStyle="1" w:styleId="AAE-Question">
    <w:name w:val="AAE-Question"/>
    <w:basedOn w:val="AAE-Answer"/>
    <w:qFormat/>
    <w:rsid w:val="00A731B7"/>
  </w:style>
  <w:style w:type="paragraph" w:customStyle="1" w:styleId="AAG-Question">
    <w:name w:val="AAG-Question"/>
    <w:basedOn w:val="AAE-Question"/>
    <w:qFormat/>
    <w:rsid w:val="00A731B7"/>
  </w:style>
  <w:style w:type="paragraph" w:customStyle="1" w:styleId="AAG-Answer">
    <w:name w:val="AAG-Answer"/>
    <w:basedOn w:val="AAE-Question"/>
    <w:qFormat/>
    <w:rsid w:val="00A731B7"/>
  </w:style>
  <w:style w:type="paragraph" w:customStyle="1" w:styleId="AAS-Question">
    <w:name w:val="AAS-Question"/>
    <w:basedOn w:val="AAE-Question"/>
    <w:qFormat/>
    <w:rsid w:val="00A731B7"/>
  </w:style>
  <w:style w:type="paragraph" w:customStyle="1" w:styleId="AAS-Answer">
    <w:name w:val="AAS-Answer"/>
    <w:basedOn w:val="AAE-Question"/>
    <w:qFormat/>
    <w:rsid w:val="00A731B7"/>
  </w:style>
  <w:style w:type="paragraph" w:customStyle="1" w:styleId="AAF-Question">
    <w:name w:val="AAF-Question"/>
    <w:basedOn w:val="AAE-Question"/>
    <w:qFormat/>
    <w:rsid w:val="00A731B7"/>
  </w:style>
  <w:style w:type="paragraph" w:customStyle="1" w:styleId="AAF-Answer">
    <w:name w:val="AAF-Answer"/>
    <w:basedOn w:val="AAE-Question"/>
    <w:qFormat/>
    <w:rsid w:val="00A731B7"/>
  </w:style>
  <w:style w:type="paragraph" w:customStyle="1" w:styleId="AARU-Question">
    <w:name w:val="AARU-Question"/>
    <w:basedOn w:val="AAE-Question"/>
    <w:qFormat/>
    <w:rsid w:val="00A731B7"/>
  </w:style>
  <w:style w:type="paragraph" w:customStyle="1" w:styleId="AARU-Answer">
    <w:name w:val="AARU-Answer"/>
    <w:basedOn w:val="AAE-Question"/>
    <w:qFormat/>
    <w:rsid w:val="00A731B7"/>
  </w:style>
  <w:style w:type="paragraph" w:customStyle="1" w:styleId="AAAR-Question">
    <w:name w:val="AAAR-Question"/>
    <w:basedOn w:val="AAAR-Normal"/>
    <w:qFormat/>
    <w:rsid w:val="00A731B7"/>
    <w:pPr>
      <w:bidi w:val="0"/>
    </w:pPr>
  </w:style>
  <w:style w:type="paragraph" w:customStyle="1" w:styleId="AAAR-Answer">
    <w:name w:val="AAAR-Answer"/>
    <w:basedOn w:val="AAAR-Normal"/>
    <w:qFormat/>
    <w:rsid w:val="00A731B7"/>
    <w:pPr>
      <w:bidi w:val="0"/>
    </w:pPr>
  </w:style>
  <w:style w:type="character" w:customStyle="1" w:styleId="AAE-NormalChar">
    <w:name w:val="AAE-Normal Char"/>
    <w:basedOn w:val="DefaultParagraphFont"/>
    <w:link w:val="AAE-Normal"/>
    <w:rsid w:val="00D4668B"/>
    <w:rPr>
      <w:rFonts w:ascii="Times New Roman" w:hAnsi="Times New Roman" w:cs="B Nazanin"/>
      <w:sz w:val="24"/>
      <w:szCs w:val="26"/>
    </w:rPr>
  </w:style>
  <w:style w:type="paragraph" w:customStyle="1" w:styleId="AAE-EnglishTable">
    <w:name w:val="AAE-English Table"/>
    <w:basedOn w:val="AAE-Normal"/>
    <w:rsid w:val="00D4668B"/>
    <w:pPr>
      <w:numPr>
        <w:ilvl w:val="8"/>
        <w:numId w:val="50"/>
      </w:numPr>
      <w:jc w:val="righ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</dc:creator>
  <cp:keywords/>
  <dc:description/>
  <cp:lastModifiedBy>javad ghyasvand</cp:lastModifiedBy>
  <cp:revision>4</cp:revision>
  <cp:lastPrinted>2018-04-10T16:14:00Z</cp:lastPrinted>
  <dcterms:created xsi:type="dcterms:W3CDTF">2024-04-09T13:19:00Z</dcterms:created>
  <dcterms:modified xsi:type="dcterms:W3CDTF">2024-04-09T13:22:00Z</dcterms:modified>
</cp:coreProperties>
</file>