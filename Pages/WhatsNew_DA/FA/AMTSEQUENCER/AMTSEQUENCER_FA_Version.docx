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8AF4" w14:textId="77777777" w:rsidR="00DA1C2F" w:rsidRPr="008D5210" w:rsidRDefault="00DA1C2F" w:rsidP="00DA1C2F">
      <w:pPr>
        <w:pStyle w:val="Heading2"/>
        <w:rPr>
          <w:lang w:bidi="fa-IR"/>
        </w:rPr>
      </w:pPr>
      <w:bookmarkStart w:id="0" w:name="_Hlk118791975"/>
      <w:r w:rsidRPr="008D5210">
        <w:rPr>
          <w:lang w:bidi="fa-IR"/>
        </w:rPr>
        <w:t>AMT Sequencer   @DateVersion@1402-12-01   @Namefilestart@24.02.19.01@NamefileEnd@   @linkHrefStert@https://vebko.org/Downloads/Instructions/WhatsNew/Test-AMPro%2024.02.20.01/001_Test-AMPro%2024.02.19.01_001_fa.mp4@linkHrefEnd@</w:t>
      </w:r>
    </w:p>
    <w:p w14:paraId="068109C5" w14:textId="152E54D2" w:rsidR="00DA1C2F" w:rsidRPr="008D5210" w:rsidRDefault="00DA1C2F" w:rsidP="00DA1C2F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>پس از اجرا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تست</w:t>
      </w:r>
      <w:r w:rsidRPr="008D5210">
        <w:rPr>
          <w:rFonts w:hint="cs"/>
          <w:rtl/>
          <w:lang w:val="de-DE"/>
        </w:rPr>
        <w:t>،</w:t>
      </w:r>
      <w:r w:rsidRPr="008D5210">
        <w:rPr>
          <w:rtl/>
          <w:lang w:val="de-DE"/>
        </w:rPr>
        <w:t xml:space="preserve"> نمودار 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گنال</w:t>
      </w:r>
      <w:r w:rsidRPr="008D5210">
        <w:rPr>
          <w:rtl/>
          <w:lang w:val="de-DE"/>
        </w:rPr>
        <w:t xml:space="preserve"> و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و</w:t>
      </w:r>
      <w:r w:rsidRPr="008D5210">
        <w:rPr>
          <w:rtl/>
          <w:lang w:val="de-DE"/>
        </w:rPr>
        <w:t xml:space="preserve"> با وجود با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نر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نپوت</w:t>
      </w:r>
      <w:r w:rsidRPr="008D5210">
        <w:rPr>
          <w:rtl/>
          <w:lang w:val="de-DE"/>
        </w:rPr>
        <w:t xml:space="preserve"> و شرط اعمال شده برا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توقف تست، در 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گنال</w:t>
      </w:r>
      <w:r w:rsidRPr="008D5210">
        <w:rPr>
          <w:rtl/>
          <w:lang w:val="de-DE"/>
        </w:rPr>
        <w:t xml:space="preserve"> و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و</w:t>
      </w:r>
      <w:r w:rsidRPr="008D5210">
        <w:rPr>
          <w:rtl/>
          <w:lang w:val="de-DE"/>
        </w:rPr>
        <w:t xml:space="preserve"> تمام زمان نما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</w:t>
      </w:r>
      <w:r w:rsidRPr="008D5210">
        <w:rPr>
          <w:rtl/>
          <w:lang w:val="de-DE"/>
        </w:rPr>
        <w:t xml:space="preserve"> داده م</w:t>
      </w:r>
      <w:r w:rsidRPr="008D5210">
        <w:rPr>
          <w:rFonts w:hint="cs"/>
          <w:rtl/>
          <w:lang w:val="de-DE"/>
        </w:rPr>
        <w:t>ی</w:t>
      </w:r>
      <w:r w:rsidRPr="008D5210">
        <w:rPr>
          <w:lang w:val="de-DE"/>
        </w:rPr>
        <w:t>‎</w:t>
      </w:r>
      <w:r w:rsidRPr="008D5210">
        <w:rPr>
          <w:rFonts w:hint="eastAsia"/>
          <w:rtl/>
          <w:lang w:val="de-DE"/>
        </w:rPr>
        <w:t>شد</w:t>
      </w:r>
      <w:r w:rsidRPr="008D5210">
        <w:rPr>
          <w:rtl/>
          <w:lang w:val="de-DE"/>
        </w:rPr>
        <w:t>.</w:t>
      </w:r>
    </w:p>
    <w:bookmarkEnd w:id="0"/>
    <w:p w14:paraId="2CA18BB2" w14:textId="77777777" w:rsidR="000F00C5" w:rsidRPr="008D5210" w:rsidRDefault="000F00C5" w:rsidP="000F00C5">
      <w:pPr>
        <w:pStyle w:val="Heading2"/>
        <w:numPr>
          <w:ilvl w:val="1"/>
          <w:numId w:val="9"/>
        </w:numPr>
        <w:ind w:left="144" w:firstLine="144"/>
        <w:rPr>
          <w:lang w:val="fr-FR"/>
        </w:rPr>
      </w:pPr>
      <w:r w:rsidRPr="008D5210">
        <w:rPr>
          <w:lang w:val="fr-FR"/>
        </w:rPr>
        <w:t>AMT SEQUENCER   @DateVersion@1402-12-01   @Namefilestart@23.08.25.01@NamefileEnd@   @linkHrefStert@https://vebko.org/Downloads/Instructions/WhatsNew/Test-AMPro%2024.02.20.01/001_Test-AMPro%2024.02.19.01_001_fa.mp4@linkHrefEnd@</w:t>
      </w:r>
    </w:p>
    <w:p w14:paraId="5531CCF2" w14:textId="6A723FE7" w:rsidR="000F00C5" w:rsidRPr="008D5210" w:rsidRDefault="000F00C5" w:rsidP="000F00C5">
      <w:pPr>
        <w:pStyle w:val="AAA-MatnAsli"/>
        <w:rPr>
          <w:rtl/>
          <w:lang w:val="fr-FR"/>
        </w:rPr>
      </w:pPr>
      <w:r w:rsidRPr="008D5210">
        <w:rPr>
          <w:rtl/>
          <w:lang w:val="fr-FR"/>
        </w:rPr>
        <w:t>عدم نما</w:t>
      </w:r>
      <w:r w:rsidRPr="008D5210">
        <w:rPr>
          <w:rFonts w:hint="cs"/>
          <w:rtl/>
          <w:lang w:val="fr-FR"/>
        </w:rPr>
        <w:t>ی</w:t>
      </w:r>
      <w:r w:rsidRPr="008D5210">
        <w:rPr>
          <w:rFonts w:hint="eastAsia"/>
          <w:rtl/>
          <w:lang w:val="fr-FR"/>
        </w:rPr>
        <w:t>ش</w:t>
      </w:r>
      <w:r w:rsidRPr="008D5210">
        <w:rPr>
          <w:rtl/>
          <w:lang w:val="fr-FR"/>
        </w:rPr>
        <w:t xml:space="preserve"> نقاط در مشخصه‌</w:t>
      </w:r>
      <w:r w:rsidRPr="008D5210">
        <w:rPr>
          <w:rFonts w:hint="cs"/>
          <w:rtl/>
          <w:lang w:val="fr-FR"/>
        </w:rPr>
        <w:t>ی</w:t>
      </w:r>
      <w:r w:rsidRPr="008D5210">
        <w:rPr>
          <w:rtl/>
          <w:lang w:val="fr-FR"/>
        </w:rPr>
        <w:t xml:space="preserve"> د</w:t>
      </w:r>
      <w:r w:rsidRPr="008D5210">
        <w:rPr>
          <w:rFonts w:hint="cs"/>
          <w:rtl/>
          <w:lang w:val="fr-FR"/>
        </w:rPr>
        <w:t>ی</w:t>
      </w:r>
      <w:r w:rsidRPr="008D5210">
        <w:rPr>
          <w:rFonts w:hint="eastAsia"/>
          <w:rtl/>
          <w:lang w:val="fr-FR"/>
        </w:rPr>
        <w:t>فرانس</w:t>
      </w:r>
      <w:r w:rsidRPr="008D5210">
        <w:rPr>
          <w:rFonts w:hint="cs"/>
          <w:rtl/>
          <w:lang w:val="fr-FR"/>
        </w:rPr>
        <w:t>ی</w:t>
      </w:r>
      <w:r w:rsidRPr="008D5210">
        <w:rPr>
          <w:rFonts w:hint="eastAsia"/>
          <w:rtl/>
          <w:lang w:val="fr-FR"/>
        </w:rPr>
        <w:t>ل</w:t>
      </w:r>
      <w:r w:rsidRPr="008D5210">
        <w:rPr>
          <w:rFonts w:hint="cs"/>
          <w:rtl/>
          <w:lang w:val="fr-FR"/>
        </w:rPr>
        <w:t>ی</w:t>
      </w:r>
      <w:r w:rsidRPr="008D5210">
        <w:rPr>
          <w:rtl/>
          <w:lang w:val="fr-FR"/>
        </w:rPr>
        <w:t xml:space="preserve"> هنگام</w:t>
      </w:r>
      <w:r w:rsidRPr="008D5210">
        <w:rPr>
          <w:rFonts w:hint="cs"/>
          <w:rtl/>
          <w:lang w:val="fr-FR"/>
        </w:rPr>
        <w:t>ی</w:t>
      </w:r>
      <w:r w:rsidRPr="008D5210">
        <w:rPr>
          <w:rtl/>
          <w:lang w:val="fr-FR"/>
        </w:rPr>
        <w:t xml:space="preserve"> که</w:t>
      </w:r>
      <w:r w:rsidRPr="008D5210">
        <w:rPr>
          <w:lang w:val="fr-FR"/>
        </w:rPr>
        <w:t xml:space="preserve"> State Type </w:t>
      </w:r>
      <w:r w:rsidRPr="008D5210">
        <w:rPr>
          <w:rtl/>
          <w:lang w:val="fr-FR"/>
        </w:rPr>
        <w:t>بر رو</w:t>
      </w:r>
      <w:r w:rsidRPr="008D5210">
        <w:rPr>
          <w:rFonts w:hint="cs"/>
          <w:rtl/>
          <w:lang w:val="fr-FR"/>
        </w:rPr>
        <w:t>ی</w:t>
      </w:r>
      <w:r w:rsidRPr="008D5210">
        <w:rPr>
          <w:lang w:val="fr-FR"/>
        </w:rPr>
        <w:t xml:space="preserve"> Tracking </w:t>
      </w:r>
      <w:r w:rsidRPr="008D5210">
        <w:rPr>
          <w:rtl/>
          <w:lang w:val="fr-FR"/>
        </w:rPr>
        <w:t>قرار دارد</w:t>
      </w:r>
      <w:r w:rsidRPr="008D5210">
        <w:rPr>
          <w:lang w:val="fr-FR"/>
        </w:rPr>
        <w:t>.   @DateVersion@2024-02-20   @Namefilestart@23.08.25.01@NamefileEnd@   @linkHrefStert@https://vebko.org/Downloads/Instructions/WhatsNew/Test-AMPro%2024.02.20.01/001_Test-AMPro%2024.02.19.01_001_mu.mp4@linkHrefEnd@</w:t>
      </w:r>
    </w:p>
    <w:p w14:paraId="240CBB61" w14:textId="3C0A60AD" w:rsidR="000F00C5" w:rsidRPr="008D5210" w:rsidRDefault="000F00C5" w:rsidP="000F00C5">
      <w:pPr>
        <w:pStyle w:val="AAA-MatnAsli"/>
        <w:rPr>
          <w:rtl/>
          <w:lang w:val="fr-FR"/>
        </w:rPr>
      </w:pPr>
      <w:r w:rsidRPr="008D5210">
        <w:rPr>
          <w:rtl/>
          <w:lang w:val="fr-FR"/>
        </w:rPr>
        <w:t>در</w:t>
      </w:r>
      <w:r w:rsidRPr="008D5210">
        <w:rPr>
          <w:lang w:val="fr-FR"/>
        </w:rPr>
        <w:t xml:space="preserve"> Device Settings</w:t>
      </w:r>
      <w:r w:rsidRPr="008D5210">
        <w:rPr>
          <w:rtl/>
          <w:lang w:val="fr-FR"/>
        </w:rPr>
        <w:t>، پس از تغ</w:t>
      </w:r>
      <w:r w:rsidRPr="008D5210">
        <w:rPr>
          <w:rFonts w:hint="cs"/>
          <w:rtl/>
          <w:lang w:val="fr-FR"/>
        </w:rPr>
        <w:t>یی</w:t>
      </w:r>
      <w:r w:rsidRPr="008D5210">
        <w:rPr>
          <w:rFonts w:hint="eastAsia"/>
          <w:rtl/>
          <w:lang w:val="fr-FR"/>
        </w:rPr>
        <w:t>ر</w:t>
      </w:r>
      <w:r w:rsidRPr="008D5210">
        <w:rPr>
          <w:rtl/>
          <w:lang w:val="fr-FR"/>
        </w:rPr>
        <w:t xml:space="preserve"> فرکانس در</w:t>
      </w:r>
      <w:r w:rsidRPr="008D5210">
        <w:rPr>
          <w:lang w:val="fr-FR"/>
        </w:rPr>
        <w:t xml:space="preserve"> f nom</w:t>
      </w:r>
      <w:r w:rsidRPr="008D5210">
        <w:rPr>
          <w:rtl/>
          <w:lang w:val="fr-FR"/>
        </w:rPr>
        <w:t>، مقدار زمان در</w:t>
      </w:r>
      <w:r w:rsidRPr="008D5210">
        <w:rPr>
          <w:lang w:val="fr-FR"/>
        </w:rPr>
        <w:t xml:space="preserve"> Period Time </w:t>
      </w:r>
      <w:r w:rsidRPr="008D5210">
        <w:rPr>
          <w:rtl/>
          <w:lang w:val="fr-FR"/>
        </w:rPr>
        <w:t>تغ</w:t>
      </w:r>
      <w:r w:rsidRPr="008D5210">
        <w:rPr>
          <w:rFonts w:hint="cs"/>
          <w:rtl/>
          <w:lang w:val="fr-FR"/>
        </w:rPr>
        <w:t>یی</w:t>
      </w:r>
      <w:r w:rsidRPr="008D5210">
        <w:rPr>
          <w:rFonts w:hint="eastAsia"/>
          <w:rtl/>
          <w:lang w:val="fr-FR"/>
        </w:rPr>
        <w:t>ر</w:t>
      </w:r>
      <w:r w:rsidRPr="008D5210">
        <w:rPr>
          <w:rtl/>
          <w:lang w:val="fr-FR"/>
        </w:rPr>
        <w:t xml:space="preserve"> نم</w:t>
      </w:r>
      <w:r w:rsidRPr="008D5210">
        <w:rPr>
          <w:rFonts w:hint="cs"/>
          <w:rtl/>
          <w:lang w:val="fr-FR"/>
        </w:rPr>
        <w:t>ی‌</w:t>
      </w:r>
      <w:r w:rsidRPr="008D5210">
        <w:rPr>
          <w:rFonts w:hint="eastAsia"/>
          <w:rtl/>
          <w:lang w:val="fr-FR"/>
        </w:rPr>
        <w:t>کرد</w:t>
      </w:r>
      <w:r w:rsidRPr="008D5210">
        <w:rPr>
          <w:rtl/>
          <w:lang w:val="fr-FR"/>
        </w:rPr>
        <w:t>. ا</w:t>
      </w:r>
      <w:r w:rsidRPr="008D5210">
        <w:rPr>
          <w:rFonts w:hint="cs"/>
          <w:rtl/>
          <w:lang w:val="fr-FR"/>
        </w:rPr>
        <w:t>ی</w:t>
      </w:r>
      <w:r w:rsidRPr="008D5210">
        <w:rPr>
          <w:rFonts w:hint="eastAsia"/>
          <w:rtl/>
          <w:lang w:val="fr-FR"/>
        </w:rPr>
        <w:t>ن</w:t>
      </w:r>
      <w:r w:rsidRPr="008D5210">
        <w:rPr>
          <w:rtl/>
          <w:lang w:val="fr-FR"/>
        </w:rPr>
        <w:t xml:space="preserve"> مشکل در نسخه‌</w:t>
      </w:r>
      <w:r w:rsidRPr="008D5210">
        <w:rPr>
          <w:rFonts w:hint="cs"/>
          <w:rtl/>
          <w:lang w:val="fr-FR"/>
        </w:rPr>
        <w:t>ی</w:t>
      </w:r>
      <w:r w:rsidRPr="008D5210">
        <w:rPr>
          <w:rtl/>
          <w:lang w:val="fr-FR"/>
        </w:rPr>
        <w:t xml:space="preserve"> پ</w:t>
      </w:r>
      <w:r w:rsidRPr="008D5210">
        <w:rPr>
          <w:rFonts w:hint="cs"/>
          <w:rtl/>
          <w:lang w:val="fr-FR"/>
        </w:rPr>
        <w:t>ی</w:t>
      </w:r>
      <w:r w:rsidRPr="008D5210">
        <w:rPr>
          <w:rFonts w:hint="eastAsia"/>
          <w:rtl/>
          <w:lang w:val="fr-FR"/>
        </w:rPr>
        <w:t>ش</w:t>
      </w:r>
      <w:r w:rsidRPr="008D5210">
        <w:rPr>
          <w:rtl/>
          <w:lang w:val="fr-FR"/>
        </w:rPr>
        <w:t xml:space="preserve"> رو برطرف شده است</w:t>
      </w:r>
      <w:r w:rsidRPr="008D5210">
        <w:rPr>
          <w:lang w:val="fr-FR"/>
        </w:rPr>
        <w:t>.   @DateVersion@2024-02-20   @Namefilestart@23.08.25.01@NamefileEnd@   @linkHrefStert@https://vebko.org/Downloads/Instructions/WhatsNew/Test-AMPro%2024.02.20.01/001_Test-AMPro%2024.02.19.01_001_mu.mp4@linkHrefEnd@</w:t>
      </w:r>
    </w:p>
    <w:p w14:paraId="2BB53AEE" w14:textId="77777777" w:rsidR="00CB07C5" w:rsidRPr="008D5210" w:rsidRDefault="00CB07C5" w:rsidP="00CB07C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@DateVersion@1402-04-05   @Namefilestart@23.06.26.01@NamefileEnd@   @linkHrefStert@https://vebko.org/Downloads/Instructions/WhatsNew/Test-AMPro%2023.06.26.01/001_Test-AMPro%2023.06.26.01_001_fa.mp4@linkHrefEnd@</w:t>
      </w:r>
    </w:p>
    <w:p w14:paraId="0DD52E8B" w14:textId="752BABEE" w:rsidR="00CB07C5" w:rsidRPr="008D5210" w:rsidRDefault="00CB07C5" w:rsidP="00CB07C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انتخاب خطای </w:t>
      </w:r>
      <w:r w:rsidRPr="008D5210">
        <w:t>L1L2</w:t>
      </w:r>
      <w:r w:rsidRPr="008D5210">
        <w:rPr>
          <w:rFonts w:hint="cs"/>
          <w:rtl/>
          <w:lang w:val="de-DE"/>
        </w:rPr>
        <w:t xml:space="preserve"> در </w:t>
      </w:r>
      <w:r w:rsidRPr="008D5210">
        <w:t>Insert Z Shot</w:t>
      </w:r>
      <w:r w:rsidRPr="008D5210">
        <w:rPr>
          <w:rFonts w:hint="cs"/>
          <w:rtl/>
          <w:lang w:val="de-DE"/>
        </w:rPr>
        <w:t xml:space="preserve">، مقادیر فاز در </w:t>
      </w:r>
      <w:r w:rsidRPr="008D5210">
        <w:t>prefault state</w:t>
      </w:r>
      <w:r w:rsidRPr="008D5210">
        <w:rPr>
          <w:rFonts w:hint="cs"/>
          <w:rtl/>
          <w:lang w:val="de-DE"/>
        </w:rPr>
        <w:t xml:space="preserve"> به ترتیب 30، 150- و 90 می‌شود.</w:t>
      </w:r>
      <w:r w:rsidRPr="008D5210">
        <w:rPr>
          <w:rtl/>
          <w:lang w:val="de-DE"/>
        </w:rPr>
        <w:t xml:space="preserve">   @</w:t>
      </w:r>
      <w:r w:rsidRPr="008D5210">
        <w:rPr>
          <w:lang w:val="de-DE"/>
        </w:rPr>
        <w:t>DateVersion@2023-06-26   @Namefilestart@23.06.26.01@NamefileEnd@   @linkHrefStert@https://vebko.org/Downloads/Instructions/WhatsNew/Test-AMPro%2023.06.26.01/001_Test-AMPro%2023.06.26.01_001_mu.mp4@linkHrefEnd</w:t>
      </w:r>
      <w:r w:rsidRPr="008D5210">
        <w:rPr>
          <w:rtl/>
          <w:lang w:val="de-DE"/>
        </w:rPr>
        <w:t>@</w:t>
      </w:r>
    </w:p>
    <w:p w14:paraId="0151302D" w14:textId="276FB68F" w:rsidR="00CB07C5" w:rsidRPr="008D5210" w:rsidRDefault="00CB07C5" w:rsidP="00CB07C5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با انتخاب یکی از </w:t>
      </w:r>
      <w:r w:rsidRPr="008D5210">
        <w:rPr>
          <w:lang w:val="de-DE"/>
        </w:rPr>
        <w:t>fault type</w:t>
      </w:r>
      <w:r w:rsidRPr="008D5210">
        <w:rPr>
          <w:rFonts w:hint="cs"/>
          <w:rtl/>
          <w:lang w:val="de-DE"/>
        </w:rPr>
        <w:t xml:space="preserve">های </w:t>
      </w:r>
      <w:r w:rsidRPr="008D5210">
        <w:rPr>
          <w:lang w:val="de-DE"/>
        </w:rPr>
        <w:t>L1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L2</w:t>
      </w:r>
      <w:r w:rsidRPr="008D5210">
        <w:rPr>
          <w:rFonts w:hint="cs"/>
          <w:rtl/>
          <w:lang w:val="de-DE"/>
        </w:rPr>
        <w:t xml:space="preserve"> و یا </w:t>
      </w:r>
      <w:r w:rsidRPr="008D5210">
        <w:rPr>
          <w:lang w:val="de-DE"/>
        </w:rPr>
        <w:t>L3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و سپس کلیک بر روی گزینه‌ی </w:t>
      </w:r>
      <w:r w:rsidRPr="008D5210">
        <w:rPr>
          <w:lang w:val="de-DE"/>
        </w:rPr>
        <w:t>Insert After</w:t>
      </w:r>
      <w:r w:rsidRPr="008D5210">
        <w:rPr>
          <w:rFonts w:hint="cs"/>
          <w:rtl/>
          <w:lang w:val="de-DE"/>
        </w:rPr>
        <w:t xml:space="preserve"> نرم‌افزار </w:t>
      </w:r>
      <w:r w:rsidRPr="008D5210">
        <w:rPr>
          <w:lang w:val="de-DE"/>
        </w:rPr>
        <w:t>crash</w:t>
      </w:r>
      <w:r w:rsidRPr="008D5210">
        <w:rPr>
          <w:rFonts w:hint="cs"/>
          <w:rtl/>
          <w:lang w:val="de-DE"/>
        </w:rPr>
        <w:t xml:space="preserve"> می‌کرد.</w:t>
      </w:r>
      <w:r w:rsidRPr="008D5210">
        <w:rPr>
          <w:rtl/>
          <w:lang w:val="de-DE"/>
        </w:rPr>
        <w:t xml:space="preserve">   @</w:t>
      </w:r>
      <w:r w:rsidRPr="008D5210">
        <w:rPr>
          <w:lang w:val="de-DE"/>
        </w:rPr>
        <w:t>DateVersion@2023-06-26   @Namefilestart@23.06.26.01@NamefileEnd@   @linkHrefStert@https://vebko.org/Downloads/Instructions/WhatsNew/Test-AMPro%2023.06.26.01/001_Test-AMPro%2023.06.26.01_001_mu.mp4@linkHrefEnd</w:t>
      </w:r>
      <w:r w:rsidRPr="008D5210">
        <w:rPr>
          <w:rtl/>
          <w:lang w:val="de-DE"/>
        </w:rPr>
        <w:t>@</w:t>
      </w:r>
    </w:p>
    <w:p w14:paraId="1E36C18F" w14:textId="03BB5169" w:rsidR="00CB07C5" w:rsidRPr="008D5210" w:rsidRDefault="00CB07C5" w:rsidP="00CB07C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 از این پس </w:t>
      </w:r>
      <w:r w:rsidRPr="008D5210">
        <w:t>Tracking Assessment</w:t>
      </w:r>
      <w:r w:rsidRPr="008D5210">
        <w:rPr>
          <w:rFonts w:hint="cs"/>
          <w:rtl/>
        </w:rPr>
        <w:t xml:space="preserve"> به </w:t>
      </w:r>
      <w:r w:rsidRPr="008D5210">
        <w:t>Report View</w:t>
      </w:r>
      <w:r w:rsidRPr="008D5210">
        <w:rPr>
          <w:rFonts w:hint="cs"/>
          <w:rtl/>
          <w:lang w:val="de-DE"/>
        </w:rPr>
        <w:t xml:space="preserve"> اضافه شده و می‌توانید آن را در </w:t>
      </w:r>
      <w:r w:rsidRPr="008D5210">
        <w:t>Report Setting</w:t>
      </w:r>
      <w:r w:rsidRPr="008D5210">
        <w:rPr>
          <w:rFonts w:hint="cs"/>
          <w:rtl/>
          <w:lang w:val="de-DE"/>
        </w:rPr>
        <w:t xml:space="preserve"> فعال یا غیرفعال کنید.</w:t>
      </w:r>
    </w:p>
    <w:p w14:paraId="2ED63B53" w14:textId="442EEB3B" w:rsidR="00CB07C5" w:rsidRPr="008D5210" w:rsidRDefault="00CB07C5" w:rsidP="00CB07C5">
      <w:pPr>
        <w:pStyle w:val="AAA-MatnAsli"/>
      </w:pPr>
      <w:r w:rsidRPr="008D5210">
        <w:rPr>
          <w:rFonts w:hint="cs"/>
          <w:rtl/>
          <w:lang w:val="de-DE"/>
        </w:rPr>
        <w:t xml:space="preserve">بر طرف شدن مشکل عدم نمایش بخش </w:t>
      </w:r>
      <w:r w:rsidRPr="008D5210">
        <w:t>Harmonic Setting</w:t>
      </w:r>
      <w:r w:rsidRPr="008D5210">
        <w:rPr>
          <w:rFonts w:hint="cs"/>
          <w:rtl/>
          <w:lang w:val="de-DE"/>
        </w:rPr>
        <w:t xml:space="preserve"> در </w:t>
      </w:r>
      <w:r w:rsidRPr="008D5210">
        <w:t>Signal View</w:t>
      </w:r>
      <w:r w:rsidRPr="008D5210">
        <w:rPr>
          <w:rFonts w:hint="cs"/>
          <w:rtl/>
        </w:rPr>
        <w:t>.</w:t>
      </w:r>
    </w:p>
    <w:p w14:paraId="24E848E4" w14:textId="57031837" w:rsidR="00CB07C5" w:rsidRPr="008D5210" w:rsidRDefault="00CB07C5" w:rsidP="00CB07C5">
      <w:pPr>
        <w:pStyle w:val="AAA-MatnAsli"/>
        <w:rPr>
          <w:u w:val="words"/>
          <w:rtl/>
          <w:lang w:val="de-DE"/>
        </w:rPr>
      </w:pPr>
      <w:r w:rsidRPr="008D5210">
        <w:rPr>
          <w:rFonts w:hint="cs"/>
          <w:rtl/>
          <w:lang w:val="de-DE"/>
        </w:rPr>
        <w:t>در نسخه</w:t>
      </w:r>
      <w:r w:rsidRPr="008D5210">
        <w:rPr>
          <w:rFonts w:hint="cs"/>
          <w:u w:val="words"/>
          <w:rtl/>
          <w:lang w:val="de-DE"/>
        </w:rPr>
        <w:t xml:space="preserve">‌های پیشین، اگر </w:t>
      </w:r>
      <w:r w:rsidRPr="008D5210">
        <w:rPr>
          <w:u w:val="words"/>
          <w:lang w:val="de-DE"/>
        </w:rPr>
        <w:t>State Type</w:t>
      </w:r>
      <w:r w:rsidRPr="008D5210">
        <w:rPr>
          <w:rFonts w:hint="cs"/>
          <w:u w:val="words"/>
          <w:rtl/>
          <w:lang w:val="de-DE"/>
        </w:rPr>
        <w:t xml:space="preserve"> بر روی </w:t>
      </w:r>
      <w:r w:rsidRPr="008D5210">
        <w:rPr>
          <w:u w:val="words"/>
          <w:lang w:val="de-DE"/>
        </w:rPr>
        <w:t>Continuous Ramp</w:t>
      </w:r>
      <w:r w:rsidRPr="008D5210">
        <w:rPr>
          <w:rFonts w:hint="cs"/>
          <w:u w:val="words"/>
          <w:rtl/>
          <w:lang w:val="de-DE"/>
        </w:rPr>
        <w:t xml:space="preserve"> بود با تغییر مشخصه در </w:t>
      </w:r>
      <w:r w:rsidRPr="008D5210">
        <w:rPr>
          <w:u w:val="words"/>
          <w:lang w:val="de-DE"/>
        </w:rPr>
        <w:t>Characteristic View</w:t>
      </w:r>
      <w:r w:rsidRPr="008D5210">
        <w:rPr>
          <w:rFonts w:hint="cs"/>
          <w:u w:val="words"/>
          <w:rtl/>
          <w:lang w:val="de-DE"/>
        </w:rPr>
        <w:t xml:space="preserve"> و انتخاب مشخصه‌ی </w:t>
      </w:r>
      <w:r w:rsidRPr="008D5210">
        <w:rPr>
          <w:u w:val="words"/>
          <w:lang w:val="de-DE"/>
        </w:rPr>
        <w:t>overcurrent</w:t>
      </w:r>
      <w:r w:rsidRPr="008D5210">
        <w:rPr>
          <w:rFonts w:hint="cs"/>
          <w:u w:val="words"/>
          <w:rtl/>
          <w:lang w:val="de-DE"/>
        </w:rPr>
        <w:t xml:space="preserve">، گزینه‌ی </w:t>
      </w:r>
      <w:r w:rsidRPr="008D5210">
        <w:rPr>
          <w:u w:val="words"/>
          <w:lang w:val="de-DE"/>
        </w:rPr>
        <w:t>Set Mode</w:t>
      </w:r>
      <w:r w:rsidRPr="008D5210">
        <w:rPr>
          <w:rFonts w:hint="cs"/>
          <w:u w:val="words"/>
          <w:rtl/>
          <w:lang w:val="de-DE"/>
        </w:rPr>
        <w:t xml:space="preserve"> تغییر می‌کرد.</w:t>
      </w:r>
    </w:p>
    <w:p w14:paraId="25446ED4" w14:textId="2CC4D165" w:rsidR="00CB07C5" w:rsidRPr="008D5210" w:rsidRDefault="00CB07C5" w:rsidP="00CB07C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انتخاب </w:t>
      </w:r>
      <w:r w:rsidRPr="008D5210">
        <w:rPr>
          <w:lang w:val="de-DE"/>
        </w:rPr>
        <w:t>Value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Harmonic Setting</w:t>
      </w:r>
      <w:r w:rsidRPr="008D5210">
        <w:rPr>
          <w:rFonts w:hint="cs"/>
          <w:rtl/>
          <w:lang w:val="de-DE"/>
        </w:rPr>
        <w:t xml:space="preserve"> و جابجا کردن </w:t>
      </w:r>
      <w:r w:rsidRPr="008D5210">
        <w:rPr>
          <w:lang w:val="de-DE"/>
        </w:rPr>
        <w:t>cursor</w:t>
      </w:r>
      <w:r w:rsidRPr="008D5210">
        <w:rPr>
          <w:rFonts w:hint="cs"/>
          <w:rtl/>
          <w:lang w:val="de-DE"/>
        </w:rPr>
        <w:t>، نمودار این بخش به درستی نمایش داده نمی‌شد.</w:t>
      </w:r>
    </w:p>
    <w:p w14:paraId="72ECF10E" w14:textId="1AB5DFE1" w:rsidR="00CB07C5" w:rsidRPr="008D5210" w:rsidRDefault="00CB07C5" w:rsidP="00CB07C5">
      <w:pPr>
        <w:pStyle w:val="AAA-MatnAsli"/>
        <w:rPr>
          <w:rtl/>
        </w:rPr>
      </w:pPr>
      <w:r w:rsidRPr="008D5210">
        <w:rPr>
          <w:rtl/>
          <w:lang w:val="de-DE"/>
        </w:rPr>
        <w:t xml:space="preserve">در </w:t>
      </w:r>
      <w:r w:rsidRPr="008D5210">
        <w:rPr>
          <w:lang w:val="de-DE"/>
        </w:rPr>
        <w:t>Transient</w:t>
      </w:r>
      <w:r w:rsidRPr="008D5210">
        <w:rPr>
          <w:rtl/>
          <w:lang w:val="de-DE"/>
        </w:rPr>
        <w:t>، روش نما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Trajectory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با استفاده از مقاد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ر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lang w:val="de-DE"/>
        </w:rPr>
        <w:t>TrueRMS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اضافه شد.</w:t>
      </w:r>
    </w:p>
    <w:p w14:paraId="27206C8B" w14:textId="4E5A6E5D" w:rsidR="00CB07C5" w:rsidRPr="008D5210" w:rsidRDefault="00CB07C5" w:rsidP="00CB07C5">
      <w:pPr>
        <w:pStyle w:val="AAA-MatnAsli"/>
        <w:rPr>
          <w:rtl/>
        </w:rPr>
      </w:pPr>
      <w:r w:rsidRPr="008D5210">
        <w:rPr>
          <w:rtl/>
          <w:lang w:val="de-DE"/>
        </w:rPr>
        <w:t xml:space="preserve">در </w:t>
      </w:r>
      <w:r w:rsidRPr="008D5210">
        <w:rPr>
          <w:lang w:val="de-DE"/>
        </w:rPr>
        <w:t>Hardware Config</w:t>
      </w:r>
      <w:r w:rsidRPr="008D5210">
        <w:rPr>
          <w:rtl/>
          <w:lang w:val="de-DE"/>
        </w:rPr>
        <w:t>، برا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ستون </w:t>
      </w:r>
      <w:r w:rsidRPr="008D5210">
        <w:rPr>
          <w:lang w:val="de-DE"/>
        </w:rPr>
        <w:t>Show Result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ک</w:t>
      </w:r>
      <w:r w:rsidRPr="008D5210">
        <w:rPr>
          <w:rtl/>
          <w:lang w:val="de-DE"/>
        </w:rPr>
        <w:t xml:space="preserve"> گز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نه</w:t>
      </w:r>
      <w:r w:rsidRPr="008D5210">
        <w:rPr>
          <w:rtl/>
          <w:lang w:val="de-DE"/>
        </w:rPr>
        <w:t xml:space="preserve"> 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گر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بنام </w:t>
      </w:r>
      <w:r w:rsidRPr="008D5210">
        <w:rPr>
          <w:lang w:val="de-DE"/>
        </w:rPr>
        <w:t>Yes (Abs)</w:t>
      </w:r>
      <w:r w:rsidRPr="008D5210">
        <w:rPr>
          <w:rtl/>
          <w:lang w:val="de-DE"/>
        </w:rPr>
        <w:t xml:space="preserve"> اضافه شد</w:t>
      </w:r>
      <w:r w:rsidRPr="008D5210">
        <w:rPr>
          <w:rFonts w:hint="cs"/>
          <w:rtl/>
          <w:lang w:val="de-DE"/>
        </w:rPr>
        <w:t xml:space="preserve">. با انتخاب این گزینه، </w:t>
      </w:r>
      <w:r w:rsidRPr="008D5210">
        <w:rPr>
          <w:rtl/>
          <w:lang w:val="de-DE"/>
        </w:rPr>
        <w:t xml:space="preserve">علامت مثبت 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ا</w:t>
      </w:r>
      <w:r w:rsidRPr="008D5210">
        <w:rPr>
          <w:rtl/>
          <w:lang w:val="de-DE"/>
        </w:rPr>
        <w:t xml:space="preserve"> منف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مقدار </w:t>
      </w:r>
      <w:r w:rsidRPr="008D5210">
        <w:rPr>
          <w:rFonts w:hint="cs"/>
          <w:rtl/>
          <w:lang w:val="de-DE"/>
        </w:rPr>
        <w:t xml:space="preserve">نوشته شده در ستون </w:t>
      </w:r>
      <w:r w:rsidRPr="008D5210">
        <w:rPr>
          <w:lang w:val="de-DE"/>
        </w:rPr>
        <w:t>Threshold</w:t>
      </w:r>
      <w:r w:rsidRPr="008D5210">
        <w:rPr>
          <w:rFonts w:hint="cs"/>
          <w:rtl/>
          <w:lang w:val="de-DE"/>
        </w:rPr>
        <w:t xml:space="preserve"> اهمیتی ندارد</w:t>
      </w:r>
      <w:r w:rsidRPr="008D5210">
        <w:rPr>
          <w:rtl/>
          <w:lang w:val="de-DE"/>
        </w:rPr>
        <w:t>. مثلا</w:t>
      </w:r>
      <w:r w:rsidRPr="008D5210">
        <w:rPr>
          <w:rFonts w:hint="cs"/>
          <w:rtl/>
          <w:lang w:val="de-DE"/>
        </w:rPr>
        <w:t>ً</w:t>
      </w:r>
      <w:r w:rsidRPr="008D5210">
        <w:rPr>
          <w:rtl/>
          <w:lang w:val="de-DE"/>
        </w:rPr>
        <w:t xml:space="preserve"> اگر </w:t>
      </w:r>
      <w:r w:rsidRPr="008D5210">
        <w:rPr>
          <w:lang w:val="de-DE"/>
        </w:rPr>
        <w:t>Threshold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را رو</w:t>
      </w:r>
      <w:r w:rsidRPr="008D5210">
        <w:rPr>
          <w:rFonts w:hint="cs"/>
          <w:rtl/>
          <w:lang w:val="de-DE"/>
        </w:rPr>
        <w:t xml:space="preserve">ی </w:t>
      </w:r>
      <w:r w:rsidRPr="008D5210">
        <w:rPr>
          <w:rtl/>
          <w:lang w:val="de-DE"/>
        </w:rPr>
        <w:t>50</w:t>
      </w:r>
      <w:r w:rsidRPr="008D5210">
        <w:rPr>
          <w:rFonts w:hint="cs"/>
          <w:rtl/>
          <w:lang w:val="de-DE"/>
        </w:rPr>
        <w:t xml:space="preserve"> ولت </w:t>
      </w:r>
      <w:r w:rsidRPr="008D5210">
        <w:rPr>
          <w:rtl/>
          <w:lang w:val="de-DE"/>
        </w:rPr>
        <w:t>تنظ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م</w:t>
      </w:r>
      <w:r w:rsidRPr="008D5210">
        <w:rPr>
          <w:rtl/>
          <w:lang w:val="de-DE"/>
        </w:rPr>
        <w:t xml:space="preserve"> ک</w:t>
      </w:r>
      <w:r w:rsidRPr="008D5210">
        <w:rPr>
          <w:rFonts w:hint="cs"/>
          <w:rtl/>
          <w:lang w:val="de-DE"/>
        </w:rPr>
        <w:t>نید،</w:t>
      </w:r>
      <w:r w:rsidRPr="008D5210">
        <w:rPr>
          <w:rtl/>
          <w:lang w:val="de-DE"/>
        </w:rPr>
        <w:t xml:space="preserve"> چه ولتاژ از </w:t>
      </w:r>
      <w:r w:rsidRPr="008D5210">
        <w:rPr>
          <w:rFonts w:hint="cs"/>
          <w:rtl/>
          <w:lang w:val="de-DE"/>
        </w:rPr>
        <w:t xml:space="preserve">مثبت </w:t>
      </w:r>
      <w:r w:rsidRPr="008D5210">
        <w:rPr>
          <w:rtl/>
          <w:lang w:val="de-DE"/>
        </w:rPr>
        <w:t>50 ولت ب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شتر</w:t>
      </w:r>
      <w:r w:rsidRPr="008D5210">
        <w:rPr>
          <w:rtl/>
          <w:lang w:val="de-DE"/>
        </w:rPr>
        <w:t xml:space="preserve"> شود و چه ولتاژ از </w:t>
      </w:r>
      <w:r w:rsidRPr="008D5210">
        <w:rPr>
          <w:rFonts w:hint="cs"/>
          <w:rtl/>
          <w:lang w:val="de-DE"/>
        </w:rPr>
        <w:t xml:space="preserve">منفی </w:t>
      </w:r>
      <w:r w:rsidRPr="008D5210">
        <w:rPr>
          <w:rtl/>
          <w:lang w:val="de-DE"/>
        </w:rPr>
        <w:t>50 ولت کمتر شود با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نر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1 محسوب م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شود</w:t>
      </w:r>
      <w:r w:rsidRPr="008D5210">
        <w:rPr>
          <w:rtl/>
          <w:lang w:val="de-DE"/>
        </w:rPr>
        <w:t>.</w:t>
      </w:r>
    </w:p>
    <w:p w14:paraId="312724C1" w14:textId="7E48C564" w:rsidR="00CB07C5" w:rsidRPr="008D5210" w:rsidRDefault="00CB07C5" w:rsidP="00CB07C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 از این پس می‌توانید مطابق با دستگاه تستر، سربندی را تغییر دهید. پس از انتخاب هر یک از گزینه‌های قرار گرفته در بالای صفحه‌ی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سربندی‌های گروه‌های ولتاژی و جریانی تغییر خواهند کرد.</w:t>
      </w:r>
    </w:p>
    <w:p w14:paraId="0F26359F" w14:textId="77777777" w:rsidR="00E225C3" w:rsidRPr="008D5210" w:rsidRDefault="00E225C3" w:rsidP="00E225C3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@DateVersion@1401-07-17   @Namefilestart@22.10.09.01@NamefileEnd@   @linkHrefStert@https://vebko.org/Downloads/Instructions/WhatsNew/Test-AMPro%2022.10.09.01/001_Test-AMPro%2022.10.09.01_001_fa.mp4@linkHrefEnd@</w:t>
      </w:r>
    </w:p>
    <w:p w14:paraId="476CCE61" w14:textId="15A1DA3F" w:rsidR="00E225C3" w:rsidRPr="008D5210" w:rsidRDefault="00E225C3" w:rsidP="00E225C3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مشکلات موجود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مربوط به عدم نمایش نمودار </w:t>
      </w:r>
      <w:r w:rsidRPr="008D5210">
        <w:t>calculate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t>RMS</w:t>
      </w:r>
      <w:r w:rsidRPr="008D5210">
        <w:rPr>
          <w:rFonts w:hint="cs"/>
          <w:rtl/>
          <w:lang w:val="de-DE"/>
        </w:rPr>
        <w:t xml:space="preserve"> و همچنین عدم نمایش </w:t>
      </w:r>
      <w:r w:rsidRPr="008D5210">
        <w:t>signal</w:t>
      </w:r>
      <w:r w:rsidRPr="008D5210">
        <w:rPr>
          <w:rFonts w:hint="cs"/>
          <w:rtl/>
          <w:lang w:val="de-DE"/>
        </w:rPr>
        <w:t xml:space="preserve">های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t>Select Graph for Actual Binary</w:t>
      </w:r>
      <w:r w:rsidRPr="008D5210">
        <w:rPr>
          <w:rFonts w:hint="cs"/>
          <w:rtl/>
          <w:lang w:val="de-DE"/>
        </w:rPr>
        <w:t xml:space="preserve"> در یک نمودار برطرف شده اند.</w:t>
      </w:r>
    </w:p>
    <w:p w14:paraId="57AAE513" w14:textId="77777777" w:rsidR="003B7C68" w:rsidRPr="008D5210" w:rsidRDefault="003B7C68" w:rsidP="003B7C68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@DateVersion@1401-06-23   @Namefilestart@22.09.14.01@NamefileEnd@   @linkHrefStert@https://vebko.org/Downloads/Instructions/WhatsNew/Test-AMPro%2022.09.14.01/001_Test-AMPro%2022.09.14.01_001_fa.mp4@linkHrefEnd@</w:t>
      </w:r>
    </w:p>
    <w:p w14:paraId="101861CB" w14:textId="77777777" w:rsidR="003B7C68" w:rsidRPr="008D5210" w:rsidRDefault="003B7C68" w:rsidP="003B7C68">
      <w:pPr>
        <w:pStyle w:val="AAA-MatnAsli"/>
        <w:rPr>
          <w:rtl/>
          <w:lang w:val="de-DE"/>
        </w:rPr>
      </w:pPr>
      <w:r w:rsidRPr="008D5210">
        <w:rPr>
          <w:rFonts w:cs="Calibri"/>
        </w:rPr>
        <w:t>“</w:t>
      </w:r>
      <w:r w:rsidRPr="008D5210">
        <w:rPr>
          <w:rFonts w:hint="cs"/>
          <w:rtl/>
          <w:lang w:val="de-DE"/>
        </w:rPr>
        <w:t xml:space="preserve">پس از تغییر </w:t>
      </w:r>
      <w:r w:rsidRPr="008D5210">
        <w:t>Type</w:t>
      </w:r>
      <w:r w:rsidRPr="008D5210">
        <w:rPr>
          <w:rFonts w:hint="cs"/>
          <w:rtl/>
          <w:lang w:val="de-DE"/>
        </w:rPr>
        <w:t xml:space="preserve"> به </w:t>
      </w:r>
      <w:r w:rsidRPr="008D5210">
        <w:t>Harmonic</w:t>
      </w:r>
      <w:r w:rsidRPr="008D5210">
        <w:rPr>
          <w:rFonts w:hint="cs"/>
          <w:rtl/>
          <w:lang w:val="de-DE"/>
        </w:rPr>
        <w:t xml:space="preserve">، جداول مربوطه در </w:t>
      </w:r>
      <w:r w:rsidRPr="008D5210">
        <w:t>Detail View</w:t>
      </w:r>
      <w:r w:rsidRPr="008D5210">
        <w:rPr>
          <w:rFonts w:hint="cs"/>
          <w:rtl/>
          <w:lang w:val="de-DE"/>
        </w:rPr>
        <w:t xml:space="preserve"> بروز رسانی نمی‌شدند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>که این مشکل در نسخه‌ی پیش رو برطرف شده است.</w:t>
      </w:r>
    </w:p>
    <w:p w14:paraId="387C686B" w14:textId="77777777" w:rsidR="00E82DC7" w:rsidRPr="008D5210" w:rsidRDefault="00E82DC7" w:rsidP="00E82DC7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@DateVersion@1401-06-10   @Namefilestart@22.09.01.01@NamefileEnd@   @linkHrefStert@https://vebko.org/Downloads/Instructions/WhatsNew/Test-AMPro%2022.09.01.01/001_Test-AMPro%2022.09.01.01_001_fa.mp4@linkHrefEnd@</w:t>
      </w:r>
    </w:p>
    <w:p w14:paraId="2331F380" w14:textId="77777777" w:rsidR="00E82DC7" w:rsidRPr="008D5210" w:rsidRDefault="00E82DC7" w:rsidP="00E82DC7">
      <w:pPr>
        <w:pStyle w:val="AAA-MatnAsli"/>
      </w:pPr>
      <w:r w:rsidRPr="008D5210">
        <w:rPr>
          <w:rFonts w:hint="cs"/>
          <w:rtl/>
        </w:rPr>
        <w:t xml:space="preserve">فرکانس پایه در </w:t>
      </w:r>
      <w:r w:rsidRPr="008D5210">
        <w:t>Harmonic</w:t>
      </w:r>
      <w:r w:rsidRPr="008D5210">
        <w:rPr>
          <w:rFonts w:hint="cs"/>
          <w:rtl/>
          <w:lang w:val="de-DE"/>
        </w:rPr>
        <w:t xml:space="preserve"> تغییر کرده است. با انتخاب </w:t>
      </w:r>
      <w:r w:rsidRPr="008D5210">
        <w:t>Orders</w:t>
      </w:r>
      <w:r w:rsidRPr="008D5210">
        <w:rPr>
          <w:rFonts w:hint="cs"/>
          <w:rtl/>
          <w:lang w:val="de-DE"/>
        </w:rPr>
        <w:t xml:space="preserve">، مقدار بیشنه‌ی فرکانس به </w:t>
      </w:r>
      <w:r w:rsidRPr="008D5210">
        <w:t>2500</w:t>
      </w:r>
      <w:r w:rsidRPr="008D5210">
        <w:rPr>
          <w:rFonts w:hint="cs"/>
          <w:rtl/>
          <w:lang w:val="de-DE"/>
        </w:rPr>
        <w:t xml:space="preserve"> هرتز افزایش یافته است.</w:t>
      </w:r>
    </w:p>
    <w:p w14:paraId="25CD79DD" w14:textId="77777777" w:rsidR="00911C7A" w:rsidRPr="008D5210" w:rsidRDefault="00911C7A" w:rsidP="00911C7A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</w:t>
      </w:r>
      <w:bookmarkStart w:id="1" w:name="_Hlk111021870"/>
      <w:r w:rsidRPr="008D5210">
        <w:rPr>
          <w:lang w:bidi="fa-IR"/>
        </w:rPr>
        <w:t xml:space="preserve">   @DateVersion@1401-06-01   @Namefilestart@22.08.23.01@NamefileEnd@   @linkHrefStert@https://vebko.org/Downloads/Instructions/WhatsNew/Test-AMPro%2022.08.23.01/001_Test-AMPro%2022.08.23.01_001_fa.mp4@linkHrefEnd@</w:t>
      </w:r>
    </w:p>
    <w:bookmarkEnd w:id="1"/>
    <w:p w14:paraId="560D8009" w14:textId="7D3E7275" w:rsidR="00911C7A" w:rsidRPr="008D5210" w:rsidRDefault="00911C7A" w:rsidP="00911C7A">
      <w:pPr>
        <w:pStyle w:val="AAA-MatnAsli"/>
      </w:pPr>
      <w:r w:rsidRPr="008D5210">
        <w:rPr>
          <w:rFonts w:hint="cs"/>
          <w:rtl/>
        </w:rPr>
        <w:t xml:space="preserve"> فاصله‌ی موجود بین 6 نقطه پایانی و خط تراژکتوری در این نسخه از بین رفته است</w:t>
      </w:r>
      <w:r w:rsidRPr="008D5210">
        <w:rPr>
          <w:rFonts w:hint="cs"/>
          <w:rtl/>
          <w:lang w:val="de-DE"/>
        </w:rPr>
        <w:t xml:space="preserve">. همچنین با تغییر مقدار </w:t>
      </w:r>
      <w:r w:rsidRPr="008D5210">
        <w:t>IE</w:t>
      </w:r>
      <w:r w:rsidRPr="008D5210">
        <w:rPr>
          <w:rFonts w:hint="cs"/>
          <w:rtl/>
        </w:rPr>
        <w:t xml:space="preserve"> مشکلات موجود برای کشیدن این نقاط و خط مذکور اصلاح شده اند. </w:t>
      </w:r>
      <w:r w:rsidRPr="008D5210">
        <w:rPr>
          <w:rFonts w:hint="cs"/>
          <w:rtl/>
          <w:lang w:val="de-DE"/>
        </w:rPr>
        <w:t>(از این نسخه به بعد برای کشیدن خطوط و نقاط پایانی از هارمونیک اول استفاده می‌شود.)</w:t>
      </w:r>
    </w:p>
    <w:p w14:paraId="28FD8B41" w14:textId="48C984D7" w:rsidR="00911C7A" w:rsidRPr="008D5210" w:rsidRDefault="00911C7A" w:rsidP="00911C7A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 گزینه‌های جدیدی در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show/hide</w:t>
      </w:r>
      <w:r w:rsidRPr="008D5210">
        <w:rPr>
          <w:rFonts w:hint="cs"/>
          <w:rtl/>
          <w:lang w:val="de-DE"/>
        </w:rPr>
        <w:t xml:space="preserve"> کردن </w:t>
      </w:r>
      <w:r w:rsidRPr="008D5210">
        <w:rPr>
          <w:lang w:val="de-DE"/>
        </w:rPr>
        <w:t>zone</w:t>
      </w:r>
      <w:r w:rsidRPr="008D5210">
        <w:rPr>
          <w:rFonts w:hint="cs"/>
          <w:rtl/>
          <w:lang w:val="de-DE"/>
        </w:rPr>
        <w:t>ها اضافه شده اند.</w:t>
      </w:r>
    </w:p>
    <w:p w14:paraId="541A4E2B" w14:textId="75F9FB27" w:rsidR="00911C7A" w:rsidRPr="008D5210" w:rsidRDefault="00911C7A" w:rsidP="00911C7A">
      <w:pPr>
        <w:pStyle w:val="AAA-MatnAsli"/>
        <w:rPr>
          <w:lang w:val="de-DE"/>
        </w:rPr>
      </w:pPr>
      <w:r w:rsidRPr="008D5210">
        <w:rPr>
          <w:rtl/>
        </w:rPr>
        <w:t xml:space="preserve"> برا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محاسبه‌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RMS</w:t>
      </w:r>
      <w:r w:rsidRPr="008D5210">
        <w:rPr>
          <w:rtl/>
        </w:rPr>
        <w:t xml:space="preserve"> جر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ان‌ها</w:t>
      </w:r>
      <w:r w:rsidRPr="008D5210">
        <w:rPr>
          <w:rtl/>
        </w:rPr>
        <w:t xml:space="preserve"> و ولتاژها ف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لد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به نام </w:t>
      </w:r>
      <w:r w:rsidRPr="008D5210">
        <w:rPr>
          <w:lang w:val="de-DE"/>
        </w:rPr>
        <w:t>Calculate RMS</w:t>
      </w:r>
      <w:r w:rsidRPr="008D5210">
        <w:rPr>
          <w:rtl/>
        </w:rPr>
        <w:t xml:space="preserve"> به وجود آمد</w:t>
      </w:r>
      <w:r w:rsidRPr="008D5210">
        <w:rPr>
          <w:rFonts w:hint="cs"/>
          <w:rtl/>
        </w:rPr>
        <w:t>ه است</w:t>
      </w:r>
      <w:r w:rsidRPr="008D5210">
        <w:rPr>
          <w:rtl/>
        </w:rPr>
        <w:t>. 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ف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لد</w:t>
      </w:r>
      <w:r w:rsidRPr="008D5210">
        <w:rPr>
          <w:rtl/>
        </w:rPr>
        <w:t xml:space="preserve"> شامل گز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نه‌ها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None</w:t>
      </w:r>
      <w:r w:rsidRPr="008D5210">
        <w:rPr>
          <w:rtl/>
        </w:rPr>
        <w:t xml:space="preserve">، </w:t>
      </w:r>
      <w:r w:rsidRPr="008D5210">
        <w:rPr>
          <w:lang w:val="de-DE"/>
        </w:rPr>
        <w:t>FCW</w:t>
      </w:r>
      <w:r w:rsidRPr="008D5210">
        <w:rPr>
          <w:rtl/>
        </w:rPr>
        <w:t xml:space="preserve"> و </w:t>
      </w:r>
      <w:r w:rsidRPr="008D5210">
        <w:rPr>
          <w:lang w:val="de-DE"/>
        </w:rPr>
        <w:t>HCW</w:t>
      </w:r>
      <w:r w:rsidRPr="008D5210">
        <w:rPr>
          <w:rtl/>
        </w:rPr>
        <w:t xml:space="preserve"> است. همچن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با باز کردن فا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</w:t>
      </w:r>
      <w:r w:rsidRPr="008D5210">
        <w:rPr>
          <w:rtl/>
        </w:rPr>
        <w:t xml:space="preserve"> قد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م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در 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نسخه، اگر گز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نه‌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RMS</w:t>
      </w:r>
      <w:r w:rsidRPr="008D5210">
        <w:rPr>
          <w:rtl/>
        </w:rPr>
        <w:t xml:space="preserve"> فعال بوده باشد، </w:t>
      </w:r>
      <w:r w:rsidRPr="008D5210">
        <w:rPr>
          <w:rFonts w:hint="cs"/>
          <w:rtl/>
        </w:rPr>
        <w:t xml:space="preserve">این فیلد </w:t>
      </w:r>
      <w:r w:rsidRPr="008D5210">
        <w:rPr>
          <w:rtl/>
        </w:rPr>
        <w:t>بر رو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گز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نه‌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FCW</w:t>
      </w:r>
      <w:r w:rsidRPr="008D5210">
        <w:rPr>
          <w:rFonts w:hint="cs"/>
          <w:rtl/>
          <w:lang w:val="de-DE"/>
        </w:rPr>
        <w:t>،</w:t>
      </w:r>
      <w:r w:rsidRPr="008D5210">
        <w:rPr>
          <w:rtl/>
        </w:rPr>
        <w:t xml:space="preserve"> در غ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ر</w:t>
      </w:r>
      <w:r w:rsidRPr="008D5210">
        <w:rPr>
          <w:rtl/>
        </w:rPr>
        <w:t xml:space="preserve"> 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صورت بر رو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گز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نه‌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None</w:t>
      </w:r>
      <w:r w:rsidRPr="008D5210">
        <w:rPr>
          <w:rtl/>
        </w:rPr>
        <w:t xml:space="preserve"> قرار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گ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رد</w:t>
      </w:r>
      <w:r w:rsidRPr="008D5210">
        <w:rPr>
          <w:rFonts w:hint="cs"/>
          <w:rtl/>
        </w:rPr>
        <w:t>.</w:t>
      </w:r>
    </w:p>
    <w:p w14:paraId="304FBD74" w14:textId="77777777" w:rsidR="00A30B80" w:rsidRPr="008D5210" w:rsidRDefault="00A30B80" w:rsidP="00A30B80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@DateVersion@1401-04-25   @Namefilestart@22.07.16.01@NamefileEnd@   @linkHrefStert@https://vebko.org/Downloads/Instructions/WhatsNew/Test-AMPro%2022.07.16.01/001_Test-AMPro%2022.07.16.01_001_fa.mp4@linkHrefEnd@</w:t>
      </w:r>
    </w:p>
    <w:p w14:paraId="7E54A668" w14:textId="5FB9EEF5" w:rsidR="00A30B80" w:rsidRPr="008D5210" w:rsidRDefault="00A30B80" w:rsidP="00A30B8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محاسبات مربوط به </w:t>
      </w:r>
      <w:r w:rsidRPr="008D5210">
        <w:t>RMS</w:t>
      </w:r>
      <w:r w:rsidRPr="008D5210">
        <w:rPr>
          <w:rFonts w:hint="cs"/>
          <w:rtl/>
          <w:lang w:val="de-DE"/>
        </w:rPr>
        <w:t xml:space="preserve"> موجود در جدول </w:t>
      </w:r>
      <w:r w:rsidRPr="008D5210">
        <w:t>Harmonic Order</w:t>
      </w:r>
      <w:r w:rsidRPr="008D5210">
        <w:rPr>
          <w:rFonts w:hint="cs"/>
          <w:rtl/>
          <w:lang w:val="de-DE"/>
        </w:rPr>
        <w:t xml:space="preserve"> تغییر کرده است. </w:t>
      </w:r>
    </w:p>
    <w:p w14:paraId="1B00AC6D" w14:textId="1224F936" w:rsidR="00A30B80" w:rsidRPr="008D5210" w:rsidRDefault="00A30B80" w:rsidP="00A30B80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گزینه‌ی جدیدی به نام </w:t>
      </w:r>
      <w:r w:rsidRPr="008D5210">
        <w:rPr>
          <w:lang w:val="de-DE"/>
        </w:rPr>
        <w:t>Disable Actual</w:t>
      </w:r>
      <w:r w:rsidRPr="008D5210">
        <w:rPr>
          <w:rFonts w:hint="cs"/>
          <w:rtl/>
          <w:lang w:val="de-DE"/>
        </w:rPr>
        <w:t xml:space="preserve"> اضافه شده است. از این گزینه برای نمایش دادن یا ندادن </w:t>
      </w:r>
      <w:r w:rsidRPr="008D5210">
        <w:rPr>
          <w:lang w:val="de-DE"/>
        </w:rPr>
        <w:t>actual</w:t>
      </w:r>
      <w:r w:rsidRPr="008D5210">
        <w:rPr>
          <w:rFonts w:hint="cs"/>
          <w:rtl/>
        </w:rPr>
        <w:t xml:space="preserve"> خروجی‌های ولتاژی و جریانی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استفاده می‌شود.</w:t>
      </w:r>
    </w:p>
    <w:p w14:paraId="6A5C09F9" w14:textId="77777777" w:rsidR="000A430D" w:rsidRPr="008D5210" w:rsidRDefault="000A430D" w:rsidP="000A430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@DateVersion@1401-04-15   @Namefilestart@22.07.06.01@NamefileEnd@   @linkHrefStert@https://vebko.org/Downloads/Instructions/WhatsNew/Test-AMPro%2022.07.06.01/001_Test-AMPro%2022.07.06.01_001_fa.mp4@linkHrefEnd@</w:t>
      </w:r>
    </w:p>
    <w:p w14:paraId="4D31D0B0" w14:textId="78CC8738" w:rsidR="000A430D" w:rsidRPr="008D5210" w:rsidRDefault="000A430D" w:rsidP="000A430D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با قرار دادن </w:t>
      </w:r>
      <w:r w:rsidRPr="008D5210">
        <w:t>Type</w:t>
      </w:r>
      <w:r w:rsidRPr="008D5210">
        <w:rPr>
          <w:rFonts w:hint="cs"/>
          <w:rtl/>
          <w:lang w:val="de-DE"/>
        </w:rPr>
        <w:t xml:space="preserve"> بر روی </w:t>
      </w:r>
      <w:r w:rsidRPr="008D5210">
        <w:t>Orange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وضعیت </w:t>
      </w:r>
      <w:r w:rsidRPr="008D5210">
        <w:t>state</w:t>
      </w:r>
      <w:r w:rsidRPr="008D5210">
        <w:rPr>
          <w:rFonts w:hint="cs"/>
          <w:rtl/>
          <w:lang w:val="de-DE"/>
        </w:rPr>
        <w:t>ها در گراف بالای آن بهم ریخته بود. این باگ در نسخه‌ی جدید برطرف شده است.</w:t>
      </w:r>
    </w:p>
    <w:p w14:paraId="19DC7142" w14:textId="77777777" w:rsidR="00487D31" w:rsidRPr="008D5210" w:rsidRDefault="00487D31" w:rsidP="00487D31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@DateVersion@1401-03-09   @Namefilestart@22.05.30.01@NamefileEnd@   @linkHrefStert@https://vebko.org/Downloads/Instructions/WhatsNew/Test-AMPro%2022.05.30.01/001_Test-AMPro%2022.05.30.01_001_fa.mp4@linkHrefEnd@</w:t>
      </w:r>
    </w:p>
    <w:p w14:paraId="1D2C0113" w14:textId="2F7951C7" w:rsidR="00487D31" w:rsidRPr="008D5210" w:rsidRDefault="00487D31" w:rsidP="00487D31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در </w:t>
      </w:r>
      <w:r w:rsidRPr="008D5210">
        <w:t>Transient</w:t>
      </w:r>
      <w:r w:rsidRPr="008D5210">
        <w:rPr>
          <w:rFonts w:hint="cs"/>
          <w:rtl/>
          <w:lang w:val="de-DE"/>
        </w:rPr>
        <w:t xml:space="preserve"> گزینه‌ی جدیدی به نام </w:t>
      </w:r>
      <w:r w:rsidRPr="008D5210">
        <w:t>IE</w:t>
      </w:r>
      <w:r w:rsidRPr="008D5210">
        <w:rPr>
          <w:rFonts w:hint="cs"/>
          <w:rtl/>
          <w:lang w:val="de-DE"/>
        </w:rPr>
        <w:t xml:space="preserve"> اضافه شده است. این گزینه مجموع سه جریان است که از آن در رابطه‌های مربوط به ضریب زمین استفاده می‌شود. با انتخاب </w:t>
      </w:r>
      <w:r w:rsidRPr="008D5210">
        <w:t>none</w:t>
      </w:r>
      <w:r w:rsidRPr="008D5210">
        <w:rPr>
          <w:rFonts w:hint="cs"/>
          <w:rtl/>
          <w:lang w:val="de-DE"/>
        </w:rPr>
        <w:t xml:space="preserve">، جریان </w:t>
      </w:r>
      <w:r w:rsidRPr="008D5210">
        <w:t>IE</w:t>
      </w:r>
      <w:r w:rsidRPr="008D5210">
        <w:rPr>
          <w:rFonts w:hint="cs"/>
          <w:rtl/>
          <w:lang w:val="de-DE"/>
        </w:rPr>
        <w:t xml:space="preserve"> از حاصل جمع </w:t>
      </w:r>
      <w:r w:rsidRPr="008D5210">
        <w:t>IL1+IL2+IL3</w:t>
      </w:r>
      <w:r w:rsidRPr="008D5210">
        <w:rPr>
          <w:rFonts w:hint="cs"/>
          <w:rtl/>
        </w:rPr>
        <w:t xml:space="preserve"> محاسبه شده و </w:t>
      </w:r>
      <w:r w:rsidRPr="008D5210">
        <w:rPr>
          <w:rFonts w:hint="cs"/>
          <w:rtl/>
          <w:lang w:val="de-DE"/>
        </w:rPr>
        <w:t>در رابطه‌ها استفاده می‌شود.</w:t>
      </w:r>
      <w:r w:rsidRPr="008D5210">
        <w:rPr>
          <w:rFonts w:hint="cs"/>
          <w:rtl/>
        </w:rPr>
        <w:t xml:space="preserve"> اما با انتخاب دیگر جریان‌ها، از آن جریان به عنوان جریان </w:t>
      </w:r>
      <w:r w:rsidRPr="008D5210">
        <w:t>IE</w:t>
      </w:r>
      <w:r w:rsidRPr="008D5210">
        <w:rPr>
          <w:rFonts w:hint="cs"/>
          <w:rtl/>
          <w:lang w:val="de-DE"/>
        </w:rPr>
        <w:t xml:space="preserve"> استفاده خواهد شد.</w:t>
      </w:r>
    </w:p>
    <w:p w14:paraId="459A6182" w14:textId="77777777" w:rsidR="00EF44E5" w:rsidRPr="008D5210" w:rsidRDefault="00EF44E5" w:rsidP="00EF44E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@DateVersion@1401-03-03   @Namefilestart@22.05.24.01@NamefileEnd@   @linkHrefStert@https://vebko.org/Downloads/Instructions/WhatsNew/Test-AMPro%2022.05.24.01/001_Test-AMPro%2022.05.24.01_001_fa.mp4@linkHrefEnd@</w:t>
      </w:r>
    </w:p>
    <w:p w14:paraId="4C4C38F5" w14:textId="49E3552E" w:rsidR="00EF44E5" w:rsidRPr="008D5210" w:rsidRDefault="00EF44E5" w:rsidP="00EF44E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هنگامی که در </w:t>
      </w:r>
      <w:r w:rsidRPr="008D5210">
        <w:t>Set Mode</w:t>
      </w:r>
      <w:r w:rsidRPr="008D5210">
        <w:rPr>
          <w:rFonts w:hint="cs"/>
          <w:rtl/>
          <w:lang w:val="de-DE"/>
        </w:rPr>
        <w:t xml:space="preserve">، گزینه‌ی </w:t>
      </w:r>
      <w:r w:rsidRPr="008D5210">
        <w:t>Overcurrent</w:t>
      </w:r>
      <w:r w:rsidRPr="008D5210">
        <w:rPr>
          <w:rFonts w:hint="cs"/>
          <w:rtl/>
          <w:lang w:val="de-DE"/>
        </w:rPr>
        <w:t xml:space="preserve"> را انتخاب کرده و سپس به یکی از گزینه‌ها‌ی </w:t>
      </w:r>
      <w:r w:rsidRPr="008D5210">
        <w:t>Distance</w:t>
      </w:r>
      <w:r w:rsidRPr="008D5210">
        <w:rPr>
          <w:rFonts w:hint="cs"/>
          <w:rtl/>
          <w:lang w:val="de-DE"/>
        </w:rPr>
        <w:t xml:space="preserve"> تغییر می‌دادید، نرم افزار </w:t>
      </w:r>
      <w:r w:rsidRPr="008D5210">
        <w:t>crash</w:t>
      </w:r>
      <w:r w:rsidRPr="008D5210">
        <w:rPr>
          <w:rFonts w:hint="cs"/>
          <w:rtl/>
          <w:lang w:val="de-DE"/>
        </w:rPr>
        <w:t xml:space="preserve"> می‌کرد که این مشکل در نسخه‌ی جدید حل شده است.</w:t>
      </w:r>
    </w:p>
    <w:p w14:paraId="5875B88F" w14:textId="5C430BDE" w:rsidR="00EF44E5" w:rsidRPr="008D5210" w:rsidRDefault="00EF44E5" w:rsidP="00EF44E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گزینه‌ی جدیدی به نام </w:t>
      </w:r>
      <w:r w:rsidRPr="008D5210">
        <w:rPr>
          <w:lang w:val="de-DE"/>
        </w:rPr>
        <w:t>Advance View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اضافه شده است. با فعال بودن این گزینه، می‌توانید تنظیمات بیشتری از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ِ انتخاب شده را در دسترس داشته باشید.</w:t>
      </w:r>
    </w:p>
    <w:p w14:paraId="16EA33DB" w14:textId="31479549" w:rsidR="00EF44E5" w:rsidRPr="008D5210" w:rsidRDefault="00EF44E5" w:rsidP="00EF44E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 xml:space="preserve"> باشد، با فعال کردن گزینه‌ی </w:t>
      </w:r>
      <w:r w:rsidRPr="008D5210">
        <w:rPr>
          <w:lang w:val="de-DE"/>
        </w:rPr>
        <w:t>Advanced view</w:t>
      </w:r>
      <w:r w:rsidRPr="008D5210">
        <w:rPr>
          <w:rFonts w:hint="cs"/>
          <w:rtl/>
          <w:lang w:val="de-DE"/>
        </w:rPr>
        <w:t xml:space="preserve">، بخش </w:t>
      </w:r>
      <w:r w:rsidRPr="008D5210">
        <w:rPr>
          <w:lang w:val="de-DE"/>
        </w:rPr>
        <w:t>Quick Setting</w:t>
      </w:r>
      <w:r w:rsidRPr="008D5210">
        <w:rPr>
          <w:rFonts w:hint="cs"/>
          <w:rtl/>
          <w:lang w:val="de-DE"/>
        </w:rPr>
        <w:t xml:space="preserve"> نمایش داده نمی‌شد که این مشکل در نسخه‌ی پیش رو بر طرف شده است.</w:t>
      </w:r>
    </w:p>
    <w:p w14:paraId="0CD03459" w14:textId="2236E79D" w:rsidR="00EF44E5" w:rsidRPr="008D5210" w:rsidRDefault="00EF44E5" w:rsidP="00EF44E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بود،</w:t>
      </w:r>
      <w:r w:rsidRPr="008D5210">
        <w:rPr>
          <w:rFonts w:hint="cs"/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بخش </w:t>
      </w:r>
      <w:r w:rsidRPr="008D5210">
        <w:rPr>
          <w:lang w:val="de-DE"/>
        </w:rPr>
        <w:t>Ramp Description (Errors)</w:t>
      </w:r>
      <w:r w:rsidRPr="008D5210">
        <w:rPr>
          <w:rFonts w:hint="cs"/>
          <w:rtl/>
          <w:lang w:val="de-DE"/>
        </w:rPr>
        <w:t xml:space="preserve"> و گزینه </w:t>
      </w:r>
      <w:r w:rsidRPr="008D5210">
        <w:rPr>
          <w:lang w:val="de-DE"/>
        </w:rPr>
        <w:t xml:space="preserve">Con.In Freq Step </w:t>
      </w:r>
      <w:r w:rsidRPr="008D5210">
        <w:rPr>
          <w:rFonts w:hint="cs"/>
          <w:rtl/>
        </w:rPr>
        <w:t xml:space="preserve"> نمایش داده نمی‌شد که </w:t>
      </w:r>
      <w:r w:rsidRPr="008D5210">
        <w:rPr>
          <w:rFonts w:hint="cs"/>
          <w:rtl/>
          <w:lang w:val="de-DE"/>
        </w:rPr>
        <w:t>این مشکلات در نسخه جدید رفع شده است.</w:t>
      </w:r>
    </w:p>
    <w:p w14:paraId="0D3EA15B" w14:textId="2F604090" w:rsidR="00EF44E5" w:rsidRPr="008D5210" w:rsidRDefault="00EF44E5" w:rsidP="00EF44E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مشکل عدم هماهنگی بین </w:t>
      </w:r>
      <w:r w:rsidRPr="008D5210">
        <w:rPr>
          <w:lang w:val="de-DE"/>
        </w:rPr>
        <w:t>Table View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Detail View</w:t>
      </w:r>
      <w:r w:rsidRPr="008D5210">
        <w:rPr>
          <w:rFonts w:hint="cs"/>
          <w:rtl/>
        </w:rPr>
        <w:t xml:space="preserve">، پس از آن که </w:t>
      </w:r>
      <w:r w:rsidRPr="008D5210">
        <w:rPr>
          <w:lang w:val="de-DE"/>
        </w:rPr>
        <w:t>State</w:t>
      </w:r>
      <w:r w:rsidRPr="008D5210">
        <w:rPr>
          <w:rFonts w:hint="cs"/>
          <w:rtl/>
        </w:rPr>
        <w:t xml:space="preserve"> آخر را نام گذاری می کردید، برطرف شده است.</w:t>
      </w:r>
    </w:p>
    <w:p w14:paraId="0839934C" w14:textId="77777777" w:rsidR="000B537E" w:rsidRPr="008D5210" w:rsidRDefault="000B537E" w:rsidP="000B537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@DateVersion@1401-02-18   @Namefilestart@22.05.08.01@NamefileEnd@   @linkHrefStert@https://vebko.org/Downloads/Instructions/WhatsNew/Test-AMPro%2022.05.08.01/001_Test-AMPro%2022.05.08.01_001_fa.mp4@linkHrefEnd@</w:t>
      </w:r>
    </w:p>
    <w:p w14:paraId="21984E00" w14:textId="1A999594" w:rsidR="000B537E" w:rsidRPr="008D5210" w:rsidRDefault="000B537E" w:rsidP="000B537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binary output</w:t>
      </w:r>
      <w:r w:rsidRPr="008D5210">
        <w:rPr>
          <w:rFonts w:hint="cs"/>
          <w:rtl/>
          <w:lang w:val="de-DE"/>
        </w:rPr>
        <w:t xml:space="preserve">ها مشکلاتی بود که در این نسخه برطرف شده است. بعنوان مثال اگر </w:t>
      </w:r>
      <w:r w:rsidRPr="008D5210">
        <w:t>Bin Out 2</w:t>
      </w:r>
      <w:r w:rsidRPr="008D5210">
        <w:rPr>
          <w:rFonts w:hint="cs"/>
          <w:rtl/>
        </w:rPr>
        <w:t xml:space="preserve"> انتخاب می‌شد، دستگاه هیچ عملکردی نداشت و حتی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هم نموداری مشاهده نمی‌شد.</w:t>
      </w:r>
    </w:p>
    <w:p w14:paraId="6830F1D0" w14:textId="77777777" w:rsidR="00FF7040" w:rsidRPr="008D5210" w:rsidRDefault="00FF7040" w:rsidP="00FF7040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@DateVersion@1401-02-06   @Namefilestart@22.04.26.01@NamefileEnd@   @linkHrefStert@https://vebko.org/Downloads/Instructions/WhatsNew/Test-AMPro%2022.04.26.01/001_Test-AMPro%2022.04.26.01_001_fa.mp4@linkHrefEnd@</w:t>
      </w:r>
    </w:p>
    <w:p w14:paraId="30BA8F13" w14:textId="110C0A43" w:rsidR="00FF7040" w:rsidRPr="008D5210" w:rsidRDefault="00FF7040" w:rsidP="00FF7040">
      <w:pPr>
        <w:pStyle w:val="AAA-MatnAsli"/>
        <w:rPr>
          <w:rtl/>
        </w:rPr>
      </w:pPr>
      <w:r w:rsidRPr="008D5210">
        <w:rPr>
          <w:rtl/>
        </w:rPr>
        <w:t>اگر فا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</w:t>
      </w:r>
      <w:r w:rsidRPr="008D5210">
        <w:rPr>
          <w:rFonts w:hint="cs"/>
          <w:rtl/>
        </w:rPr>
        <w:t>ِ</w:t>
      </w:r>
      <w:r w:rsidRPr="008D5210">
        <w:rPr>
          <w:rtl/>
        </w:rPr>
        <w:t xml:space="preserve"> حاو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تست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با دو </w:t>
      </w:r>
      <w:r w:rsidRPr="008D5210">
        <w:t>state</w:t>
      </w:r>
      <w:r w:rsidRPr="008D5210">
        <w:rPr>
          <w:rFonts w:hint="cs"/>
          <w:rtl/>
        </w:rPr>
        <w:t xml:space="preserve"> ِ،</w:t>
      </w:r>
      <w:r w:rsidRPr="008D5210">
        <w:rPr>
          <w:rtl/>
        </w:rPr>
        <w:t xml:space="preserve"> </w:t>
      </w:r>
      <w:r w:rsidRPr="008D5210">
        <w:t>pickup</w:t>
      </w:r>
      <w:r w:rsidRPr="008D5210">
        <w:rPr>
          <w:rtl/>
        </w:rPr>
        <w:t xml:space="preserve"> و</w:t>
      </w:r>
      <w:r w:rsidRPr="008D5210">
        <w:t>drop-off</w:t>
      </w:r>
      <w:r w:rsidRPr="008D5210">
        <w:rPr>
          <w:rtl/>
        </w:rPr>
        <w:t xml:space="preserve"> را باز و مجدداً اجرا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کرد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د،</w:t>
      </w:r>
      <w:r w:rsidRPr="008D5210">
        <w:rPr>
          <w:rtl/>
        </w:rPr>
        <w:t xml:space="preserve"> مقدارجر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ان</w:t>
      </w:r>
      <w:r w:rsidRPr="008D5210">
        <w:rPr>
          <w:rtl/>
        </w:rPr>
        <w:t xml:space="preserve"> </w:t>
      </w:r>
      <w:r w:rsidRPr="008D5210">
        <w:t>drop-off</w:t>
      </w:r>
      <w:r w:rsidRPr="008D5210">
        <w:rPr>
          <w:rtl/>
        </w:rPr>
        <w:t xml:space="preserve"> در </w:t>
      </w:r>
      <w:r w:rsidRPr="008D5210">
        <w:t>Measurement View</w:t>
      </w:r>
      <w:r w:rsidRPr="008D5210">
        <w:rPr>
          <w:rtl/>
        </w:rPr>
        <w:t xml:space="preserve">، ستون </w:t>
      </w:r>
      <w:r w:rsidRPr="008D5210">
        <w:t>Assessment</w:t>
      </w:r>
      <w:r w:rsidRPr="008D5210">
        <w:rPr>
          <w:rtl/>
        </w:rPr>
        <w:t xml:space="preserve"> اشتباه </w:t>
      </w:r>
      <w:r w:rsidRPr="008D5210">
        <w:rPr>
          <w:rFonts w:hint="cs"/>
          <w:rtl/>
        </w:rPr>
        <w:t>نمایش داده می‌شد</w:t>
      </w:r>
      <w:r w:rsidRPr="008D5210">
        <w:rPr>
          <w:rtl/>
        </w:rPr>
        <w:t>. همچن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مقدار در </w:t>
      </w:r>
      <w:r w:rsidRPr="008D5210">
        <w:t>state</w:t>
      </w:r>
      <w:r w:rsidRPr="008D5210">
        <w:rPr>
          <w:rtl/>
        </w:rPr>
        <w:t xml:space="preserve"> مربوط به </w:t>
      </w:r>
      <w:r w:rsidRPr="008D5210">
        <w:t>drop</w:t>
      </w:r>
      <w:r w:rsidRPr="008D5210">
        <w:rPr>
          <w:rtl/>
        </w:rPr>
        <w:t xml:space="preserve">، در </w:t>
      </w:r>
      <w:r w:rsidRPr="008D5210">
        <w:t>Table View</w:t>
      </w:r>
      <w:r w:rsidRPr="008D5210">
        <w:rPr>
          <w:rtl/>
        </w:rPr>
        <w:t xml:space="preserve"> 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ز</w:t>
      </w:r>
      <w:r w:rsidRPr="008D5210">
        <w:rPr>
          <w:rtl/>
        </w:rPr>
        <w:t xml:space="preserve"> به درست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نما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ش</w:t>
      </w:r>
      <w:r w:rsidRPr="008D5210">
        <w:rPr>
          <w:rtl/>
        </w:rPr>
        <w:t xml:space="preserve"> داده نم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شد</w:t>
      </w:r>
      <w:r w:rsidRPr="008D5210">
        <w:rPr>
          <w:rFonts w:hint="cs"/>
          <w:rtl/>
        </w:rPr>
        <w:t xml:space="preserve"> که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برطرف</w:t>
      </w:r>
      <w:r w:rsidRPr="008D5210">
        <w:rPr>
          <w:rtl/>
        </w:rPr>
        <w:t xml:space="preserve"> شده است</w:t>
      </w:r>
      <w:r w:rsidRPr="008D5210">
        <w:rPr>
          <w:rFonts w:hint="cs"/>
          <w:rtl/>
        </w:rPr>
        <w:t>.</w:t>
      </w:r>
    </w:p>
    <w:p w14:paraId="43957D21" w14:textId="77777777" w:rsidR="0018196B" w:rsidRPr="008D5210" w:rsidRDefault="0018196B" w:rsidP="0018196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@DateVersion@1401-02-04   @Namefilestart@22.04.24.01@NamefileEnd@   @linkHrefStert@https://vebko.org/Downloads/Instructions/WhatsNew/Test-AMPro%2022.04.24.01/001_Test-AMPro%2022.04.24.01_001_fa.mp4@linkHrefEnd@</w:t>
      </w:r>
    </w:p>
    <w:p w14:paraId="51975556" w14:textId="15F2685C" w:rsidR="0018196B" w:rsidRPr="008D5210" w:rsidRDefault="0018196B" w:rsidP="0018196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هر گاه دو </w:t>
      </w:r>
      <w:r w:rsidRPr="008D5210">
        <w:t>state</w:t>
      </w:r>
      <w:r w:rsidRPr="008D5210">
        <w:rPr>
          <w:rFonts w:hint="cs"/>
          <w:rtl/>
        </w:rPr>
        <w:t xml:space="preserve"> وجود داشته باشد که یکی از </w:t>
      </w:r>
      <w:r w:rsidRPr="008D5210">
        <w:t>state</w:t>
      </w:r>
      <w:r w:rsidRPr="008D5210">
        <w:rPr>
          <w:rFonts w:hint="cs"/>
          <w:rtl/>
        </w:rPr>
        <w:t xml:space="preserve">ها </w:t>
      </w:r>
      <w:r w:rsidRPr="008D5210">
        <w:t>Continuous Ramp</w:t>
      </w:r>
      <w:r w:rsidRPr="008D5210">
        <w:rPr>
          <w:rFonts w:hint="cs"/>
          <w:rtl/>
        </w:rPr>
        <w:t xml:space="preserve"> و</w:t>
      </w:r>
      <w:r w:rsidRPr="008D5210">
        <w:rPr>
          <w:rFonts w:hint="cs"/>
          <w:rtl/>
          <w:lang w:val="de-DE"/>
        </w:rPr>
        <w:t xml:space="preserve"> </w:t>
      </w:r>
      <w:r w:rsidRPr="008D5210">
        <w:t>state</w:t>
      </w:r>
      <w:r w:rsidRPr="008D5210">
        <w:rPr>
          <w:rFonts w:hint="cs"/>
          <w:rtl/>
          <w:lang w:val="de-DE"/>
        </w:rPr>
        <w:t xml:space="preserve"> اول دارای </w:t>
      </w:r>
      <w:r w:rsidRPr="008D5210">
        <w:t>Offset</w:t>
      </w:r>
      <w:r w:rsidRPr="008D5210">
        <w:rPr>
          <w:rFonts w:hint="cs"/>
          <w:rtl/>
        </w:rPr>
        <w:t xml:space="preserve"> و </w:t>
      </w:r>
      <w:r w:rsidRPr="008D5210">
        <w:t>state</w:t>
      </w:r>
      <w:r w:rsidRPr="008D5210">
        <w:rPr>
          <w:rFonts w:hint="cs"/>
          <w:rtl/>
          <w:lang w:val="de-DE"/>
        </w:rPr>
        <w:t xml:space="preserve"> دوم چه </w:t>
      </w:r>
      <w:r w:rsidRPr="008D5210">
        <w:t>Offset</w:t>
      </w:r>
      <w:r w:rsidRPr="008D5210">
        <w:rPr>
          <w:rFonts w:hint="cs"/>
          <w:rtl/>
          <w:lang w:val="de-DE"/>
        </w:rPr>
        <w:t xml:space="preserve"> داشته باشد یا نه، با فعال کردن گزینه‌ی </w:t>
      </w:r>
      <w:r w:rsidRPr="008D5210">
        <w:t>Continue Last State Amplitude</w:t>
      </w:r>
      <w:r w:rsidRPr="008D5210">
        <w:rPr>
          <w:rFonts w:hint="cs"/>
          <w:rtl/>
          <w:lang w:val="de-DE"/>
        </w:rPr>
        <w:t xml:space="preserve"> باگی به وجود می‌آمد که بر طرف شده است.</w:t>
      </w:r>
    </w:p>
    <w:p w14:paraId="1AA61D11" w14:textId="77777777" w:rsidR="00282C29" w:rsidRPr="008D5210" w:rsidRDefault="00282C29" w:rsidP="00282C29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@DateVersion@1401-02-01   @Namefilestart@22.04.21.01@NamefileEnd@   @linkHrefStert@https://vebko.org/Downloads/Instructions/WhatsNew/Test-AMPro%2022.04.21.01/001_Test-AMPro%2022.04.21.01_001_fa.mp4@linkHrefEnd@</w:t>
      </w:r>
    </w:p>
    <w:p w14:paraId="77058E17" w14:textId="0F9A57DC" w:rsidR="00282C29" w:rsidRPr="008D5210" w:rsidRDefault="00282C29" w:rsidP="00282C29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پس از باز کردن فایل‌های قدیمی که حاوی </w:t>
      </w:r>
      <w:r w:rsidRPr="008D5210">
        <w:t>Time Assessment</w:t>
      </w:r>
      <w:r w:rsidRPr="008D5210">
        <w:rPr>
          <w:rFonts w:hint="cs"/>
          <w:rtl/>
        </w:rPr>
        <w:t xml:space="preserve"> بودند، به دلیل اضافه کردن مقادیر </w:t>
      </w:r>
      <w:r w:rsidRPr="008D5210">
        <w:t>t_start</w:t>
      </w:r>
      <w:r w:rsidRPr="008D5210">
        <w:rPr>
          <w:rFonts w:hint="cs"/>
          <w:rtl/>
        </w:rPr>
        <w:t xml:space="preserve"> و </w:t>
      </w:r>
      <w:r w:rsidRPr="008D5210">
        <w:t>t_end</w:t>
      </w:r>
      <w:r w:rsidRPr="008D5210">
        <w:rPr>
          <w:rFonts w:hint="cs"/>
          <w:rtl/>
        </w:rPr>
        <w:t xml:space="preserve">، مقادیر این بخش به درستی </w:t>
      </w:r>
      <w:r w:rsidRPr="008D5210">
        <w:t>load</w:t>
      </w:r>
      <w:r w:rsidRPr="008D5210">
        <w:rPr>
          <w:rFonts w:hint="cs"/>
          <w:rtl/>
        </w:rPr>
        <w:t xml:space="preserve"> نمی‌شدند که این مورد در نسخه‌ی جدید برطرف شده است.</w:t>
      </w:r>
    </w:p>
    <w:p w14:paraId="75E77333" w14:textId="77777777" w:rsidR="00E128FD" w:rsidRPr="008D5210" w:rsidRDefault="00E128FD" w:rsidP="00E128F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@DateVersion@1401-01-30   @Namefilestart@22.04.19.01@NamefileEnd@   @linkHrefStert@https://vebko.org/Downloads/Instructions/WhatsNew/Test-AMPro%2022.04.19.01/001_Test-AMPro%2022.04.19.01_001_fa.mp4@linkHrefEnd@</w:t>
      </w:r>
    </w:p>
    <w:p w14:paraId="0E64294E" w14:textId="132B35EB" w:rsidR="00E128FD" w:rsidRPr="008D5210" w:rsidRDefault="00E128FD" w:rsidP="00E128FD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 xml:space="preserve">اگر قبل از تست </w:t>
      </w:r>
      <w:r w:rsidRPr="008D5210">
        <w:t>binary input</w:t>
      </w:r>
      <w:r w:rsidRPr="008D5210">
        <w:rPr>
          <w:rtl/>
          <w:lang w:val="de-DE"/>
        </w:rPr>
        <w:t xml:space="preserve"> فعال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وجود داشته باشد، گز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t>Disable Error Overvoltage of Binary</w:t>
      </w:r>
      <w:r w:rsidRPr="008D5210">
        <w:rPr>
          <w:rtl/>
          <w:lang w:val="de-DE"/>
        </w:rPr>
        <w:t xml:space="preserve"> بطور پ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</w:t>
      </w:r>
      <w:r w:rsidRPr="008D5210">
        <w:rPr>
          <w:rtl/>
          <w:lang w:val="de-DE"/>
        </w:rPr>
        <w:t xml:space="preserve"> فرض غ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رفعال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خواهد بود</w:t>
      </w:r>
      <w:r w:rsidRPr="008D5210">
        <w:rPr>
          <w:rtl/>
          <w:lang w:val="de-DE"/>
        </w:rPr>
        <w:t xml:space="preserve"> و ح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تست نم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توان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</w:t>
      </w:r>
      <w:r w:rsidRPr="008D5210">
        <w:rPr>
          <w:rtl/>
          <w:lang w:val="de-DE"/>
        </w:rPr>
        <w:t xml:space="preserve"> آن را فعال کن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</w:t>
      </w:r>
      <w:r w:rsidRPr="008D5210">
        <w:rPr>
          <w:rtl/>
          <w:lang w:val="de-DE"/>
        </w:rPr>
        <w:t>.</w:t>
      </w:r>
    </w:p>
    <w:p w14:paraId="57CB43B0" w14:textId="77777777" w:rsidR="00034158" w:rsidRPr="008D5210" w:rsidRDefault="00034158" w:rsidP="00034158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@DateVersion@1401-01-28   @Namefilestart@22.04.17.01@NamefileEnd@   @linkHrefStert@https://vebko.org/Downloads/Instructions/WhatsNew/Test-AMPro%2022.04.17.01/001_Test-AMPro%2022.04.17.01_001_fa.mp4@linkHrefEnd@</w:t>
      </w:r>
    </w:p>
    <w:p w14:paraId="6DE9C6C2" w14:textId="2F293C82" w:rsidR="00034158" w:rsidRPr="008D5210" w:rsidRDefault="00034158" w:rsidP="00034158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 xml:space="preserve">اگر در </w:t>
      </w:r>
      <w:r w:rsidRPr="008D5210">
        <w:t>Show Signals</w:t>
      </w:r>
      <w:r w:rsidRPr="008D5210">
        <w:rPr>
          <w:rtl/>
          <w:lang w:val="de-DE"/>
        </w:rPr>
        <w:t xml:space="preserve"> تعداد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گنال</w:t>
      </w:r>
      <w:r w:rsidRPr="008D5210">
        <w:rPr>
          <w:rtl/>
          <w:lang w:val="de-DE"/>
        </w:rPr>
        <w:t xml:space="preserve"> را برا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نما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</w:t>
      </w:r>
      <w:r w:rsidRPr="008D5210">
        <w:rPr>
          <w:rtl/>
          <w:lang w:val="de-DE"/>
        </w:rPr>
        <w:t xml:space="preserve"> انتخاب کرده باش</w:t>
      </w:r>
      <w:r w:rsidRPr="008D5210">
        <w:rPr>
          <w:rFonts w:hint="cs"/>
          <w:rtl/>
          <w:lang w:val="de-DE"/>
        </w:rPr>
        <w:t>ید</w:t>
      </w:r>
      <w:r w:rsidRPr="008D5210">
        <w:rPr>
          <w:rFonts w:hint="eastAsia"/>
          <w:rtl/>
          <w:lang w:val="de-DE"/>
        </w:rPr>
        <w:t>،</w:t>
      </w:r>
      <w:r w:rsidRPr="008D5210">
        <w:rPr>
          <w:rtl/>
          <w:lang w:val="de-DE"/>
        </w:rPr>
        <w:t xml:space="preserve"> با باز کردن و بستن </w:t>
      </w:r>
      <w:r w:rsidRPr="008D5210">
        <w:t>Hardware Configuration</w:t>
      </w:r>
      <w:r w:rsidRPr="008D5210">
        <w:rPr>
          <w:rtl/>
          <w:lang w:val="de-DE"/>
        </w:rPr>
        <w:t xml:space="preserve">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گنال‌ها</w:t>
      </w:r>
      <w:r w:rsidRPr="008D5210">
        <w:rPr>
          <w:rtl/>
          <w:lang w:val="de-DE"/>
        </w:rPr>
        <w:t xml:space="preserve"> غ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رفعال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می‌شدند</w:t>
      </w:r>
      <w:r w:rsidRPr="008D5210">
        <w:rPr>
          <w:rtl/>
          <w:lang w:val="de-DE"/>
        </w:rPr>
        <w:t>.</w:t>
      </w:r>
      <w:r w:rsidRPr="008D5210">
        <w:rPr>
          <w:rFonts w:hint="cs"/>
          <w:rtl/>
          <w:lang w:val="de-DE"/>
        </w:rPr>
        <w:t xml:space="preserve"> این باگ در نسخه‌ی جدید برطرف شده است.</w:t>
      </w:r>
    </w:p>
    <w:p w14:paraId="2D04BDE1" w14:textId="77777777" w:rsidR="00302376" w:rsidRPr="008D5210" w:rsidRDefault="00302376" w:rsidP="00302376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@DateVersion@1401-01-22   @Namefilestart@22.04.11.01@NamefileEnd@   @linkHrefStert@https://vebko.org/Downloads/Instructions/WhatsNew/Test-AMPro%2022.04.11.01/001_Test-AMPro%2022.04.11.01_001_fa.mp4@linkHrefEnd@</w:t>
      </w:r>
    </w:p>
    <w:p w14:paraId="65B34B12" w14:textId="5C0319CC" w:rsidR="00302376" w:rsidRPr="008D5210" w:rsidRDefault="00302376" w:rsidP="0030237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قرار دادن مقادیر </w:t>
      </w:r>
      <w:r w:rsidRPr="008D5210">
        <w:rPr>
          <w:rtl/>
        </w:rPr>
        <w:t xml:space="preserve">در حالت </w:t>
      </w:r>
      <w:r w:rsidRPr="008D5210">
        <w:t>Primary Values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و با کلیک روی </w:t>
      </w:r>
      <w:r w:rsidRPr="008D5210">
        <w:t>Export Comtrade</w:t>
      </w:r>
      <w:r w:rsidRPr="008D5210">
        <w:rPr>
          <w:rtl/>
        </w:rPr>
        <w:t xml:space="preserve">، </w:t>
      </w:r>
      <w:r w:rsidRPr="008D5210">
        <w:rPr>
          <w:rFonts w:hint="cs"/>
          <w:rtl/>
        </w:rPr>
        <w:t>اطلاعات به درستی نشان داده می‌شوند.</w:t>
      </w:r>
    </w:p>
    <w:p w14:paraId="589B3843" w14:textId="77777777" w:rsidR="00A75A4F" w:rsidRPr="008D5210" w:rsidRDefault="00A75A4F" w:rsidP="00A75A4F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@DateVersion@1401-01-21   @Namefilestart@22.04.10.01@NamefileEnd@   @linkHrefStert@https://vebko.org/Downloads/Instructions/WhatsNew/Test-AMPro%2022.04.10.01/001_Test-AMPro%2022.04.10.01_001_fa.mp4@linkHrefEnd@</w:t>
      </w:r>
    </w:p>
    <w:p w14:paraId="66850AED" w14:textId="7E018764" w:rsidR="00A75A4F" w:rsidRPr="008D5210" w:rsidRDefault="00A75A4F" w:rsidP="00A75A4F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>اگر</w:t>
      </w:r>
      <w:r w:rsidRPr="008D5210">
        <w:rPr>
          <w:rFonts w:hint="cs"/>
          <w:rtl/>
          <w:lang w:val="de-DE"/>
        </w:rPr>
        <w:t xml:space="preserve"> در یکی از </w:t>
      </w:r>
      <w:r w:rsidRPr="008D5210">
        <w:t>state</w:t>
      </w:r>
      <w:r w:rsidRPr="008D5210">
        <w:rPr>
          <w:rFonts w:hint="cs"/>
          <w:rtl/>
          <w:lang w:val="de-DE"/>
        </w:rPr>
        <w:t xml:space="preserve">ها گزینه‌ی </w:t>
      </w:r>
      <w:r w:rsidRPr="008D5210">
        <w:t>Disable Get Actual</w:t>
      </w:r>
      <w:r w:rsidRPr="008D5210">
        <w:rPr>
          <w:rFonts w:hint="cs"/>
          <w:rtl/>
          <w:lang w:val="de-DE"/>
        </w:rPr>
        <w:t xml:space="preserve"> فعال و در دیگری غیرفعال بود، با جابجایی </w:t>
      </w:r>
      <w:r w:rsidRPr="008D5210">
        <w:t>cursor</w:t>
      </w:r>
      <w:r w:rsidRPr="008D5210">
        <w:rPr>
          <w:rFonts w:hint="cs"/>
          <w:rtl/>
        </w:rPr>
        <w:t xml:space="preserve">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مقدار </w:t>
      </w:r>
      <w:r w:rsidRPr="008D5210">
        <w:t>RMS</w:t>
      </w:r>
      <w:r w:rsidRPr="008D5210">
        <w:rPr>
          <w:rFonts w:hint="cs"/>
          <w:rtl/>
        </w:rPr>
        <w:t xml:space="preserve"> در </w:t>
      </w:r>
      <w:r w:rsidRPr="008D5210">
        <w:t>Data Table</w:t>
      </w:r>
      <w:r w:rsidRPr="008D5210">
        <w:rPr>
          <w:rFonts w:hint="cs"/>
          <w:rtl/>
        </w:rPr>
        <w:t xml:space="preserve"> برابر </w:t>
      </w:r>
      <w:r w:rsidRPr="008D5210">
        <w:t>na</w:t>
      </w:r>
      <w:r w:rsidRPr="008D5210">
        <w:rPr>
          <w:rFonts w:hint="cs"/>
          <w:rtl/>
        </w:rPr>
        <w:t xml:space="preserve"> نمایش داده می‌شد.</w:t>
      </w:r>
      <w:r w:rsidRPr="008D5210">
        <w:rPr>
          <w:rFonts w:hint="cs"/>
          <w:rtl/>
          <w:lang w:val="de-DE"/>
        </w:rPr>
        <w:t xml:space="preserve"> این باگ در نسخه‌ی جدید برطرف شده است.</w:t>
      </w:r>
    </w:p>
    <w:p w14:paraId="037F6543" w14:textId="77777777" w:rsidR="00B6368D" w:rsidRPr="008D5210" w:rsidRDefault="00B6368D" w:rsidP="00B6368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@DateVersion@1401-01-15   @Namefilestart@22.04.04.01@NamefileEnd@   @linkHrefStert@https://vebko.org/Downloads/Instructions/WhatsNew/Test-AMPro%2022.04.04.01/001_Test-AMPro%2022.04.04.01_001_fa.mp4@linkHrefEnd@</w:t>
      </w:r>
    </w:p>
    <w:p w14:paraId="4C68F24D" w14:textId="1BB3F0D4" w:rsidR="00B6368D" w:rsidRPr="008D5210" w:rsidRDefault="00B6368D" w:rsidP="00B6368D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>اگر</w:t>
      </w:r>
      <w:r w:rsidRPr="008D5210">
        <w:rPr>
          <w:rFonts w:hint="cs"/>
          <w:rtl/>
          <w:lang w:val="de-DE"/>
        </w:rPr>
        <w:t xml:space="preserve"> </w:t>
      </w:r>
      <w:r w:rsidRPr="008D5210">
        <w:t>Save Last Actual Data</w:t>
      </w:r>
      <w:r w:rsidRPr="008D5210">
        <w:rPr>
          <w:rFonts w:hint="cs"/>
          <w:rtl/>
          <w:lang w:val="de-DE"/>
        </w:rPr>
        <w:t xml:space="preserve"> فعال بود، مقدار </w:t>
      </w:r>
      <w:r w:rsidRPr="008D5210">
        <w:t>RMS</w:t>
      </w:r>
      <w:r w:rsidRPr="008D5210">
        <w:rPr>
          <w:rFonts w:hint="cs"/>
          <w:rtl/>
          <w:lang w:val="de-DE"/>
        </w:rPr>
        <w:t xml:space="preserve"> در برخی از نقاط صفر بود. این مورد در نسخه‌ی جدید اصلاح شده است.</w:t>
      </w:r>
    </w:p>
    <w:p w14:paraId="28022640" w14:textId="77777777" w:rsidR="00923F6C" w:rsidRPr="008D5210" w:rsidRDefault="00923F6C" w:rsidP="00923F6C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@DateVersion@1401-01-15   @Namefilestart@22.04.03.01@NamefileEnd@   @linkHrefStert@https://vebko.org/Downloads/Instructions/WhatsNew/Test-AMPro%2022.04.04.01/001_Test-AMPro%2022.04.04.01_001_fa.mp4@linkHrefEnd@</w:t>
      </w:r>
    </w:p>
    <w:p w14:paraId="265E195D" w14:textId="7BC02BEB" w:rsidR="00923F6C" w:rsidRPr="008D5210" w:rsidRDefault="00923F6C" w:rsidP="00923F6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تمامی روم‌ها پس از اجرای تست اگر </w:t>
      </w:r>
      <w:r w:rsidRPr="008D5210">
        <w:t>actual</w:t>
      </w:r>
      <w:r w:rsidRPr="008D5210">
        <w:rPr>
          <w:rFonts w:hint="cs"/>
          <w:rtl/>
          <w:lang w:val="de-DE"/>
        </w:rPr>
        <w:t xml:space="preserve"> فعال باشد، زمان آن در پایین صفحه و داخل پرانتز درج خواهد شد.</w:t>
      </w:r>
    </w:p>
    <w:p w14:paraId="5E00A593" w14:textId="612AC543" w:rsidR="00923F6C" w:rsidRPr="008D5210" w:rsidRDefault="00923F6C" w:rsidP="00923F6C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از این پس دو گزینه‌ی </w:t>
      </w:r>
      <w:r w:rsidRPr="008D5210">
        <w:rPr>
          <w:lang w:val="de-DE"/>
        </w:rPr>
        <w:t>Live Scroll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Live Scroll Actual</w:t>
      </w:r>
      <w:r w:rsidRPr="008D5210">
        <w:rPr>
          <w:rFonts w:hint="cs"/>
          <w:rtl/>
        </w:rPr>
        <w:t xml:space="preserve"> همزمان نمی‌توانند فعال باشند. همچنین </w:t>
      </w:r>
      <w:r w:rsidRPr="008D5210">
        <w:rPr>
          <w:rFonts w:hint="cs"/>
          <w:rtl/>
          <w:lang w:val="de-DE"/>
        </w:rPr>
        <w:t xml:space="preserve">می‌توانید از </w:t>
      </w:r>
      <w:r w:rsidRPr="008D5210">
        <w:rPr>
          <w:rFonts w:hint="cs"/>
          <w:rtl/>
        </w:rPr>
        <w:t xml:space="preserve">گزینه‌ی </w:t>
      </w:r>
      <w:r w:rsidRPr="008D5210">
        <w:rPr>
          <w:lang w:val="de-DE"/>
        </w:rPr>
        <w:t>Live Scroll Actual</w:t>
      </w:r>
      <w:r w:rsidRPr="008D5210">
        <w:rPr>
          <w:rFonts w:hint="cs"/>
          <w:rtl/>
        </w:rPr>
        <w:t xml:space="preserve"> برای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>ها استفاده نمایید.</w:t>
      </w:r>
    </w:p>
    <w:p w14:paraId="3F4E27C7" w14:textId="77777777" w:rsidR="007F0117" w:rsidRPr="008D5210" w:rsidRDefault="007F0117" w:rsidP="007F0117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@DateVersion@1401-01-09   @Namefilestart@22.03.29.01@NamefileEnd@   @linkHrefStert@https://vebko.org/Downloads/Instructions/WhatsNew/Test-AMPro%2022.03.29.01/001_Test-AMPro%2022.03.29.01_001_fa.mp4@linkHrefEnd@</w:t>
      </w:r>
    </w:p>
    <w:p w14:paraId="02823DBF" w14:textId="1661D561" w:rsidR="007F0117" w:rsidRPr="008D5210" w:rsidRDefault="007F0117" w:rsidP="007F0117">
      <w:pPr>
        <w:pStyle w:val="AAA-MatnAsli"/>
        <w:ind w:firstLine="0"/>
        <w:rPr>
          <w:rtl/>
        </w:rPr>
      </w:pPr>
      <w:r w:rsidRPr="008D5210">
        <w:rPr>
          <w:rFonts w:hint="cs"/>
          <w:rtl/>
          <w:lang w:val="de-DE"/>
        </w:rPr>
        <w:t xml:space="preserve">ستون جدیدی بنام </w:t>
      </w:r>
      <w:r w:rsidRPr="008D5210">
        <w:t>Selectivity</w:t>
      </w:r>
      <w:r w:rsidRPr="008D5210">
        <w:rPr>
          <w:rFonts w:hint="cs"/>
          <w:rtl/>
          <w:lang w:val="de-DE"/>
        </w:rPr>
        <w:t xml:space="preserve"> اضافه شده است. اگر مقدار ولتاژ اندازه گیری شده مشخص نبوده و مثلا از حالت انتخابی بیشتر باشد، پس از گذشت زمان مشخص شده در این ستون، به حالت بعدی تغییر کرده تا مقدار صحیح ولتاژِ خوانده شده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نمایش داده شود.</w:t>
      </w:r>
    </w:p>
    <w:p w14:paraId="2C6C360B" w14:textId="42439938" w:rsidR="007F0117" w:rsidRPr="008D5210" w:rsidRDefault="007F0117" w:rsidP="007F0117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micro</w:t>
      </w:r>
      <w:r w:rsidRPr="008D5210">
        <w:rPr>
          <w:rFonts w:hint="cs"/>
          <w:rtl/>
          <w:lang w:val="de-DE"/>
        </w:rPr>
        <w:t xml:space="preserve"> دستگاه شما </w:t>
      </w:r>
      <w:r w:rsidRPr="008D5210">
        <w:rPr>
          <w:lang w:val="de-DE"/>
        </w:rPr>
        <w:t>Vivado(7020)</w:t>
      </w:r>
      <w:r w:rsidRPr="008D5210">
        <w:rPr>
          <w:rFonts w:hint="cs"/>
          <w:rtl/>
          <w:lang w:val="de-DE"/>
        </w:rPr>
        <w:t xml:space="preserve"> است، می‌توانید فاز و فرکانس </w:t>
      </w:r>
      <w:r w:rsidRPr="008D5210">
        <w:rPr>
          <w:lang w:val="de-DE"/>
        </w:rPr>
        <w:t>binary input</w:t>
      </w:r>
      <w:r w:rsidRPr="008D5210">
        <w:rPr>
          <w:rFonts w:hint="cs"/>
          <w:rtl/>
          <w:lang w:val="de-DE"/>
        </w:rPr>
        <w:t xml:space="preserve">ها را برای مدت زمان طولانی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 نمایش دهید.</w:t>
      </w:r>
    </w:p>
    <w:p w14:paraId="0D85BB62" w14:textId="77777777" w:rsidR="008648BA" w:rsidRPr="008D5210" w:rsidRDefault="008648BA" w:rsidP="008648BA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@DateVersion@1401-01-06   @Namefilestart@22.03.26.01@NamefileEnd@   @linkHrefStert@https://vebko.org/Downloads/Instructions/WhatsNew/Test-AMPro%2022.03.26.01/001_Test-AMPro%2022.03.26.01_001_fa.mp4@linkHrefEnd@</w:t>
      </w:r>
    </w:p>
    <w:p w14:paraId="10B796DA" w14:textId="3659CEEA" w:rsidR="008648BA" w:rsidRPr="008D5210" w:rsidRDefault="008648BA" w:rsidP="008648BA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با استفاده از گزینه‌ی </w:t>
      </w:r>
      <w:r w:rsidRPr="008D5210">
        <w:t>Long Time Record</w:t>
      </w:r>
      <w:r w:rsidRPr="008D5210">
        <w:rPr>
          <w:rFonts w:hint="cs"/>
          <w:rtl/>
          <w:lang w:val="de-DE"/>
        </w:rPr>
        <w:t xml:space="preserve"> امکانی ایجاد شده است تا بتوانید مقادیر را برای مدت زمانِ طولانی‌تری در </w:t>
      </w:r>
      <w:r w:rsidRPr="008D5210">
        <w:t>Signal View</w:t>
      </w:r>
      <w:r w:rsidRPr="008D5210">
        <w:rPr>
          <w:rFonts w:hint="cs"/>
          <w:rtl/>
        </w:rPr>
        <w:t xml:space="preserve"> مشاهده نمایید. حداقل مقداری که برای فیلد</w:t>
      </w:r>
      <w:r w:rsidRPr="008D5210">
        <w:rPr>
          <w:rFonts w:hint="cs"/>
          <w:rtl/>
          <w:lang w:val="de-DE"/>
        </w:rPr>
        <w:t xml:space="preserve"> </w:t>
      </w:r>
      <w:r w:rsidRPr="008D5210">
        <w:t>Sample Time</w:t>
      </w:r>
      <w:r w:rsidRPr="008D5210">
        <w:rPr>
          <w:rFonts w:hint="cs"/>
          <w:rtl/>
        </w:rPr>
        <w:t xml:space="preserve"> می‌توانید در نظر بگیرید، </w:t>
      </w:r>
      <w:r w:rsidRPr="008D5210">
        <w:rPr>
          <w:rFonts w:hint="cs"/>
          <w:rtl/>
          <w:lang w:val="de-DE"/>
        </w:rPr>
        <w:t>100 میلی ثانیه</w:t>
      </w:r>
      <w:r w:rsidRPr="008D5210">
        <w:rPr>
          <w:rFonts w:hint="cs"/>
          <w:rtl/>
        </w:rPr>
        <w:t xml:space="preserve"> است</w:t>
      </w:r>
      <w:r w:rsidRPr="008D5210">
        <w:rPr>
          <w:rFonts w:hint="cs"/>
          <w:rtl/>
          <w:lang w:val="de-DE"/>
        </w:rPr>
        <w:t>.</w:t>
      </w:r>
    </w:p>
    <w:p w14:paraId="377F52D0" w14:textId="77777777" w:rsidR="00451489" w:rsidRPr="008D5210" w:rsidRDefault="00451489" w:rsidP="00451489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@DateVersion@1400-12-17   @Namefilestart@22.03.08.01@NamefileEnd@   @linkHrefStert@https://vebko.org/Downloads/Instructions/WhatsNew/Test-AMPro%2022.03.08.01/001_Test-AMPro%2022.03.08.01_001_fa.mp4@linkHrefEnd@</w:t>
      </w:r>
    </w:p>
    <w:p w14:paraId="5CFD32F3" w14:textId="40DE89C9" w:rsidR="00451489" w:rsidRPr="008D5210" w:rsidRDefault="00451489" w:rsidP="00451489">
      <w:pPr>
        <w:pStyle w:val="AAA-MatnAsli"/>
      </w:pPr>
      <w:r w:rsidRPr="008D5210">
        <w:rPr>
          <w:rFonts w:hint="cs"/>
          <w:rtl/>
        </w:rPr>
        <w:t xml:space="preserve">مشکلات مربوط به </w:t>
      </w:r>
      <w:r w:rsidRPr="008D5210">
        <w:t>copy/paste</w:t>
      </w:r>
      <w:r w:rsidRPr="008D5210">
        <w:rPr>
          <w:rFonts w:hint="cs"/>
          <w:rtl/>
        </w:rPr>
        <w:t xml:space="preserve"> کردن یک سطر در </w:t>
      </w:r>
      <w:r w:rsidRPr="008D5210">
        <w:t>Ramp Assessment</w:t>
      </w:r>
      <w:r w:rsidRPr="008D5210">
        <w:rPr>
          <w:rFonts w:hint="cs"/>
          <w:rtl/>
        </w:rPr>
        <w:t xml:space="preserve"> برطرف شده است.</w:t>
      </w:r>
    </w:p>
    <w:p w14:paraId="5476C912" w14:textId="77777777" w:rsidR="00B41E0E" w:rsidRPr="008D5210" w:rsidRDefault="00B41E0E" w:rsidP="00B41E0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@DateVersion@1400-11-20   @Namefilestart@22.02.09.01@NamefileEnd@   @linkHrefStert@https://vebko.org/Downloads/Instructions/WhatsNew/Test-AMPro%2022.02.09.01/001_Test-AMPro%2022.02.09.01_001_fa.mp4@linkHrefEnd@</w:t>
      </w:r>
    </w:p>
    <w:p w14:paraId="754BD255" w14:textId="3458B3D2" w:rsidR="00B41E0E" w:rsidRPr="008D5210" w:rsidRDefault="00B41E0E" w:rsidP="00B41E0E">
      <w:pPr>
        <w:pStyle w:val="AAA-MatnAsli"/>
        <w:rPr>
          <w:rtl/>
          <w:lang w:val="de-DE"/>
        </w:rPr>
      </w:pPr>
      <w:r w:rsidRPr="008D5210">
        <w:rPr>
          <w:rtl/>
        </w:rPr>
        <w:t>محاسبات مربوط به بخش موهوم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توال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صفر در  </w:t>
      </w:r>
      <w:r w:rsidRPr="008D5210">
        <w:t>Symmetrical Component</w:t>
      </w:r>
      <w:r w:rsidRPr="008D5210">
        <w:rPr>
          <w:rtl/>
        </w:rPr>
        <w:t xml:space="preserve"> اصلاح شد</w:t>
      </w:r>
      <w:r w:rsidRPr="008D5210">
        <w:rPr>
          <w:rFonts w:hint="cs"/>
          <w:rtl/>
        </w:rPr>
        <w:t>ه است</w:t>
      </w:r>
      <w:r w:rsidRPr="008D5210">
        <w:rPr>
          <w:rtl/>
        </w:rPr>
        <w:t xml:space="preserve">. </w:t>
      </w:r>
    </w:p>
    <w:p w14:paraId="5C17D11C" w14:textId="2E63AB1E" w:rsidR="00B41E0E" w:rsidRPr="008D5210" w:rsidRDefault="00B41E0E" w:rsidP="00B41E0E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بطور پیش فرض پس از کلیک روی </w:t>
      </w:r>
      <w:r w:rsidRPr="008D5210">
        <w:rPr>
          <w:lang w:val="de-DE"/>
        </w:rPr>
        <w:t>Insert Z Shot</w:t>
      </w:r>
      <w:r w:rsidRPr="008D5210">
        <w:rPr>
          <w:rFonts w:hint="cs"/>
          <w:rtl/>
          <w:lang w:val="de-DE"/>
        </w:rPr>
        <w:t xml:space="preserve">، زوایای ولتاژی در سه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(</w:t>
      </w:r>
      <w:r w:rsidRPr="008D5210">
        <w:rPr>
          <w:lang w:val="de-DE"/>
        </w:rPr>
        <w:t>prefault, fault, post fault</w:t>
      </w:r>
      <w:r w:rsidRPr="008D5210">
        <w:rPr>
          <w:rFonts w:hint="cs"/>
          <w:rtl/>
          <w:lang w:val="de-DE"/>
        </w:rPr>
        <w:t xml:space="preserve">) به ترتیب صفر، </w:t>
      </w:r>
      <w:r w:rsidRPr="008D5210">
        <w:rPr>
          <w:rFonts w:hint="cs"/>
          <w:rtl/>
        </w:rPr>
        <w:t xml:space="preserve">120- و 120 درجه و زوایای جریانی </w:t>
      </w: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خطا (</w:t>
      </w:r>
      <w:r w:rsidRPr="008D5210">
        <w:rPr>
          <w:lang w:val="de-DE"/>
        </w:rPr>
        <w:t>L1-L2-L3, 100%</w:t>
      </w:r>
      <w:r w:rsidRPr="008D5210">
        <w:rPr>
          <w:rFonts w:hint="cs"/>
          <w:rtl/>
          <w:lang w:val="de-DE"/>
        </w:rPr>
        <w:t xml:space="preserve">) </w:t>
      </w:r>
      <w:r w:rsidRPr="008D5210">
        <w:rPr>
          <w:rFonts w:hint="cs"/>
          <w:rtl/>
        </w:rPr>
        <w:t xml:space="preserve">از اختلاف بین زاویه ولتاژ با </w:t>
      </w:r>
      <w:r w:rsidRPr="008D5210">
        <w:rPr>
          <w:rFonts w:hint="cs"/>
          <w:rtl/>
          <w:lang w:val="de-DE"/>
        </w:rPr>
        <w:t>زوایه خط (</w:t>
      </w:r>
      <w:r w:rsidRPr="008D5210">
        <w:rPr>
          <w:lang w:val="de-DE"/>
        </w:rPr>
        <w:t>Line Angle</w:t>
      </w:r>
      <w:r w:rsidRPr="008D5210">
        <w:rPr>
          <w:rFonts w:hint="cs"/>
          <w:rtl/>
          <w:lang w:val="de-DE"/>
        </w:rPr>
        <w:t xml:space="preserve">) محاسبه </w:t>
      </w:r>
      <w:r w:rsidRPr="008D5210">
        <w:rPr>
          <w:rFonts w:hint="cs"/>
          <w:rtl/>
        </w:rPr>
        <w:t xml:space="preserve">خواهد </w:t>
      </w:r>
      <w:r w:rsidRPr="008D5210">
        <w:rPr>
          <w:rFonts w:hint="cs"/>
          <w:rtl/>
          <w:lang w:val="de-DE"/>
        </w:rPr>
        <w:t>شد</w:t>
      </w:r>
      <w:r w:rsidRPr="008D5210">
        <w:rPr>
          <w:rFonts w:hint="cs"/>
          <w:rtl/>
        </w:rPr>
        <w:t>.</w:t>
      </w:r>
    </w:p>
    <w:p w14:paraId="40C5FC04" w14:textId="77777777" w:rsidR="00510796" w:rsidRPr="008D5210" w:rsidRDefault="00510796" w:rsidP="00510796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@DateVersion@1400-11-13   @Namefilestart@22.02.02.01@NamefileEnd@   @linkHrefStert@https://vebko.org/Downloads/Instructions/WhatsNew/Test-AMPro%2022.02.02.01/001_Test-AMPro%2022.02.02.01_001_fa.mp4@linkHrefEnd@</w:t>
      </w:r>
    </w:p>
    <w:p w14:paraId="078F9DE8" w14:textId="40A87C02" w:rsidR="00510796" w:rsidRPr="008D5210" w:rsidRDefault="00510796" w:rsidP="00510796">
      <w:pPr>
        <w:pStyle w:val="AAA-MatnAsli"/>
        <w:rPr>
          <w:rtl/>
          <w:lang w:val="de-DE"/>
        </w:rPr>
      </w:pPr>
      <w:r w:rsidRPr="008D5210">
        <w:rPr>
          <w:rtl/>
        </w:rPr>
        <w:t>توال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ها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مربوط به </w:t>
      </w:r>
      <w:r w:rsidRPr="008D5210">
        <w:rPr>
          <w:rtl/>
        </w:rPr>
        <w:t>گروه جر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ان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t>B</w:t>
      </w:r>
      <w:r w:rsidRPr="008D5210">
        <w:rPr>
          <w:rtl/>
        </w:rPr>
        <w:t xml:space="preserve"> در بخش </w:t>
      </w:r>
      <w:r w:rsidRPr="008D5210">
        <w:t>Calculations</w:t>
      </w:r>
      <w:r w:rsidRPr="008D5210">
        <w:rPr>
          <w:rtl/>
        </w:rPr>
        <w:t xml:space="preserve"> و در بخش </w:t>
      </w:r>
      <w:r w:rsidRPr="008D5210">
        <w:t>Show Signals</w:t>
      </w:r>
      <w:r w:rsidRPr="008D5210">
        <w:rPr>
          <w:rtl/>
        </w:rPr>
        <w:t xml:space="preserve"> وجود ندا</w:t>
      </w:r>
      <w:r w:rsidRPr="008D5210">
        <w:rPr>
          <w:rFonts w:hint="cs"/>
          <w:rtl/>
        </w:rPr>
        <w:t>شت که این مورد به نسخه‌ی جدید اضافه شده است</w:t>
      </w:r>
      <w:r w:rsidRPr="008D5210">
        <w:rPr>
          <w:rtl/>
        </w:rPr>
        <w:t xml:space="preserve">. </w:t>
      </w:r>
      <w:r w:rsidRPr="008D5210">
        <w:rPr>
          <w:rFonts w:hint="cs"/>
          <w:rtl/>
        </w:rPr>
        <w:t xml:space="preserve">همچنین </w:t>
      </w:r>
      <w:r w:rsidRPr="008D5210">
        <w:rPr>
          <w:rtl/>
        </w:rPr>
        <w:t>امکان</w:t>
      </w:r>
      <w:r w:rsidRPr="008D5210">
        <w:rPr>
          <w:rFonts w:hint="cs"/>
          <w:rtl/>
        </w:rPr>
        <w:t>ی به وجود آمد تا</w:t>
      </w:r>
      <w:r w:rsidRPr="008D5210">
        <w:rPr>
          <w:rtl/>
        </w:rPr>
        <w:t xml:space="preserve"> س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گنال‌ها</w:t>
      </w:r>
      <w:r w:rsidRPr="008D5210">
        <w:rPr>
          <w:rFonts w:hint="cs"/>
          <w:rtl/>
        </w:rPr>
        <w:t>یی</w:t>
      </w:r>
      <w:r w:rsidRPr="008D5210">
        <w:rPr>
          <w:rtl/>
        </w:rPr>
        <w:t xml:space="preserve"> که در بخش </w:t>
      </w:r>
      <w:r w:rsidRPr="008D5210">
        <w:t>Show Signals</w:t>
      </w:r>
      <w:r w:rsidRPr="008D5210">
        <w:rPr>
          <w:rtl/>
        </w:rPr>
        <w:t xml:space="preserve"> انتخاب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شوند</w:t>
      </w:r>
      <w:r w:rsidRPr="008D5210">
        <w:rPr>
          <w:rtl/>
        </w:rPr>
        <w:t xml:space="preserve"> را بتوان در </w:t>
      </w:r>
      <w:r w:rsidRPr="008D5210">
        <w:t>Data Table</w:t>
      </w:r>
      <w:r w:rsidRPr="008D5210">
        <w:rPr>
          <w:rtl/>
        </w:rPr>
        <w:t xml:space="preserve"> به </w:t>
      </w:r>
      <w:r w:rsidRPr="008D5210">
        <w:t>cursor</w:t>
      </w:r>
      <w:r w:rsidRPr="008D5210">
        <w:rPr>
          <w:rtl/>
        </w:rPr>
        <w:t xml:space="preserve">ها </w:t>
      </w:r>
      <w:r w:rsidRPr="008D5210">
        <w:t>assign</w:t>
      </w:r>
      <w:r w:rsidRPr="008D5210">
        <w:rPr>
          <w:rtl/>
        </w:rPr>
        <w:t xml:space="preserve"> کرد. </w:t>
      </w:r>
      <w:r w:rsidRPr="008D5210">
        <w:rPr>
          <w:rFonts w:hint="cs"/>
          <w:rtl/>
        </w:rPr>
        <w:t xml:space="preserve">مثلاً </w:t>
      </w:r>
      <w:r w:rsidRPr="008D5210">
        <w:rPr>
          <w:rtl/>
        </w:rPr>
        <w:t xml:space="preserve">اگر در بخش </w:t>
      </w:r>
      <w:r w:rsidRPr="008D5210">
        <w:t>Show Signals</w:t>
      </w:r>
      <w:r w:rsidRPr="008D5210">
        <w:rPr>
          <w:rFonts w:hint="cs"/>
          <w:rtl/>
        </w:rPr>
        <w:t xml:space="preserve"> </w:t>
      </w:r>
      <w:r w:rsidRPr="008D5210">
        <w:rPr>
          <w:rtl/>
        </w:rPr>
        <w:t>س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گنال‌ها</w:t>
      </w:r>
      <w:r w:rsidRPr="008D5210">
        <w:rPr>
          <w:rFonts w:hint="cs"/>
          <w:rtl/>
        </w:rPr>
        <w:t>ی (توالی صفر)</w:t>
      </w:r>
      <w:r w:rsidRPr="008D5210">
        <w:rPr>
          <w:rtl/>
        </w:rPr>
        <w:t xml:space="preserve"> </w:t>
      </w:r>
      <w:r w:rsidRPr="008D5210">
        <w:t>I2, I0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(توالی منفی) </w:t>
      </w:r>
      <w:r w:rsidRPr="008D5210">
        <w:rPr>
          <w:rtl/>
        </w:rPr>
        <w:t>را فعال کن</w:t>
      </w:r>
      <w:r w:rsidRPr="008D5210">
        <w:rPr>
          <w:rFonts w:hint="cs"/>
          <w:rtl/>
        </w:rPr>
        <w:t>ید،</w:t>
      </w:r>
      <w:r w:rsidRPr="008D5210">
        <w:rPr>
          <w:rtl/>
        </w:rPr>
        <w:t xml:space="preserve"> مقدار </w:t>
      </w:r>
      <w:r w:rsidRPr="008D5210">
        <w:rPr>
          <w:rFonts w:hint="cs"/>
          <w:rtl/>
        </w:rPr>
        <w:t xml:space="preserve">آن‌ها به </w:t>
      </w:r>
      <w:r w:rsidRPr="008D5210">
        <w:rPr>
          <w:rtl/>
        </w:rPr>
        <w:t>درست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نشان </w:t>
      </w:r>
      <w:r w:rsidRPr="008D5210">
        <w:rPr>
          <w:rFonts w:hint="cs"/>
          <w:rtl/>
        </w:rPr>
        <w:t xml:space="preserve">داده </w:t>
      </w:r>
      <w:r w:rsidRPr="008D5210">
        <w:rPr>
          <w:rtl/>
        </w:rPr>
        <w:t>م</w:t>
      </w:r>
      <w:r w:rsidRPr="008D5210">
        <w:rPr>
          <w:rFonts w:hint="cs"/>
          <w:rtl/>
        </w:rPr>
        <w:t>ی‌شود</w:t>
      </w:r>
      <w:r w:rsidRPr="008D5210">
        <w:rPr>
          <w:rtl/>
        </w:rPr>
        <w:t>.</w:t>
      </w:r>
    </w:p>
    <w:p w14:paraId="1AD6CD55" w14:textId="1AAA37F7" w:rsidR="00510796" w:rsidRPr="008D5210" w:rsidRDefault="00510796" w:rsidP="00510796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>از این</w:t>
      </w:r>
      <w:r w:rsidRPr="008D5210">
        <w:rPr>
          <w:rtl/>
        </w:rPr>
        <w:t xml:space="preserve"> پس با کل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ک</w:t>
      </w:r>
      <w:r w:rsidRPr="008D5210">
        <w:rPr>
          <w:rtl/>
        </w:rPr>
        <w:t xml:space="preserve"> رو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Insert Z shot</w:t>
      </w:r>
      <w:r w:rsidRPr="008D5210">
        <w:rPr>
          <w:rtl/>
        </w:rPr>
        <w:t>، زاو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ولتاژ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در هر سه </w:t>
      </w:r>
      <w:r w:rsidRPr="008D5210">
        <w:rPr>
          <w:lang w:val="de-DE"/>
        </w:rPr>
        <w:t>state</w:t>
      </w:r>
      <w:r w:rsidRPr="008D5210">
        <w:rPr>
          <w:rtl/>
        </w:rPr>
        <w:t xml:space="preserve"> برابر صفر، -120 و 120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شوند</w:t>
      </w:r>
      <w:r w:rsidRPr="008D5210">
        <w:rPr>
          <w:rtl/>
        </w:rPr>
        <w:t>.</w:t>
      </w:r>
    </w:p>
    <w:p w14:paraId="74D11254" w14:textId="0F31AD0A" w:rsidR="00510796" w:rsidRPr="008D5210" w:rsidRDefault="00510796" w:rsidP="00510796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پس از انتخاب </w:t>
      </w:r>
      <w:r w:rsidRPr="008D5210">
        <w:rPr>
          <w:lang w:val="de-DE"/>
        </w:rPr>
        <w:t>Stable Power Swing</w:t>
      </w:r>
      <w:r w:rsidRPr="008D5210">
        <w:rPr>
          <w:rFonts w:hint="cs"/>
          <w:rtl/>
        </w:rPr>
        <w:t>، می‌توانید خطای همزمان با نوسان توان پایدار اضافه کنید.</w:t>
      </w:r>
    </w:p>
    <w:p w14:paraId="3A447C8A" w14:textId="7FC815D8" w:rsidR="00510796" w:rsidRPr="008D5210" w:rsidRDefault="00510796" w:rsidP="0051079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‌ در فیلد </w:t>
      </w:r>
      <w:r w:rsidRPr="008D5210">
        <w:rPr>
          <w:lang w:val="de-DE"/>
        </w:rPr>
        <w:t>System Frequency</w:t>
      </w:r>
      <w:r w:rsidRPr="008D5210">
        <w:rPr>
          <w:rFonts w:hint="cs"/>
          <w:rtl/>
          <w:lang w:val="de-DE"/>
        </w:rPr>
        <w:t xml:space="preserve">، می‌توانید مقدار فرکانس دلخواه را در تمامی </w:t>
      </w:r>
      <w:r w:rsidRPr="008D5210">
        <w:rPr>
          <w:lang w:val="de-DE"/>
        </w:rPr>
        <w:t>test case</w:t>
      </w:r>
      <w:r w:rsidRPr="008D5210">
        <w:rPr>
          <w:rFonts w:hint="cs"/>
          <w:rtl/>
          <w:lang w:val="de-DE"/>
        </w:rPr>
        <w:t>ها وارد کنید.</w:t>
      </w:r>
    </w:p>
    <w:p w14:paraId="60145809" w14:textId="77777777" w:rsidR="00BB0698" w:rsidRPr="008D5210" w:rsidRDefault="00BB0698" w:rsidP="00BB0698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@DateVersion@1400-10-28   @Namefilestart@22.01.18.01@NamefileEnd@   @linkHrefStert@https://vebko.org/Downloads/Instructions/WhatsNew/Test-AMPro%2022.01.18.01/001_Test-AMPro%2022.01.18.01_001_fa.mp4@linkHrefEnd@</w:t>
      </w:r>
    </w:p>
    <w:p w14:paraId="1F70D542" w14:textId="39FB0F08" w:rsidR="00BB0698" w:rsidRPr="008D5210" w:rsidRDefault="00BB0698" w:rsidP="00BB0698">
      <w:pPr>
        <w:pStyle w:val="AAA-MatnAsli"/>
      </w:pPr>
      <w:r w:rsidRPr="008D5210">
        <w:rPr>
          <w:rtl/>
        </w:rPr>
        <w:t xml:space="preserve">در </w:t>
      </w:r>
      <w:r w:rsidRPr="008D5210">
        <w:t>Table View</w:t>
      </w:r>
      <w:r w:rsidRPr="008D5210">
        <w:rPr>
          <w:rtl/>
        </w:rPr>
        <w:t xml:space="preserve"> وقت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جداول کوچک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شوند،</w:t>
      </w:r>
      <w:r w:rsidRPr="008D5210">
        <w:rPr>
          <w:rtl/>
        </w:rPr>
        <w:t xml:space="preserve">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توان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</w:t>
      </w:r>
      <w:r w:rsidRPr="008D5210">
        <w:rPr>
          <w:rtl/>
        </w:rPr>
        <w:t xml:space="preserve"> زمان هر </w:t>
      </w:r>
      <w:r w:rsidRPr="008D5210">
        <w:t>state</w:t>
      </w:r>
      <w:r w:rsidRPr="008D5210">
        <w:rPr>
          <w:rtl/>
        </w:rPr>
        <w:t xml:space="preserve"> و وضع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ت</w:t>
      </w:r>
      <w:r w:rsidRPr="008D5210">
        <w:rPr>
          <w:rtl/>
        </w:rPr>
        <w:t xml:space="preserve"> </w:t>
      </w:r>
      <w:r w:rsidRPr="008D5210">
        <w:t>binary output</w:t>
      </w:r>
      <w:r w:rsidRPr="008D5210">
        <w:rPr>
          <w:rtl/>
        </w:rPr>
        <w:t>ها را تغ</w:t>
      </w:r>
      <w:r w:rsidRPr="008D5210">
        <w:rPr>
          <w:rFonts w:hint="cs"/>
          <w:rtl/>
        </w:rPr>
        <w:t>یی</w:t>
      </w:r>
      <w:r w:rsidRPr="008D5210">
        <w:rPr>
          <w:rFonts w:hint="eastAsia"/>
          <w:rtl/>
        </w:rPr>
        <w:t>ر</w:t>
      </w:r>
      <w:r w:rsidRPr="008D5210">
        <w:rPr>
          <w:rtl/>
        </w:rPr>
        <w:t xml:space="preserve"> ده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</w:t>
      </w:r>
      <w:r w:rsidRPr="008D5210">
        <w:rPr>
          <w:rtl/>
        </w:rPr>
        <w:t xml:space="preserve"> و بطور همزمان در </w:t>
      </w:r>
      <w:r w:rsidRPr="008D5210">
        <w:t>Detail View</w:t>
      </w:r>
      <w:r w:rsidRPr="008D5210">
        <w:rPr>
          <w:rtl/>
        </w:rPr>
        <w:t xml:space="preserve"> مشاهده </w:t>
      </w:r>
      <w:r w:rsidRPr="008D5210">
        <w:rPr>
          <w:rFonts w:hint="cs"/>
          <w:rtl/>
        </w:rPr>
        <w:t>نمایید</w:t>
      </w:r>
      <w:r w:rsidRPr="008D5210">
        <w:rPr>
          <w:rtl/>
        </w:rPr>
        <w:t>.</w:t>
      </w:r>
    </w:p>
    <w:p w14:paraId="617F4311" w14:textId="49F743EC" w:rsidR="00BB0698" w:rsidRPr="008D5210" w:rsidRDefault="00BB0698" w:rsidP="00BB0698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کیفیت تصاویر در گزارش‌ها بهتر شده اند تا کاربران در زوم کردن و پرینت گرفتن مشکلات گذشته را نداشته باشند. مشکلاتی که در نمایش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ZT Diagram</w:t>
      </w:r>
      <w:r w:rsidRPr="008D5210">
        <w:rPr>
          <w:rFonts w:hint="cs"/>
          <w:rtl/>
          <w:lang w:val="de-DE"/>
        </w:rPr>
        <w:t xml:space="preserve"> در گزارشات وجود داشتند، در نسخه‌ی جدید برطرف شده‌اند.</w:t>
      </w:r>
    </w:p>
    <w:p w14:paraId="48137BDB" w14:textId="77777777" w:rsidR="006D33F1" w:rsidRPr="008D5210" w:rsidRDefault="006D33F1" w:rsidP="006D33F1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@DateVersion@1400-10-24   @Namefilestart@22.01.14.01@NamefileEnd@   @linkHrefStert@https://vebko.org/Downloads/Instructions/WhatsNew/Test-AMPro%2022.01.14.01/001_Test-AMPro%2022.01.14.01_001_fa.mp4@linkHrefEnd@</w:t>
      </w:r>
    </w:p>
    <w:p w14:paraId="265535AC" w14:textId="2DF59D43" w:rsidR="006D33F1" w:rsidRPr="008D5210" w:rsidRDefault="006D33F1" w:rsidP="006D33F1">
      <w:pPr>
        <w:pStyle w:val="AAA-MatnAsli"/>
      </w:pPr>
      <w:r w:rsidRPr="008D5210">
        <w:rPr>
          <w:rtl/>
        </w:rPr>
        <w:t>بطور پ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ش</w:t>
      </w:r>
      <w:r w:rsidRPr="008D5210">
        <w:rPr>
          <w:rtl/>
        </w:rPr>
        <w:t xml:space="preserve"> فرض گز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نه‌ها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t>Next Full</w:t>
      </w:r>
      <w:r w:rsidRPr="008D5210">
        <w:rPr>
          <w:rtl/>
        </w:rPr>
        <w:t xml:space="preserve"> و </w:t>
      </w:r>
      <w:r w:rsidRPr="008D5210">
        <w:t>Start Time</w:t>
      </w:r>
      <w:r w:rsidRPr="008D5210">
        <w:rPr>
          <w:rtl/>
        </w:rPr>
        <w:t xml:space="preserve"> قبل از انتخاب</w:t>
      </w:r>
      <w:r w:rsidRPr="008D5210">
        <w:rPr>
          <w:rFonts w:hint="cs"/>
          <w:rtl/>
        </w:rPr>
        <w:t>ِ</w:t>
      </w:r>
      <w:r w:rsidRPr="008D5210">
        <w:rPr>
          <w:rtl/>
        </w:rPr>
        <w:t xml:space="preserve"> </w:t>
      </w:r>
      <w:r w:rsidRPr="008D5210">
        <w:t>On GPS</w:t>
      </w:r>
      <w:r w:rsidRPr="008D5210">
        <w:rPr>
          <w:rtl/>
        </w:rPr>
        <w:t xml:space="preserve"> غ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رفعالند</w:t>
      </w:r>
      <w:r w:rsidRPr="008D5210">
        <w:rPr>
          <w:rtl/>
        </w:rPr>
        <w:t>.</w:t>
      </w:r>
    </w:p>
    <w:p w14:paraId="294F5892" w14:textId="77777777" w:rsidR="003A04B3" w:rsidRPr="008D5210" w:rsidRDefault="003A04B3" w:rsidP="003A04B3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@DateVersion@1400-10-14   @Namefilestart@22.01.04.01@NamefileEnd@   @linkHrefStert@https://vebko.org/Downloads/Instructions/WhatsNew/Test-AMPro%2022.01.04.01/001_Test-AMPro%2022.01.04.01_001_fa.mp4@linkHrefEnd@</w:t>
      </w:r>
    </w:p>
    <w:p w14:paraId="006323F3" w14:textId="6F7C80A4" w:rsidR="003A04B3" w:rsidRPr="008D5210" w:rsidRDefault="003A04B3" w:rsidP="003A04B3">
      <w:pPr>
        <w:pStyle w:val="AAA-MatnAsli"/>
      </w:pPr>
      <w:r w:rsidRPr="008D5210">
        <w:rPr>
          <w:rFonts w:hint="cs"/>
          <w:rtl/>
        </w:rPr>
        <w:t>از این</w:t>
      </w:r>
      <w:r w:rsidRPr="008D5210">
        <w:rPr>
          <w:rtl/>
        </w:rPr>
        <w:t xml:space="preserve"> پس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توان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</w:t>
      </w:r>
      <w:r w:rsidRPr="008D5210">
        <w:rPr>
          <w:rtl/>
        </w:rPr>
        <w:t xml:space="preserve"> با حروف بزرگ </w:t>
      </w:r>
      <w:r w:rsidRPr="008D5210">
        <w:rPr>
          <w:rFonts w:hint="cs"/>
          <w:rtl/>
        </w:rPr>
        <w:t>نام</w:t>
      </w:r>
      <w:r w:rsidRPr="008D5210">
        <w:rPr>
          <w:rtl/>
        </w:rPr>
        <w:t xml:space="preserve"> فا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</w:t>
      </w:r>
      <w:r w:rsidRPr="008D5210">
        <w:rPr>
          <w:rtl/>
        </w:rPr>
        <w:t xml:space="preserve"> </w:t>
      </w:r>
      <w:r w:rsidRPr="008D5210">
        <w:t>xrio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ا</w:t>
      </w:r>
      <w:r w:rsidRPr="008D5210">
        <w:rPr>
          <w:rtl/>
        </w:rPr>
        <w:t xml:space="preserve"> </w:t>
      </w:r>
      <w:r w:rsidRPr="008D5210">
        <w:t>rio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مورد نظر خود را در ف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لد</w:t>
      </w:r>
      <w:r w:rsidRPr="008D5210">
        <w:rPr>
          <w:rtl/>
        </w:rPr>
        <w:t xml:space="preserve"> </w:t>
      </w:r>
      <w:r w:rsidRPr="008D5210">
        <w:t>Search</w:t>
      </w:r>
      <w:r w:rsidRPr="008D5210">
        <w:rPr>
          <w:rtl/>
        </w:rPr>
        <w:t xml:space="preserve"> پنجره‌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t>Load XRio and Rio file form</w:t>
      </w:r>
      <w:r w:rsidRPr="008D5210">
        <w:rPr>
          <w:rtl/>
        </w:rPr>
        <w:t xml:space="preserve"> جستجو کن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</w:t>
      </w:r>
      <w:r w:rsidRPr="008D5210">
        <w:rPr>
          <w:rtl/>
        </w:rPr>
        <w:t>.</w:t>
      </w:r>
    </w:p>
    <w:p w14:paraId="078DF9C0" w14:textId="77777777" w:rsidR="00724B29" w:rsidRPr="008D5210" w:rsidRDefault="00724B29" w:rsidP="00724B29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@DateVersion@1400-10-10   @Namefilestart@21.12.31.01@NamefileEnd@   @linkHrefStert@https://vebko.org/Downloads/Instructions/WhatsNew/Test-AMPro%2021.12.31.01/001_Test-AMPro%2021.12.31.01_001_fa.mp4@linkHrefEnd@</w:t>
      </w:r>
    </w:p>
    <w:p w14:paraId="0922D861" w14:textId="429ED5BA" w:rsidR="00724B29" w:rsidRPr="008D5210" w:rsidRDefault="00724B29" w:rsidP="00724B29">
      <w:pPr>
        <w:pStyle w:val="AAA-MatnAsli"/>
      </w:pPr>
      <w:r w:rsidRPr="008D5210">
        <w:rPr>
          <w:rFonts w:hint="cs"/>
          <w:rtl/>
        </w:rPr>
        <w:t>اگر حالت</w:t>
      </w:r>
      <w:r w:rsidRPr="008D5210">
        <w:t xml:space="preserve">Statistic Output </w:t>
      </w:r>
      <w:r w:rsidRPr="008D5210">
        <w:rPr>
          <w:rFonts w:hint="cs"/>
          <w:rtl/>
        </w:rPr>
        <w:t xml:space="preserve"> را فعال </w:t>
      </w:r>
      <w:r w:rsidRPr="008D5210">
        <w:rPr>
          <w:rFonts w:hint="cs"/>
          <w:rtl/>
          <w:lang w:val="de-DE"/>
        </w:rPr>
        <w:t>می‌کردید</w:t>
      </w:r>
      <w:r w:rsidRPr="008D5210">
        <w:rPr>
          <w:rFonts w:hint="cs"/>
          <w:rtl/>
        </w:rPr>
        <w:t xml:space="preserve">، </w:t>
      </w:r>
      <w:r w:rsidRPr="008D5210">
        <w:rPr>
          <w:rtl/>
        </w:rPr>
        <w:t xml:space="preserve">پس از توقف تست و </w:t>
      </w:r>
      <w:r w:rsidRPr="008D5210">
        <w:t>clear result</w:t>
      </w:r>
      <w:r w:rsidRPr="008D5210">
        <w:rPr>
          <w:rtl/>
        </w:rPr>
        <w:t xml:space="preserve"> کردن</w:t>
      </w:r>
      <w:r w:rsidRPr="008D5210">
        <w:rPr>
          <w:rFonts w:hint="cs"/>
          <w:rtl/>
        </w:rPr>
        <w:t>،</w:t>
      </w:r>
      <w:r w:rsidRPr="008D5210">
        <w:rPr>
          <w:rtl/>
        </w:rPr>
        <w:t xml:space="preserve"> نرم‌افزار </w:t>
      </w:r>
      <w:r w:rsidRPr="008D5210">
        <w:t>crash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می‌کرد</w:t>
      </w:r>
      <w:r w:rsidRPr="008D5210">
        <w:t xml:space="preserve"> </w:t>
      </w:r>
      <w:r w:rsidRPr="008D5210">
        <w:rPr>
          <w:rFonts w:hint="cs"/>
          <w:rtl/>
        </w:rPr>
        <w:t>که این مشکل در نسخه جدید رفع شده است</w:t>
      </w:r>
      <w:r w:rsidRPr="008D5210">
        <w:rPr>
          <w:rtl/>
        </w:rPr>
        <w:t>.</w:t>
      </w:r>
    </w:p>
    <w:p w14:paraId="42049603" w14:textId="627A17DC" w:rsidR="00724B29" w:rsidRPr="008D5210" w:rsidRDefault="00724B29" w:rsidP="00724B29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در </w:t>
      </w:r>
      <w:r w:rsidRPr="008D5210">
        <w:t>Detail View</w:t>
      </w:r>
      <w:r w:rsidRPr="008D5210">
        <w:rPr>
          <w:rFonts w:hint="cs"/>
          <w:rtl/>
        </w:rPr>
        <w:t xml:space="preserve"> گاهی اوقات در بخش </w:t>
      </w:r>
      <w:r w:rsidRPr="008D5210">
        <w:t>Binary Inputs</w:t>
      </w:r>
      <w:r w:rsidRPr="008D5210">
        <w:rPr>
          <w:rFonts w:hint="cs"/>
          <w:rtl/>
        </w:rPr>
        <w:t>، برچسب و مقادیر مربوط به هر باینری اشتباه بود. این باگ در نسخه جدید رفع شده است.</w:t>
      </w:r>
    </w:p>
    <w:p w14:paraId="1AF64AF6" w14:textId="77777777" w:rsidR="00DA3F12" w:rsidRPr="008D5210" w:rsidRDefault="00DA3F12" w:rsidP="00DA3F12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@DateVersion@1400-09-19   @Namefilestart@21.12.19.01@NamefileEnd@   @linkHrefStert@https://vebko.org/Downloads/Instructions/WhatsNew/Test-AMPro%2021.12.19.01/001_Test-AMPro%2021.12.19.01_001_fa.mp4@linkHrefEnd@</w:t>
      </w:r>
    </w:p>
    <w:p w14:paraId="148356F8" w14:textId="16601282" w:rsidR="00DA3F12" w:rsidRPr="008D5210" w:rsidRDefault="00DA3F12" w:rsidP="00DA3F12">
      <w:pPr>
        <w:pStyle w:val="AAA-MatnAsli"/>
        <w:rPr>
          <w:rtl/>
        </w:rPr>
      </w:pPr>
      <w:r w:rsidRPr="008D5210">
        <w:rPr>
          <w:rFonts w:hint="cs"/>
          <w:rtl/>
        </w:rPr>
        <w:t>امکان نمایش و خواندن فرکانس</w:t>
      </w:r>
      <w:r w:rsidRPr="008D5210">
        <w:t xml:space="preserve"> </w:t>
      </w:r>
      <w:r w:rsidRPr="008D5210">
        <w:rPr>
          <w:rFonts w:hint="cs"/>
          <w:rtl/>
        </w:rPr>
        <w:t xml:space="preserve">در رنج 25 تا 250 هرتز توسط </w:t>
      </w:r>
      <w:r w:rsidRPr="008D5210">
        <w:t>Binary Input</w:t>
      </w:r>
      <w:r w:rsidRPr="008D5210">
        <w:rPr>
          <w:rFonts w:hint="cs"/>
          <w:rtl/>
        </w:rPr>
        <w:t>ها ایجاد شده است.</w:t>
      </w:r>
    </w:p>
    <w:p w14:paraId="64DCDC2A" w14:textId="00F24438" w:rsidR="00DA3F12" w:rsidRPr="008D5210" w:rsidRDefault="00DA3F12" w:rsidP="00DA3F12">
      <w:pPr>
        <w:pStyle w:val="AAA-MatnAsli"/>
        <w:ind w:firstLine="0"/>
        <w:rPr>
          <w:rtl/>
        </w:rPr>
      </w:pPr>
      <w:r w:rsidRPr="008D5210">
        <w:rPr>
          <w:rFonts w:hint="cs"/>
          <w:rtl/>
        </w:rPr>
        <w:t>اگر در حالت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هارمونیک،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فرکانس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سیگنالها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را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زیر 25 هرتز تنظیم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می‌کردید،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با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انتخاب</w:t>
      </w:r>
      <w:r w:rsidRPr="008D5210">
        <w:rPr>
          <w:rtl/>
        </w:rPr>
        <w:t xml:space="preserve"> </w:t>
      </w:r>
      <w:r w:rsidRPr="008D5210">
        <w:rPr>
          <w:lang w:val="de-DE"/>
        </w:rPr>
        <w:t>Orders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در</w:t>
      </w:r>
      <w:r w:rsidRPr="008D5210">
        <w:rPr>
          <w:rtl/>
        </w:rPr>
        <w:t xml:space="preserve"> </w:t>
      </w:r>
      <w:r w:rsidRPr="008D5210">
        <w:rPr>
          <w:lang w:val="de-DE"/>
        </w:rPr>
        <w:t>Harmonic Type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نرم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افزار</w:t>
      </w:r>
      <w:r w:rsidRPr="008D5210">
        <w:rPr>
          <w:rtl/>
        </w:rPr>
        <w:t xml:space="preserve"> </w:t>
      </w:r>
      <w:r w:rsidRPr="008D5210">
        <w:rPr>
          <w:lang w:val="de-DE"/>
        </w:rPr>
        <w:t>Crash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می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کرد که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این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مورد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در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نسخه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جدید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رفع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شده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است.</w:t>
      </w:r>
    </w:p>
    <w:p w14:paraId="4BE50F0C" w14:textId="692FBE08" w:rsidR="00DA3F12" w:rsidRPr="008D5210" w:rsidRDefault="00DA3F12" w:rsidP="00DA3F12">
      <w:pPr>
        <w:pStyle w:val="AAA-MatnAsli"/>
        <w:rPr>
          <w:rtl/>
        </w:rPr>
      </w:pPr>
      <w:r w:rsidRPr="008D5210">
        <w:rPr>
          <w:rtl/>
        </w:rPr>
        <w:t xml:space="preserve">نمودار </w:t>
      </w:r>
      <w:r w:rsidRPr="008D5210">
        <w:rPr>
          <w:lang w:val="de-DE"/>
        </w:rPr>
        <w:t>Binary input</w:t>
      </w:r>
      <w:r w:rsidRPr="008D5210">
        <w:rPr>
          <w:rtl/>
        </w:rPr>
        <w:t xml:space="preserve">ها در </w:t>
      </w:r>
      <w:r w:rsidRPr="008D5210">
        <w:rPr>
          <w:lang w:val="de-DE"/>
        </w:rPr>
        <w:t>Signal view</w:t>
      </w:r>
      <w:r w:rsidRPr="008D5210">
        <w:rPr>
          <w:rtl/>
        </w:rPr>
        <w:t xml:space="preserve"> در طول تست به درست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نما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ش</w:t>
      </w:r>
      <w:r w:rsidRPr="008D5210">
        <w:rPr>
          <w:rtl/>
        </w:rPr>
        <w:t xml:space="preserve"> داده نم</w:t>
      </w:r>
      <w:r w:rsidRPr="008D5210">
        <w:rPr>
          <w:rFonts w:hint="cs"/>
          <w:rtl/>
        </w:rPr>
        <w:t>ی‌</w:t>
      </w:r>
      <w:r w:rsidRPr="008D5210">
        <w:rPr>
          <w:rtl/>
        </w:rPr>
        <w:t>شد، 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</w:t>
      </w:r>
      <w:r w:rsidRPr="008D5210">
        <w:rPr>
          <w:rtl/>
        </w:rPr>
        <w:t xml:space="preserve"> مشکل درنسخه جد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د</w:t>
      </w:r>
      <w:r w:rsidRPr="008D5210">
        <w:rPr>
          <w:rtl/>
        </w:rPr>
        <w:t xml:space="preserve"> رفع شده است.</w:t>
      </w:r>
    </w:p>
    <w:p w14:paraId="4EF7317D" w14:textId="679A20C2" w:rsidR="00DA3F12" w:rsidRPr="008D5210" w:rsidRDefault="00DA3F12" w:rsidP="00DA3F12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مشخصه های </w:t>
      </w:r>
      <w:r w:rsidRPr="008D5210">
        <w:rPr>
          <w:lang w:val="de-DE"/>
        </w:rPr>
        <w:t>Differential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Overcurrent</w:t>
      </w:r>
      <w:r w:rsidRPr="008D5210">
        <w:rPr>
          <w:rFonts w:hint="cs"/>
          <w:rtl/>
        </w:rPr>
        <w:t xml:space="preserve"> در بخش گزارش نمایش داده نمی‌شد که این مورد اصلاح شده است.</w:t>
      </w:r>
    </w:p>
    <w:p w14:paraId="7F870CF5" w14:textId="77777777" w:rsidR="003A6D3E" w:rsidRPr="008D5210" w:rsidRDefault="003A6D3E" w:rsidP="003A6D3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@DateVersion@1400-09-16   @Namefilestart@21.12.07.01@NamefileEnd@   @linkHrefStert@https://vebko.org/Downloads/Instructions/WhatsNew/Test-AMPro%2021.12.07.01/001_Test-AMPro%2021.12.07.01_001_fa.mp4@linkHrefEnd@</w:t>
      </w:r>
    </w:p>
    <w:p w14:paraId="6E41B84E" w14:textId="7EB2D3AC" w:rsidR="003A6D3E" w:rsidRPr="008D5210" w:rsidRDefault="003A6D3E" w:rsidP="003A6D3E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تمامی پارامترهای توانِ اندازه‌گیری شدهِ با </w:t>
      </w:r>
      <w:r w:rsidRPr="008D5210">
        <w:t>Binary Input</w:t>
      </w:r>
      <w:r w:rsidRPr="008D5210">
        <w:rPr>
          <w:rFonts w:hint="cs"/>
          <w:rtl/>
        </w:rPr>
        <w:t xml:space="preserve">‌ها، در </w:t>
      </w:r>
      <w:r w:rsidRPr="008D5210">
        <w:t>Signal View</w:t>
      </w:r>
      <w:r w:rsidRPr="008D5210">
        <w:rPr>
          <w:rFonts w:hint="cs"/>
          <w:rtl/>
        </w:rPr>
        <w:t xml:space="preserve"> نمایش داده می‌شوند.</w:t>
      </w:r>
    </w:p>
    <w:p w14:paraId="5C82BDC9" w14:textId="77777777" w:rsidR="00AB2998" w:rsidRPr="008D5210" w:rsidRDefault="00AB2998" w:rsidP="00AB2998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@DateVersion@1400-09-09   @Namefilestart@21.11.30.01@NamefileEnd@   @linkHrefStert@https://vebko.org/Downloads/Instructions/WhatsNew/Test-AMPro%2021.11.30.01/001_Test-AMPro%2021.11.30.01_001_fa.mp4@linkHrefEnd@</w:t>
      </w:r>
    </w:p>
    <w:p w14:paraId="407DF012" w14:textId="1EE78E57" w:rsidR="00AB2998" w:rsidRPr="008D5210" w:rsidRDefault="00AB2998" w:rsidP="00AB2998">
      <w:pPr>
        <w:pStyle w:val="AAA-MatnAsli"/>
        <w:ind w:left="0" w:firstLine="0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موارد مربوط به جدول </w:t>
      </w:r>
      <w:r w:rsidRPr="008D5210">
        <w:t>Step Values</w:t>
      </w:r>
      <w:r w:rsidRPr="008D5210">
        <w:rPr>
          <w:rFonts w:hint="cs"/>
          <w:rtl/>
          <w:lang w:val="de-DE"/>
        </w:rPr>
        <w:t xml:space="preserve"> به صورت اعشاری و بر حسب میلی آمپر وارد شوند، به علت اینکه دقت اعداد وارد شده در این جدول یک میلی آمپر است، نرم‌افزار آن اعداد را گرد خواهد کرد.</w:t>
      </w:r>
    </w:p>
    <w:p w14:paraId="573D4D04" w14:textId="344C6D9B" w:rsidR="00AB2998" w:rsidRPr="008D5210" w:rsidRDefault="00AB2998" w:rsidP="00AB2998">
      <w:pPr>
        <w:pStyle w:val="AAA-MatnAsli"/>
        <w:rPr>
          <w:rtl/>
        </w:rPr>
      </w:pPr>
      <w:r w:rsidRPr="008D5210">
        <w:rPr>
          <w:rFonts w:hint="cs"/>
          <w:rtl/>
        </w:rPr>
        <w:t xml:space="preserve">ذخیره و بازیابی مجدد برخی از فایل ها باعث ایجاد </w:t>
      </w:r>
      <w:bookmarkStart w:id="2" w:name="_Hlk88993483"/>
      <w:r w:rsidRPr="008D5210">
        <w:rPr>
          <w:lang w:val="de-DE"/>
        </w:rPr>
        <w:t xml:space="preserve">Error </w:t>
      </w:r>
      <w:bookmarkStart w:id="3" w:name="_Hlk88993478"/>
      <w:bookmarkEnd w:id="2"/>
      <w:r w:rsidRPr="008D5210">
        <w:rPr>
          <w:lang w:val="de-DE"/>
        </w:rPr>
        <w:t>exception</w:t>
      </w:r>
      <w:r w:rsidRPr="008D5210">
        <w:rPr>
          <w:rFonts w:hint="cs"/>
          <w:rtl/>
        </w:rPr>
        <w:t xml:space="preserve"> </w:t>
      </w:r>
      <w:bookmarkEnd w:id="3"/>
      <w:r w:rsidRPr="008D5210">
        <w:rPr>
          <w:rFonts w:hint="cs"/>
          <w:rtl/>
        </w:rPr>
        <w:t>می شد که این مشکل در نسخه جدید رفع شد</w:t>
      </w:r>
      <w:r w:rsidRPr="008D5210">
        <w:rPr>
          <w:rFonts w:hint="cs"/>
          <w:rtl/>
          <w:lang w:val="de-DE"/>
        </w:rPr>
        <w:t>ه است.</w:t>
      </w:r>
    </w:p>
    <w:p w14:paraId="190083BB" w14:textId="77777777" w:rsidR="000F365D" w:rsidRPr="008D5210" w:rsidRDefault="000F365D" w:rsidP="000F365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@DateVersion@1400-09-09   @Namefilestart@21.11.23.01@NamefileEnd@   @linkHrefStert@https://vebko.org/Downloads/Instructions/WhatsNew/Test-AMPro%2021.11.30.01/001_Test-AMPro%2021.11.30.01_001_fa.mp4@linkHrefEnd@</w:t>
      </w:r>
    </w:p>
    <w:p w14:paraId="6501D5CD" w14:textId="2D6F7482" w:rsidR="000F365D" w:rsidRPr="008D5210" w:rsidRDefault="000F365D" w:rsidP="000F365D">
      <w:pPr>
        <w:pStyle w:val="AAA-MatnAsli"/>
        <w:rPr>
          <w:rtl/>
        </w:rPr>
      </w:pPr>
      <w:r w:rsidRPr="008D5210">
        <w:rPr>
          <w:rFonts w:hint="cs"/>
          <w:rtl/>
        </w:rPr>
        <w:t xml:space="preserve">توابع ریاضی جدیدی به </w:t>
      </w:r>
      <w:r w:rsidRPr="008D5210">
        <w:t>Calculated Assessment</w:t>
      </w:r>
      <w:r w:rsidRPr="008D5210">
        <w:rPr>
          <w:rFonts w:hint="cs"/>
          <w:rtl/>
        </w:rPr>
        <w:t xml:space="preserve"> اضافه شده است.</w:t>
      </w:r>
    </w:p>
    <w:p w14:paraId="30E0551A" w14:textId="7315B084" w:rsidR="000F365D" w:rsidRPr="008D5210" w:rsidRDefault="000F365D" w:rsidP="000F365D">
      <w:pPr>
        <w:pStyle w:val="AAA-MatnAsli"/>
        <w:rPr>
          <w:rtl/>
        </w:rPr>
      </w:pPr>
      <w:r w:rsidRPr="008D5210">
        <w:rPr>
          <w:rFonts w:hint="cs"/>
          <w:rtl/>
        </w:rPr>
        <w:t>با باز کردن فایل های ذخیره شده‌ی دارای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</w:rPr>
        <w:t xml:space="preserve"> </w:t>
      </w:r>
      <w:r w:rsidRPr="008D5210">
        <w:rPr>
          <w:lang w:val="de-DE"/>
        </w:rPr>
        <w:t>Ramp Assessment</w:t>
      </w:r>
      <w:r w:rsidRPr="008D5210">
        <w:rPr>
          <w:rFonts w:hint="cs"/>
          <w:rtl/>
        </w:rPr>
        <w:t xml:space="preserve">، ستون </w:t>
      </w:r>
      <w:r w:rsidRPr="008D5210">
        <w:rPr>
          <w:lang w:val="de-DE"/>
        </w:rPr>
        <w:t>Act</w:t>
      </w:r>
      <w:r w:rsidRPr="008D5210">
        <w:rPr>
          <w:rFonts w:hint="cs"/>
          <w:rtl/>
        </w:rPr>
        <w:t xml:space="preserve"> به درستی نمایش داده می شود. </w:t>
      </w:r>
    </w:p>
    <w:p w14:paraId="52F516A4" w14:textId="27D55EFE" w:rsidR="000F365D" w:rsidRPr="008D5210" w:rsidRDefault="000F365D" w:rsidP="000F365D">
      <w:pPr>
        <w:pStyle w:val="AAA-MatnAsli"/>
        <w:ind w:left="0" w:firstLine="0"/>
        <w:rPr>
          <w:rtl/>
        </w:rPr>
      </w:pPr>
      <w:r w:rsidRPr="008D5210">
        <w:rPr>
          <w:rFonts w:hint="cs"/>
          <w:rtl/>
          <w:lang w:val="de-DE"/>
        </w:rPr>
        <w:t xml:space="preserve">فیلدهای جدیدی در </w:t>
      </w:r>
      <w:r w:rsidRPr="008D5210">
        <w:rPr>
          <w:lang w:val="de-DE"/>
        </w:rPr>
        <w:t>Calculations</w:t>
      </w:r>
      <w:r w:rsidRPr="008D5210">
        <w:rPr>
          <w:rFonts w:hint="cs"/>
          <w:rtl/>
          <w:lang w:val="de-DE"/>
        </w:rPr>
        <w:t xml:space="preserve"> ایجاد شده اند. در نسخه‌های پیشین این فیلدها در زبانه‌ی </w:t>
      </w:r>
      <w:r w:rsidRPr="008D5210">
        <w:rPr>
          <w:lang w:val="de-DE"/>
        </w:rPr>
        <w:t>Setting</w:t>
      </w:r>
      <w:r w:rsidRPr="008D5210">
        <w:rPr>
          <w:rFonts w:hint="cs"/>
          <w:rtl/>
          <w:lang w:val="de-DE"/>
        </w:rPr>
        <w:t xml:space="preserve">ِ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 قرار داشته اند.</w:t>
      </w:r>
    </w:p>
    <w:p w14:paraId="1F83BDCB" w14:textId="77777777" w:rsidR="00E506EB" w:rsidRPr="008D5210" w:rsidRDefault="00E506EB" w:rsidP="00E506E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@DateVersion@Test-AMPro    @Namefilestart@21.11.22.01@NamefileEnd@   @linkHrefStert@https://vebko.org/Downloads/Instructions/WhatsNew/Test-AMPro%2021.11.22.01/001_Test-AMPro%2021.11.22.01_001_fa.mp4@linkHrefEnd@</w:t>
      </w:r>
    </w:p>
    <w:p w14:paraId="66CD1670" w14:textId="2221B6A9" w:rsidR="00E506EB" w:rsidRPr="008D5210" w:rsidRDefault="00E506EB" w:rsidP="00E506EB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اگر </w:t>
      </w:r>
      <w:r w:rsidRPr="008D5210">
        <w:t>Static Output</w:t>
      </w:r>
      <w:r w:rsidRPr="008D5210">
        <w:rPr>
          <w:rFonts w:hint="cs"/>
          <w:rtl/>
          <w:lang w:val="de-DE"/>
        </w:rPr>
        <w:t xml:space="preserve"> را فعال و تست را اجرا می‌کردید، با متوقف کردن تست، زمان تست حتی با پاک کردن نتایج هم در </w:t>
      </w:r>
      <w:r w:rsidRPr="008D5210">
        <w:t>Signal View</w:t>
      </w:r>
      <w:r w:rsidRPr="008D5210">
        <w:rPr>
          <w:rFonts w:hint="cs"/>
          <w:rtl/>
        </w:rPr>
        <w:t xml:space="preserve">، </w:t>
      </w:r>
      <w:r w:rsidRPr="008D5210">
        <w:t>4000</w:t>
      </w:r>
      <w:r w:rsidRPr="008D5210">
        <w:rPr>
          <w:rFonts w:hint="cs"/>
          <w:rtl/>
          <w:lang w:val="de-DE"/>
        </w:rPr>
        <w:t xml:space="preserve"> ثانیه نمایش داده می‌شد که این مورد برطرف شده است.</w:t>
      </w:r>
    </w:p>
    <w:p w14:paraId="10BDEB3C" w14:textId="3FA9FFDA" w:rsidR="00E506EB" w:rsidRPr="008D5210" w:rsidRDefault="00E506EB" w:rsidP="00E506EB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اگر حاصل ضرب ستون </w:t>
      </w:r>
      <w:r w:rsidRPr="008D5210">
        <w:rPr>
          <w:lang w:val="de-DE"/>
        </w:rPr>
        <w:t>Order</w:t>
      </w:r>
      <w:r w:rsidRPr="008D5210">
        <w:rPr>
          <w:rFonts w:hint="cs"/>
          <w:rtl/>
          <w:lang w:val="de-DE"/>
        </w:rPr>
        <w:t xml:space="preserve"> در ستون </w:t>
      </w:r>
      <w:r w:rsidRPr="008D5210">
        <w:rPr>
          <w:lang w:val="de-DE"/>
        </w:rPr>
        <w:t>Frequency</w:t>
      </w:r>
      <w:r w:rsidRPr="008D5210">
        <w:rPr>
          <w:rFonts w:hint="cs"/>
          <w:rtl/>
          <w:lang w:val="de-DE"/>
        </w:rPr>
        <w:t xml:space="preserve"> بیشتر از 2کیلو هرتز باشد، مقدار ستون‌های </w:t>
      </w:r>
      <w:r w:rsidRPr="008D5210">
        <w:rPr>
          <w:lang w:val="de-DE"/>
        </w:rPr>
        <w:t>Phase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Magnitude</w:t>
      </w:r>
      <w:r w:rsidRPr="008D5210">
        <w:rPr>
          <w:rFonts w:hint="cs"/>
          <w:rtl/>
          <w:lang w:val="de-DE"/>
        </w:rPr>
        <w:t xml:space="preserve"> برای تمامی خروجی‌های جریانی، صفر خواهد شد.</w:t>
      </w:r>
    </w:p>
    <w:p w14:paraId="60FD26CE" w14:textId="02692ADE" w:rsidR="00E506EB" w:rsidRPr="008D5210" w:rsidRDefault="00E506EB" w:rsidP="00E506EB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در حالت </w:t>
      </w:r>
      <w:r w:rsidRPr="008D5210">
        <w:rPr>
          <w:lang w:val="de-DE"/>
        </w:rPr>
        <w:t>Step Ramp</w:t>
      </w:r>
      <w:r w:rsidRPr="008D5210">
        <w:rPr>
          <w:rFonts w:hint="cs"/>
          <w:rtl/>
        </w:rPr>
        <w:t xml:space="preserve">، اگر </w:t>
      </w:r>
      <w:r w:rsidRPr="008D5210">
        <w:rPr>
          <w:lang w:val="de-DE"/>
        </w:rPr>
        <w:t>Frequency</w:t>
      </w:r>
      <w:r w:rsidRPr="008D5210">
        <w:rPr>
          <w:rFonts w:hint="cs"/>
          <w:rtl/>
        </w:rPr>
        <w:t xml:space="preserve"> را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 فعال کنید و </w:t>
      </w:r>
      <w:r w:rsidRPr="008D5210">
        <w:rPr>
          <w:lang w:val="de-DE"/>
        </w:rPr>
        <w:t>Step Ramp Display</w:t>
      </w:r>
      <w:r w:rsidRPr="008D5210">
        <w:rPr>
          <w:rFonts w:hint="cs"/>
          <w:rtl/>
        </w:rPr>
        <w:t xml:space="preserve"> را روی </w:t>
      </w:r>
      <w:r w:rsidRPr="008D5210">
        <w:rPr>
          <w:lang w:val="de-DE"/>
        </w:rPr>
        <w:t>Rate (d/dt)</w:t>
      </w:r>
      <w:r w:rsidRPr="008D5210">
        <w:rPr>
          <w:rFonts w:hint="cs"/>
          <w:rtl/>
        </w:rPr>
        <w:t xml:space="preserve"> تنظیم کنید، با تغییر </w:t>
      </w:r>
      <w:r w:rsidRPr="008D5210">
        <w:rPr>
          <w:lang w:val="de-DE"/>
        </w:rPr>
        <w:t>Step Value</w:t>
      </w:r>
      <w:r w:rsidRPr="008D5210">
        <w:rPr>
          <w:rFonts w:hint="cs"/>
          <w:rtl/>
        </w:rPr>
        <w:t>، سیگنال به درستی نمایش داده نمی‌شد که این مورد برطرف شده است.</w:t>
      </w:r>
    </w:p>
    <w:p w14:paraId="341F1BD4" w14:textId="77777777" w:rsidR="0035027A" w:rsidRPr="008D5210" w:rsidRDefault="0035027A" w:rsidP="0035027A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@DateVersion@1400-08-23   @Namefilestart@21.11.14.01@NamefileEnd@   @linkHrefStert@https://vebko.org/Downloads/Instructions/WhatsNew/Test-AMPro%2021.11.14.01/001_Test-AMPro%2021.11.14.01_001_fa.mp4@linkHrefEnd@</w:t>
      </w:r>
    </w:p>
    <w:p w14:paraId="6E47F69A" w14:textId="77C93645" w:rsidR="0035027A" w:rsidRPr="008D5210" w:rsidRDefault="0035027A" w:rsidP="0035027A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در </w:t>
      </w:r>
      <w:r w:rsidRPr="008D5210">
        <w:t>Simulation</w:t>
      </w:r>
      <w:r w:rsidRPr="008D5210">
        <w:rPr>
          <w:rFonts w:hint="cs"/>
          <w:rtl/>
        </w:rPr>
        <w:t>، زبانه‌ی</w:t>
      </w:r>
      <w:r w:rsidRPr="008D5210">
        <w:t xml:space="preserve"> </w:t>
      </w:r>
      <w:r w:rsidRPr="008D5210">
        <w:rPr>
          <w:rFonts w:hint="cs"/>
          <w:rtl/>
        </w:rPr>
        <w:t xml:space="preserve"> </w:t>
      </w:r>
      <w:r w:rsidRPr="008D5210">
        <w:t>Fault</w:t>
      </w:r>
      <w:r w:rsidRPr="008D5210">
        <w:rPr>
          <w:rFonts w:hint="cs"/>
          <w:rtl/>
        </w:rPr>
        <w:t xml:space="preserve"> برای ایجاد خطای همزمان با نوسان توان در </w:t>
      </w:r>
      <w:r w:rsidRPr="008D5210">
        <w:t>test case</w:t>
      </w:r>
      <w:r w:rsidRPr="008D5210">
        <w:rPr>
          <w:rFonts w:hint="cs"/>
          <w:rtl/>
          <w:lang w:val="de-DE"/>
        </w:rPr>
        <w:t xml:space="preserve"> مربوطه، </w:t>
      </w:r>
      <w:r w:rsidRPr="008D5210">
        <w:t>Unstable Power Swing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اضافه شده است.</w:t>
      </w:r>
    </w:p>
    <w:p w14:paraId="184FA861" w14:textId="77777777" w:rsidR="00FB702E" w:rsidRPr="008D5210" w:rsidRDefault="00FB702E" w:rsidP="00FB702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@DateVersion@1400-08-22   @Namefilestart@21.11.13.01@NamefileEnd@   @linkHrefStert@https://vebko.org/Downloads/Instructions/WhatsNew/Test-AMPro%2021.11.13.01/001_Test-AMPro%2021.11.13.01_001_fa.mp4@linkHrefEnd@</w:t>
      </w:r>
    </w:p>
    <w:p w14:paraId="23C532F8" w14:textId="179E4657" w:rsidR="00FB702E" w:rsidRPr="008D5210" w:rsidRDefault="00FB702E" w:rsidP="00FB702E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>باگ‌های آیکون</w:t>
      </w:r>
      <w:r w:rsidRPr="008D5210">
        <w:rPr>
          <w:rtl/>
          <w:lang w:val="de-DE"/>
        </w:rPr>
        <w:t xml:space="preserve"> </w:t>
      </w:r>
      <w:r w:rsidRPr="008D5210">
        <w:t>Static Output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در این نسخه </w:t>
      </w:r>
      <w:r w:rsidRPr="008D5210">
        <w:rPr>
          <w:rtl/>
          <w:lang w:val="de-DE"/>
        </w:rPr>
        <w:t>رفع شده</w:t>
      </w:r>
      <w:r w:rsidRPr="008D5210">
        <w:rPr>
          <w:rFonts w:hint="cs"/>
          <w:rtl/>
          <w:lang w:val="de-DE"/>
        </w:rPr>
        <w:t>‌</w:t>
      </w:r>
      <w:r w:rsidRPr="008D5210">
        <w:rPr>
          <w:rtl/>
          <w:lang w:val="de-DE"/>
        </w:rPr>
        <w:t>ا</w:t>
      </w:r>
      <w:r w:rsidRPr="008D5210">
        <w:rPr>
          <w:rFonts w:hint="cs"/>
          <w:rtl/>
          <w:lang w:val="de-DE"/>
        </w:rPr>
        <w:t>ند</w:t>
      </w:r>
      <w:r w:rsidRPr="008D5210">
        <w:rPr>
          <w:rtl/>
          <w:lang w:val="de-DE"/>
        </w:rPr>
        <w:t>.</w:t>
      </w:r>
    </w:p>
    <w:p w14:paraId="4B51574F" w14:textId="7D33DA5E" w:rsidR="00FB702E" w:rsidRPr="008D5210" w:rsidRDefault="00FB702E" w:rsidP="00FB702E">
      <w:pPr>
        <w:pStyle w:val="AAA-MatnAsli"/>
      </w:pPr>
      <w:r w:rsidRPr="008D5210">
        <w:rPr>
          <w:rFonts w:hint="cs"/>
          <w:rtl/>
          <w:lang w:val="de-DE"/>
        </w:rPr>
        <w:t xml:space="preserve">ارزیابی مربوط به </w:t>
      </w:r>
      <w:r w:rsidRPr="008D5210">
        <w:rPr>
          <w:lang w:val="de-DE"/>
        </w:rPr>
        <w:t>Level Assessment</w:t>
      </w:r>
      <w:r w:rsidRPr="008D5210">
        <w:rPr>
          <w:rFonts w:hint="cs"/>
          <w:rtl/>
          <w:lang w:val="de-DE"/>
        </w:rPr>
        <w:t xml:space="preserve"> به این صورت تغییر کرده است که اگر فرضاً برای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2 و 3 به ترتیب مقادیر 100 میلی ثانیه و 20 میلی ثانیه را در ستون </w:t>
      </w:r>
      <w:r w:rsidRPr="008D5210">
        <w:rPr>
          <w:lang w:val="de-DE"/>
        </w:rPr>
        <w:t>Tolerance</w:t>
      </w:r>
      <w:r w:rsidRPr="008D5210">
        <w:rPr>
          <w:rFonts w:hint="cs"/>
          <w:rtl/>
          <w:lang w:val="de-DE"/>
        </w:rPr>
        <w:t xml:space="preserve"> و مقدار 1 و 0 را برای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2 و 3 در ستون </w:t>
      </w:r>
      <w:r w:rsidRPr="008D5210">
        <w:rPr>
          <w:lang w:val="de-DE"/>
        </w:rPr>
        <w:t>start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وارد کنید، برای ارزیابی، 100 میلی ثانیه‌ی آخر از </w:t>
      </w:r>
      <w:r w:rsidRPr="008D5210">
        <w:rPr>
          <w:lang w:val="de-DE"/>
        </w:rPr>
        <w:t>state 1</w:t>
      </w:r>
      <w:r w:rsidRPr="008D5210">
        <w:rPr>
          <w:rFonts w:hint="cs"/>
          <w:rtl/>
          <w:lang w:val="de-DE"/>
        </w:rPr>
        <w:t xml:space="preserve"> و 100 میلی ثانیه‌ی اول از </w:t>
      </w:r>
      <w:r w:rsidRPr="008D5210">
        <w:rPr>
          <w:lang w:val="de-DE"/>
        </w:rPr>
        <w:t>state 2</w:t>
      </w:r>
      <w:r w:rsidRPr="008D5210">
        <w:rPr>
          <w:rFonts w:hint="cs"/>
          <w:rtl/>
          <w:lang w:val="de-DE"/>
        </w:rPr>
        <w:t xml:space="preserve"> و همچنین 20 میلی ثانیه‌ی اول از </w:t>
      </w:r>
      <w:r w:rsidRPr="008D5210">
        <w:rPr>
          <w:lang w:val="de-DE"/>
        </w:rPr>
        <w:t>state3</w:t>
      </w:r>
      <w:r w:rsidRPr="008D5210">
        <w:rPr>
          <w:rFonts w:hint="cs"/>
          <w:rtl/>
          <w:lang w:val="de-DE"/>
        </w:rPr>
        <w:t xml:space="preserve"> و 20 میلی ثانیه‌ی آخر از </w:t>
      </w:r>
      <w:r w:rsidRPr="008D5210">
        <w:rPr>
          <w:lang w:val="de-DE"/>
        </w:rPr>
        <w:t>state 2</w:t>
      </w:r>
      <w:r w:rsidRPr="008D5210">
        <w:rPr>
          <w:rFonts w:hint="cs"/>
          <w:rtl/>
          <w:lang w:val="de-DE"/>
        </w:rPr>
        <w:t xml:space="preserve"> را نادیده گرفته و سپس  نسبت به شروط وارد شده ارزیابی انجام می‌شود.</w:t>
      </w:r>
    </w:p>
    <w:p w14:paraId="55211FA3" w14:textId="2DFD3A38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گذشته اگر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 را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تغییر می‌دادید، شماره آن‌ها (</w:t>
      </w:r>
      <w:r w:rsidRPr="008D5210">
        <w:rPr>
          <w:lang w:val="de-DE"/>
        </w:rPr>
        <w:t>C1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C2</w:t>
      </w:r>
      <w:r w:rsidRPr="008D5210">
        <w:rPr>
          <w:rFonts w:hint="cs"/>
          <w:rtl/>
          <w:lang w:val="de-DE"/>
        </w:rPr>
        <w:t xml:space="preserve"> و... ) در ردیف‌های </w:t>
      </w:r>
      <w:r w:rsidRPr="008D5210">
        <w:t>Comment</w:t>
      </w:r>
      <w:r w:rsidRPr="008D5210">
        <w:rPr>
          <w:rFonts w:hint="cs"/>
          <w:rtl/>
          <w:lang w:val="de-DE"/>
        </w:rPr>
        <w:t xml:space="preserve"> و </w:t>
      </w:r>
      <w:r w:rsidRPr="008D5210">
        <w:t>Trigger Condition</w:t>
      </w:r>
      <w:r w:rsidRPr="008D5210">
        <w:rPr>
          <w:rFonts w:hint="cs"/>
          <w:rtl/>
          <w:lang w:val="de-DE"/>
        </w:rPr>
        <w:t xml:space="preserve"> در صفحه‌ی </w:t>
      </w:r>
      <w:r w:rsidRPr="008D5210">
        <w:t>Table View</w:t>
      </w:r>
      <w:r w:rsidRPr="008D5210">
        <w:rPr>
          <w:rFonts w:hint="cs"/>
          <w:rtl/>
          <w:lang w:val="de-DE"/>
        </w:rPr>
        <w:t xml:space="preserve"> به درستی نمایش داده نمی‌شد. این مشکل در این نسخه برطرف شده است.</w:t>
      </w:r>
    </w:p>
    <w:p w14:paraId="0CCE61CF" w14:textId="494D382A" w:rsidR="00FB702E" w:rsidRPr="008D5210" w:rsidRDefault="00FB702E" w:rsidP="00FB702E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بطور کلی اگر هر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 را در </w:t>
      </w:r>
      <w:r w:rsidRPr="008D5210">
        <w:rPr>
          <w:lang w:val="de-DE"/>
        </w:rPr>
        <w:t xml:space="preserve">Hardware Configuration </w:t>
      </w:r>
      <w:r w:rsidRPr="008D5210">
        <w:rPr>
          <w:rFonts w:hint="cs"/>
          <w:rtl/>
          <w:lang w:val="de-DE"/>
        </w:rPr>
        <w:t xml:space="preserve"> فعال کنید، </w:t>
      </w:r>
      <w:r w:rsidRPr="008D5210">
        <w:rPr>
          <w:rFonts w:hint="cs"/>
          <w:rtl/>
        </w:rPr>
        <w:t xml:space="preserve">ستون(های) مربوط به تعداد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(های) ایجاد شده در </w:t>
      </w:r>
      <w:r w:rsidRPr="008D5210">
        <w:rPr>
          <w:lang w:val="de-DE"/>
        </w:rPr>
        <w:t>Level Assessment</w:t>
      </w:r>
      <w:r w:rsidRPr="008D5210">
        <w:rPr>
          <w:rFonts w:hint="cs"/>
          <w:rtl/>
          <w:lang w:val="de-DE"/>
        </w:rPr>
        <w:t xml:space="preserve"> ظاهر می‌شوند.</w:t>
      </w:r>
    </w:p>
    <w:p w14:paraId="77D06F3A" w14:textId="66AF532E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نسخه‌های پیشین، قبل از اجرای تست با تغییر دادن برخی پارامترها، مثلاً با تغییر مقدار دامنه، نتیجه ارزیابی در </w:t>
      </w:r>
      <w:r w:rsidRPr="008D5210">
        <w:rPr>
          <w:lang w:val="de-DE"/>
        </w:rPr>
        <w:t>Level Assessment</w:t>
      </w:r>
      <w:r w:rsidRPr="008D5210">
        <w:rPr>
          <w:rFonts w:hint="cs"/>
          <w:rtl/>
          <w:lang w:val="de-DE"/>
        </w:rPr>
        <w:t xml:space="preserve"> نشان داده می‌شد. این خطا در این نسخه برطرف شده است.</w:t>
      </w:r>
    </w:p>
    <w:p w14:paraId="264EF38B" w14:textId="32709261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>تست ک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س</w:t>
      </w:r>
      <w:r w:rsidRPr="008D5210">
        <w:rPr>
          <w:rtl/>
          <w:lang w:val="de-DE"/>
        </w:rPr>
        <w:t xml:space="preserve"> جد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در </w:t>
      </w:r>
      <w:r w:rsidRPr="008D5210">
        <w:t>Simulation</w:t>
      </w:r>
      <w:r w:rsidRPr="008D5210">
        <w:rPr>
          <w:rtl/>
          <w:lang w:val="de-DE"/>
        </w:rPr>
        <w:t xml:space="preserve"> به نام </w:t>
      </w:r>
      <w:r w:rsidRPr="008D5210">
        <w:t>three terminal parallel line</w:t>
      </w:r>
      <w:r w:rsidRPr="008D5210">
        <w:rPr>
          <w:rtl/>
          <w:lang w:val="de-DE"/>
        </w:rPr>
        <w:t xml:space="preserve"> اضافه شد</w:t>
      </w:r>
      <w:r w:rsidRPr="008D5210">
        <w:rPr>
          <w:rFonts w:hint="cs"/>
          <w:rtl/>
          <w:lang w:val="de-DE"/>
        </w:rPr>
        <w:t>ه است.</w:t>
      </w:r>
    </w:p>
    <w:p w14:paraId="4BBAFA3D" w14:textId="6F16E792" w:rsidR="00FB702E" w:rsidRPr="008D5210" w:rsidRDefault="00FB702E" w:rsidP="00FB702E">
      <w:pPr>
        <w:pStyle w:val="AAA-MatnAsli"/>
        <w:rPr>
          <w:rtl/>
        </w:rPr>
      </w:pPr>
      <w:r w:rsidRPr="008D5210">
        <w:rPr>
          <w:rtl/>
        </w:rPr>
        <w:t>پس از فعال کردن</w:t>
      </w:r>
      <w:r w:rsidRPr="008D5210">
        <w:rPr>
          <w:rFonts w:hint="cs"/>
          <w:rtl/>
        </w:rPr>
        <w:t xml:space="preserve"> </w:t>
      </w:r>
      <w:r w:rsidRPr="008D5210">
        <w:rPr>
          <w:lang w:val="de-DE"/>
        </w:rPr>
        <w:t xml:space="preserve"> Show Actual Type </w:t>
      </w:r>
      <w:r w:rsidRPr="008D5210">
        <w:rPr>
          <w:rtl/>
        </w:rPr>
        <w:t>برا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با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نر</w:t>
      </w:r>
      <w:r w:rsidRPr="008D5210">
        <w:rPr>
          <w:rFonts w:hint="cs"/>
          <w:rtl/>
        </w:rPr>
        <w:t>های</w:t>
      </w:r>
      <w:r w:rsidRPr="008D5210">
        <w:rPr>
          <w:rtl/>
        </w:rPr>
        <w:t xml:space="preserve"> 9 و 10، </w:t>
      </w:r>
      <w:r w:rsidRPr="008D5210">
        <w:rPr>
          <w:lang w:val="de-DE"/>
        </w:rPr>
        <w:t>Binary (Analog) Transformer</w:t>
      </w:r>
      <w:r w:rsidRPr="008D5210">
        <w:rPr>
          <w:rtl/>
        </w:rPr>
        <w:t xml:space="preserve"> بروزرسان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م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شود.</w:t>
      </w:r>
    </w:p>
    <w:p w14:paraId="7AC49C54" w14:textId="5CBEC067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>پس از تغ</w:t>
      </w:r>
      <w:r w:rsidRPr="008D5210">
        <w:rPr>
          <w:rFonts w:hint="cs"/>
          <w:rtl/>
          <w:lang w:val="de-DE"/>
        </w:rPr>
        <w:t>یی</w:t>
      </w:r>
      <w:r w:rsidRPr="008D5210">
        <w:rPr>
          <w:rFonts w:hint="eastAsia"/>
          <w:rtl/>
          <w:lang w:val="de-DE"/>
        </w:rPr>
        <w:t>ر</w:t>
      </w:r>
      <w:r w:rsidRPr="008D5210">
        <w:rPr>
          <w:rtl/>
          <w:lang w:val="de-DE"/>
        </w:rPr>
        <w:t xml:space="preserve"> نام </w:t>
      </w:r>
      <w:r w:rsidRPr="008D5210">
        <w:rPr>
          <w:lang w:val="de-DE"/>
        </w:rPr>
        <w:t>opration</w:t>
      </w:r>
      <w:r w:rsidRPr="008D5210">
        <w:rPr>
          <w:rtl/>
          <w:lang w:val="de-DE"/>
        </w:rPr>
        <w:t>، نام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signal</w:t>
      </w:r>
      <w:r w:rsidRPr="008D5210">
        <w:rPr>
          <w:rtl/>
          <w:lang w:val="de-DE"/>
        </w:rPr>
        <w:t xml:space="preserve"> در </w:t>
      </w:r>
      <w:r w:rsidRPr="008D5210">
        <w:rPr>
          <w:lang w:val="de-DE"/>
        </w:rPr>
        <w:t>Setting</w:t>
      </w:r>
      <w:r w:rsidRPr="008D5210">
        <w:rPr>
          <w:rtl/>
          <w:lang w:val="de-DE"/>
        </w:rPr>
        <w:t xml:space="preserve"> پنجره‌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Signal View</w:t>
      </w:r>
      <w:r w:rsidRPr="008D5210">
        <w:rPr>
          <w:rtl/>
          <w:lang w:val="de-DE"/>
        </w:rPr>
        <w:t xml:space="preserve"> بروزرسان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م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شود.</w:t>
      </w:r>
    </w:p>
    <w:p w14:paraId="76FB5077" w14:textId="1CE80CB5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tl/>
          <w:lang w:val="de-DE"/>
        </w:rPr>
        <w:t>اگر در نسخه‌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Stable</w:t>
      </w:r>
      <w:r w:rsidRPr="008D5210">
        <w:rPr>
          <w:rtl/>
          <w:lang w:val="de-DE"/>
        </w:rPr>
        <w:t xml:space="preserve">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را در صورت باز بودن پنجره‌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Signal View</w:t>
      </w:r>
      <w:r w:rsidRPr="008D5210">
        <w:rPr>
          <w:rtl/>
          <w:lang w:val="de-DE"/>
        </w:rPr>
        <w:t xml:space="preserve"> ذخ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ره</w:t>
      </w:r>
      <w:r w:rsidRPr="008D5210">
        <w:rPr>
          <w:rtl/>
          <w:lang w:val="de-DE"/>
        </w:rPr>
        <w:t xml:space="preserve"> 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کرد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د،</w:t>
      </w:r>
      <w:r w:rsidRPr="008D5210">
        <w:rPr>
          <w:rtl/>
          <w:lang w:val="de-DE"/>
        </w:rPr>
        <w:t xml:space="preserve"> با باز کردن هم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در نسخه‌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Test</w:t>
      </w:r>
      <w:r w:rsidRPr="008D5210">
        <w:rPr>
          <w:rtl/>
          <w:lang w:val="de-DE"/>
        </w:rPr>
        <w:t xml:space="preserve">، </w:t>
      </w:r>
      <w:r w:rsidRPr="008D5210">
        <w:rPr>
          <w:lang w:val="de-DE"/>
        </w:rPr>
        <w:t>signal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در پنجره‌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Signal View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نمایش داده نمی‌شد</w:t>
      </w:r>
      <w:r w:rsidRPr="008D5210">
        <w:rPr>
          <w:rtl/>
          <w:lang w:val="de-DE"/>
        </w:rPr>
        <w:t>.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باگ در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نسخه بر طرف شده است.</w:t>
      </w:r>
    </w:p>
    <w:p w14:paraId="502D2DD5" w14:textId="0D3C34B4" w:rsidR="00FB702E" w:rsidRPr="008D5210" w:rsidRDefault="00FB702E" w:rsidP="00FB702E">
      <w:pPr>
        <w:pStyle w:val="AAA-MatnAsli"/>
        <w:rPr>
          <w:rtl/>
        </w:rPr>
      </w:pPr>
      <w:r w:rsidRPr="008D5210">
        <w:rPr>
          <w:rtl/>
        </w:rPr>
        <w:t xml:space="preserve">پس از </w:t>
      </w:r>
      <w:r w:rsidRPr="008D5210">
        <w:t>load</w:t>
      </w:r>
      <w:r w:rsidRPr="008D5210">
        <w:rPr>
          <w:rtl/>
        </w:rPr>
        <w:t xml:space="preserve"> کردن فا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</w:t>
      </w:r>
      <w:r w:rsidRPr="008D5210">
        <w:rPr>
          <w:rtl/>
        </w:rPr>
        <w:t xml:space="preserve"> حاو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t>THD</w:t>
      </w:r>
      <w:r w:rsidRPr="008D5210">
        <w:rPr>
          <w:rtl/>
        </w:rPr>
        <w:t>، اطلاعات آن در جدول مربوطه نما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ش</w:t>
      </w:r>
      <w:r w:rsidRPr="008D5210">
        <w:rPr>
          <w:rtl/>
        </w:rPr>
        <w:t xml:space="preserve"> داده 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</w:t>
      </w:r>
      <w:r w:rsidRPr="008D5210">
        <w:rPr>
          <w:rFonts w:hint="cs"/>
          <w:rtl/>
        </w:rPr>
        <w:t>و</w:t>
      </w:r>
      <w:r w:rsidRPr="008D5210">
        <w:rPr>
          <w:rFonts w:hint="eastAsia"/>
          <w:rtl/>
        </w:rPr>
        <w:t>د</w:t>
      </w:r>
      <w:r w:rsidRPr="008D5210">
        <w:rPr>
          <w:rtl/>
        </w:rPr>
        <w:t>.</w:t>
      </w:r>
    </w:p>
    <w:p w14:paraId="3CB90CCA" w14:textId="23AC5507" w:rsidR="00FB702E" w:rsidRPr="008D5210" w:rsidRDefault="00FB702E" w:rsidP="00FB702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می‌توانید در زبانه‌ی </w:t>
      </w:r>
      <w:r w:rsidRPr="008D5210">
        <w:t>Ramp Assessment</w:t>
      </w:r>
      <w:r w:rsidRPr="008D5210">
        <w:rPr>
          <w:rFonts w:hint="cs"/>
          <w:rtl/>
          <w:lang w:val="de-DE"/>
        </w:rPr>
        <w:t xml:space="preserve"> اطلاعات یک ردیف را </w:t>
      </w:r>
      <w:r w:rsidRPr="008D5210">
        <w:t>copy</w:t>
      </w:r>
      <w:r w:rsidRPr="008D5210">
        <w:rPr>
          <w:rFonts w:hint="cs"/>
          <w:rtl/>
          <w:lang w:val="de-DE"/>
        </w:rPr>
        <w:t xml:space="preserve"> و </w:t>
      </w:r>
      <w:r w:rsidRPr="008D5210">
        <w:t>paste</w:t>
      </w:r>
      <w:r w:rsidRPr="008D5210">
        <w:rPr>
          <w:rFonts w:hint="cs"/>
          <w:rtl/>
          <w:lang w:val="de-DE"/>
        </w:rPr>
        <w:t xml:space="preserve"> کنید.</w:t>
      </w:r>
      <w:r w:rsidRPr="008D5210">
        <w:rPr>
          <w:rtl/>
          <w:lang w:val="de-DE"/>
        </w:rPr>
        <w:t xml:space="preserve"> </w:t>
      </w:r>
    </w:p>
    <w:p w14:paraId="11990E74" w14:textId="77777777" w:rsidR="00AE5326" w:rsidRPr="008D5210" w:rsidRDefault="00AE5326" w:rsidP="00AE5326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@DateVersion@1400-08-03   @Namefilestart@21.10.25.01@NamefileEnd@   @linkHrefStert@https://vebko.org/Downloads/Instructions/WhatsNew/Test-AMPro%2021.10.25.01/001_Test-AMPro%2021.10.25.01_001_fa.mp4@linkHrefEnd@</w:t>
      </w:r>
    </w:p>
    <w:p w14:paraId="5B8F9D6B" w14:textId="2546B374" w:rsidR="00AE5326" w:rsidRPr="008D5210" w:rsidRDefault="00AE5326" w:rsidP="00AE532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می‌توانید </w:t>
      </w:r>
      <w:r w:rsidRPr="008D5210">
        <w:t>Total Harmonic Distortion</w:t>
      </w:r>
      <w:r w:rsidRPr="008D5210">
        <w:rPr>
          <w:rFonts w:hint="cs"/>
          <w:rtl/>
          <w:lang w:val="de-DE"/>
        </w:rPr>
        <w:t xml:space="preserve"> (</w:t>
      </w:r>
      <w:r w:rsidRPr="008D5210">
        <w:t>THD</w:t>
      </w:r>
      <w:r w:rsidRPr="008D5210">
        <w:rPr>
          <w:rFonts w:hint="cs"/>
          <w:rtl/>
          <w:lang w:val="de-DE"/>
        </w:rPr>
        <w:t xml:space="preserve">) را وقتی که </w:t>
      </w:r>
      <w:r w:rsidRPr="008D5210"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t>Harmonic</w:t>
      </w:r>
      <w:r w:rsidRPr="008D5210">
        <w:rPr>
          <w:rFonts w:hint="cs"/>
          <w:rtl/>
          <w:lang w:val="de-DE"/>
        </w:rPr>
        <w:t xml:space="preserve"> قرار دارد، مشاهده نمایید.</w:t>
      </w:r>
    </w:p>
    <w:p w14:paraId="0BAE2313" w14:textId="77777777" w:rsidR="007A0845" w:rsidRPr="008D5210" w:rsidRDefault="007A0845" w:rsidP="007A084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@DateVersion@1400-08-02   @Namefilestart@21.10.24.01@NamefileEnd@   @linkHrefStert@https://vebko.org/Downloads/Instructions/WhatsNew/Test-AMPro%2021.10.24.01/001_Test-AMPro%2021.10.24.01_001_fa.mp4@linkHrefEnd@</w:t>
      </w:r>
    </w:p>
    <w:p w14:paraId="7F1212D6" w14:textId="59BE92AA" w:rsidR="007A0845" w:rsidRPr="008D5210" w:rsidRDefault="007A0845" w:rsidP="007A0845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وقتی </w:t>
      </w:r>
      <w:r w:rsidRPr="008D5210">
        <w:t xml:space="preserve"> “State Type”</w:t>
      </w:r>
      <w:r w:rsidRPr="008D5210">
        <w:rPr>
          <w:rFonts w:hint="cs"/>
          <w:rtl/>
          <w:lang w:val="de-DE"/>
        </w:rPr>
        <w:t xml:space="preserve"> روی </w:t>
      </w:r>
      <w:r w:rsidRPr="008D5210">
        <w:t>“Transient”</w:t>
      </w:r>
      <w:r w:rsidRPr="008D5210">
        <w:rPr>
          <w:rFonts w:hint="cs"/>
          <w:rtl/>
          <w:lang w:val="de-DE"/>
        </w:rPr>
        <w:t xml:space="preserve"> باشد، هنگام لود</w:t>
      </w:r>
      <w:r w:rsidRPr="008D5210">
        <w:t xml:space="preserve"> </w:t>
      </w:r>
      <w:r w:rsidRPr="008D5210">
        <w:rPr>
          <w:rFonts w:hint="cs"/>
          <w:rtl/>
          <w:lang w:val="de-DE"/>
        </w:rPr>
        <w:t>فایلِ</w:t>
      </w:r>
      <w:r w:rsidRPr="008D5210">
        <w:rPr>
          <w:rFonts w:hint="cs"/>
          <w:rtl/>
        </w:rPr>
        <w:t xml:space="preserve"> </w:t>
      </w:r>
      <w:r w:rsidRPr="008D5210">
        <w:t>comtrade</w:t>
      </w:r>
      <w:r w:rsidRPr="008D5210">
        <w:rPr>
          <w:rFonts w:hint="cs"/>
          <w:rtl/>
          <w:lang w:val="de-DE"/>
        </w:rPr>
        <w:t xml:space="preserve">، اگر </w:t>
      </w:r>
      <w:r w:rsidRPr="008D5210">
        <w:t>rio</w:t>
      </w:r>
      <w:r w:rsidRPr="008D5210">
        <w:rPr>
          <w:rFonts w:hint="cs"/>
          <w:rtl/>
          <w:lang w:val="de-DE"/>
        </w:rPr>
        <w:t xml:space="preserve"> یا </w:t>
      </w:r>
      <w:r w:rsidRPr="008D5210">
        <w:t>xrio</w:t>
      </w:r>
      <w:r w:rsidRPr="008D5210">
        <w:rPr>
          <w:rFonts w:hint="cs"/>
          <w:rtl/>
          <w:lang w:val="de-DE"/>
        </w:rPr>
        <w:t xml:space="preserve">یی هم نام با </w:t>
      </w:r>
      <w:r w:rsidRPr="008D5210">
        <w:t>cfg</w:t>
      </w:r>
      <w:r w:rsidRPr="008D5210">
        <w:rPr>
          <w:rFonts w:hint="cs"/>
          <w:rtl/>
        </w:rPr>
        <w:t xml:space="preserve"> و </w:t>
      </w:r>
      <w:r w:rsidRPr="008D5210">
        <w:t>dat</w:t>
      </w:r>
      <w:r w:rsidRPr="008D5210">
        <w:rPr>
          <w:rFonts w:hint="cs"/>
          <w:rtl/>
        </w:rPr>
        <w:t xml:space="preserve"> وجود داشت، با باز کردن فایل </w:t>
      </w:r>
      <w:r w:rsidRPr="008D5210">
        <w:t>comtrade</w:t>
      </w:r>
      <w:r w:rsidRPr="008D5210">
        <w:rPr>
          <w:rFonts w:hint="cs"/>
          <w:rtl/>
        </w:rPr>
        <w:t xml:space="preserve">، فایل </w:t>
      </w:r>
      <w:r w:rsidRPr="008D5210">
        <w:t>xrio</w:t>
      </w:r>
      <w:r w:rsidRPr="008D5210">
        <w:rPr>
          <w:rFonts w:hint="cs"/>
          <w:rtl/>
          <w:lang w:val="de-DE"/>
        </w:rPr>
        <w:t xml:space="preserve"> به درستی لود ن</w:t>
      </w:r>
      <w:r w:rsidRPr="008D5210">
        <w:rPr>
          <w:rFonts w:hint="cs"/>
          <w:rtl/>
        </w:rPr>
        <w:t>می‌شد. این مورد در نسخه جدید رفع شده است.</w:t>
      </w:r>
      <w:r w:rsidRPr="008D5210">
        <w:t xml:space="preserve"> </w:t>
      </w:r>
      <w:r w:rsidRPr="008D5210">
        <w:rPr>
          <w:rFonts w:hint="cs"/>
          <w:rtl/>
          <w:lang w:val="de-DE"/>
        </w:rPr>
        <w:t xml:space="preserve">(فایل </w:t>
      </w:r>
      <w:r w:rsidRPr="008D5210">
        <w:t>7UT633.CFG</w:t>
      </w:r>
      <w:r w:rsidRPr="008D5210">
        <w:rPr>
          <w:rFonts w:hint="cs"/>
          <w:rtl/>
          <w:lang w:val="de-DE"/>
        </w:rPr>
        <w:t xml:space="preserve">، </w:t>
      </w:r>
      <w:r w:rsidRPr="008D5210">
        <w:t>7UT633.DAT</w:t>
      </w:r>
      <w:r w:rsidRPr="008D5210">
        <w:rPr>
          <w:rFonts w:hint="cs"/>
          <w:rtl/>
          <w:lang w:val="de-DE"/>
        </w:rPr>
        <w:t xml:space="preserve"> و </w:t>
      </w:r>
      <w:r w:rsidRPr="008D5210">
        <w:t>7UT633.rio</w:t>
      </w:r>
      <w:r w:rsidRPr="008D5210">
        <w:rPr>
          <w:rFonts w:hint="cs"/>
          <w:rtl/>
          <w:lang w:val="de-DE"/>
        </w:rPr>
        <w:t xml:space="preserve"> در </w:t>
      </w:r>
      <w:r w:rsidRPr="008D5210">
        <w:t>Testing Procedure</w:t>
      </w:r>
      <w:r w:rsidRPr="008D5210">
        <w:rPr>
          <w:rFonts w:hint="cs"/>
          <w:rtl/>
          <w:lang w:val="de-DE"/>
        </w:rPr>
        <w:t xml:space="preserve"> بارگذاری شوند.)</w:t>
      </w:r>
    </w:p>
    <w:p w14:paraId="7B5D4123" w14:textId="245F2EAD" w:rsidR="007A0845" w:rsidRPr="008D5210" w:rsidRDefault="007A0845" w:rsidP="007A084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Report Setting</w:t>
      </w:r>
      <w:r w:rsidRPr="008D5210">
        <w:rPr>
          <w:rFonts w:hint="cs"/>
          <w:rtl/>
          <w:lang w:val="de-DE"/>
        </w:rPr>
        <w:t xml:space="preserve">، گزینه‌های </w:t>
      </w:r>
      <w:r w:rsidRPr="008D5210">
        <w:rPr>
          <w:lang w:val="de-DE"/>
        </w:rPr>
        <w:t>Level Assessment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Ramp Assessment</w:t>
      </w:r>
      <w:r w:rsidRPr="008D5210">
        <w:rPr>
          <w:rFonts w:hint="cs"/>
          <w:rtl/>
          <w:lang w:val="de-DE"/>
        </w:rPr>
        <w:t xml:space="preserve"> به ترتیب به طور پیش فرض غیرفعال و فعال شده اند.</w:t>
      </w:r>
    </w:p>
    <w:p w14:paraId="5B9D4112" w14:textId="77777777" w:rsidR="00A32255" w:rsidRPr="008D5210" w:rsidRDefault="00A32255" w:rsidP="00A3225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@DateVersion@1400-07-09   @Namefilestart@21.10.21.01@NamefileEnd@   @linkHrefStert@https://vebko.org/Downloads/Instructions/WhatsNew/Test-AMPro%2021.10.21.01/001_Test-AMPro%2021.10.21.01_001_fa.mp4@linkHrefEnd@</w:t>
      </w:r>
    </w:p>
    <w:p w14:paraId="4B16E24D" w14:textId="728E6BE6" w:rsidR="00A32255" w:rsidRPr="008D5210" w:rsidRDefault="00A32255" w:rsidP="00A32255">
      <w:pPr>
        <w:pStyle w:val="AAA-MatnAsli"/>
      </w:pPr>
      <w:r w:rsidRPr="008D5210">
        <w:rPr>
          <w:rFonts w:hint="cs"/>
          <w:rtl/>
          <w:lang w:val="de-DE"/>
        </w:rPr>
        <w:t xml:space="preserve">دو </w:t>
      </w:r>
      <w:r w:rsidRPr="008D5210">
        <w:t>test case</w:t>
      </w:r>
      <w:r w:rsidRPr="008D5210">
        <w:rPr>
          <w:rFonts w:hint="cs"/>
          <w:rtl/>
          <w:lang w:val="de-DE"/>
        </w:rPr>
        <w:t xml:space="preserve"> جدید در بخش </w:t>
      </w:r>
      <w:r w:rsidRPr="008D5210">
        <w:t>Simulation</w:t>
      </w:r>
      <w:r w:rsidRPr="008D5210">
        <w:rPr>
          <w:rFonts w:hint="cs"/>
          <w:rtl/>
          <w:lang w:val="de-DE"/>
        </w:rPr>
        <w:t xml:space="preserve"> به نام‌های </w:t>
      </w:r>
      <w:r w:rsidRPr="008D5210">
        <w:t>Double Fault</w:t>
      </w:r>
      <w:r w:rsidRPr="008D5210">
        <w:rPr>
          <w:rFonts w:hint="cs"/>
          <w:rtl/>
          <w:lang w:val="de-DE"/>
        </w:rPr>
        <w:t xml:space="preserve"> و </w:t>
      </w:r>
      <w:r w:rsidRPr="008D5210">
        <w:t>Parallel Line</w:t>
      </w:r>
      <w:r w:rsidRPr="008D5210">
        <w:rPr>
          <w:rFonts w:hint="cs"/>
          <w:rtl/>
          <w:lang w:val="de-DE"/>
        </w:rPr>
        <w:t xml:space="preserve"> اضافه شده اند و همچنین باگ‌ها و مشکلات دیگر </w:t>
      </w:r>
      <w:r w:rsidRPr="008D5210">
        <w:t>test case</w:t>
      </w:r>
      <w:r w:rsidRPr="008D5210">
        <w:rPr>
          <w:rFonts w:hint="cs"/>
          <w:rtl/>
          <w:lang w:val="de-DE"/>
        </w:rPr>
        <w:t>ها نیز برطرف شده اند.</w:t>
      </w:r>
    </w:p>
    <w:p w14:paraId="3F97EDDA" w14:textId="7F0D6337" w:rsidR="00A32255" w:rsidRPr="008D5210" w:rsidRDefault="00A32255" w:rsidP="00A32255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Vector View</w:t>
      </w:r>
      <w:r w:rsidRPr="008D5210">
        <w:rPr>
          <w:rFonts w:hint="cs"/>
          <w:rtl/>
        </w:rPr>
        <w:t xml:space="preserve"> درصورت </w:t>
      </w:r>
      <w:r w:rsidRPr="008D5210">
        <w:rPr>
          <w:lang w:val="de-DE"/>
        </w:rPr>
        <w:t>False</w:t>
      </w:r>
      <w:r w:rsidRPr="008D5210">
        <w:rPr>
          <w:rFonts w:hint="cs"/>
          <w:rtl/>
        </w:rPr>
        <w:t xml:space="preserve"> کردن هریک از بردارها در</w:t>
      </w:r>
      <w:r w:rsidRPr="008D5210">
        <w:rPr>
          <w:rFonts w:hint="cs"/>
          <w:rtl/>
          <w:lang w:val="de-DE"/>
        </w:rPr>
        <w:t xml:space="preserve"> ستون </w:t>
      </w:r>
      <w:r w:rsidRPr="008D5210">
        <w:rPr>
          <w:lang w:val="de-DE"/>
        </w:rPr>
        <w:t xml:space="preserve">Show Arrow </w:t>
      </w:r>
      <w:r w:rsidRPr="008D5210">
        <w:rPr>
          <w:rFonts w:hint="cs"/>
          <w:rtl/>
        </w:rPr>
        <w:t xml:space="preserve">، برچسب </w:t>
      </w:r>
      <w:r w:rsidRPr="008D5210">
        <w:rPr>
          <w:lang w:val="de-DE"/>
        </w:rPr>
        <w:t>true</w:t>
      </w:r>
      <w:r w:rsidRPr="008D5210">
        <w:rPr>
          <w:rFonts w:hint="cs"/>
          <w:rtl/>
        </w:rPr>
        <w:t xml:space="preserve"> به درستی تغییر وضعیت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</w:rPr>
        <w:t xml:space="preserve"> نمی داد</w:t>
      </w:r>
      <w:r w:rsidRPr="008D5210">
        <w:rPr>
          <w:rFonts w:hint="cs"/>
          <w:rtl/>
          <w:lang w:val="de-DE"/>
        </w:rPr>
        <w:t xml:space="preserve"> که</w:t>
      </w:r>
      <w:r w:rsidRPr="008D5210">
        <w:rPr>
          <w:rFonts w:hint="cs"/>
          <w:rtl/>
        </w:rPr>
        <w:t xml:space="preserve"> این مورد در نسخه جدید برطرف شده است.</w:t>
      </w:r>
      <w:r w:rsidRPr="008D5210">
        <w:rPr>
          <w:rtl/>
        </w:rPr>
        <w:t xml:space="preserve"> </w:t>
      </w:r>
    </w:p>
    <w:p w14:paraId="72EF70AE" w14:textId="5CCE5A94" w:rsidR="00A32255" w:rsidRPr="008D5210" w:rsidRDefault="00A32255" w:rsidP="00A32255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وقتی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rPr>
          <w:lang w:val="de-DE"/>
        </w:rPr>
        <w:t>Harmonic</w:t>
      </w:r>
      <w:r w:rsidRPr="008D5210">
        <w:rPr>
          <w:rFonts w:hint="cs"/>
          <w:rtl/>
          <w:lang w:val="de-DE"/>
        </w:rPr>
        <w:t xml:space="preserve"> باشد، می‌توانید نوع آن را </w:t>
      </w:r>
      <w:r w:rsidRPr="008D5210">
        <w:rPr>
          <w:lang w:val="de-DE"/>
        </w:rPr>
        <w:t>Interharmonic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Orders</w:t>
      </w:r>
      <w:r w:rsidRPr="008D5210">
        <w:rPr>
          <w:rFonts w:hint="cs"/>
          <w:rtl/>
          <w:lang w:val="de-DE"/>
        </w:rPr>
        <w:t xml:space="preserve"> انتخاب کنید. حالت </w:t>
      </w:r>
      <w:r w:rsidRPr="008D5210">
        <w:rPr>
          <w:lang w:val="de-DE"/>
        </w:rPr>
        <w:t>Interharmonic</w:t>
      </w:r>
      <w:r w:rsidRPr="008D5210">
        <w:rPr>
          <w:rFonts w:hint="cs"/>
          <w:rtl/>
          <w:lang w:val="de-DE"/>
        </w:rPr>
        <w:t xml:space="preserve"> همانند قبل است. از حالت </w:t>
      </w:r>
      <w:r w:rsidRPr="008D5210">
        <w:rPr>
          <w:lang w:val="de-DE"/>
        </w:rPr>
        <w:t>Orders</w:t>
      </w:r>
      <w:r w:rsidRPr="008D5210">
        <w:rPr>
          <w:rFonts w:hint="cs"/>
          <w:rtl/>
          <w:lang w:val="de-DE"/>
        </w:rPr>
        <w:t xml:space="preserve"> می‌توانید فقط در یک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استفاده کنید. در این حالت با استفاده از دکمه‌های </w:t>
      </w:r>
      <w:r w:rsidRPr="008D5210">
        <w:rPr>
          <w:lang w:val="de-DE"/>
        </w:rPr>
        <w:t>Add New Row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Remove Selected Row</w:t>
      </w:r>
      <w:r w:rsidRPr="008D5210">
        <w:rPr>
          <w:rFonts w:hint="cs"/>
          <w:rtl/>
          <w:lang w:val="de-DE"/>
        </w:rPr>
        <w:t xml:space="preserve"> می‌توانید به تعداد دلخواه و به ترتیب هارمونیک‌های مختلفی را به جدول اضافه کنید. از آنجا که سرعت نمونه برداری دستگاه </w:t>
      </w:r>
      <w:r w:rsidRPr="008D5210">
        <w:rPr>
          <w:lang w:val="de-DE"/>
        </w:rPr>
        <w:t>AMT105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actual</w:t>
      </w:r>
      <w:r w:rsidRPr="008D5210">
        <w:rPr>
          <w:rFonts w:hint="cs"/>
          <w:rtl/>
          <w:lang w:val="de-DE"/>
        </w:rPr>
        <w:t>ها 400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 میکروثانیه و سرعت درست کردن نمودار 10 میکروثانیه است، بنابراین در این حالت </w:t>
      </w:r>
      <w:r w:rsidRPr="008D5210">
        <w:rPr>
          <w:lang w:val="de-DE"/>
        </w:rPr>
        <w:t>actual</w:t>
      </w:r>
      <w:r w:rsidRPr="008D5210">
        <w:rPr>
          <w:rFonts w:hint="cs"/>
          <w:rtl/>
          <w:lang w:val="de-DE"/>
        </w:rPr>
        <w:t xml:space="preserve"> نمایانگر دقیق آنچه که تزریق شده نیست. به تعداد سیگنال انتخاب شده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ستون‌های </w:t>
      </w:r>
      <w:r w:rsidRPr="008D5210">
        <w:rPr>
          <w:lang w:val="de-DE"/>
        </w:rPr>
        <w:t>Mag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rFonts w:cs="Calibri"/>
          <w:lang w:val="de-DE"/>
        </w:rPr>
        <w:t>Phase</w:t>
      </w:r>
      <w:r w:rsidRPr="008D5210">
        <w:rPr>
          <w:rFonts w:cs="Calibri"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برای هر سیگنال در بخش </w:t>
      </w:r>
      <w:r w:rsidRPr="008D5210">
        <w:rPr>
          <w:lang w:val="de-DE"/>
        </w:rPr>
        <w:t>Harmonic Order</w:t>
      </w:r>
      <w:r w:rsidRPr="008D5210">
        <w:rPr>
          <w:rFonts w:hint="cs"/>
          <w:rtl/>
          <w:lang w:val="de-DE"/>
        </w:rPr>
        <w:t xml:space="preserve"> اضافه می‌شود.</w:t>
      </w:r>
    </w:p>
    <w:p w14:paraId="7B4E5C99" w14:textId="76099139" w:rsidR="00FC1ADD" w:rsidRPr="008D5210" w:rsidRDefault="00FC1ADD" w:rsidP="00FC1AD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@DateVersion@1400-07-01   @Namefilestart@21.09.23.01@NamefileEnd@   @linkHrefStert@https://vebko.org/Downloads/Instructions/WhatsNew/Test-AMPro%2021.09.23.01/001_Test-AMPro%2021.09.23.01_001_fa.mp4@linkHrefEnd@</w:t>
      </w:r>
    </w:p>
    <w:p w14:paraId="1B0DE62F" w14:textId="3FA41E8E" w:rsidR="00FC1ADD" w:rsidRPr="008D5210" w:rsidRDefault="00FC1ADD" w:rsidP="00FC1ADD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>در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هنگامی که </w:t>
      </w:r>
      <w:r w:rsidRPr="008D5210"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t>Transient</w:t>
      </w:r>
      <w:r w:rsidRPr="008D5210">
        <w:rPr>
          <w:rFonts w:hint="cs"/>
          <w:rtl/>
          <w:lang w:val="de-DE"/>
        </w:rPr>
        <w:t xml:space="preserve"> قرار می‌گرفت. و روی </w:t>
      </w:r>
      <w:r w:rsidRPr="008D5210">
        <w:t>Current State</w:t>
      </w:r>
      <w:r w:rsidRPr="008D5210">
        <w:rPr>
          <w:rFonts w:hint="cs"/>
          <w:rtl/>
          <w:lang w:val="de-DE"/>
        </w:rPr>
        <w:t xml:space="preserve"> قرار داشتید و </w:t>
      </w:r>
      <w:r w:rsidRPr="008D5210">
        <w:t>Magnitude Harmonic</w:t>
      </w:r>
      <w:r w:rsidRPr="008D5210">
        <w:rPr>
          <w:rFonts w:hint="cs"/>
          <w:rtl/>
          <w:lang w:val="de-DE"/>
        </w:rPr>
        <w:t xml:space="preserve"> را انتخاب می‌کردید، با جابجایی </w:t>
      </w:r>
      <w:r w:rsidRPr="008D5210">
        <w:t>cursor</w:t>
      </w:r>
      <w:r w:rsidRPr="008D5210">
        <w:rPr>
          <w:rFonts w:hint="cs"/>
          <w:rtl/>
          <w:lang w:val="de-DE"/>
        </w:rPr>
        <w:t xml:space="preserve"> در </w:t>
      </w:r>
      <w:r w:rsidRPr="008D5210">
        <w:t>Vector View</w:t>
      </w:r>
      <w:r w:rsidRPr="008D5210">
        <w:rPr>
          <w:rFonts w:hint="cs"/>
          <w:rtl/>
        </w:rPr>
        <w:t>، سیگنال هارمونیک به درستی نمایش داده نمی‌شد که این مورد در این نسخه برطرف شده است.</w:t>
      </w:r>
    </w:p>
    <w:p w14:paraId="259C187C" w14:textId="7375BBB3" w:rsidR="00FC1ADD" w:rsidRPr="008D5210" w:rsidRDefault="00FC1ADD" w:rsidP="00FC1AD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این </w:t>
      </w:r>
      <w:r w:rsidRPr="008D5210">
        <w:rPr>
          <w:lang w:val="de-DE"/>
        </w:rPr>
        <w:t>icon</w:t>
      </w:r>
      <w:r w:rsidRPr="008D5210">
        <w:rPr>
          <w:rFonts w:hint="cs"/>
          <w:rtl/>
          <w:lang w:val="de-DE"/>
        </w:rPr>
        <w:t xml:space="preserve"> برای دسترسی سریع‌تر کاربر به </w:t>
      </w:r>
      <w:r w:rsidRPr="008D5210">
        <w:rPr>
          <w:lang w:val="de-DE"/>
        </w:rPr>
        <w:t>Calculations</w:t>
      </w:r>
      <w:r w:rsidRPr="008D5210">
        <w:rPr>
          <w:rFonts w:hint="cs"/>
          <w:rtl/>
          <w:lang w:val="de-DE"/>
        </w:rPr>
        <w:t xml:space="preserve"> در نوار ابزار طراحی شده است.</w:t>
      </w:r>
    </w:p>
    <w:p w14:paraId="3E90BB3B" w14:textId="06AEBD5D" w:rsidR="00FC1ADD" w:rsidRPr="008D5210" w:rsidRDefault="00FC1ADD" w:rsidP="00FC1AD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پس از فعال کردن </w:t>
      </w:r>
      <w:r w:rsidRPr="008D5210">
        <w:rPr>
          <w:lang w:val="de-DE"/>
        </w:rPr>
        <w:t>Show Actual Type</w:t>
      </w:r>
      <w:r w:rsidRPr="008D5210">
        <w:rPr>
          <w:rFonts w:hint="cs"/>
          <w:rtl/>
          <w:lang w:val="de-DE"/>
        </w:rPr>
        <w:t xml:space="preserve"> برای هر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، بخش </w:t>
      </w:r>
      <w:r w:rsidRPr="008D5210">
        <w:rPr>
          <w:lang w:val="de-DE"/>
        </w:rPr>
        <w:t>Select Graph for Actual Binary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فعال می‌شود. به تعداد خروجی‌های ولتاژی و جریانی فعال شده در </w:t>
      </w:r>
      <w:r w:rsidRPr="008D5210">
        <w:rPr>
          <w:lang w:val="de-DE"/>
        </w:rPr>
        <w:t>Analog Output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می‌توانید </w:t>
      </w:r>
      <w:r w:rsidRPr="008D5210">
        <w:rPr>
          <w:rFonts w:hint="cs"/>
          <w:rtl/>
        </w:rPr>
        <w:t xml:space="preserve">برای هر نمودارِ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 در این بخش،  نمودارهای ولتاژ و جریان خروجی و همچنین نمودار سایر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 را انتخاب و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مشاهده نمایید.</w:t>
      </w:r>
    </w:p>
    <w:p w14:paraId="572C9717" w14:textId="77777777" w:rsidR="001F659B" w:rsidRPr="008D5210" w:rsidRDefault="001F659B" w:rsidP="001F659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 xml:space="preserve">   AMT Sequencer   @DateVersion@1400-06-26   @Namefilestart@21.09.17.01@NamefileEnd@   @linkHrefStert@https://vebko.org/Downloads/Instructions/WhatsNew/Test-AMPro%2021.09.17.01/001_Test-AMPro%2021.09.17.01_001_fa.mp4@linkHrefEnd@</w:t>
      </w:r>
    </w:p>
    <w:p w14:paraId="15770C1E" w14:textId="78A34BA9" w:rsidR="001F659B" w:rsidRPr="008D5210" w:rsidRDefault="001F659B" w:rsidP="001F659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Export Comtrade</w:t>
      </w:r>
      <w:r w:rsidRPr="008D5210">
        <w:rPr>
          <w:rFonts w:hint="cs"/>
          <w:rtl/>
          <w:lang w:val="de-DE"/>
        </w:rPr>
        <w:t xml:space="preserve"> اگر </w:t>
      </w:r>
      <w:r w:rsidRPr="008D5210">
        <w:t>Sampling rate</w:t>
      </w:r>
      <w:r w:rsidRPr="008D5210">
        <w:rPr>
          <w:rFonts w:hint="cs"/>
          <w:rtl/>
          <w:lang w:val="de-DE"/>
        </w:rPr>
        <w:t xml:space="preserve">  روی 2 کیلوهرتز قرار گیرد، با باز کردن فایل </w:t>
      </w:r>
      <w:r w:rsidRPr="008D5210">
        <w:t>dat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از نقطه 1001 به بعد</w:t>
      </w:r>
      <w:r w:rsidRPr="008D5210">
        <w:rPr>
          <w:rFonts w:hint="cs"/>
          <w:rtl/>
          <w:lang w:val="de-DE"/>
        </w:rPr>
        <w:t xml:space="preserve">، عدد ثبت شده برای زمان در فایل </w:t>
      </w:r>
      <w:r w:rsidRPr="008D5210">
        <w:t>Comtrade</w:t>
      </w:r>
      <w:r w:rsidRPr="008D5210">
        <w:rPr>
          <w:rFonts w:hint="cs"/>
          <w:rtl/>
          <w:lang w:val="de-DE"/>
        </w:rPr>
        <w:t xml:space="preserve"> ، باید با پله‌های 500 میکروثانیه‌ایی افزایش پیدا کند.</w:t>
      </w:r>
    </w:p>
    <w:p w14:paraId="0B3AAE02" w14:textId="163504E1" w:rsidR="001F659B" w:rsidRPr="008D5210" w:rsidRDefault="001F659B" w:rsidP="001F659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کلیک روی </w:t>
      </w:r>
      <w:r w:rsidRPr="008D5210">
        <w:rPr>
          <w:lang w:val="de-DE"/>
        </w:rPr>
        <w:t>Import Comtrade</w:t>
      </w:r>
      <w:r w:rsidRPr="008D5210">
        <w:rPr>
          <w:rFonts w:hint="cs"/>
          <w:rtl/>
          <w:lang w:val="de-DE"/>
        </w:rPr>
        <w:t xml:space="preserve"> در حالتی که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rPr>
          <w:lang w:val="de-DE"/>
        </w:rPr>
        <w:t>Transient</w:t>
      </w:r>
      <w:r w:rsidRPr="008D5210">
        <w:rPr>
          <w:rFonts w:hint="cs"/>
          <w:rtl/>
          <w:lang w:val="de-DE"/>
        </w:rPr>
        <w:t xml:space="preserve"> بود، نرم افزار </w:t>
      </w:r>
      <w:r w:rsidRPr="008D5210">
        <w:rPr>
          <w:lang w:val="de-DE"/>
        </w:rPr>
        <w:t>crashed</w:t>
      </w:r>
      <w:r w:rsidRPr="008D5210">
        <w:rPr>
          <w:rFonts w:hint="cs"/>
          <w:rtl/>
          <w:lang w:val="de-DE"/>
        </w:rPr>
        <w:t xml:space="preserve"> می‌کرد که این مشکل در نسخه‌ی جدید برطرف شده است.</w:t>
      </w:r>
    </w:p>
    <w:p w14:paraId="38F57C23" w14:textId="2B9A790C" w:rsidR="001F659B" w:rsidRPr="008D5210" w:rsidRDefault="001F659B" w:rsidP="001F659B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گزینه‌ی جدیدی بنام </w:t>
      </w:r>
      <w:r w:rsidRPr="008D5210">
        <w:t>PID</w:t>
      </w:r>
      <w:r w:rsidRPr="008D5210">
        <w:rPr>
          <w:rFonts w:hint="cs"/>
          <w:rtl/>
          <w:lang w:val="de-DE"/>
        </w:rPr>
        <w:t xml:space="preserve"> در بالای هر </w:t>
      </w:r>
      <w:r w:rsidRPr="008D5210">
        <w:t>Room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ایی ایجاد شده است. با استفاده از این گزینه می‌توانید اطلاعاتی را به نرم‌افزار </w:t>
      </w:r>
      <w:r w:rsidRPr="008D5210">
        <w:t>AMPro Test</w:t>
      </w:r>
      <w:r w:rsidRPr="008D5210">
        <w:rPr>
          <w:rFonts w:hint="cs"/>
          <w:rtl/>
          <w:lang w:val="de-DE"/>
        </w:rPr>
        <w:t xml:space="preserve"> ارسال کنید. یک نکته حائز اهمیت است که برای ارسال داده‌ها علاوه بر این گزینه می‌بایست اطلاعات </w:t>
      </w:r>
      <w:r w:rsidRPr="008D5210">
        <w:t>port</w:t>
      </w:r>
      <w:r w:rsidRPr="008D5210">
        <w:rPr>
          <w:rFonts w:hint="cs"/>
          <w:rtl/>
          <w:lang w:val="de-DE"/>
        </w:rPr>
        <w:t xml:space="preserve"> را هم در نرم‌افزارهای مربوطه وارد کنید. برای دانستن اطلاعات </w:t>
      </w:r>
      <w:r w:rsidRPr="008D5210">
        <w:t>port</w:t>
      </w:r>
      <w:r w:rsidRPr="008D5210">
        <w:rPr>
          <w:rFonts w:hint="cs"/>
          <w:rtl/>
          <w:lang w:val="de-DE"/>
        </w:rPr>
        <w:t xml:space="preserve"> باید در </w:t>
      </w:r>
      <w:r w:rsidRPr="008D5210">
        <w:t>Setting</w:t>
      </w:r>
      <w:r w:rsidRPr="008D5210">
        <w:rPr>
          <w:rFonts w:hint="cs"/>
          <w:rtl/>
          <w:lang w:val="de-DE"/>
        </w:rPr>
        <w:t xml:space="preserve"> به زبانه‌ی </w:t>
      </w:r>
      <w:r w:rsidRPr="008D5210">
        <w:t>Room</w:t>
      </w:r>
      <w:r w:rsidRPr="008D5210">
        <w:rPr>
          <w:rFonts w:hint="cs"/>
          <w:rtl/>
          <w:lang w:val="de-DE"/>
        </w:rPr>
        <w:t xml:space="preserve">  بخش </w:t>
      </w:r>
      <w:r w:rsidRPr="008D5210">
        <w:t>Communication Mode</w:t>
      </w:r>
      <w:r w:rsidRPr="008D5210">
        <w:rPr>
          <w:rFonts w:hint="cs"/>
          <w:rtl/>
          <w:lang w:val="de-DE"/>
        </w:rPr>
        <w:t xml:space="preserve"> بروید. بعنوان مثال در </w:t>
      </w:r>
      <w:r w:rsidRPr="008D5210">
        <w:t>C#</w:t>
      </w:r>
      <w:r w:rsidRPr="008D5210">
        <w:rPr>
          <w:rFonts w:hint="cs"/>
          <w:rtl/>
          <w:lang w:val="de-DE"/>
        </w:rPr>
        <w:t xml:space="preserve"> برنامه‌ایی برای این کار توسط برنامه‌نویسان شرکت وبکو نوشته شده است. مقدار دامنه، فاز و فرکانس برای خروجی اول گروه ولتاژی </w:t>
      </w:r>
      <w:r w:rsidRPr="008D5210">
        <w:t>A</w:t>
      </w:r>
      <w:r w:rsidRPr="008D5210">
        <w:rPr>
          <w:rFonts w:hint="cs"/>
          <w:rtl/>
          <w:lang w:val="de-DE"/>
        </w:rPr>
        <w:t xml:space="preserve"> در این برنامه نوشته و در نرم‌افزار وبکو تغییرات قابل مشاهده است.</w:t>
      </w:r>
    </w:p>
    <w:p w14:paraId="436AF3F2" w14:textId="0B08F6AC" w:rsidR="001F659B" w:rsidRPr="008D5210" w:rsidRDefault="001F659B" w:rsidP="001F659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در </w:t>
      </w:r>
      <w:r w:rsidRPr="008D5210">
        <w:rPr>
          <w:lang w:val="de-DE"/>
        </w:rPr>
        <w:t>Step Ramp</w:t>
      </w:r>
      <w:r w:rsidRPr="008D5210">
        <w:rPr>
          <w:rFonts w:hint="cs"/>
          <w:rtl/>
        </w:rPr>
        <w:t xml:space="preserve"> مقدار فرکانس را در جدول </w:t>
      </w:r>
      <w:r w:rsidRPr="008D5210">
        <w:rPr>
          <w:lang w:val="de-DE"/>
        </w:rPr>
        <w:t xml:space="preserve"> Offset Value</w:t>
      </w:r>
      <w:r w:rsidRPr="008D5210">
        <w:rPr>
          <w:rFonts w:hint="cs"/>
          <w:rtl/>
        </w:rPr>
        <w:t>تغییر می‌دادید، شکل سیگنال به درستی نمایش داده نمی‌شد، که این مورد در نسخه جدید برطرف شده است.</w:t>
      </w:r>
    </w:p>
    <w:p w14:paraId="0A6C7492" w14:textId="60229581" w:rsidR="001F659B" w:rsidRPr="008D5210" w:rsidRDefault="001F659B" w:rsidP="001F659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امکان </w:t>
      </w:r>
      <w:r w:rsidRPr="008D5210">
        <w:t>load</w:t>
      </w:r>
      <w:r w:rsidRPr="008D5210">
        <w:rPr>
          <w:rFonts w:hint="cs"/>
          <w:rtl/>
          <w:lang w:val="de-DE"/>
        </w:rPr>
        <w:t xml:space="preserve">کردن </w:t>
      </w:r>
      <w:r w:rsidRPr="008D5210">
        <w:t>xrio</w:t>
      </w:r>
      <w:r w:rsidRPr="008D5210">
        <w:rPr>
          <w:rFonts w:hint="cs"/>
          <w:rtl/>
          <w:lang w:val="de-DE"/>
        </w:rPr>
        <w:t xml:space="preserve"> رله‌های </w:t>
      </w:r>
      <w:r w:rsidRPr="008D5210">
        <w:t>P142</w:t>
      </w:r>
      <w:r w:rsidRPr="008D5210">
        <w:rPr>
          <w:rFonts w:hint="cs"/>
          <w:rtl/>
          <w:lang w:val="de-DE"/>
        </w:rPr>
        <w:t xml:space="preserve"> و </w:t>
      </w:r>
      <w:r w:rsidRPr="008D5210">
        <w:t>P342</w:t>
      </w:r>
      <w:r w:rsidRPr="008D5210">
        <w:rPr>
          <w:rFonts w:hint="cs"/>
          <w:rtl/>
          <w:lang w:val="de-DE"/>
        </w:rPr>
        <w:t xml:space="preserve"> در نرم‌افزار وبکو فراهم شده است.</w:t>
      </w:r>
    </w:p>
    <w:p w14:paraId="2E1BF19B" w14:textId="77777777" w:rsidR="00C74515" w:rsidRPr="008D5210" w:rsidRDefault="00C74515" w:rsidP="00C7451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@DateVersion@1400-06-21   @Namefilestart@21.09.12.01@NamefileEnd@   @linkHrefStert@https://vebko.org/Downloads/Instructions/WhatsNew/Test-AMPro%2021.09.12.01/001_Test-AMPro%2021.09.12.01_001_fa.mp4@linkHrefEnd@</w:t>
      </w:r>
    </w:p>
    <w:p w14:paraId="6453A2BE" w14:textId="29CE4F08" w:rsidR="00C74515" w:rsidRPr="008D5210" w:rsidRDefault="00C74515" w:rsidP="00C74515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Time Assessment</w:t>
      </w:r>
      <w:r w:rsidRPr="008D5210">
        <w:rPr>
          <w:rFonts w:hint="cs"/>
          <w:rtl/>
          <w:lang w:val="de-DE"/>
        </w:rPr>
        <w:t>، دو گزینه‌ی جدید به نام‌های</w:t>
      </w:r>
      <w:r w:rsidRPr="008D5210">
        <w:rPr>
          <w:rFonts w:hint="cs"/>
          <w:rtl/>
        </w:rPr>
        <w:t xml:space="preserve"> </w:t>
      </w:r>
      <w:r w:rsidRPr="008D5210">
        <w:t>t_start</w:t>
      </w:r>
      <w:r w:rsidRPr="008D5210">
        <w:rPr>
          <w:rFonts w:hint="cs"/>
          <w:rtl/>
          <w:lang w:val="de-DE"/>
        </w:rPr>
        <w:t xml:space="preserve"> و </w:t>
      </w:r>
      <w:r w:rsidRPr="008D5210">
        <w:t>t_end</w:t>
      </w:r>
      <w:r w:rsidRPr="008D5210">
        <w:rPr>
          <w:rFonts w:hint="cs"/>
          <w:rtl/>
          <w:lang w:val="de-DE"/>
        </w:rPr>
        <w:t xml:space="preserve"> در ستون‌های </w:t>
      </w:r>
      <w:r w:rsidRPr="008D5210">
        <w:t>Start</w:t>
      </w:r>
      <w:r w:rsidRPr="008D5210">
        <w:rPr>
          <w:rFonts w:hint="cs"/>
          <w:rtl/>
          <w:lang w:val="de-DE"/>
        </w:rPr>
        <w:t xml:space="preserve"> و </w:t>
      </w:r>
      <w:r w:rsidRPr="008D5210">
        <w:t>Stop</w:t>
      </w:r>
      <w:r w:rsidRPr="008D5210">
        <w:rPr>
          <w:rFonts w:hint="cs"/>
          <w:rtl/>
          <w:lang w:val="de-DE"/>
        </w:rPr>
        <w:t xml:space="preserve"> اضافه شده است. با استفاده از این دو گزینه می‌توان ابتدا یا انتهای هر </w:t>
      </w:r>
      <w:r w:rsidRPr="008D5210">
        <w:t>state</w:t>
      </w:r>
      <w:r w:rsidRPr="008D5210">
        <w:rPr>
          <w:rFonts w:hint="cs"/>
          <w:rtl/>
          <w:lang w:val="de-DE"/>
        </w:rPr>
        <w:t>ایی را بعنوان شروع یا پایان ارزیابی زمان در نظر گرفت.</w:t>
      </w:r>
    </w:p>
    <w:p w14:paraId="4DF2AA38" w14:textId="6ABA9F39" w:rsidR="00C74515" w:rsidRPr="008D5210" w:rsidRDefault="00C74515" w:rsidP="00C74515">
      <w:pPr>
        <w:pStyle w:val="AAA-MatnAsli"/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rtl/>
          <w:lang w:val="de-DE"/>
        </w:rPr>
        <w:t xml:space="preserve">نام </w:t>
      </w:r>
      <w:r w:rsidRPr="008D5210">
        <w:t>ID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را با </w:t>
      </w:r>
      <w:r w:rsidRPr="008D5210">
        <w:rPr>
          <w:rtl/>
          <w:lang w:val="de-DE"/>
        </w:rPr>
        <w:t xml:space="preserve">حروف بزرگ </w:t>
      </w:r>
      <w:r w:rsidRPr="008D5210">
        <w:rPr>
          <w:rFonts w:hint="cs"/>
          <w:rtl/>
          <w:lang w:val="de-DE"/>
        </w:rPr>
        <w:t>تایپ کنید، قابل قبول خواهد بود</w:t>
      </w:r>
      <w:r w:rsidRPr="008D5210">
        <w:rPr>
          <w:rtl/>
          <w:lang w:val="de-DE"/>
        </w:rPr>
        <w:t>.</w:t>
      </w:r>
    </w:p>
    <w:p w14:paraId="23C5B37A" w14:textId="147B4C30" w:rsidR="00C74515" w:rsidRPr="008D5210" w:rsidRDefault="00C74515" w:rsidP="00C7451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در فیلد </w:t>
      </w:r>
      <w:r w:rsidRPr="008D5210">
        <w:rPr>
          <w:lang w:val="de-DE"/>
        </w:rPr>
        <w:t>Start Time</w:t>
      </w:r>
      <w:r w:rsidRPr="008D5210">
        <w:rPr>
          <w:rFonts w:hint="cs"/>
          <w:rtl/>
          <w:lang w:val="de-DE"/>
        </w:rPr>
        <w:t xml:space="preserve">، عددی بزرگتر یا مساوی 24 وارد شود، مقدار آن به این صورت تغییر خواهد کرد. همچنین پس از اجرای تست، گزینه‌های موجود در فیلد </w:t>
      </w:r>
      <w:r w:rsidRPr="008D5210">
        <w:rPr>
          <w:lang w:val="de-DE"/>
        </w:rPr>
        <w:t>On GPS</w:t>
      </w:r>
      <w:r w:rsidRPr="008D5210">
        <w:rPr>
          <w:rFonts w:hint="cs"/>
          <w:rtl/>
          <w:lang w:val="de-DE"/>
        </w:rPr>
        <w:t xml:space="preserve"> غیرفعال می‌شوند. </w:t>
      </w:r>
    </w:p>
    <w:p w14:paraId="7DAF05EA" w14:textId="71EBCA2C" w:rsidR="00C74515" w:rsidRPr="008D5210" w:rsidRDefault="00C74515" w:rsidP="00C7451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خروجی‌های جریانی به این صورت </w:t>
      </w:r>
      <w:r w:rsidRPr="008D5210">
        <w:rPr>
          <w:lang w:val="de-DE"/>
        </w:rPr>
        <w:t>Not Used</w:t>
      </w:r>
      <w:r w:rsidRPr="008D5210">
        <w:rPr>
          <w:rFonts w:hint="cs"/>
          <w:rtl/>
          <w:lang w:val="de-DE"/>
        </w:rPr>
        <w:t xml:space="preserve"> شوند، با کلیک راست روی ستون </w:t>
      </w:r>
      <w:r w:rsidRPr="008D5210">
        <w:rPr>
          <w:lang w:val="de-DE"/>
        </w:rPr>
        <w:t>Actual (x 1.2 …</w:t>
      </w:r>
      <w:r w:rsidRPr="008D5210">
        <w:rPr>
          <w:rFonts w:hint="cs"/>
          <w:rtl/>
          <w:lang w:val="de-DE"/>
        </w:rPr>
        <w:t xml:space="preserve"> در بخش </w:t>
      </w:r>
      <w:r w:rsidRPr="008D5210">
        <w:rPr>
          <w:lang w:val="de-DE"/>
        </w:rPr>
        <w:t>Voltage Output Signal</w:t>
      </w:r>
      <w:r w:rsidRPr="008D5210">
        <w:rPr>
          <w:rFonts w:hint="cs"/>
          <w:rtl/>
        </w:rPr>
        <w:t xml:space="preserve"> و انتخاب یکی از گزینه‌ها، نرم‌افزار </w:t>
      </w:r>
      <w:r w:rsidRPr="008D5210">
        <w:rPr>
          <w:lang w:val="de-DE"/>
        </w:rPr>
        <w:t>crashed</w:t>
      </w:r>
      <w:r w:rsidRPr="008D5210">
        <w:rPr>
          <w:rFonts w:hint="cs"/>
          <w:rtl/>
          <w:lang w:val="de-DE"/>
        </w:rPr>
        <w:t xml:space="preserve"> می‌کرد که این مورد برطرف شده است.</w:t>
      </w:r>
    </w:p>
    <w:p w14:paraId="6F1A2931" w14:textId="7DB7E1D5" w:rsidR="00C74515" w:rsidRPr="008D5210" w:rsidRDefault="00C74515" w:rsidP="00C7451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نسخه‌های پیشین، اگر از یک گروه جریانی یا ولتاژی، خروجی‌ایی را به گروه دیگر نسبت می‌دادید، مشکلی برای ایجاد </w:t>
      </w:r>
      <w:r w:rsidRPr="008D5210">
        <w:rPr>
          <w:lang w:val="de-DE"/>
        </w:rPr>
        <w:t>ROCOF</w:t>
      </w:r>
      <w:r w:rsidRPr="008D5210">
        <w:rPr>
          <w:rFonts w:hint="cs"/>
          <w:rtl/>
          <w:lang w:val="de-DE"/>
        </w:rPr>
        <w:t xml:space="preserve"> به وجود می‌آمد. برای مثال اگر خروجیِ یکِ جریانیِ گروه </w:t>
      </w:r>
      <w:r w:rsidRPr="008D5210">
        <w:rPr>
          <w:lang w:val="de-DE"/>
        </w:rPr>
        <w:t>B</w:t>
      </w:r>
      <w:r w:rsidRPr="008D5210">
        <w:rPr>
          <w:rFonts w:hint="cs"/>
          <w:rtl/>
          <w:lang w:val="de-DE"/>
        </w:rPr>
        <w:t xml:space="preserve"> را به خروجیِ یکِ جریانیِ گروه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نسبت می‌دادید، این باگ به وجود می‌آمد. این مشکل در نسخه‌ی جدید رفع شده است.</w:t>
      </w:r>
    </w:p>
    <w:p w14:paraId="61B0C1C9" w14:textId="5926984A" w:rsidR="00C74515" w:rsidRPr="008D5210" w:rsidRDefault="00C74515" w:rsidP="00C74515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Value Assessment</w:t>
      </w:r>
      <w:r w:rsidRPr="008D5210">
        <w:rPr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یا هر زبانه‌ی دیگری در </w:t>
      </w:r>
      <w:r w:rsidRPr="008D5210">
        <w:rPr>
          <w:lang w:val="de-DE"/>
        </w:rPr>
        <w:t>Measurement View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انتخاب شده باشد، پس از باز کردن فایل جدید از طریق </w:t>
      </w:r>
      <w:r w:rsidRPr="008D5210">
        <w:rPr>
          <w:rtl/>
        </w:rPr>
        <w:t>منو</w:t>
      </w:r>
      <w:r w:rsidRPr="008D5210">
        <w:rPr>
          <w:rFonts w:hint="cs"/>
          <w:rtl/>
        </w:rPr>
        <w:t>ی</w:t>
      </w:r>
      <w:r w:rsidRPr="008D5210">
        <w:rPr>
          <w:rtl/>
        </w:rPr>
        <w:t xml:space="preserve"> </w:t>
      </w:r>
      <w:r w:rsidRPr="008D5210">
        <w:rPr>
          <w:lang w:val="de-DE"/>
        </w:rPr>
        <w:t>file</w:t>
      </w:r>
      <w:r w:rsidRPr="008D5210">
        <w:rPr>
          <w:rFonts w:hint="cs"/>
          <w:rtl/>
        </w:rPr>
        <w:t>،</w:t>
      </w:r>
      <w:r w:rsidRPr="008D5210">
        <w:rPr>
          <w:rtl/>
        </w:rPr>
        <w:t xml:space="preserve"> پنجره</w:t>
      </w:r>
      <w:r w:rsidRPr="008D5210">
        <w:rPr>
          <w:rFonts w:hint="cs"/>
          <w:rtl/>
        </w:rPr>
        <w:t>‌ی</w:t>
      </w:r>
      <w:r w:rsidRPr="008D5210">
        <w:rPr>
          <w:rtl/>
        </w:rPr>
        <w:t xml:space="preserve"> </w:t>
      </w:r>
      <w:r w:rsidRPr="008D5210">
        <w:rPr>
          <w:lang w:val="de-DE"/>
        </w:rPr>
        <w:t>Measurement View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بر روی زبانه‌ی </w:t>
      </w:r>
      <w:r w:rsidRPr="008D5210">
        <w:rPr>
          <w:lang w:val="de-DE"/>
        </w:rPr>
        <w:t>Time Assessment</w:t>
      </w:r>
      <w:r w:rsidRPr="008D5210">
        <w:rPr>
          <w:rtl/>
        </w:rPr>
        <w:t xml:space="preserve"> </w:t>
      </w:r>
      <w:r w:rsidRPr="008D5210">
        <w:rPr>
          <w:rFonts w:hint="cs"/>
          <w:rtl/>
          <w:lang w:val="de-DE"/>
        </w:rPr>
        <w:t>بصورت پیش فرض قرار می‌گیرد</w:t>
      </w:r>
      <w:r w:rsidRPr="008D5210">
        <w:rPr>
          <w:rtl/>
        </w:rPr>
        <w:t>.</w:t>
      </w:r>
    </w:p>
    <w:p w14:paraId="60A1C07C" w14:textId="38AD3A55" w:rsidR="00C74515" w:rsidRPr="008D5210" w:rsidRDefault="00C74515" w:rsidP="00C7451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فایلی حاوی مقدار در </w:t>
      </w:r>
      <w:r w:rsidRPr="008D5210">
        <w:t>Time Assessment</w:t>
      </w:r>
      <w:r w:rsidRPr="008D5210">
        <w:rPr>
          <w:rFonts w:hint="cs"/>
          <w:rtl/>
        </w:rPr>
        <w:t xml:space="preserve"> بود، پس از پاک کردن نتایج، </w:t>
      </w:r>
      <w:r w:rsidRPr="008D5210">
        <w:rPr>
          <w:rFonts w:hint="cs"/>
          <w:rtl/>
          <w:lang w:val="de-DE"/>
        </w:rPr>
        <w:t xml:space="preserve">نرم‌افزار در نسخه‌های پیشین </w:t>
      </w:r>
      <w:r w:rsidRPr="008D5210">
        <w:t>crashed</w:t>
      </w:r>
      <w:r w:rsidRPr="008D5210">
        <w:rPr>
          <w:rFonts w:hint="cs"/>
          <w:rtl/>
          <w:lang w:val="de-DE"/>
        </w:rPr>
        <w:t xml:space="preserve"> می‌کرد. این مشکل در این نسخه برطرف شده است.</w:t>
      </w:r>
    </w:p>
    <w:p w14:paraId="09E659B1" w14:textId="68A3947C" w:rsidR="00C74515" w:rsidRPr="008D5210" w:rsidRDefault="00C74515" w:rsidP="00C7451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پس از انجام تست نمی‌توانید وضعیت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 xml:space="preserve">ها را در جدول </w:t>
      </w:r>
      <w:r w:rsidRPr="008D5210">
        <w:rPr>
          <w:lang w:val="de-DE"/>
        </w:rPr>
        <w:t>Analog Output</w:t>
      </w:r>
      <w:r w:rsidRPr="008D5210">
        <w:rPr>
          <w:rFonts w:hint="cs"/>
          <w:rtl/>
          <w:lang w:val="de-DE"/>
        </w:rPr>
        <w:t xml:space="preserve"> تغییر دهید. </w:t>
      </w:r>
    </w:p>
    <w:p w14:paraId="448A190A" w14:textId="66844F6E" w:rsidR="00C74515" w:rsidRPr="008D5210" w:rsidRDefault="00C74515" w:rsidP="00C7451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Step Ramp</w:t>
      </w:r>
      <w:r w:rsidRPr="008D5210">
        <w:rPr>
          <w:rFonts w:hint="cs"/>
          <w:rtl/>
          <w:lang w:val="de-DE"/>
        </w:rPr>
        <w:t xml:space="preserve"> بخش جدیدی بنام </w:t>
      </w:r>
      <w:r w:rsidRPr="008D5210">
        <w:t>Step Ramp Display</w:t>
      </w:r>
      <w:r w:rsidRPr="008D5210">
        <w:rPr>
          <w:rFonts w:hint="cs"/>
          <w:rtl/>
          <w:lang w:val="de-DE"/>
        </w:rPr>
        <w:t xml:space="preserve"> ایجاد شده است. این بخش شامل دو گزینه به نام‌های </w:t>
      </w:r>
      <w:r w:rsidRPr="008D5210">
        <w:t>Value</w:t>
      </w:r>
      <w:r w:rsidRPr="008D5210">
        <w:rPr>
          <w:rFonts w:hint="cs"/>
          <w:rtl/>
          <w:lang w:val="de-DE"/>
        </w:rPr>
        <w:t xml:space="preserve"> و </w:t>
      </w:r>
      <w:r w:rsidRPr="008D5210">
        <w:t>Rate (d/dt)</w:t>
      </w:r>
      <w:r w:rsidRPr="008D5210">
        <w:rPr>
          <w:rFonts w:hint="cs"/>
          <w:rtl/>
          <w:lang w:val="de-DE"/>
        </w:rPr>
        <w:t xml:space="preserve"> است. گزینه‌ی </w:t>
      </w:r>
      <w:r w:rsidRPr="008D5210">
        <w:t>Value</w:t>
      </w:r>
      <w:r w:rsidRPr="008D5210">
        <w:rPr>
          <w:rFonts w:hint="cs"/>
          <w:rtl/>
          <w:lang w:val="de-DE"/>
        </w:rPr>
        <w:t xml:space="preserve"> همانند قبل است. برای </w:t>
      </w:r>
      <w:r w:rsidRPr="008D5210">
        <w:rPr>
          <w:rtl/>
          <w:lang w:val="de-DE"/>
        </w:rPr>
        <w:t>تست</w:t>
      </w:r>
      <w:r w:rsidRPr="008D5210">
        <w:rPr>
          <w:rFonts w:hint="cs"/>
          <w:rtl/>
          <w:lang w:val="de-DE"/>
        </w:rPr>
        <w:t xml:space="preserve"> توابعی که </w:t>
      </w:r>
      <w:r w:rsidRPr="008D5210">
        <w:rPr>
          <w:rtl/>
          <w:lang w:val="de-DE"/>
        </w:rPr>
        <w:t>با تغ</w:t>
      </w:r>
      <w:r w:rsidRPr="008D5210">
        <w:rPr>
          <w:rFonts w:hint="cs"/>
          <w:rtl/>
          <w:lang w:val="de-DE"/>
        </w:rPr>
        <w:t>یی</w:t>
      </w:r>
      <w:r w:rsidRPr="008D5210">
        <w:rPr>
          <w:rFonts w:hint="eastAsia"/>
          <w:rtl/>
          <w:lang w:val="de-DE"/>
        </w:rPr>
        <w:t>ر</w:t>
      </w:r>
      <w:r w:rsidRPr="008D5210">
        <w:rPr>
          <w:rFonts w:hint="cs"/>
          <w:rtl/>
          <w:lang w:val="de-DE"/>
        </w:rPr>
        <w:t>ِ</w:t>
      </w:r>
      <w:r w:rsidRPr="008D5210">
        <w:rPr>
          <w:rtl/>
          <w:lang w:val="de-DE"/>
        </w:rPr>
        <w:t xml:space="preserve"> مقاد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ر</w:t>
      </w:r>
      <w:r w:rsidRPr="008D5210">
        <w:rPr>
          <w:rFonts w:hint="cs"/>
          <w:rtl/>
          <w:lang w:val="de-DE"/>
        </w:rPr>
        <w:t>ِ</w:t>
      </w:r>
      <w:r w:rsidRPr="008D5210">
        <w:rPr>
          <w:rtl/>
          <w:lang w:val="de-DE"/>
        </w:rPr>
        <w:t xml:space="preserve"> دو المان کار </w:t>
      </w:r>
      <w:r w:rsidRPr="008D5210">
        <w:rPr>
          <w:rFonts w:hint="cs"/>
          <w:rtl/>
          <w:lang w:val="de-DE"/>
        </w:rPr>
        <w:t xml:space="preserve">می‌کنند همانند </w:t>
      </w:r>
      <w:r w:rsidRPr="008D5210">
        <w:t>Over-excitaion</w:t>
      </w:r>
      <w:r w:rsidRPr="008D5210">
        <w:rPr>
          <w:rFonts w:hint="cs"/>
          <w:rtl/>
          <w:lang w:val="de-DE"/>
        </w:rPr>
        <w:t xml:space="preserve"> از گزینه‌ی </w:t>
      </w:r>
      <w:r w:rsidRPr="008D5210">
        <w:t>Rate (d/dt)</w:t>
      </w:r>
      <w:r w:rsidRPr="008D5210">
        <w:rPr>
          <w:rFonts w:hint="cs"/>
          <w:rtl/>
          <w:lang w:val="de-DE"/>
        </w:rPr>
        <w:t xml:space="preserve"> استفاده می‌شود</w:t>
      </w:r>
      <w:r w:rsidRPr="008D5210">
        <w:rPr>
          <w:rtl/>
          <w:lang w:val="de-DE"/>
        </w:rPr>
        <w:t xml:space="preserve">. </w:t>
      </w:r>
      <w:r w:rsidRPr="008D5210">
        <w:rPr>
          <w:rFonts w:hint="cs"/>
          <w:rtl/>
          <w:lang w:val="de-DE"/>
        </w:rPr>
        <w:t xml:space="preserve">در تابع </w:t>
      </w:r>
      <w:r w:rsidRPr="008D5210">
        <w:t>Over-excitaion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نرخ تغ</w:t>
      </w:r>
      <w:r w:rsidRPr="008D5210">
        <w:rPr>
          <w:rFonts w:hint="cs"/>
          <w:rtl/>
          <w:lang w:val="de-DE"/>
        </w:rPr>
        <w:t>یی</w:t>
      </w:r>
      <w:r w:rsidRPr="008D5210">
        <w:rPr>
          <w:rFonts w:hint="eastAsia"/>
          <w:rtl/>
          <w:lang w:val="de-DE"/>
        </w:rPr>
        <w:t>رات</w:t>
      </w:r>
      <w:r w:rsidRPr="008D5210">
        <w:rPr>
          <w:rtl/>
          <w:lang w:val="de-DE"/>
        </w:rPr>
        <w:t xml:space="preserve"> ولتاژ و فرکانس</w:t>
      </w:r>
      <w:r w:rsidRPr="008D5210">
        <w:rPr>
          <w:rFonts w:hint="cs"/>
          <w:rtl/>
          <w:lang w:val="de-DE"/>
        </w:rPr>
        <w:t xml:space="preserve"> و نسبتشان به یکدیگر باید تست شود</w:t>
      </w:r>
      <w:r w:rsidRPr="008D5210">
        <w:rPr>
          <w:rtl/>
          <w:lang w:val="de-DE"/>
        </w:rPr>
        <w:t>.</w:t>
      </w:r>
      <w:r w:rsidRPr="008D5210">
        <w:rPr>
          <w:rFonts w:hint="cs"/>
          <w:rtl/>
          <w:lang w:val="de-DE"/>
        </w:rPr>
        <w:t xml:space="preserve"> یک نکته حائز اهمیت است که نمودار در </w:t>
      </w:r>
      <w:r w:rsidRPr="008D5210">
        <w:t>Step time</w:t>
      </w:r>
      <w:r w:rsidRPr="008D5210">
        <w:rPr>
          <w:rFonts w:hint="cs"/>
          <w:rtl/>
        </w:rPr>
        <w:t xml:space="preserve"> ِ </w:t>
      </w:r>
      <w:r w:rsidRPr="008D5210">
        <w:rPr>
          <w:rFonts w:hint="cs"/>
          <w:rtl/>
          <w:lang w:val="de-DE"/>
        </w:rPr>
        <w:t xml:space="preserve"> ثابت، با تغییر بین گزینه‌ها یکسان است.</w:t>
      </w:r>
    </w:p>
    <w:p w14:paraId="194C6568" w14:textId="125F9F4B" w:rsidR="00C74515" w:rsidRPr="008D5210" w:rsidRDefault="00C74515" w:rsidP="00C74515">
      <w:pPr>
        <w:pStyle w:val="AAA-MatnAsli"/>
        <w:rPr>
          <w:rtl/>
        </w:rPr>
      </w:pPr>
      <w:r w:rsidRPr="008D5210">
        <w:rPr>
          <w:rtl/>
          <w:lang w:val="de-DE"/>
        </w:rPr>
        <w:t>پس از گرفتن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comtrade</w:t>
      </w:r>
      <w:r w:rsidRPr="008D5210">
        <w:rPr>
          <w:rtl/>
          <w:lang w:val="de-DE"/>
        </w:rPr>
        <w:t xml:space="preserve"> از نرم‌افزار، اگر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مربوطه فاقد 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گنال</w:t>
      </w:r>
      <w:r w:rsidRPr="008D5210">
        <w:rPr>
          <w:rtl/>
          <w:lang w:val="de-DE"/>
        </w:rPr>
        <w:t xml:space="preserve"> 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ج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تال</w:t>
      </w:r>
      <w:r w:rsidRPr="008D5210">
        <w:rPr>
          <w:rtl/>
          <w:lang w:val="de-DE"/>
        </w:rPr>
        <w:t xml:space="preserve"> باشد، مقدار </w:t>
      </w:r>
      <w:r w:rsidRPr="008D5210">
        <w:rPr>
          <w:lang w:val="de-DE"/>
        </w:rPr>
        <w:t>0D</w:t>
      </w:r>
      <w:r w:rsidRPr="008D5210">
        <w:rPr>
          <w:rtl/>
          <w:lang w:val="de-DE"/>
        </w:rPr>
        <w:t xml:space="preserve"> برا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آن در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cfg</w:t>
      </w:r>
      <w:r w:rsidRPr="008D5210">
        <w:rPr>
          <w:rtl/>
          <w:lang w:val="de-DE"/>
        </w:rPr>
        <w:t xml:space="preserve"> ثبت </w:t>
      </w:r>
      <w:r w:rsidRPr="008D5210">
        <w:rPr>
          <w:rFonts w:hint="cs"/>
          <w:rtl/>
          <w:lang w:val="de-DE"/>
        </w:rPr>
        <w:t>خواهد شد</w:t>
      </w:r>
      <w:r w:rsidRPr="008D5210">
        <w:rPr>
          <w:rtl/>
          <w:lang w:val="de-DE"/>
        </w:rPr>
        <w:t xml:space="preserve">. چون در گذشته فقط مقدار </w:t>
      </w:r>
      <w:r w:rsidRPr="008D5210">
        <w:rPr>
          <w:lang w:val="de-DE"/>
        </w:rPr>
        <w:t>D</w:t>
      </w:r>
      <w:r w:rsidRPr="008D5210">
        <w:rPr>
          <w:rtl/>
          <w:lang w:val="de-DE"/>
        </w:rPr>
        <w:t xml:space="preserve"> بدون صفر ثبت 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شد،</w:t>
      </w:r>
      <w:r w:rsidRPr="008D5210">
        <w:rPr>
          <w:rtl/>
          <w:lang w:val="de-DE"/>
        </w:rPr>
        <w:t xml:space="preserve"> در برخ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از نرم‌افزارها فا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comtrade</w:t>
      </w:r>
      <w:r w:rsidRPr="008D5210">
        <w:rPr>
          <w:rtl/>
          <w:lang w:val="de-DE"/>
        </w:rPr>
        <w:t xml:space="preserve"> باز نم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شد</w:t>
      </w:r>
      <w:r w:rsidRPr="008D5210">
        <w:rPr>
          <w:rFonts w:hint="cs"/>
          <w:rtl/>
          <w:lang w:val="de-DE"/>
        </w:rPr>
        <w:t>.</w:t>
      </w:r>
    </w:p>
    <w:p w14:paraId="7E6D23DA" w14:textId="5C3B9D2C" w:rsidR="002D799B" w:rsidRPr="008D5210" w:rsidRDefault="002D799B" w:rsidP="002D799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@DateVersion@1400-06-01   @Namefilestart@21.08.23.01@NamefileEnd@   @linkHrefStert@https://vebko.org/Downloads/Instructions/WhatsNew/Test-AMPro%2021.08.23.01/001_Test-AMPro%2021.08.23.01_001_fa.mp4@linkHrefEnd@</w:t>
      </w:r>
    </w:p>
    <w:p w14:paraId="553B576A" w14:textId="7CE82EDC" w:rsidR="002D799B" w:rsidRPr="008D5210" w:rsidRDefault="002D799B" w:rsidP="002D799B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بخش جدیدی به نام </w:t>
      </w:r>
      <w:r w:rsidRPr="008D5210">
        <w:t>Calculations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rFonts w:hint="cs"/>
          <w:rtl/>
        </w:rPr>
        <w:t xml:space="preserve">منوی </w:t>
      </w:r>
      <w:r w:rsidRPr="008D5210">
        <w:t>View</w:t>
      </w:r>
      <w:r w:rsidRPr="008D5210">
        <w:rPr>
          <w:rFonts w:hint="cs"/>
          <w:rtl/>
        </w:rPr>
        <w:t xml:space="preserve"> اضافه شده است. این بخش در گذشته </w:t>
      </w:r>
      <w:r w:rsidRPr="008D5210">
        <w:rPr>
          <w:rFonts w:hint="cs"/>
          <w:rtl/>
          <w:lang w:val="de-DE"/>
        </w:rPr>
        <w:t>در پنجره‌ی</w:t>
      </w:r>
      <w:r w:rsidRPr="008D5210">
        <w:rPr>
          <w:rFonts w:hint="cs"/>
          <w:rtl/>
        </w:rPr>
        <w:t xml:space="preserve"> </w:t>
      </w:r>
      <w:r w:rsidRPr="008D5210">
        <w:t>Signal View</w:t>
      </w:r>
      <w:r w:rsidRPr="008D5210">
        <w:rPr>
          <w:rFonts w:hint="cs"/>
          <w:rtl/>
        </w:rPr>
        <w:t xml:space="preserve"> زبانه‌ی </w:t>
      </w:r>
      <w:r w:rsidRPr="008D5210">
        <w:t>Setting</w:t>
      </w:r>
      <w:r w:rsidRPr="008D5210">
        <w:rPr>
          <w:rFonts w:hint="cs"/>
          <w:rtl/>
        </w:rPr>
        <w:t xml:space="preserve"> بخش </w:t>
      </w:r>
      <w:r w:rsidRPr="008D5210">
        <w:t>Operation</w:t>
      </w:r>
      <w:r w:rsidRPr="008D5210">
        <w:rPr>
          <w:rFonts w:hint="cs"/>
          <w:rtl/>
          <w:lang w:val="de-DE"/>
        </w:rPr>
        <w:t xml:space="preserve"> بوده که ایراداتی همانند عدم تغییر نام </w:t>
      </w:r>
      <w:r w:rsidRPr="008D5210">
        <w:t>signal</w:t>
      </w:r>
      <w:r w:rsidRPr="008D5210">
        <w:rPr>
          <w:rFonts w:hint="cs"/>
          <w:rtl/>
          <w:lang w:val="de-DE"/>
        </w:rPr>
        <w:t xml:space="preserve"> داشته که این ایرادات در نسخه‌ی جدید برطرف شده است. همچنین در آینده قابلیت‌های جدیدی به پنجره </w:t>
      </w:r>
      <w:r w:rsidRPr="008D5210">
        <w:t>Calculations</w:t>
      </w:r>
      <w:r w:rsidRPr="008D5210">
        <w:rPr>
          <w:rFonts w:hint="cs"/>
          <w:rtl/>
          <w:lang w:val="de-DE"/>
        </w:rPr>
        <w:t xml:space="preserve"> اضافه خواهد شد.</w:t>
      </w:r>
    </w:p>
    <w:p w14:paraId="64EB952A" w14:textId="77777777" w:rsidR="008B0B56" w:rsidRPr="008D5210" w:rsidRDefault="008B0B56" w:rsidP="008B0B56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@DateVersion@1400-05-21   @Namefilestart@21.08.12.01@NamefileEnd@   @linkHrefStert@https://vebko.org/Downloads/Instructions/WhatsNew/Test-AMPro%2021.08.12.01/001_Test-AMPro%2021.08.12.01_001_fa.mp4@linkHrefEnd@</w:t>
      </w:r>
    </w:p>
    <w:p w14:paraId="659F2670" w14:textId="725AB072" w:rsidR="008B0B56" w:rsidRPr="008D5210" w:rsidRDefault="008B0B56" w:rsidP="008B0B5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و در زبانه‌ی </w:t>
      </w:r>
      <w:r w:rsidRPr="008D5210">
        <w:t>Setting</w:t>
      </w:r>
      <w:r w:rsidRPr="008D5210">
        <w:rPr>
          <w:rFonts w:hint="cs"/>
          <w:rtl/>
          <w:lang w:val="de-DE"/>
        </w:rPr>
        <w:t xml:space="preserve">، با کلیک روی دکمه‌ی </w:t>
      </w:r>
      <w:r w:rsidRPr="008D5210">
        <w:t>Export Comtrade…</w:t>
      </w:r>
      <w:r w:rsidRPr="008D5210">
        <w:rPr>
          <w:rFonts w:hint="cs"/>
          <w:rtl/>
          <w:lang w:val="de-DE"/>
        </w:rPr>
        <w:t xml:space="preserve"> تمامی سیگنال‌هایی که در بخش </w:t>
      </w:r>
      <w:r w:rsidRPr="008D5210">
        <w:t>Show Signals</w:t>
      </w:r>
      <w:r w:rsidRPr="008D5210">
        <w:rPr>
          <w:rFonts w:hint="cs"/>
          <w:rtl/>
          <w:lang w:val="de-DE"/>
        </w:rPr>
        <w:t xml:space="preserve"> وجود دارند، به صورت فهرستی در </w:t>
      </w:r>
      <w:r w:rsidRPr="008D5210">
        <w:t>Export Comtrade</w:t>
      </w:r>
      <w:r w:rsidRPr="008D5210">
        <w:rPr>
          <w:rFonts w:hint="cs"/>
          <w:rtl/>
          <w:lang w:val="de-DE"/>
        </w:rPr>
        <w:t xml:space="preserve"> بخش </w:t>
      </w:r>
      <w:r w:rsidRPr="008D5210">
        <w:t>Check channels to export:</w:t>
      </w:r>
      <w:r w:rsidRPr="008D5210">
        <w:rPr>
          <w:rFonts w:hint="cs"/>
          <w:rtl/>
          <w:lang w:val="de-DE"/>
        </w:rPr>
        <w:t xml:space="preserve"> به نمایش در می‌آیند.</w:t>
      </w:r>
    </w:p>
    <w:p w14:paraId="276ACFA9" w14:textId="1C2FEF71" w:rsidR="008B0B56" w:rsidRPr="008D5210" w:rsidRDefault="008B0B56" w:rsidP="008B0B5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هنگام </w:t>
      </w:r>
      <w:r w:rsidRPr="008D5210">
        <w:rPr>
          <w:lang w:val="de-DE"/>
        </w:rPr>
        <w:t>load</w:t>
      </w:r>
      <w:r w:rsidRPr="008D5210">
        <w:rPr>
          <w:rFonts w:hint="cs"/>
          <w:rtl/>
          <w:lang w:val="de-DE"/>
        </w:rPr>
        <w:t xml:space="preserve"> برخی از فایل‌های </w:t>
      </w:r>
      <w:r w:rsidRPr="008D5210">
        <w:rPr>
          <w:lang w:val="de-DE"/>
        </w:rPr>
        <w:t>xrio</w:t>
      </w:r>
      <w:r w:rsidRPr="008D5210">
        <w:rPr>
          <w:rFonts w:hint="cs"/>
          <w:rtl/>
          <w:lang w:val="de-DE"/>
        </w:rPr>
        <w:t xml:space="preserve"> به فرمت‌های </w:t>
      </w:r>
      <w:r w:rsidRPr="008D5210">
        <w:rPr>
          <w:lang w:val="de-DE"/>
        </w:rPr>
        <w:t>*.xrio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*.xml</w:t>
      </w:r>
      <w:r w:rsidRPr="008D5210">
        <w:rPr>
          <w:rFonts w:hint="cs"/>
          <w:rtl/>
          <w:lang w:val="de-DE"/>
        </w:rPr>
        <w:t xml:space="preserve"> ، تبدیل واحد کمیت‌ها بدون در نظر گرفتن واحدشان (مثلاً کیلوولت یا ولت) به صورت پیش‌فرض انجام می‌شود.</w:t>
      </w:r>
    </w:p>
    <w:p w14:paraId="7DB4CF7A" w14:textId="796EBDE9" w:rsidR="008B0B56" w:rsidRPr="008D5210" w:rsidRDefault="008B0B56" w:rsidP="008B0B56">
      <w:pPr>
        <w:pStyle w:val="AAA-MatnAsli"/>
        <w:ind w:left="0" w:firstLine="432"/>
        <w:rPr>
          <w:rtl/>
        </w:rPr>
      </w:pPr>
      <w:r w:rsidRPr="008D5210">
        <w:rPr>
          <w:rFonts w:hint="cs"/>
          <w:rtl/>
          <w:lang w:val="de-DE"/>
        </w:rPr>
        <w:t xml:space="preserve">راست کلیک روی سطر اول جدول موجود در حالت </w:t>
      </w:r>
      <w:r w:rsidRPr="008D5210">
        <w:rPr>
          <w:lang w:val="de-DE"/>
        </w:rPr>
        <w:t>Tracking</w:t>
      </w:r>
      <w:r w:rsidRPr="008D5210">
        <w:rPr>
          <w:rFonts w:hint="cs"/>
          <w:rtl/>
          <w:lang w:val="de-DE"/>
        </w:rPr>
        <w:t xml:space="preserve"> غیرفعال شده است.</w:t>
      </w:r>
    </w:p>
    <w:p w14:paraId="5C8F7338" w14:textId="7601766C" w:rsidR="008B0B56" w:rsidRPr="008D5210" w:rsidRDefault="008B0B56" w:rsidP="008B0B56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اگر </w:t>
      </w: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، تعداد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 بیش از 60 باشد، با حرکت دادن </w:t>
      </w:r>
      <w:r w:rsidRPr="008D5210">
        <w:rPr>
          <w:lang w:val="de-DE"/>
        </w:rPr>
        <w:t>scroll</w:t>
      </w:r>
      <w:r w:rsidRPr="008D5210">
        <w:rPr>
          <w:rFonts w:hint="cs"/>
          <w:rtl/>
          <w:lang w:val="de-DE"/>
        </w:rPr>
        <w:t xml:space="preserve"> به چپ و راست مقادیر موجود در هر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بروزرسانی می‌شوند.</w:t>
      </w:r>
    </w:p>
    <w:p w14:paraId="4F78987B" w14:textId="31290C2A" w:rsidR="008B0B56" w:rsidRPr="008D5210" w:rsidRDefault="008B0B56" w:rsidP="008B0B56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زبانه‌ی جدیدی در </w:t>
      </w:r>
      <w:r w:rsidRPr="008D5210">
        <w:rPr>
          <w:lang w:val="de-DE"/>
        </w:rPr>
        <w:t>Measurement View</w:t>
      </w:r>
      <w:r w:rsidRPr="008D5210">
        <w:rPr>
          <w:rFonts w:hint="cs"/>
          <w:rtl/>
          <w:lang w:val="de-DE"/>
        </w:rPr>
        <w:t xml:space="preserve"> به نام </w:t>
      </w:r>
      <w:r w:rsidRPr="008D5210">
        <w:rPr>
          <w:lang w:val="de-DE"/>
        </w:rPr>
        <w:t>Tracking Assessment</w:t>
      </w:r>
      <w:r w:rsidRPr="008D5210">
        <w:rPr>
          <w:rFonts w:hint="cs"/>
          <w:rtl/>
          <w:lang w:val="de-DE"/>
        </w:rPr>
        <w:t xml:space="preserve"> به وجود آمده است. از این زبانه در تست تابع </w:t>
      </w:r>
      <w:r w:rsidRPr="008D5210">
        <w:rPr>
          <w:lang w:val="de-DE"/>
        </w:rPr>
        <w:t>Power Swing</w:t>
      </w:r>
      <w:r w:rsidRPr="008D5210">
        <w:rPr>
          <w:rFonts w:hint="cs"/>
          <w:rtl/>
          <w:lang w:val="de-DE"/>
        </w:rPr>
        <w:t xml:space="preserve"> استفاده می‌شود.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>تست این تابع زمانی مهم است که رله بعد از عبورِ ناحیهِ تشخیص (</w:t>
      </w:r>
      <w:r w:rsidRPr="008D5210">
        <w:rPr>
          <w:lang w:val="de-DE"/>
        </w:rPr>
        <w:t>outer zone</w:t>
      </w:r>
      <w:r w:rsidRPr="008D5210">
        <w:rPr>
          <w:rFonts w:hint="cs"/>
          <w:rtl/>
          <w:lang w:val="de-DE"/>
        </w:rPr>
        <w:t xml:space="preserve">) اقدام به </w:t>
      </w:r>
      <w:r w:rsidRPr="008D5210">
        <w:rPr>
          <w:lang w:val="de-DE"/>
        </w:rPr>
        <w:t>block</w:t>
      </w:r>
      <w:r w:rsidRPr="008D5210">
        <w:rPr>
          <w:rFonts w:hint="cs"/>
          <w:rtl/>
          <w:lang w:val="de-DE"/>
        </w:rPr>
        <w:t xml:space="preserve"> کردن رله‌ی دیستانس می‌کند. برای این کار ابتدا لازم است تا در این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زبانه، نقاطی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که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در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 وجود دارد، در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ستون‌های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First Point Time</w:t>
      </w:r>
      <w:r w:rsidRPr="008D5210">
        <w:rPr>
          <w:rFonts w:hint="cs"/>
          <w:rtl/>
          <w:lang w:val="de-DE"/>
        </w:rPr>
        <w:t xml:space="preserve"> و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End Point Time</w:t>
      </w:r>
      <w:r w:rsidRPr="008D5210">
        <w:rPr>
          <w:rFonts w:hint="cs"/>
          <w:rtl/>
          <w:lang w:val="de-DE"/>
        </w:rPr>
        <w:t xml:space="preserve"> لیست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شوند</w:t>
      </w:r>
      <w:r w:rsidRPr="008D5210">
        <w:rPr>
          <w:rtl/>
          <w:lang w:val="de-DE"/>
        </w:rPr>
        <w:t>.</w:t>
      </w:r>
      <w:r w:rsidRPr="008D5210">
        <w:rPr>
          <w:rFonts w:hint="cs"/>
          <w:rtl/>
          <w:lang w:val="de-DE"/>
        </w:rPr>
        <w:t xml:space="preserve"> کاربر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شماره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آن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shot</w:t>
      </w:r>
      <w:r w:rsidRPr="008D5210">
        <w:rPr>
          <w:rFonts w:hint="cs"/>
          <w:rtl/>
          <w:lang w:val="de-DE"/>
        </w:rPr>
        <w:t xml:space="preserve"> را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انتخاب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می‌کند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و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آن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شماره‌ای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که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انتخاب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شده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در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 نشان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داده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خواهد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شد</w:t>
      </w:r>
      <w:r w:rsidRPr="008D5210">
        <w:rPr>
          <w:rtl/>
          <w:lang w:val="de-DE"/>
        </w:rPr>
        <w:t>.</w:t>
      </w:r>
      <w:r w:rsidRPr="008D5210">
        <w:rPr>
          <w:rFonts w:hint="cs"/>
          <w:rtl/>
          <w:lang w:val="de-DE"/>
        </w:rPr>
        <w:t xml:space="preserve"> فاصله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زمانی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بین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دو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نقطه‌ی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انتخاب شده در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ستون‌های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First Point Time</w:t>
      </w:r>
      <w:r w:rsidRPr="008D5210">
        <w:rPr>
          <w:rFonts w:hint="cs"/>
          <w:rtl/>
          <w:lang w:val="de-DE"/>
        </w:rPr>
        <w:t xml:space="preserve"> و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End Point Time</w:t>
      </w:r>
      <w:r w:rsidRPr="008D5210">
        <w:rPr>
          <w:rFonts w:hint="cs"/>
          <w:rtl/>
          <w:lang w:val="de-DE"/>
        </w:rPr>
        <w:t xml:space="preserve"> محاسبه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و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ارزیابی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می‌شود</w:t>
      </w:r>
      <w:r w:rsidRPr="008D5210">
        <w:rPr>
          <w:rtl/>
          <w:lang w:val="de-DE"/>
        </w:rPr>
        <w:t>.</w:t>
      </w:r>
      <w:r w:rsidRPr="008D5210">
        <w:rPr>
          <w:rtl/>
        </w:rPr>
        <w:t xml:space="preserve"> </w:t>
      </w:r>
    </w:p>
    <w:p w14:paraId="3615A4C0" w14:textId="0EC475B6" w:rsidR="008B0B56" w:rsidRPr="008D5210" w:rsidRDefault="008B0B56" w:rsidP="008B0B56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استفاده از گزینه‌ی </w:t>
      </w:r>
      <w:r w:rsidRPr="008D5210">
        <w:rPr>
          <w:lang w:val="de-DE"/>
        </w:rPr>
        <w:t>Default Color</w:t>
      </w:r>
      <w:r w:rsidRPr="008D5210">
        <w:rPr>
          <w:rFonts w:hint="cs"/>
          <w:rtl/>
          <w:lang w:val="de-DE"/>
        </w:rPr>
        <w:t xml:space="preserve"> می‌توان رنگ هر یک از بردارها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را بدون ظاهر شدن پیغام خطا به حالت پیش فرض بازگرداند.</w:t>
      </w:r>
    </w:p>
    <w:p w14:paraId="1084934A" w14:textId="21E4816A" w:rsidR="008B0B56" w:rsidRPr="008D5210" w:rsidRDefault="008B0B56" w:rsidP="008B0B56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برخی از فایل‌های </w:t>
      </w:r>
      <w:r w:rsidRPr="008D5210">
        <w:rPr>
          <w:lang w:val="de-DE"/>
        </w:rPr>
        <w:t>xrio</w:t>
      </w:r>
      <w:r w:rsidRPr="008D5210">
        <w:rPr>
          <w:rFonts w:hint="cs"/>
          <w:rtl/>
          <w:lang w:val="de-DE"/>
        </w:rPr>
        <w:t xml:space="preserve"> پس از </w:t>
      </w:r>
      <w:r w:rsidRPr="008D5210">
        <w:rPr>
          <w:lang w:val="de-DE"/>
        </w:rPr>
        <w:t>load</w:t>
      </w:r>
      <w:r w:rsidRPr="008D5210">
        <w:rPr>
          <w:rFonts w:hint="cs"/>
          <w:rtl/>
          <w:lang w:val="de-DE"/>
        </w:rPr>
        <w:t xml:space="preserve"> در نرم‌افزار، برای پارامترهایی که از نوع </w:t>
      </w:r>
      <w:r w:rsidRPr="008D5210">
        <w:rPr>
          <w:lang w:val="de-DE"/>
        </w:rPr>
        <w:t>Enumeration</w:t>
      </w:r>
      <w:r w:rsidRPr="008D5210">
        <w:rPr>
          <w:rFonts w:hint="cs"/>
          <w:rtl/>
          <w:lang w:val="de-DE"/>
        </w:rPr>
        <w:t xml:space="preserve"> بودند، مبنای مقایسه پارامتر </w:t>
      </w:r>
      <w:r w:rsidRPr="008D5210">
        <w:rPr>
          <w:lang w:val="de-DE"/>
        </w:rPr>
        <w:t>ID</w:t>
      </w:r>
      <w:r w:rsidRPr="008D5210">
        <w:rPr>
          <w:rFonts w:hint="cs"/>
          <w:rtl/>
          <w:lang w:val="de-DE"/>
        </w:rPr>
        <w:t xml:space="preserve"> از ستون </w:t>
      </w:r>
      <w:r w:rsidRPr="008D5210">
        <w:rPr>
          <w:lang w:val="de-DE"/>
        </w:rPr>
        <w:t>Value</w:t>
      </w:r>
      <w:r w:rsidRPr="008D5210">
        <w:rPr>
          <w:rFonts w:hint="cs"/>
          <w:rtl/>
          <w:lang w:val="de-DE"/>
        </w:rPr>
        <w:t xml:space="preserve"> هم اضافه شده است.</w:t>
      </w:r>
    </w:p>
    <w:p w14:paraId="7F60FA1A" w14:textId="77777777" w:rsidR="00D752E5" w:rsidRPr="008D5210" w:rsidRDefault="00D752E5" w:rsidP="00D752E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@DateVersion@1400-05-01   @Namefilestart@21.07.23.01@NamefileEnd@   @linkHrefStert@https://vebko.org/Downloads/Instructions/WhatsNew/Test-AMPro%2021.07.23.01/001_Test-AMPro%2021.07.23.01_001_fa.mp4@linkHrefEnd@</w:t>
      </w:r>
    </w:p>
    <w:p w14:paraId="75C86F88" w14:textId="2878804B" w:rsidR="00D752E5" w:rsidRPr="008D5210" w:rsidRDefault="00D752E5" w:rsidP="00D752E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t>State Type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t>Quick</w:t>
      </w:r>
      <w:r w:rsidRPr="008D5210">
        <w:rPr>
          <w:rFonts w:hint="cs"/>
          <w:rtl/>
          <w:lang w:val="de-DE"/>
        </w:rPr>
        <w:t xml:space="preserve"> و </w:t>
      </w:r>
      <w:r w:rsidRPr="008D5210">
        <w:t>Set Mode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t>Powers</w:t>
      </w:r>
      <w:r w:rsidRPr="008D5210">
        <w:rPr>
          <w:rFonts w:hint="cs"/>
          <w:rtl/>
          <w:lang w:val="de-DE"/>
        </w:rPr>
        <w:t xml:space="preserve"> باشد، با تغییر مقدار </w:t>
      </w:r>
      <w:r w:rsidRPr="008D5210">
        <w:t>Step Value</w:t>
      </w:r>
      <w:r w:rsidRPr="008D5210">
        <w:rPr>
          <w:rFonts w:hint="cs"/>
          <w:rtl/>
        </w:rPr>
        <w:t>،</w:t>
      </w:r>
      <w:r w:rsidRPr="008D5210">
        <w:rPr>
          <w:rtl/>
          <w:lang w:val="de-DE"/>
        </w:rPr>
        <w:t xml:space="preserve"> مقدار خروج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تغ</w:t>
      </w:r>
      <w:r w:rsidRPr="008D5210">
        <w:rPr>
          <w:rFonts w:hint="cs"/>
          <w:rtl/>
          <w:lang w:val="de-DE"/>
        </w:rPr>
        <w:t>یی</w:t>
      </w:r>
      <w:r w:rsidRPr="008D5210">
        <w:rPr>
          <w:rFonts w:hint="eastAsia"/>
          <w:rtl/>
          <w:lang w:val="de-DE"/>
        </w:rPr>
        <w:t>ر</w:t>
      </w:r>
      <w:r w:rsidRPr="008D5210">
        <w:rPr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>ن</w:t>
      </w:r>
      <w:r w:rsidRPr="008D5210">
        <w:rPr>
          <w:rtl/>
          <w:lang w:val="de-DE"/>
        </w:rPr>
        <w:t>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ک</w:t>
      </w:r>
      <w:r w:rsidRPr="008D5210">
        <w:rPr>
          <w:rFonts w:hint="cs"/>
          <w:rtl/>
          <w:lang w:val="de-DE"/>
        </w:rPr>
        <w:t>ر</w:t>
      </w:r>
      <w:r w:rsidRPr="008D5210">
        <w:rPr>
          <w:rFonts w:hint="eastAsia"/>
          <w:rtl/>
          <w:lang w:val="de-DE"/>
        </w:rPr>
        <w:t>د</w:t>
      </w:r>
      <w:r w:rsidRPr="008D5210">
        <w:rPr>
          <w:rFonts w:hint="cs"/>
          <w:rtl/>
          <w:lang w:val="de-DE"/>
        </w:rPr>
        <w:t xml:space="preserve"> که این مورد اصلاح شده است.</w:t>
      </w:r>
    </w:p>
    <w:p w14:paraId="0D0D7E09" w14:textId="77777777" w:rsidR="00B8155D" w:rsidRPr="008D5210" w:rsidRDefault="00B8155D" w:rsidP="00B8155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@DateVersion@1400-04-26   @Namefilestart@21.07.17.01@NamefileEnd@   @linkHrefStert@https://vebko.org/Downloads/Instructions/WhatsNew/Test-AMPro%2021.07.17.01/001_Test-AMPro%2021.07.17.01_001_fa.mp4@linkHrefEnd@</w:t>
      </w:r>
    </w:p>
    <w:p w14:paraId="03B5DBA8" w14:textId="31DE7F69" w:rsidR="00B8155D" w:rsidRPr="008D5210" w:rsidRDefault="00B8155D" w:rsidP="00B8155D">
      <w:pPr>
        <w:pStyle w:val="AAA-MatnAsli"/>
        <w:rPr>
          <w:rtl/>
        </w:rPr>
      </w:pPr>
      <w:r w:rsidRPr="008D5210">
        <w:rPr>
          <w:rtl/>
          <w:lang w:val="de-DE"/>
        </w:rPr>
        <w:t xml:space="preserve">در </w:t>
      </w:r>
      <w:r w:rsidRPr="008D5210">
        <w:t>Ramp Assessment</w:t>
      </w:r>
      <w:r w:rsidRPr="008D5210">
        <w:rPr>
          <w:rFonts w:hint="cs"/>
          <w:rtl/>
          <w:lang w:val="de-DE"/>
        </w:rPr>
        <w:t xml:space="preserve"> هر یک از مشخصه‌های </w:t>
      </w:r>
      <w:r w:rsidRPr="008D5210">
        <w:t>Signal</w:t>
      </w:r>
      <w:r w:rsidRPr="008D5210">
        <w:rPr>
          <w:rFonts w:hint="cs"/>
          <w:rtl/>
          <w:lang w:val="de-DE"/>
        </w:rPr>
        <w:t xml:space="preserve"> را انتخاب کنید، در ستون </w:t>
      </w:r>
      <w:r w:rsidRPr="008D5210">
        <w:t>Act</w:t>
      </w:r>
      <w:r w:rsidRPr="008D5210">
        <w:rPr>
          <w:rFonts w:hint="cs"/>
          <w:rtl/>
          <w:lang w:val="de-DE"/>
        </w:rPr>
        <w:t xml:space="preserve"> به درستی نشان داده می‌شوند</w:t>
      </w:r>
      <w:r w:rsidRPr="008D5210">
        <w:rPr>
          <w:rtl/>
          <w:lang w:val="de-DE"/>
        </w:rPr>
        <w:t>.</w:t>
      </w:r>
    </w:p>
    <w:p w14:paraId="134DE9DA" w14:textId="77777777" w:rsidR="00556E26" w:rsidRPr="008D5210" w:rsidRDefault="00556E26" w:rsidP="00556E26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rFonts w:hint="cs"/>
          <w:rtl/>
          <w:lang w:bidi="fa-IR"/>
        </w:rPr>
        <w:t xml:space="preserve">  </w:t>
      </w:r>
      <w:r w:rsidRPr="008D5210">
        <w:rPr>
          <w:lang w:bidi="fa-IR"/>
        </w:rPr>
        <w:t>AMT Sequencer   @DateVersion@1400-04-16   @Namefilestart@21.07.07.01@NamefileEnd@   @linkHrefStert@https://vebko.org/Downloads/Instructions/WhatsNew/Test-AMPro%2021.07.07.01/001_Test-AMPro%2021.07.07.01_001_fa.mp4@linkHrefEnd@</w:t>
      </w:r>
    </w:p>
    <w:p w14:paraId="254D6DEE" w14:textId="56457F1F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تغییراتی در زبانه‌های </w:t>
      </w:r>
      <w:r w:rsidRPr="008D5210">
        <w:t>Analog Output</w:t>
      </w:r>
      <w:r w:rsidRPr="008D5210">
        <w:rPr>
          <w:rFonts w:hint="cs"/>
          <w:rtl/>
          <w:lang w:val="de-DE"/>
        </w:rPr>
        <w:t xml:space="preserve"> و </w:t>
      </w:r>
      <w:r w:rsidRPr="008D5210">
        <w:t>Binary / Analog Input</w:t>
      </w:r>
      <w:r w:rsidRPr="008D5210">
        <w:rPr>
          <w:rFonts w:hint="cs"/>
          <w:rtl/>
          <w:lang w:val="de-DE"/>
        </w:rPr>
        <w:t xml:space="preserve"> در </w:t>
      </w:r>
      <w:r w:rsidRPr="008D5210">
        <w:t>Hardware Configuration</w:t>
      </w:r>
      <w:r w:rsidRPr="008D5210">
        <w:rPr>
          <w:rFonts w:hint="cs"/>
          <w:rtl/>
          <w:lang w:val="de-DE"/>
        </w:rPr>
        <w:t xml:space="preserve"> به وجود آمده است. برای فعال یا غیرفعال کردن مقادیر واقعی در </w:t>
      </w:r>
      <w:r w:rsidRPr="008D5210">
        <w:t>Analog Output</w:t>
      </w:r>
      <w:r w:rsidRPr="008D5210">
        <w:rPr>
          <w:rFonts w:hint="cs"/>
          <w:rtl/>
          <w:lang w:val="de-DE"/>
        </w:rPr>
        <w:t xml:space="preserve"> تنها کافی است در ستون </w:t>
      </w:r>
      <w:r w:rsidRPr="008D5210">
        <w:t>Actual (x1.2 …</w:t>
      </w:r>
      <w:r w:rsidRPr="008D5210">
        <w:rPr>
          <w:rFonts w:hint="cs"/>
          <w:rtl/>
          <w:lang w:val="de-DE"/>
        </w:rPr>
        <w:t xml:space="preserve"> ضریبی از 2/1 (یک و دو دهم) میلی ثانیه را وارد کنید، همچنین با وارد کردن صفر غیرفعال  خواهد شد. در </w:t>
      </w:r>
      <w:r w:rsidRPr="008D5210">
        <w:t>Binary / Analog Input</w:t>
      </w:r>
      <w:r w:rsidRPr="008D5210">
        <w:rPr>
          <w:rFonts w:hint="cs"/>
          <w:rtl/>
        </w:rPr>
        <w:t xml:space="preserve"> برای فعال کردن کافی است تا در ستون </w:t>
      </w:r>
      <w:r w:rsidRPr="008D5210">
        <w:t>Show Actual Type</w:t>
      </w:r>
      <w:r w:rsidRPr="008D5210">
        <w:rPr>
          <w:rFonts w:hint="cs"/>
          <w:rtl/>
          <w:lang w:val="de-DE"/>
        </w:rPr>
        <w:t xml:space="preserve"> یا </w:t>
      </w:r>
      <w:r w:rsidRPr="008D5210">
        <w:t>AC</w:t>
      </w:r>
      <w:r w:rsidRPr="008D5210">
        <w:rPr>
          <w:rFonts w:hint="cs"/>
          <w:rtl/>
          <w:lang w:val="de-DE"/>
        </w:rPr>
        <w:t xml:space="preserve"> و یا </w:t>
      </w:r>
      <w:r w:rsidRPr="008D5210">
        <w:t>DC</w:t>
      </w:r>
      <w:r w:rsidRPr="008D5210">
        <w:rPr>
          <w:rFonts w:hint="cs"/>
          <w:rtl/>
          <w:lang w:val="de-DE"/>
        </w:rPr>
        <w:t xml:space="preserve"> را انتخاب کرده تا ستون </w:t>
      </w:r>
      <w:r w:rsidRPr="008D5210">
        <w:t>Sampling Rate(x 400us)</w:t>
      </w:r>
      <w:r w:rsidRPr="008D5210">
        <w:rPr>
          <w:rFonts w:hint="cs"/>
          <w:rtl/>
          <w:lang w:val="de-DE"/>
        </w:rPr>
        <w:t xml:space="preserve"> فعال شده و ضریبی از 400 میکروثانیه در آن وارد کنید.</w:t>
      </w:r>
    </w:p>
    <w:p w14:paraId="7478CEDF" w14:textId="432AAA45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اگر اسامی </w:t>
      </w:r>
      <w:r w:rsidRPr="008D5210">
        <w:rPr>
          <w:lang w:val="de-DE"/>
        </w:rPr>
        <w:t>ID</w:t>
      </w:r>
      <w:r w:rsidRPr="008D5210">
        <w:rPr>
          <w:rFonts w:hint="cs"/>
          <w:rtl/>
          <w:lang w:val="de-DE"/>
        </w:rPr>
        <w:t xml:space="preserve"> در اضافه کردن پارامتر در </w:t>
      </w:r>
      <w:r w:rsidRPr="008D5210">
        <w:rPr>
          <w:lang w:val="de-DE"/>
        </w:rPr>
        <w:t>General Test Object</w:t>
      </w:r>
      <w:r w:rsidRPr="008D5210">
        <w:rPr>
          <w:rFonts w:hint="cs"/>
          <w:rtl/>
          <w:lang w:val="de-DE"/>
        </w:rPr>
        <w:t xml:space="preserve"> فارسی تایپ شود، پیامی برای کاربر به نمایش در می‌آید که کاراکترهای نوشته شده مورد قبول نبوده و به اسم پیش فرض برمی‌گردد.</w:t>
      </w:r>
    </w:p>
    <w:p w14:paraId="7BAD39E2" w14:textId="56D2E305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Type</w:t>
      </w:r>
      <w:r w:rsidRPr="008D5210">
        <w:rPr>
          <w:rFonts w:hint="cs"/>
          <w:rtl/>
          <w:lang w:val="de-DE"/>
        </w:rPr>
        <w:t xml:space="preserve"> روی هر یک از گزینه‌ها باشد،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گزینه‌ی </w:t>
      </w:r>
      <w:r w:rsidRPr="008D5210">
        <w:rPr>
          <w:lang w:val="de-DE"/>
        </w:rPr>
        <w:t>Default Color</w:t>
      </w:r>
      <w:r w:rsidRPr="008D5210">
        <w:rPr>
          <w:rFonts w:hint="cs"/>
          <w:rtl/>
          <w:lang w:val="de-DE"/>
        </w:rPr>
        <w:t xml:space="preserve"> وجود خواهد داشت.</w:t>
      </w:r>
    </w:p>
    <w:p w14:paraId="0B32B8FF" w14:textId="735C1B5E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در زبانه‌ی </w:t>
      </w:r>
      <w:r w:rsidRPr="008D5210">
        <w:rPr>
          <w:lang w:val="de-DE"/>
        </w:rPr>
        <w:t>Binary / Analog Input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 xml:space="preserve"> برای غیرفعال کردن هر یک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های بکار رفته، می‌توانید از کلید </w:t>
      </w:r>
      <w:r w:rsidRPr="008D5210">
        <w:rPr>
          <w:lang w:val="de-DE"/>
        </w:rPr>
        <w:t>N</w:t>
      </w:r>
      <w:r w:rsidRPr="008D5210">
        <w:rPr>
          <w:rFonts w:hint="cs"/>
          <w:rtl/>
          <w:lang w:val="de-DE"/>
        </w:rPr>
        <w:t xml:space="preserve"> و برای غیرفعال کردن تمامی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 از کلید ترکیبی </w:t>
      </w:r>
      <w:r w:rsidRPr="008D5210">
        <w:rPr>
          <w:lang w:val="de-DE"/>
        </w:rPr>
        <w:t>Alt+N</w:t>
      </w:r>
      <w:r w:rsidRPr="008D5210">
        <w:rPr>
          <w:rFonts w:hint="cs"/>
          <w:rtl/>
          <w:lang w:val="de-DE"/>
        </w:rPr>
        <w:t xml:space="preserve"> استفاده کنید. همانطور که مشاهده می‌کنید، همین کار در زبانه‌ی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 xml:space="preserve"> برای غیرفعال کردن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>ها قابل انجام است.</w:t>
      </w:r>
    </w:p>
    <w:p w14:paraId="165CBE5F" w14:textId="2F92DC36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Analog Output</w:t>
      </w:r>
      <w:r w:rsidRPr="008D5210">
        <w:rPr>
          <w:rFonts w:hint="cs"/>
          <w:rtl/>
          <w:lang w:val="de-DE"/>
        </w:rPr>
        <w:t xml:space="preserve"> و برای سربندی‌های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نشان داده شده </w:t>
      </w:r>
      <w:r w:rsidRPr="008D5210">
        <w:rPr>
          <w:lang w:val="de-DE"/>
        </w:rPr>
        <w:t>4x150V, 60VA @ 400mArms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6x32A, 100VA @ 32A, 3Vrms, 5A, 12Vrms</w:t>
      </w:r>
      <w:r w:rsidRPr="008D5210">
        <w:rPr>
          <w:rFonts w:hint="cs"/>
          <w:rtl/>
          <w:lang w:val="de-DE"/>
        </w:rPr>
        <w:t xml:space="preserve"> در قسمت </w:t>
      </w:r>
      <w:r w:rsidRPr="008D5210">
        <w:rPr>
          <w:lang w:val="de-DE"/>
        </w:rPr>
        <w:t>Other</w:t>
      </w:r>
      <w:r w:rsidRPr="008D5210">
        <w:rPr>
          <w:rFonts w:hint="cs"/>
          <w:rtl/>
          <w:lang w:val="de-DE"/>
        </w:rPr>
        <w:t xml:space="preserve"> دکمه‌ی </w:t>
      </w:r>
      <w:r w:rsidRPr="008D5210">
        <w:rPr>
          <w:lang w:val="de-DE"/>
        </w:rPr>
        <w:t>Not Used</w:t>
      </w:r>
      <w:r w:rsidRPr="008D5210">
        <w:rPr>
          <w:rFonts w:hint="cs"/>
          <w:rtl/>
          <w:lang w:val="de-DE"/>
        </w:rPr>
        <w:t xml:space="preserve"> اضافه شده است.</w:t>
      </w:r>
    </w:p>
    <w:p w14:paraId="46668C08" w14:textId="3016CF39" w:rsidR="00556E26" w:rsidRPr="008D5210" w:rsidRDefault="00556E26" w:rsidP="00556E26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در زبانه‌ی </w:t>
      </w:r>
      <w:r w:rsidRPr="008D5210">
        <w:rPr>
          <w:lang w:val="de-DE"/>
        </w:rPr>
        <w:t>Value Assessment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دو ستون </w:t>
      </w:r>
      <w:r w:rsidRPr="008D5210">
        <w:rPr>
          <w:rFonts w:hint="cs"/>
          <w:rtl/>
          <w:lang w:val="de-DE"/>
        </w:rPr>
        <w:t xml:space="preserve">به نام‌های </w:t>
      </w:r>
      <w:r w:rsidRPr="008D5210">
        <w:rPr>
          <w:lang w:val="de-DE"/>
        </w:rPr>
        <w:t>Ratio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Assessment Settings</w:t>
      </w:r>
      <w:r w:rsidRPr="008D5210">
        <w:rPr>
          <w:rFonts w:hint="cs"/>
          <w:rtl/>
          <w:lang w:val="de-DE"/>
        </w:rPr>
        <w:t xml:space="preserve"> اضافه شده است. دو گزینه‌ی </w:t>
      </w:r>
      <w:r w:rsidRPr="008D5210">
        <w:rPr>
          <w:lang w:val="de-DE"/>
        </w:rPr>
        <w:t>Automatic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Manual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Assessment Settings</w:t>
      </w:r>
      <w:r w:rsidRPr="008D5210">
        <w:rPr>
          <w:rFonts w:hint="cs"/>
          <w:rtl/>
          <w:lang w:val="de-DE"/>
        </w:rPr>
        <w:t xml:space="preserve"> وجود دارد. در حالت </w:t>
      </w:r>
      <w:r w:rsidRPr="008D5210">
        <w:rPr>
          <w:lang w:val="de-DE"/>
        </w:rPr>
        <w:t>Automatic</w:t>
      </w:r>
      <w:r w:rsidRPr="008D5210">
        <w:rPr>
          <w:rFonts w:hint="cs"/>
          <w:rtl/>
          <w:lang w:val="de-DE"/>
        </w:rPr>
        <w:t xml:space="preserve"> همانند قبل محاسبات انجام شده ولی در حالت </w:t>
      </w:r>
      <w:r w:rsidRPr="008D5210">
        <w:rPr>
          <w:lang w:val="de-DE"/>
        </w:rPr>
        <w:t>Manual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سلول </w:t>
      </w:r>
      <w:r w:rsidRPr="008D5210">
        <w:rPr>
          <w:lang w:val="de-DE"/>
        </w:rPr>
        <w:t>Act</w:t>
      </w:r>
      <w:r w:rsidRPr="008D5210">
        <w:rPr>
          <w:rFonts w:hint="cs"/>
          <w:rtl/>
          <w:lang w:val="de-DE"/>
        </w:rPr>
        <w:t xml:space="preserve"> فعال شده تا عدد وارد شده توسط کاربر در محاسبه‌ی </w:t>
      </w:r>
      <w:r w:rsidRPr="008D5210">
        <w:rPr>
          <w:lang w:val="de-DE"/>
        </w:rPr>
        <w:t>Dev.</w:t>
      </w:r>
      <w:r w:rsidRPr="008D5210">
        <w:rPr>
          <w:rFonts w:hint="cs"/>
          <w:rtl/>
          <w:lang w:val="de-DE"/>
        </w:rPr>
        <w:t xml:space="preserve"> منظور شود. عدد وارد شده در ستون </w:t>
      </w:r>
      <w:r w:rsidRPr="008D5210">
        <w:rPr>
          <w:lang w:val="de-DE"/>
        </w:rPr>
        <w:t>Ratio</w:t>
      </w:r>
      <w:r w:rsidRPr="008D5210">
        <w:rPr>
          <w:rFonts w:hint="cs"/>
          <w:rtl/>
          <w:lang w:val="de-DE"/>
        </w:rPr>
        <w:t xml:space="preserve"> ضریبی است تا برای محاسبه‌ی </w:t>
      </w:r>
      <w:r w:rsidRPr="008D5210">
        <w:rPr>
          <w:lang w:val="de-DE"/>
        </w:rPr>
        <w:t>Dev.</w:t>
      </w:r>
      <w:r w:rsidRPr="008D5210">
        <w:rPr>
          <w:rFonts w:hint="cs"/>
          <w:rtl/>
          <w:lang w:val="de-DE"/>
        </w:rPr>
        <w:t xml:space="preserve"> در مقدار نامی ضرب شود. این گزینه‌ها برای تست کنتور به وجود آمده‌اند.</w:t>
      </w:r>
    </w:p>
    <w:p w14:paraId="600A4530" w14:textId="77777777" w:rsidR="00277C9E" w:rsidRPr="008D5210" w:rsidRDefault="00277C9E" w:rsidP="00277C9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@DateVersion@1400-03-28   @Namefilestart@21.06.18.01@NamefileEnd@   @linkHrefStert@https://vebko.org/Downloads/Instructions/WhatsNew/Test-AMPro%2021.06.18.01/001_Test-AMPro%2021.06.18.01_001_fa.mp4@linkHrefEnd@</w:t>
      </w:r>
    </w:p>
    <w:p w14:paraId="13EFB899" w14:textId="76187BBF" w:rsidR="00277C9E" w:rsidRPr="008D5210" w:rsidRDefault="00277C9E" w:rsidP="00277C9E">
      <w:pPr>
        <w:pStyle w:val="AAA-MatnAsli"/>
        <w:rPr>
          <w:rFonts w:cs="Calibri"/>
        </w:rPr>
      </w:pPr>
      <w:r w:rsidRPr="008D5210">
        <w:rPr>
          <w:rFonts w:hint="cs"/>
          <w:rtl/>
        </w:rPr>
        <w:t xml:space="preserve">در </w:t>
      </w:r>
      <w:r w:rsidRPr="008D5210">
        <w:t>Transient</w:t>
      </w:r>
      <w:r w:rsidRPr="008D5210">
        <w:rPr>
          <w:rFonts w:hint="cs"/>
          <w:rtl/>
          <w:lang w:val="de-DE"/>
        </w:rPr>
        <w:t xml:space="preserve"> و در زبانه‌ی </w:t>
      </w:r>
      <w:r w:rsidRPr="008D5210">
        <w:t>Simulation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دو حالت تست </w:t>
      </w:r>
      <w:r w:rsidRPr="008D5210">
        <w:t>Stable power swing</w:t>
      </w:r>
      <w:r w:rsidRPr="008D5210">
        <w:rPr>
          <w:rFonts w:hint="cs"/>
          <w:rtl/>
          <w:lang w:val="de-DE"/>
        </w:rPr>
        <w:t xml:space="preserve"> و </w:t>
      </w:r>
      <w:r w:rsidRPr="008D5210">
        <w:t>Single line</w:t>
      </w:r>
      <w:r w:rsidRPr="008D5210">
        <w:rPr>
          <w:rFonts w:hint="cs"/>
          <w:rtl/>
          <w:lang w:val="de-DE"/>
        </w:rPr>
        <w:t xml:space="preserve"> اضافه شده است. همچنین در حالت </w:t>
      </w:r>
      <w:r w:rsidRPr="008D5210">
        <w:t>Unstable power swing</w:t>
      </w:r>
      <w:r w:rsidRPr="008D5210">
        <w:rPr>
          <w:rFonts w:hint="cs"/>
          <w:rtl/>
          <w:lang w:val="de-DE"/>
        </w:rPr>
        <w:t xml:space="preserve">، برای اینکه کاربر بتواند ابتدا و انتهای خط، جریان و ولتاژ حین نوسان را داشته باشد، فیلد جدیدی بنام </w:t>
      </w:r>
      <w:r w:rsidRPr="008D5210">
        <w:t>Measuring Location</w:t>
      </w:r>
      <w:r w:rsidRPr="008D5210">
        <w:rPr>
          <w:rFonts w:hint="cs"/>
          <w:rtl/>
          <w:lang w:val="de-DE"/>
        </w:rPr>
        <w:t xml:space="preserve"> اضافه شده است.</w:t>
      </w:r>
    </w:p>
    <w:p w14:paraId="7C7B2C99" w14:textId="3FCAA188" w:rsidR="00277C9E" w:rsidRPr="008D5210" w:rsidRDefault="00277C9E" w:rsidP="00277C9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گزینه </w:t>
      </w:r>
      <w:r w:rsidRPr="008D5210">
        <w:rPr>
          <w:lang w:val="de-DE"/>
        </w:rPr>
        <w:t>Default Color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به درستی اجرا می‌شود. بلافاصله پس از انتخاب این گزینه رنگ سلولِ ستون </w:t>
      </w:r>
      <w:r w:rsidRPr="008D5210">
        <w:rPr>
          <w:lang w:val="de-DE"/>
        </w:rPr>
        <w:t>Color</w:t>
      </w:r>
      <w:r w:rsidRPr="008D5210">
        <w:rPr>
          <w:rFonts w:hint="cs"/>
          <w:rtl/>
          <w:lang w:val="de-DE"/>
        </w:rPr>
        <w:t xml:space="preserve"> و رنگ بردار موجود در گراف به رنگ اولیه در می‌آیند.</w:t>
      </w:r>
    </w:p>
    <w:p w14:paraId="0E3ADB52" w14:textId="24503783" w:rsidR="00277C9E" w:rsidRPr="008D5210" w:rsidRDefault="00277C9E" w:rsidP="00277C9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پس از باز کردن بلوک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AMT Sequencer</w:t>
      </w:r>
      <w:r w:rsidRPr="008D5210">
        <w:rPr>
          <w:rFonts w:hint="cs"/>
          <w:rtl/>
          <w:lang w:val="de-DE"/>
        </w:rPr>
        <w:t xml:space="preserve">، مشاهده می‌شود که گزینه‌ی </w:t>
      </w:r>
      <w:r w:rsidRPr="008D5210">
        <w:rPr>
          <w:lang w:val="de-DE"/>
        </w:rPr>
        <w:t>Sensitive as seperate fault</w:t>
      </w:r>
      <w:r w:rsidRPr="008D5210">
        <w:rPr>
          <w:rFonts w:hint="cs"/>
          <w:rtl/>
          <w:lang w:val="de-DE"/>
        </w:rPr>
        <w:t xml:space="preserve"> غیرفعال است. </w:t>
      </w:r>
    </w:p>
    <w:p w14:paraId="44064D45" w14:textId="346E7070" w:rsidR="00277C9E" w:rsidRPr="008D5210" w:rsidRDefault="00277C9E" w:rsidP="00277C9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دربعضی از مواقع پیک‌های لحظه‌ایی شدید به هنگام تست به وجود می‌آید که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قابل مشاهده نیستند. برای این منظور گزینه‌ایی بنام </w:t>
      </w:r>
      <w:r w:rsidRPr="008D5210">
        <w:rPr>
          <w:lang w:val="de-DE"/>
        </w:rPr>
        <w:t>Sensitive SignalView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Setting</w:t>
      </w:r>
      <w:r w:rsidRPr="008D5210">
        <w:rPr>
          <w:rFonts w:hint="cs"/>
          <w:rtl/>
          <w:lang w:val="de-DE"/>
        </w:rPr>
        <w:t xml:space="preserve"> اضافه شده است تا این چنین پیک‌هایی در حالت </w:t>
      </w:r>
      <w:r w:rsidRPr="008D5210">
        <w:rPr>
          <w:lang w:val="de-DE"/>
        </w:rPr>
        <w:t>Zoom Out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Optimize all</w:t>
      </w:r>
      <w:r w:rsidRPr="008D5210">
        <w:rPr>
          <w:rFonts w:hint="cs"/>
          <w:rtl/>
          <w:lang w:val="de-DE"/>
        </w:rPr>
        <w:t xml:space="preserve"> قابل مشاهده باشند.</w:t>
      </w:r>
    </w:p>
    <w:p w14:paraId="6128E69E" w14:textId="77777777" w:rsidR="00252A0E" w:rsidRPr="008D5210" w:rsidRDefault="00252A0E" w:rsidP="00252A0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@DateVersion@1400-03-16   @Namefilestart@21.06.06.01@NamefileEnd@   @linkHrefStert@https://vebko.org/Downloads/Instructions/WhatsNew/Test-AMPro%2021.06.06.01/001_Test-AMPro%2021.06.06.01_001_fa.mp4@linkHrefEnd@</w:t>
      </w:r>
    </w:p>
    <w:p w14:paraId="569A457D" w14:textId="0BDC35FB" w:rsidR="00252A0E" w:rsidRPr="008D5210" w:rsidRDefault="00252A0E" w:rsidP="00252A0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برای وارد کردن تنظیمات رله‌های </w:t>
      </w:r>
      <w:r w:rsidRPr="008D5210">
        <w:t>Toshiba</w:t>
      </w:r>
      <w:r w:rsidRPr="008D5210">
        <w:rPr>
          <w:rFonts w:hint="cs"/>
          <w:rtl/>
          <w:lang w:val="de-DE"/>
        </w:rPr>
        <w:t xml:space="preserve"> در نرم افزار که به شکل فایل </w:t>
      </w:r>
      <w:r w:rsidRPr="008D5210">
        <w:t>csv</w:t>
      </w:r>
      <w:r w:rsidRPr="008D5210">
        <w:rPr>
          <w:rFonts w:hint="cs"/>
          <w:rtl/>
          <w:lang w:val="de-DE"/>
        </w:rPr>
        <w:t xml:space="preserve"> است به همان روش پیشین عمل کنید</w:t>
      </w:r>
      <w:r w:rsidRPr="008D5210">
        <w:rPr>
          <w:rFonts w:hint="cs"/>
          <w:rtl/>
        </w:rPr>
        <w:t xml:space="preserve">. به این منظور در صفحه‌ی </w:t>
      </w:r>
      <w:r w:rsidRPr="008D5210">
        <w:t>General Test Object</w:t>
      </w:r>
      <w:r w:rsidRPr="008D5210">
        <w:rPr>
          <w:rFonts w:hint="cs"/>
          <w:rtl/>
        </w:rPr>
        <w:t xml:space="preserve">، </w:t>
      </w:r>
      <w:r w:rsidRPr="008D5210">
        <w:t>template</w:t>
      </w:r>
      <w:r w:rsidRPr="008D5210">
        <w:rPr>
          <w:rFonts w:hint="cs"/>
          <w:rtl/>
          <w:lang w:val="de-DE"/>
        </w:rPr>
        <w:t xml:space="preserve"> رله‌ی </w:t>
      </w:r>
      <w:r w:rsidRPr="008D5210">
        <w:t>Toshiba</w:t>
      </w:r>
      <w:r w:rsidRPr="008D5210">
        <w:rPr>
          <w:rFonts w:hint="cs"/>
          <w:rtl/>
          <w:lang w:val="de-DE"/>
        </w:rPr>
        <w:t xml:space="preserve"> را از قسمت </w:t>
      </w:r>
      <w:r w:rsidRPr="008D5210">
        <w:t>Import from list</w:t>
      </w:r>
      <w:r w:rsidRPr="008D5210">
        <w:rPr>
          <w:rFonts w:hint="cs"/>
          <w:rtl/>
          <w:lang w:val="de-DE"/>
        </w:rPr>
        <w:t xml:space="preserve"> انتخاب کرده و سپس فایل </w:t>
      </w:r>
      <w:r w:rsidRPr="008D5210">
        <w:t>csv</w:t>
      </w:r>
      <w:r w:rsidRPr="008D5210">
        <w:rPr>
          <w:rFonts w:hint="cs"/>
          <w:rtl/>
          <w:lang w:val="de-DE"/>
        </w:rPr>
        <w:t xml:space="preserve"> رله را از قسمت </w:t>
      </w:r>
      <w:r w:rsidRPr="008D5210">
        <w:t>Load Relay Setting</w:t>
      </w:r>
      <w:r w:rsidRPr="008D5210">
        <w:rPr>
          <w:rFonts w:hint="cs"/>
          <w:rtl/>
          <w:lang w:val="de-DE"/>
        </w:rPr>
        <w:t xml:space="preserve"> وارد کنید.</w:t>
      </w:r>
    </w:p>
    <w:p w14:paraId="59D5448A" w14:textId="77777777" w:rsidR="00B54C41" w:rsidRPr="008D5210" w:rsidRDefault="00B54C41" w:rsidP="00B54C41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@DateVersion@1400-03-15   @Namefilestart@21.06.05.01@NamefileEnd@   @linkHrefStert@https://vebko.org/Downloads/Instructions/WhatsNew/Test-AMPro%2021.06.05.01/001_Test-AMPro%2021.06.05.01_001_fa.mp4@linkHrefEnd@</w:t>
      </w:r>
    </w:p>
    <w:p w14:paraId="2FFB36AB" w14:textId="1A0FA7FE" w:rsidR="00B54C41" w:rsidRPr="008D5210" w:rsidRDefault="00B54C41" w:rsidP="00B54C41">
      <w:pPr>
        <w:pStyle w:val="AAA-MatnAsli"/>
        <w:rPr>
          <w:rFonts w:cs="Calibri"/>
          <w:highlight w:val="yellow"/>
          <w:rtl/>
          <w:lang w:val="de-DE"/>
        </w:rPr>
      </w:pPr>
      <w:r w:rsidRPr="008D5210">
        <w:rPr>
          <w:rFonts w:hint="cs"/>
          <w:rtl/>
          <w:lang w:val="de-DE"/>
        </w:rPr>
        <w:t xml:space="preserve">کاربرد گزینه‌ی </w:t>
      </w:r>
      <w:r w:rsidRPr="008D5210">
        <w:t>Save Last Actual Data</w:t>
      </w:r>
      <w:r w:rsidRPr="008D5210">
        <w:rPr>
          <w:rFonts w:hint="cs"/>
          <w:rtl/>
          <w:lang w:val="de-DE"/>
        </w:rPr>
        <w:t xml:space="preserve"> که در زبانه‌ی </w:t>
      </w:r>
      <w:r w:rsidRPr="008D5210">
        <w:t>Extra Setting</w:t>
      </w:r>
      <w:r w:rsidRPr="008D5210">
        <w:rPr>
          <w:rFonts w:hint="cs"/>
          <w:rtl/>
          <w:lang w:val="de-DE"/>
        </w:rPr>
        <w:t xml:space="preserve"> صفحه‌ی </w:t>
      </w:r>
      <w:r w:rsidRPr="008D5210">
        <w:t>Hardware Configuration</w:t>
      </w:r>
      <w:r w:rsidRPr="008D5210">
        <w:rPr>
          <w:rFonts w:hint="cs"/>
          <w:rtl/>
          <w:lang w:val="de-DE"/>
        </w:rPr>
        <w:t xml:space="preserve"> قرار دارد، بدین گونه است که اگر این گزینه فعال باشد</w:t>
      </w:r>
      <w:r w:rsidRPr="008D5210">
        <w:rPr>
          <w:rFonts w:hint="cs"/>
          <w:rtl/>
        </w:rPr>
        <w:t xml:space="preserve">، در صورت فعال بودن </w:t>
      </w:r>
      <w:r w:rsidRPr="008D5210">
        <w:rPr>
          <w:rFonts w:hint="cs"/>
          <w:rtl/>
          <w:lang w:val="de-DE"/>
        </w:rPr>
        <w:t xml:space="preserve">ستون </w:t>
      </w:r>
      <w:r w:rsidRPr="008D5210">
        <w:t>Actual</w:t>
      </w:r>
      <w:r w:rsidRPr="008D5210">
        <w:rPr>
          <w:rFonts w:hint="cs"/>
          <w:rtl/>
          <w:lang w:val="de-DE"/>
        </w:rPr>
        <w:t xml:space="preserve"> گروه‌های ولتاژی یا جریانی، در </w:t>
      </w:r>
      <w:r w:rsidRPr="008D5210">
        <w:rPr>
          <w:rFonts w:hint="cs"/>
          <w:rtl/>
        </w:rPr>
        <w:t xml:space="preserve">نرم‌افزار </w:t>
      </w:r>
      <w:r w:rsidRPr="008D5210">
        <w:t>data</w:t>
      </w:r>
      <w:r w:rsidRPr="008D5210">
        <w:rPr>
          <w:rFonts w:hint="cs"/>
          <w:rtl/>
        </w:rPr>
        <w:t>ی</w:t>
      </w:r>
      <w:r w:rsidRPr="008D5210">
        <w:rPr>
          <w:rFonts w:hint="cs"/>
          <w:rtl/>
          <w:lang w:val="de-DE"/>
        </w:rPr>
        <w:t xml:space="preserve"> ذخیره شده به شکل کد درآمده و پس از رسیدن به یک حجم معین، پاک می‌شود.</w:t>
      </w:r>
    </w:p>
    <w:p w14:paraId="3AD82D0C" w14:textId="65AC6B86" w:rsidR="00B54C41" w:rsidRPr="008D5210" w:rsidRDefault="00B54C41" w:rsidP="00B54C41">
      <w:pPr>
        <w:pStyle w:val="AAA-MatnAsli"/>
        <w:rPr>
          <w:rFonts w:cs="Calibri"/>
          <w:highlight w:val="yellow"/>
          <w:rtl/>
          <w:lang w:val="de-DE"/>
        </w:rPr>
      </w:pPr>
      <w:r w:rsidRPr="008D5210">
        <w:rPr>
          <w:rFonts w:hint="cs"/>
          <w:rtl/>
          <w:lang w:val="de-DE"/>
        </w:rPr>
        <w:t xml:space="preserve">برای ایجاد نوسان توان پایدار، نوسان توان ناپایدار و ایجاد انواع خطا کافی است تا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را بر روی </w:t>
      </w:r>
      <w:r w:rsidRPr="008D5210">
        <w:rPr>
          <w:lang w:val="de-DE"/>
        </w:rPr>
        <w:t>Transient</w:t>
      </w:r>
      <w:r w:rsidRPr="008D5210">
        <w:rPr>
          <w:rFonts w:hint="cs"/>
          <w:rtl/>
          <w:lang w:val="de-DE"/>
        </w:rPr>
        <w:t xml:space="preserve"> قرار داده و گزینه‌ی </w:t>
      </w:r>
      <w:r w:rsidRPr="008D5210">
        <w:rPr>
          <w:lang w:val="de-DE"/>
        </w:rPr>
        <w:t>Simulation</w:t>
      </w:r>
      <w:r w:rsidRPr="008D5210">
        <w:rPr>
          <w:rFonts w:hint="cs"/>
          <w:rtl/>
          <w:lang w:val="de-DE"/>
        </w:rPr>
        <w:t xml:space="preserve"> را فعال کرده و در زبانه‌ی </w:t>
      </w:r>
      <w:r w:rsidRPr="008D5210">
        <w:rPr>
          <w:lang w:val="de-DE"/>
        </w:rPr>
        <w:t>Simulation</w:t>
      </w:r>
      <w:r w:rsidRPr="008D5210">
        <w:rPr>
          <w:rFonts w:hint="cs"/>
          <w:rtl/>
          <w:lang w:val="de-DE"/>
        </w:rPr>
        <w:t xml:space="preserve"> حالت مورد نظر خود را انتخاب کرده و تزریق را انجام دهید.</w:t>
      </w:r>
    </w:p>
    <w:p w14:paraId="02568D56" w14:textId="77777777" w:rsidR="00040464" w:rsidRPr="008D5210" w:rsidRDefault="00040464" w:rsidP="00040464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@DateVersion@1400-03-05   @Namefilestart@21.05.26.01@NamefileEnd@   @linkHrefStert@https://vebko.org/Downloads/Instructions/WhatsNew/Test-AMPro%2021.05.26.01/001_Test-AMPro%2021.05.26.01_001_fa.mp4@linkHrefEnd@</w:t>
      </w:r>
    </w:p>
    <w:p w14:paraId="09CFE7DC" w14:textId="5BA3B5B2" w:rsidR="00040464" w:rsidRPr="008D5210" w:rsidRDefault="00040464" w:rsidP="00040464">
      <w:pPr>
        <w:pStyle w:val="AAA-MatnAsli"/>
        <w:rPr>
          <w:rFonts w:cs="Calibri"/>
          <w:rtl/>
        </w:rPr>
      </w:pPr>
      <w:r w:rsidRPr="008D5210">
        <w:rPr>
          <w:rFonts w:hint="cs"/>
          <w:rtl/>
          <w:lang w:val="de-DE"/>
        </w:rPr>
        <w:t xml:space="preserve">درنسخه‌های جدید اگر </w:t>
      </w:r>
      <w:r w:rsidRPr="008D5210">
        <w:rPr>
          <w:rtl/>
        </w:rPr>
        <w:t xml:space="preserve">تست اجرا نشده </w:t>
      </w:r>
      <w:r w:rsidRPr="008D5210">
        <w:rPr>
          <w:rFonts w:hint="cs"/>
          <w:rtl/>
        </w:rPr>
        <w:t>باشد</w:t>
      </w:r>
      <w:r w:rsidRPr="008D5210">
        <w:rPr>
          <w:rtl/>
        </w:rPr>
        <w:t xml:space="preserve">، </w:t>
      </w:r>
      <w:r w:rsidRPr="008D5210">
        <w:rPr>
          <w:rFonts w:hint="cs"/>
          <w:rtl/>
          <w:lang w:val="de-DE"/>
        </w:rPr>
        <w:t xml:space="preserve">در </w:t>
      </w:r>
      <w:r w:rsidRPr="008D5210">
        <w:t>Measurement View</w:t>
      </w:r>
      <w:r w:rsidRPr="008D5210">
        <w:rPr>
          <w:rFonts w:hint="cs"/>
          <w:rtl/>
        </w:rPr>
        <w:t xml:space="preserve"> نتیجه‌ایی در </w:t>
      </w:r>
      <w:r w:rsidRPr="008D5210">
        <w:rPr>
          <w:rFonts w:hint="cs"/>
          <w:rtl/>
          <w:lang w:val="de-DE"/>
        </w:rPr>
        <w:t xml:space="preserve">ستون </w:t>
      </w:r>
      <w:r w:rsidRPr="008D5210">
        <w:t>Assessment</w:t>
      </w:r>
      <w:r w:rsidRPr="008D5210">
        <w:rPr>
          <w:rFonts w:hint="cs"/>
          <w:rtl/>
          <w:lang w:val="de-DE"/>
        </w:rPr>
        <w:t xml:space="preserve"> نشان داده ن</w:t>
      </w:r>
      <w:r w:rsidRPr="008D5210">
        <w:rPr>
          <w:rtl/>
        </w:rPr>
        <w:t>م</w:t>
      </w:r>
      <w:r w:rsidRPr="008D5210">
        <w:rPr>
          <w:rFonts w:hint="cs"/>
          <w:rtl/>
        </w:rPr>
        <w:t>ی‌</w:t>
      </w:r>
      <w:r w:rsidRPr="008D5210">
        <w:rPr>
          <w:rFonts w:hint="eastAsia"/>
          <w:rtl/>
        </w:rPr>
        <w:t>شود</w:t>
      </w:r>
      <w:r w:rsidRPr="008D5210">
        <w:rPr>
          <w:rFonts w:hint="cs"/>
          <w:rtl/>
        </w:rPr>
        <w:t>.</w:t>
      </w:r>
    </w:p>
    <w:p w14:paraId="49F6BD03" w14:textId="327E5EF5" w:rsidR="00040464" w:rsidRPr="008D5210" w:rsidRDefault="00040464" w:rsidP="00040464">
      <w:pPr>
        <w:pStyle w:val="AAA-MatnAsli"/>
        <w:rPr>
          <w:rFonts w:cs="Calibri"/>
          <w:lang w:val="de-DE"/>
        </w:rPr>
      </w:pPr>
      <w:r w:rsidRPr="008D5210">
        <w:rPr>
          <w:rtl/>
        </w:rPr>
        <w:t xml:space="preserve">در </w:t>
      </w:r>
      <w:r w:rsidRPr="008D5210">
        <w:rPr>
          <w:lang w:val="de-DE"/>
        </w:rPr>
        <w:t xml:space="preserve">Step Ramp 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</w:rPr>
        <w:t xml:space="preserve">اگر </w:t>
      </w:r>
      <w:r w:rsidRPr="008D5210">
        <w:rPr>
          <w:lang w:val="de-DE"/>
        </w:rPr>
        <w:t>offset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وجود </w:t>
      </w:r>
      <w:r w:rsidRPr="008D5210">
        <w:rPr>
          <w:rtl/>
        </w:rPr>
        <w:t>داشت</w:t>
      </w:r>
      <w:r w:rsidRPr="008D5210">
        <w:rPr>
          <w:rFonts w:hint="cs"/>
          <w:rtl/>
        </w:rPr>
        <w:t>ه باشد</w:t>
      </w:r>
      <w:r w:rsidRPr="008D5210">
        <w:rPr>
          <w:rtl/>
        </w:rPr>
        <w:t xml:space="preserve"> و فا</w:t>
      </w:r>
      <w:r w:rsidRPr="008D5210">
        <w:rPr>
          <w:rFonts w:hint="cs"/>
          <w:rtl/>
        </w:rPr>
        <w:t>ی</w:t>
      </w:r>
      <w:r w:rsidRPr="008D5210">
        <w:rPr>
          <w:rFonts w:hint="eastAsia"/>
          <w:rtl/>
        </w:rPr>
        <w:t>ل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 xml:space="preserve">مورد نظر را </w:t>
      </w:r>
      <w:r w:rsidRPr="008D5210">
        <w:rPr>
          <w:lang w:val="de-DE"/>
        </w:rPr>
        <w:t>save</w:t>
      </w:r>
      <w:r w:rsidRPr="008D5210">
        <w:rPr>
          <w:rFonts w:hint="cs"/>
          <w:rtl/>
          <w:lang w:val="de-DE"/>
        </w:rPr>
        <w:t xml:space="preserve"> و مجدداً </w:t>
      </w:r>
      <w:r w:rsidRPr="008D5210">
        <w:rPr>
          <w:lang w:val="de-DE"/>
        </w:rPr>
        <w:t>load</w:t>
      </w:r>
      <w:r w:rsidRPr="008D5210">
        <w:rPr>
          <w:rtl/>
        </w:rPr>
        <w:t xml:space="preserve"> </w:t>
      </w:r>
      <w:r w:rsidRPr="008D5210">
        <w:rPr>
          <w:rFonts w:hint="cs"/>
          <w:rtl/>
        </w:rPr>
        <w:t>کنید</w:t>
      </w:r>
      <w:r w:rsidRPr="008D5210">
        <w:rPr>
          <w:rFonts w:hint="eastAsia"/>
          <w:rtl/>
        </w:rPr>
        <w:t>،</w:t>
      </w:r>
      <w:r w:rsidRPr="008D5210">
        <w:rPr>
          <w:rFonts w:hint="cs"/>
          <w:rtl/>
        </w:rPr>
        <w:t xml:space="preserve"> مقادیر</w:t>
      </w:r>
      <w:r w:rsidRPr="008D5210">
        <w:rPr>
          <w:rtl/>
        </w:rPr>
        <w:t xml:space="preserve"> </w:t>
      </w:r>
      <w:r w:rsidRPr="008D5210">
        <w:rPr>
          <w:lang w:val="de-DE"/>
        </w:rPr>
        <w:t>offset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تغییر نمی‌کند</w:t>
      </w:r>
      <w:r w:rsidRPr="008D5210">
        <w:rPr>
          <w:rtl/>
        </w:rPr>
        <w:t>.</w:t>
      </w:r>
    </w:p>
    <w:p w14:paraId="2B5D77E7" w14:textId="77777777" w:rsidR="00530234" w:rsidRPr="008D5210" w:rsidRDefault="00530234" w:rsidP="00530234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@DateVersion@1400-02-28   @Namefilestart@21.05.18.01@NamefileEnd@   @linkHrefStert@https://vebko.org/Downloads/Instructions/WhatsNew/Test-AMPro%2021.05.18.01/001_Test-AMPro%2021.05.18.01_001_fa.mp4@linkHrefEnd@</w:t>
      </w:r>
    </w:p>
    <w:p w14:paraId="5056000E" w14:textId="22A5F2FC" w:rsidR="00530234" w:rsidRPr="008D5210" w:rsidRDefault="00530234" w:rsidP="00530234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Vector View</w:t>
      </w:r>
      <w:r w:rsidRPr="008D5210">
        <w:rPr>
          <w:rFonts w:hint="cs"/>
          <w:rtl/>
          <w:lang w:val="de-DE"/>
        </w:rPr>
        <w:t xml:space="preserve"> با انتخاب </w:t>
      </w:r>
      <w:r w:rsidRPr="008D5210">
        <w:t>DC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برای </w:t>
      </w:r>
      <w:r w:rsidRPr="008D5210">
        <w:t>binary input</w:t>
      </w:r>
      <w:r w:rsidRPr="008D5210">
        <w:rPr>
          <w:rFonts w:hint="cs"/>
          <w:rtl/>
          <w:lang w:val="de-DE"/>
        </w:rPr>
        <w:t xml:space="preserve">ها، سلول‌های </w:t>
      </w:r>
      <w:r w:rsidRPr="008D5210">
        <w:t>binary</w:t>
      </w:r>
      <w:r w:rsidRPr="008D5210">
        <w:rPr>
          <w:lang w:val="de-DE"/>
        </w:rPr>
        <w:t xml:space="preserve"> input</w:t>
      </w:r>
      <w:r w:rsidRPr="008D5210">
        <w:rPr>
          <w:rFonts w:hint="cs"/>
          <w:rtl/>
          <w:lang w:val="de-DE"/>
        </w:rPr>
        <w:t xml:space="preserve">هایی که </w:t>
      </w:r>
      <w:r w:rsidRPr="008D5210">
        <w:t>Show actual value</w:t>
      </w:r>
      <w:r w:rsidRPr="008D5210">
        <w:rPr>
          <w:rFonts w:hint="cs"/>
          <w:rtl/>
          <w:lang w:val="de-DE"/>
        </w:rPr>
        <w:t xml:space="preserve"> آن‌ها روی </w:t>
      </w:r>
      <w:r w:rsidRPr="008D5210">
        <w:t>DC</w:t>
      </w:r>
      <w:r w:rsidRPr="008D5210">
        <w:rPr>
          <w:rFonts w:hint="cs"/>
          <w:rtl/>
          <w:lang w:val="de-DE"/>
        </w:rPr>
        <w:t xml:space="preserve"> قرار گرفته اند در ستون‌های </w:t>
      </w:r>
      <w:r w:rsidRPr="008D5210">
        <w:t>Harmonic 1</w:t>
      </w:r>
      <w:r w:rsidRPr="008D5210">
        <w:rPr>
          <w:rFonts w:hint="cs"/>
          <w:rtl/>
          <w:lang w:val="de-DE"/>
        </w:rPr>
        <w:t xml:space="preserve">، </w:t>
      </w:r>
      <w:r w:rsidRPr="008D5210">
        <w:t>Phase</w:t>
      </w:r>
      <w:r w:rsidRPr="008D5210">
        <w:rPr>
          <w:rFonts w:hint="cs"/>
          <w:rtl/>
          <w:lang w:val="de-DE"/>
        </w:rPr>
        <w:t xml:space="preserve">، </w:t>
      </w:r>
      <w:r w:rsidRPr="008D5210">
        <w:t>Real</w:t>
      </w:r>
      <w:r w:rsidRPr="008D5210">
        <w:rPr>
          <w:rFonts w:hint="cs"/>
          <w:rtl/>
          <w:lang w:val="de-DE"/>
        </w:rPr>
        <w:t xml:space="preserve"> و </w:t>
      </w:r>
      <w:r w:rsidRPr="008D5210">
        <w:t>Imaginary</w:t>
      </w:r>
      <w:r w:rsidRPr="008D5210">
        <w:rPr>
          <w:rFonts w:hint="cs"/>
          <w:rtl/>
          <w:lang w:val="de-DE"/>
        </w:rPr>
        <w:t xml:space="preserve"> غیرفعال می‌شوند.</w:t>
      </w:r>
    </w:p>
    <w:p w14:paraId="67068B45" w14:textId="53677853" w:rsidR="00530234" w:rsidRPr="008D5210" w:rsidRDefault="00530234" w:rsidP="00530234">
      <w:pPr>
        <w:pStyle w:val="AAA-MatnAsli"/>
        <w:rPr>
          <w:rFonts w:cs="Calibri"/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اول روی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دوم را روی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 xml:space="preserve"> قرار دهید، گزینه‌ی </w:t>
      </w:r>
      <w:r w:rsidRPr="008D5210">
        <w:rPr>
          <w:lang w:val="de-DE"/>
        </w:rPr>
        <w:t>Continue Last State Amplitude</w:t>
      </w:r>
      <w:r w:rsidRPr="008D5210">
        <w:rPr>
          <w:rFonts w:hint="cs"/>
          <w:rtl/>
          <w:lang w:val="de-DE"/>
        </w:rPr>
        <w:t xml:space="preserve"> در آن برداشته شده است.</w:t>
      </w:r>
    </w:p>
    <w:p w14:paraId="6244AC93" w14:textId="77777777" w:rsidR="00AE021D" w:rsidRPr="008D5210" w:rsidRDefault="00AE021D" w:rsidP="00AE021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@DateVersion@1400-02-19   @Namefilestart@21.05.09.01@NamefileEnd@   @linkHrefStert@https://vebko.org/Downloads/Instructions/WhatsNew/Test-AMPro%2021.05.09.01/001_Test-AMPro%2021.05.09.01_001_fa.mp4@linkHrefEnd@</w:t>
      </w:r>
    </w:p>
    <w:p w14:paraId="2232450B" w14:textId="437FECA2" w:rsidR="00AE021D" w:rsidRPr="008D5210" w:rsidRDefault="00AE021D" w:rsidP="00AE021D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پس از کلیک بر روی </w:t>
      </w:r>
      <w:r w:rsidRPr="008D5210">
        <w:t>Report Setting</w:t>
      </w:r>
      <w:r w:rsidRPr="008D5210">
        <w:rPr>
          <w:rFonts w:hint="cs"/>
          <w:rtl/>
          <w:lang w:val="de-DE"/>
        </w:rPr>
        <w:t xml:space="preserve">، دو گزینه‌ی </w:t>
      </w:r>
      <w:r w:rsidRPr="008D5210">
        <w:t>Show Grid Lines in Graphs</w:t>
      </w:r>
      <w:r w:rsidRPr="008D5210">
        <w:rPr>
          <w:rFonts w:hint="cs"/>
          <w:rtl/>
          <w:lang w:val="de-DE"/>
        </w:rPr>
        <w:t xml:space="preserve"> و </w:t>
      </w:r>
      <w:r w:rsidRPr="008D5210">
        <w:t>Show Tolerances Lines</w:t>
      </w:r>
      <w:r w:rsidRPr="008D5210">
        <w:rPr>
          <w:rFonts w:hint="cs"/>
          <w:rtl/>
        </w:rPr>
        <w:t xml:space="preserve"> بصورت پیش فرض در </w:t>
      </w:r>
      <w:r w:rsidRPr="008D5210">
        <w:t>General Setting</w:t>
      </w:r>
      <w:r w:rsidRPr="008D5210">
        <w:rPr>
          <w:rFonts w:hint="cs"/>
          <w:rtl/>
        </w:rPr>
        <w:t xml:space="preserve"> فعال می‌باشند</w:t>
      </w:r>
      <w:r w:rsidRPr="008D5210">
        <w:rPr>
          <w:rFonts w:hint="cs"/>
          <w:rtl/>
          <w:lang w:val="de-DE"/>
        </w:rPr>
        <w:t xml:space="preserve">. کاربرد این دو گزینه برای نمایش خطوط </w:t>
      </w:r>
      <w:r w:rsidRPr="008D5210">
        <w:t>grid</w:t>
      </w:r>
      <w:r w:rsidRPr="008D5210">
        <w:rPr>
          <w:rFonts w:hint="cs"/>
          <w:rtl/>
          <w:lang w:val="de-DE"/>
        </w:rPr>
        <w:t xml:space="preserve"> و </w:t>
      </w:r>
      <w:r w:rsidRPr="008D5210">
        <w:t>tolerance</w:t>
      </w:r>
      <w:r w:rsidRPr="008D5210">
        <w:rPr>
          <w:rFonts w:hint="cs"/>
          <w:rtl/>
          <w:lang w:val="de-DE"/>
        </w:rPr>
        <w:t xml:space="preserve"> می‌باشد پس از اینکه گزینه‌ی </w:t>
      </w:r>
      <w:r w:rsidRPr="008D5210">
        <w:t>Impedance View</w:t>
      </w:r>
      <w:r w:rsidRPr="008D5210">
        <w:rPr>
          <w:rFonts w:hint="cs"/>
          <w:rtl/>
          <w:lang w:val="de-DE"/>
        </w:rPr>
        <w:t xml:space="preserve"> در </w:t>
      </w:r>
      <w:r w:rsidRPr="008D5210">
        <w:t>Report Setting</w:t>
      </w:r>
      <w:r w:rsidRPr="008D5210">
        <w:rPr>
          <w:rFonts w:hint="cs"/>
          <w:rtl/>
          <w:lang w:val="de-DE"/>
        </w:rPr>
        <w:t xml:space="preserve"> فعال شد.</w:t>
      </w:r>
    </w:p>
    <w:p w14:paraId="56FE1A5C" w14:textId="1DA5CC95" w:rsidR="00AE021D" w:rsidRPr="008D5210" w:rsidRDefault="00AE021D" w:rsidP="00AE021D">
      <w:pPr>
        <w:pStyle w:val="AAA-MatnAsli"/>
        <w:rPr>
          <w:rFonts w:cs="Calibri"/>
          <w:lang w:val="de-DE"/>
        </w:rPr>
      </w:pPr>
      <w:r w:rsidRPr="008D5210">
        <w:rPr>
          <w:rFonts w:hint="cs"/>
          <w:rtl/>
          <w:lang w:val="de-DE"/>
        </w:rPr>
        <w:t xml:space="preserve">در زبانه‌ی </w:t>
      </w:r>
      <w:r w:rsidRPr="008D5210">
        <w:rPr>
          <w:lang w:val="de-DE"/>
        </w:rPr>
        <w:t>Setting</w:t>
      </w:r>
      <w:r w:rsidRPr="008D5210">
        <w:rPr>
          <w:rFonts w:hint="cs"/>
          <w:rtl/>
          <w:lang w:val="de-DE"/>
        </w:rPr>
        <w:t xml:space="preserve">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، گزینه‌ی جدیدی بنام </w:t>
      </w:r>
      <w:r w:rsidRPr="008D5210">
        <w:rPr>
          <w:lang w:val="de-DE"/>
        </w:rPr>
        <w:t>Live Scroll Actual</w:t>
      </w:r>
      <w:r w:rsidRPr="008D5210">
        <w:rPr>
          <w:rFonts w:hint="cs"/>
          <w:rtl/>
          <w:lang w:val="de-DE"/>
        </w:rPr>
        <w:t xml:space="preserve"> در بخش </w:t>
      </w:r>
      <w:r w:rsidRPr="008D5210">
        <w:rPr>
          <w:lang w:val="de-DE"/>
        </w:rPr>
        <w:t>Extra Setting</w:t>
      </w:r>
      <w:r w:rsidRPr="008D5210">
        <w:rPr>
          <w:rFonts w:hint="cs"/>
          <w:rtl/>
          <w:lang w:val="de-DE"/>
        </w:rPr>
        <w:t xml:space="preserve"> ایجاد شد. این گزینه تنها در صورتی فعال است که حداقل </w:t>
      </w:r>
      <w:r w:rsidRPr="008D5210">
        <w:rPr>
          <w:lang w:val="de-DE"/>
        </w:rPr>
        <w:t>Actual</w:t>
      </w:r>
      <w:r w:rsidRPr="008D5210">
        <w:rPr>
          <w:rFonts w:hint="cs"/>
          <w:rtl/>
          <w:lang w:val="de-DE"/>
        </w:rPr>
        <w:t xml:space="preserve"> یکی از خروجی‌های ولتاژی یا جریانی </w:t>
      </w:r>
      <w:r w:rsidRPr="008D5210">
        <w:rPr>
          <w:lang w:val="de-DE"/>
        </w:rPr>
        <w:t>True</w:t>
      </w:r>
      <w:r w:rsidRPr="008D5210">
        <w:rPr>
          <w:rFonts w:hint="cs"/>
          <w:rtl/>
          <w:lang w:val="de-DE"/>
        </w:rPr>
        <w:t xml:space="preserve"> باشد.</w:t>
      </w:r>
    </w:p>
    <w:p w14:paraId="185DD1A5" w14:textId="350DA90F" w:rsidR="00AE021D" w:rsidRPr="008D5210" w:rsidRDefault="00AE021D" w:rsidP="00AE021D">
      <w:pPr>
        <w:pStyle w:val="AAA-MatnAsli"/>
        <w:rPr>
          <w:rFonts w:cs="Calibri"/>
          <w:lang w:val="de-DE"/>
        </w:rPr>
      </w:pPr>
      <w:r w:rsidRPr="008D5210">
        <w:rPr>
          <w:rFonts w:hint="cs"/>
          <w:rtl/>
          <w:lang w:val="de-DE"/>
        </w:rPr>
        <w:t xml:space="preserve">پس از تغییر </w:t>
      </w:r>
      <w:r w:rsidRPr="008D5210">
        <w:rPr>
          <w:lang w:val="de-DE"/>
        </w:rPr>
        <w:t>Type</w:t>
      </w:r>
      <w:r w:rsidRPr="008D5210">
        <w:rPr>
          <w:rFonts w:hint="cs"/>
          <w:rtl/>
          <w:lang w:val="de-DE"/>
        </w:rPr>
        <w:t xml:space="preserve"> از </w:t>
      </w:r>
      <w:r w:rsidRPr="008D5210">
        <w:rPr>
          <w:lang w:val="de-DE"/>
        </w:rPr>
        <w:t>Normal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Orange</w:t>
      </w:r>
      <w:r w:rsidRPr="008D5210">
        <w:rPr>
          <w:rFonts w:hint="cs"/>
          <w:rtl/>
        </w:rPr>
        <w:t xml:space="preserve">، </w:t>
      </w:r>
      <w:r w:rsidRPr="008D5210">
        <w:rPr>
          <w:lang w:val="de-DE"/>
        </w:rPr>
        <w:t>track bar</w:t>
      </w:r>
      <w:r w:rsidRPr="008D5210">
        <w:rPr>
          <w:rFonts w:hint="cs"/>
          <w:rtl/>
        </w:rPr>
        <w:t xml:space="preserve">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</w:rPr>
        <w:t xml:space="preserve"> بهم می‌ریخت. این باگ در این نسخه برطرف شده است.</w:t>
      </w:r>
    </w:p>
    <w:p w14:paraId="5F035204" w14:textId="681B65EF" w:rsidR="00AE021D" w:rsidRPr="008D5210" w:rsidRDefault="00AE021D" w:rsidP="00AE021D">
      <w:pPr>
        <w:pStyle w:val="AAA-MatnAsli"/>
        <w:rPr>
          <w:rFonts w:cs="Calibri"/>
          <w:lang w:val="de-DE"/>
        </w:rPr>
      </w:pPr>
      <w:r w:rsidRPr="008D5210">
        <w:rPr>
          <w:rFonts w:hint="cs"/>
          <w:rtl/>
          <w:lang w:val="de-DE"/>
        </w:rPr>
        <w:t xml:space="preserve">پس از </w:t>
      </w:r>
      <w:r w:rsidRPr="008D5210">
        <w:t>load</w:t>
      </w:r>
      <w:r w:rsidRPr="008D5210">
        <w:rPr>
          <w:rFonts w:hint="cs"/>
          <w:rtl/>
          <w:lang w:val="de-DE"/>
        </w:rPr>
        <w:t xml:space="preserve"> کردن برخی فایل‌های </w:t>
      </w:r>
      <w:r w:rsidRPr="008D5210">
        <w:t>comtrade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rtl/>
          <w:lang w:val="de-DE"/>
        </w:rPr>
        <w:t xml:space="preserve">اگر امپدانس از 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ک</w:t>
      </w:r>
      <w:r w:rsidRPr="008D5210">
        <w:rPr>
          <w:rtl/>
          <w:lang w:val="de-DE"/>
        </w:rPr>
        <w:t xml:space="preserve"> حد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بالاتر باشد، </w:t>
      </w:r>
      <w:r w:rsidRPr="008D5210">
        <w:rPr>
          <w:rFonts w:hint="cs"/>
          <w:rtl/>
          <w:lang w:val="de-DE"/>
        </w:rPr>
        <w:t xml:space="preserve">منحنی مشخصه </w:t>
      </w:r>
      <w:r w:rsidRPr="008D5210">
        <w:rPr>
          <w:rtl/>
          <w:lang w:val="de-DE"/>
        </w:rPr>
        <w:t>بصورت خط صاف نما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ش</w:t>
      </w:r>
      <w:r w:rsidRPr="008D5210">
        <w:rPr>
          <w:rtl/>
          <w:lang w:val="de-DE"/>
        </w:rPr>
        <w:t xml:space="preserve"> داده 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ش</w:t>
      </w:r>
      <w:r w:rsidRPr="008D5210">
        <w:rPr>
          <w:rFonts w:hint="cs"/>
          <w:rtl/>
          <w:lang w:val="de-DE"/>
        </w:rPr>
        <w:t>د که این مشکل در این نسخه برطرف شده است.</w:t>
      </w:r>
    </w:p>
    <w:p w14:paraId="0404F857" w14:textId="7CA63FC6" w:rsidR="00AE021D" w:rsidRPr="008D5210" w:rsidRDefault="00AE021D" w:rsidP="00AE021D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Ramp Assessment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Value Assessment</w:t>
      </w:r>
      <w:r w:rsidRPr="008D5210">
        <w:rPr>
          <w:rFonts w:hint="cs"/>
          <w:rtl/>
          <w:lang w:val="de-DE"/>
        </w:rPr>
        <w:t xml:space="preserve"> اگر ستون </w:t>
      </w:r>
      <w:r w:rsidRPr="008D5210">
        <w:rPr>
          <w:lang w:val="de-DE"/>
        </w:rPr>
        <w:t>Signal</w:t>
      </w:r>
      <w:r w:rsidRPr="008D5210">
        <w:rPr>
          <w:rFonts w:hint="cs"/>
          <w:rtl/>
          <w:lang w:val="de-DE"/>
        </w:rPr>
        <w:t xml:space="preserve"> را بر روی </w:t>
      </w:r>
      <w:r w:rsidRPr="008D5210">
        <w:rPr>
          <w:lang w:val="de-DE"/>
        </w:rPr>
        <w:t>P1.Q1</w:t>
      </w:r>
      <w:r w:rsidRPr="008D5210">
        <w:rPr>
          <w:rFonts w:hint="cs"/>
          <w:rtl/>
        </w:rPr>
        <w:t xml:space="preserve"> یا </w:t>
      </w:r>
      <w:r w:rsidRPr="008D5210">
        <w:rPr>
          <w:lang w:val="de-DE"/>
        </w:rPr>
        <w:t>P2.Q2</w:t>
      </w:r>
      <w:r w:rsidRPr="008D5210">
        <w:rPr>
          <w:rFonts w:hint="cs"/>
          <w:rtl/>
        </w:rPr>
        <w:t xml:space="preserve"> یا </w:t>
      </w:r>
      <w:r w:rsidRPr="008D5210">
        <w:rPr>
          <w:lang w:val="de-DE"/>
        </w:rPr>
        <w:t>P3.Q3</w:t>
      </w:r>
      <w:r w:rsidRPr="008D5210">
        <w:rPr>
          <w:rFonts w:hint="cs"/>
          <w:rtl/>
        </w:rPr>
        <w:t xml:space="preserve"> قرار دهید، در ستون </w:t>
      </w:r>
      <w:r w:rsidRPr="008D5210">
        <w:rPr>
          <w:lang w:val="de-DE"/>
        </w:rPr>
        <w:t>Signal Type</w:t>
      </w:r>
      <w:r w:rsidRPr="008D5210">
        <w:rPr>
          <w:rFonts w:hint="cs"/>
          <w:rtl/>
          <w:lang w:val="de-DE"/>
        </w:rPr>
        <w:t xml:space="preserve"> تنها مقادیر </w:t>
      </w:r>
      <w:r w:rsidRPr="008D5210">
        <w:rPr>
          <w:lang w:val="de-DE"/>
        </w:rPr>
        <w:t>Real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Imaginary</w:t>
      </w:r>
      <w:r w:rsidRPr="008D5210">
        <w:rPr>
          <w:rFonts w:hint="cs"/>
          <w:rtl/>
          <w:lang w:val="de-DE"/>
        </w:rPr>
        <w:t xml:space="preserve"> نشان داده می‌شود.</w:t>
      </w:r>
    </w:p>
    <w:p w14:paraId="55DCF89F" w14:textId="77777777" w:rsidR="00170995" w:rsidRPr="008D5210" w:rsidRDefault="00170995" w:rsidP="00170995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@DateVersion@1400-02-08   @Namefilestart@21.04.28.01@NamefileEnd@   @linkHrefStert@https://vebko.org/Downloads/Instructions/WhatsNew/Test-AMPro%2021.04.28.01/001_Test-AMPro%2021.04.28.01_001_fa.mp4@linkHrefEnd@</w:t>
      </w:r>
    </w:p>
    <w:p w14:paraId="59D176C5" w14:textId="10E9925B" w:rsidR="00170995" w:rsidRPr="008D5210" w:rsidRDefault="00170995" w:rsidP="00170995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t>Binary/Analog Input</w:t>
      </w:r>
      <w:r w:rsidRPr="008D5210">
        <w:rPr>
          <w:rFonts w:hint="cs"/>
          <w:rtl/>
          <w:lang w:val="de-DE"/>
        </w:rPr>
        <w:t xml:space="preserve"> اگر با راست کلیک روی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 ایی که </w:t>
      </w:r>
      <w:r w:rsidRPr="008D5210">
        <w:t>Not Used</w:t>
      </w:r>
      <w:r w:rsidRPr="008D5210">
        <w:rPr>
          <w:rFonts w:hint="cs"/>
          <w:rtl/>
          <w:lang w:val="de-DE"/>
        </w:rPr>
        <w:t xml:space="preserve"> است، گزینه‌ی </w:t>
      </w:r>
      <w:r w:rsidRPr="008D5210">
        <w:t>Set the Same</w:t>
      </w:r>
      <w:r w:rsidRPr="008D5210">
        <w:rPr>
          <w:rFonts w:hint="cs"/>
          <w:rtl/>
          <w:lang w:val="de-DE"/>
        </w:rPr>
        <w:t xml:space="preserve"> را انتخاب کنید، تمامی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ها، </w:t>
      </w:r>
      <w:r w:rsidRPr="008D5210">
        <w:t>Not Used</w:t>
      </w:r>
      <w:r w:rsidRPr="008D5210">
        <w:rPr>
          <w:rFonts w:hint="cs"/>
          <w:rtl/>
          <w:lang w:val="de-DE"/>
        </w:rPr>
        <w:t xml:space="preserve"> می‌شوند. کاربرد این گزینه برای یکی کردن دیگر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‌ها، مشابه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 انتخاب شده، است.</w:t>
      </w:r>
    </w:p>
    <w:p w14:paraId="31809327" w14:textId="7E227895" w:rsidR="00170995" w:rsidRPr="008D5210" w:rsidRDefault="00170995" w:rsidP="00170995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رفتن به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و انجام تغییرات اگر در </w:t>
      </w:r>
      <w:r w:rsidRPr="008D5210">
        <w:rPr>
          <w:lang w:val="de-DE"/>
        </w:rPr>
        <w:t>Ramp Assessment</w:t>
      </w:r>
      <w:r w:rsidRPr="008D5210">
        <w:rPr>
          <w:rFonts w:hint="cs"/>
          <w:rtl/>
          <w:lang w:val="de-DE"/>
        </w:rPr>
        <w:t xml:space="preserve"> برای ستون </w:t>
      </w:r>
      <w:r w:rsidRPr="008D5210">
        <w:rPr>
          <w:lang w:val="de-DE"/>
        </w:rPr>
        <w:t>Condition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Logic</w:t>
      </w:r>
      <w:r w:rsidRPr="008D5210">
        <w:rPr>
          <w:rFonts w:hint="cs"/>
          <w:rtl/>
          <w:lang w:val="de-DE"/>
        </w:rPr>
        <w:t xml:space="preserve"> انتخاب شده باشد، نرم‌افزار </w:t>
      </w:r>
      <w:r w:rsidRPr="008D5210">
        <w:rPr>
          <w:lang w:val="de-DE"/>
        </w:rPr>
        <w:t>crashed</w:t>
      </w:r>
      <w:r w:rsidRPr="008D5210">
        <w:rPr>
          <w:rFonts w:hint="cs"/>
          <w:rtl/>
          <w:lang w:val="de-DE"/>
        </w:rPr>
        <w:t xml:space="preserve"> نمی‌کند.</w:t>
      </w:r>
    </w:p>
    <w:p w14:paraId="51E0152B" w14:textId="6BA0779C" w:rsidR="00170995" w:rsidRPr="008D5210" w:rsidRDefault="00170995" w:rsidP="00170995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حالت </w:t>
      </w:r>
      <w:r w:rsidRPr="008D5210">
        <w:rPr>
          <w:lang w:val="de-DE"/>
        </w:rPr>
        <w:t>Tracking</w:t>
      </w:r>
      <w:r w:rsidRPr="008D5210">
        <w:rPr>
          <w:rFonts w:hint="cs"/>
          <w:rtl/>
          <w:lang w:val="de-DE"/>
        </w:rPr>
        <w:t xml:space="preserve">، در حین و پس از اجرای تست جدول و آیکون مشخصه‌ها در </w:t>
      </w:r>
      <w:r w:rsidRPr="008D5210">
        <w:rPr>
          <w:lang w:val="de-DE"/>
        </w:rPr>
        <w:t>Impedance View</w:t>
      </w:r>
      <w:r w:rsidRPr="008D5210">
        <w:rPr>
          <w:rFonts w:hint="cs"/>
          <w:rtl/>
          <w:lang w:val="de-DE"/>
        </w:rPr>
        <w:t xml:space="preserve"> غیرفعال شده و همچنین زمان این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بطور پیش فرض  روی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 2 میلی ثانیه قرار گرفته است.</w:t>
      </w:r>
    </w:p>
    <w:p w14:paraId="00A77411" w14:textId="0619919D" w:rsidR="00170995" w:rsidRPr="008D5210" w:rsidRDefault="00170995" w:rsidP="00170995">
      <w:pPr>
        <w:pStyle w:val="AAA-MatnAsli"/>
        <w:rPr>
          <w:rFonts w:cs="Calibri"/>
          <w:u w:val="words"/>
          <w:lang w:val="de-DE"/>
        </w:rPr>
      </w:pPr>
      <w:r w:rsidRPr="008D5210">
        <w:rPr>
          <w:rFonts w:hint="cs"/>
          <w:rtl/>
          <w:lang w:val="de-DE"/>
        </w:rPr>
        <w:t xml:space="preserve">گزینه‌های </w:t>
      </w:r>
      <w:r w:rsidRPr="008D5210">
        <w:rPr>
          <w:lang w:val="de-DE"/>
        </w:rPr>
        <w:t>Combination Cable Setting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VDC Setting</w:t>
      </w:r>
      <w:r w:rsidRPr="008D5210">
        <w:rPr>
          <w:rFonts w:hint="cs"/>
          <w:rtl/>
          <w:lang w:val="de-DE"/>
        </w:rPr>
        <w:t xml:space="preserve"> به ترتیب برای تنظیمات کابل نوتریک و ولتاژ </w:t>
      </w:r>
      <w:r w:rsidRPr="008D5210">
        <w:rPr>
          <w:lang w:val="de-DE"/>
        </w:rPr>
        <w:t>DC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به وجود آمده اند. این گزینه‌ها در </w:t>
      </w:r>
      <w:r w:rsidRPr="008D5210">
        <w:rPr>
          <w:lang w:val="de-DE"/>
        </w:rPr>
        <w:t>Setting</w:t>
      </w:r>
      <w:r w:rsidRPr="008D5210">
        <w:rPr>
          <w:rFonts w:hint="cs"/>
          <w:rtl/>
          <w:lang w:val="de-DE"/>
        </w:rPr>
        <w:t xml:space="preserve"> صفحه‌ی اصلی نرم‌افزار و در زبانه‌ی </w:t>
      </w:r>
      <w:r w:rsidRPr="008D5210">
        <w:rPr>
          <w:lang w:val="de-DE"/>
        </w:rPr>
        <w:t>Hardware</w:t>
      </w:r>
      <w:r w:rsidRPr="008D5210">
        <w:rPr>
          <w:rFonts w:hint="cs"/>
          <w:rtl/>
          <w:lang w:val="de-DE"/>
        </w:rPr>
        <w:t xml:space="preserve"> قرار دارند.</w:t>
      </w:r>
    </w:p>
    <w:p w14:paraId="74110142" w14:textId="77777777" w:rsidR="00CE60A2" w:rsidRPr="008D5210" w:rsidRDefault="00CE60A2" w:rsidP="00CE60A2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@DateVersion@1400-02-01   @Namefilestart@21.04.21.01@NamefileEnd@   @linkHrefStert@https://vebko.org/Downloads/Instructions/WhatsNew/Test-AMPro%2021.04.21.01/001_Test-AMPro%2021.04.21.01_001_fa.mp4@linkHrefEnd@</w:t>
      </w:r>
    </w:p>
    <w:p w14:paraId="149CA50E" w14:textId="0B78E883" w:rsidR="00CE60A2" w:rsidRPr="008D5210" w:rsidRDefault="00CE60A2" w:rsidP="00CE60A2">
      <w:pPr>
        <w:pStyle w:val="AAA-MatnAsli"/>
        <w:rPr>
          <w:rFonts w:cs="Calibri"/>
          <w:rtl/>
        </w:rPr>
      </w:pPr>
      <w:r w:rsidRPr="008D5210">
        <w:rPr>
          <w:rFonts w:hint="cs"/>
          <w:rtl/>
          <w:lang w:val="de-DE"/>
        </w:rPr>
        <w:t xml:space="preserve">در حالت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اگر مقادیر جدول </w:t>
      </w:r>
      <w:r w:rsidRPr="008D5210">
        <w:rPr>
          <w:lang w:val="de-DE"/>
        </w:rPr>
        <w:t>Offset Value</w:t>
      </w:r>
      <w:r w:rsidRPr="008D5210">
        <w:rPr>
          <w:rFonts w:hint="cs"/>
          <w:rtl/>
          <w:lang w:val="de-DE"/>
        </w:rPr>
        <w:t xml:space="preserve"> را تغییر دهید، با رفتن به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و انجام تغییرات، مقادیر این جدول پاک نخواهد شد. </w:t>
      </w:r>
    </w:p>
    <w:p w14:paraId="1AA086E0" w14:textId="1DF3E3EB" w:rsidR="00CE60A2" w:rsidRPr="008D5210" w:rsidRDefault="00CE60A2" w:rsidP="00CE60A2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گزینه‌هایی برای نمایش نموداری مقادیر </w:t>
      </w:r>
      <w:r w:rsidRPr="008D5210">
        <w:rPr>
          <w:lang w:val="de-DE"/>
        </w:rPr>
        <w:t>actual</w:t>
      </w:r>
      <w:r w:rsidRPr="008D5210">
        <w:rPr>
          <w:rFonts w:hint="cs"/>
          <w:rtl/>
          <w:lang w:val="de-DE"/>
        </w:rPr>
        <w:t xml:space="preserve"> در بخش </w:t>
      </w:r>
      <w:r w:rsidRPr="008D5210">
        <w:rPr>
          <w:lang w:val="de-DE"/>
        </w:rPr>
        <w:t>Show Signals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S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P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Q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Power Factor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Z</w:t>
      </w:r>
      <w:r w:rsidRPr="008D5210">
        <w:rPr>
          <w:rFonts w:hint="cs"/>
          <w:rtl/>
          <w:lang w:val="de-DE"/>
        </w:rPr>
        <w:t>،</w:t>
      </w:r>
      <w:r w:rsidRPr="008D5210">
        <w:rPr>
          <w:lang w:val="de-DE"/>
        </w:rPr>
        <w:t>Current Differential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Phase Power Factor</w:t>
      </w:r>
      <w:r w:rsidRPr="008D5210">
        <w:rPr>
          <w:rFonts w:hint="cs"/>
          <w:rtl/>
          <w:lang w:val="de-DE"/>
        </w:rPr>
        <w:t xml:space="preserve"> در نظر گرفته شده است.</w:t>
      </w:r>
    </w:p>
    <w:p w14:paraId="53F59043" w14:textId="77777777" w:rsidR="00E34598" w:rsidRPr="008D5210" w:rsidRDefault="00E34598" w:rsidP="00E34598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@DateVersion@1400-01-28   @Namefilestart@21.04.17.01@NamefileEnd@   @linkHrefStert@https://vebko.org/Downloads/Instructions/WhatsNew/Test-AMPro%2021.04.17.01/001_Test-AMPro%2021.04.17.01_001_fa.mp4@linkHrefEnd@</w:t>
      </w:r>
    </w:p>
    <w:p w14:paraId="5AACB350" w14:textId="387CB126" w:rsidR="00E34598" w:rsidRPr="008D5210" w:rsidRDefault="00E34598" w:rsidP="00E34598">
      <w:pPr>
        <w:pStyle w:val="AAA-MatnAsli"/>
        <w:rPr>
          <w:rFonts w:cs="Calibri"/>
          <w:rtl/>
          <w:lang w:val="de-DE"/>
        </w:rPr>
      </w:pPr>
      <w:r w:rsidRPr="008D5210">
        <w:rPr>
          <w:rtl/>
          <w:lang w:val="de-DE"/>
        </w:rPr>
        <w:t>وقت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ف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لد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به پارامتر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در </w:t>
      </w:r>
      <w:r w:rsidRPr="008D5210">
        <w:rPr>
          <w:lang w:val="de-DE"/>
        </w:rPr>
        <w:t>rio</w:t>
      </w:r>
      <w:r w:rsidRPr="008D5210">
        <w:rPr>
          <w:rtl/>
          <w:lang w:val="de-DE"/>
        </w:rPr>
        <w:t xml:space="preserve"> ل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نک</w:t>
      </w:r>
      <w:r w:rsidRPr="008D5210">
        <w:rPr>
          <w:rtl/>
          <w:lang w:val="de-DE"/>
        </w:rPr>
        <w:t xml:space="preserve"> شود، اگر هم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کار برا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ف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لد</w:t>
      </w:r>
      <w:r w:rsidRPr="008D5210">
        <w:rPr>
          <w:rtl/>
          <w:lang w:val="de-DE"/>
        </w:rPr>
        <w:t xml:space="preserve"> 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گر</w:t>
      </w:r>
      <w:r w:rsidRPr="008D5210">
        <w:rPr>
          <w:rtl/>
          <w:lang w:val="de-DE"/>
        </w:rPr>
        <w:t xml:space="preserve"> با همان پارامتر نسبت داده شده انجام </w:t>
      </w:r>
      <w:r w:rsidRPr="008D5210">
        <w:rPr>
          <w:rFonts w:hint="cs"/>
          <w:rtl/>
          <w:lang w:val="de-DE"/>
        </w:rPr>
        <w:t>می‌شد</w:t>
      </w:r>
      <w:r w:rsidRPr="008D5210">
        <w:rPr>
          <w:rFonts w:hint="eastAsia"/>
          <w:rtl/>
          <w:lang w:val="de-DE"/>
        </w:rPr>
        <w:t>،</w:t>
      </w:r>
      <w:r w:rsidRPr="008D5210">
        <w:rPr>
          <w:rtl/>
          <w:lang w:val="de-DE"/>
        </w:rPr>
        <w:t xml:space="preserve"> مقدار آن صفر </w:t>
      </w:r>
      <w:r w:rsidRPr="008D5210">
        <w:rPr>
          <w:rFonts w:hint="cs"/>
          <w:rtl/>
          <w:lang w:val="de-DE"/>
        </w:rPr>
        <w:t>بود که در این نسخه اصلاح شد.</w:t>
      </w:r>
    </w:p>
    <w:p w14:paraId="1676B690" w14:textId="22A4C431" w:rsidR="00E34598" w:rsidRPr="008D5210" w:rsidRDefault="00E34598" w:rsidP="00E34598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با قرار دادن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روی </w:t>
      </w:r>
      <w:r w:rsidRPr="008D5210">
        <w:rPr>
          <w:lang w:val="de-DE"/>
        </w:rPr>
        <w:t>Overcurrent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گزینه‌ی </w:t>
      </w:r>
      <w:r w:rsidRPr="008D5210">
        <w:rPr>
          <w:lang w:val="de-DE"/>
        </w:rPr>
        <w:t>Sensetive</w:t>
      </w:r>
      <w:r w:rsidRPr="008D5210">
        <w:rPr>
          <w:rFonts w:hint="cs"/>
          <w:rtl/>
          <w:lang w:val="de-DE"/>
        </w:rPr>
        <w:t xml:space="preserve"> از لیست </w:t>
      </w:r>
      <w:r w:rsidRPr="008D5210">
        <w:rPr>
          <w:lang w:val="de-DE"/>
        </w:rPr>
        <w:t>fault type</w:t>
      </w:r>
      <w:r w:rsidRPr="008D5210">
        <w:rPr>
          <w:rFonts w:hint="cs"/>
          <w:rtl/>
          <w:lang w:val="de-DE"/>
        </w:rPr>
        <w:t>ها حذف شد.</w:t>
      </w:r>
    </w:p>
    <w:p w14:paraId="20B8B2FE" w14:textId="77777777" w:rsidR="00BD5D52" w:rsidRPr="008D5210" w:rsidRDefault="00BD5D52" w:rsidP="00BD5D52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@DateVersion@1400-01-18   @Namefilestart@21.04.07.01@NamefileEnd@   @linkHrefStert@https://vebko.org/Downloads/Instructions/WhatsNew/Test-AMPro%2021.04.07.01/001_Test-AMPro%2021.04.07.01_001_fa.mp4@linkHrefEnd@</w:t>
      </w:r>
    </w:p>
    <w:p w14:paraId="461A5290" w14:textId="260746EC" w:rsidR="00BD5D52" w:rsidRPr="008D5210" w:rsidRDefault="00BD5D52" w:rsidP="00BD5D52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ابعاد کادر بخش </w:t>
      </w:r>
      <w:r w:rsidRPr="008D5210">
        <w:t>Binary (Analog) Transformer</w:t>
      </w:r>
      <w:r w:rsidRPr="008D5210">
        <w:rPr>
          <w:rFonts w:hint="cs"/>
          <w:rtl/>
          <w:lang w:val="de-DE"/>
        </w:rPr>
        <w:t xml:space="preserve">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اصلاح شد. همچنین اگر </w:t>
      </w:r>
      <w:r w:rsidRPr="008D5210">
        <w:t>binary</w:t>
      </w:r>
      <w:r w:rsidRPr="008D5210">
        <w:rPr>
          <w:rFonts w:hint="cs"/>
          <w:rtl/>
          <w:lang w:val="de-DE"/>
        </w:rPr>
        <w:t>های 7 و 8 فعال شوند، می‌توانید در این بخش مشاهده کنید.</w:t>
      </w:r>
    </w:p>
    <w:p w14:paraId="3DC94844" w14:textId="77777777" w:rsidR="00046F53" w:rsidRPr="008D5210" w:rsidRDefault="00046F53" w:rsidP="00046F53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@DateVersion@1400-01-11   @Namefilestart@21.03.31.01@NamefileEnd@   @linkHrefStert@https://vebko.org/Downloads/Instructions/WhatsNew/Test-AMPro%2021.03.31.01/001_Test-AMPro%2021.03.31.01_001_fa.mp4@linkHrefEnd@</w:t>
      </w:r>
    </w:p>
    <w:p w14:paraId="565A05A3" w14:textId="307B6478" w:rsidR="00046F53" w:rsidRPr="008D5210" w:rsidRDefault="00046F53" w:rsidP="00046F53">
      <w:pPr>
        <w:pStyle w:val="AAA-MatnAsli"/>
        <w:rPr>
          <w:rFonts w:cs="Calibri"/>
          <w:rtl/>
        </w:rPr>
      </w:pPr>
      <w:r w:rsidRPr="008D5210">
        <w:rPr>
          <w:rFonts w:hint="cs"/>
          <w:rtl/>
        </w:rPr>
        <w:t xml:space="preserve">با توقف تست به صورت دستی، می‌توانید در </w:t>
      </w:r>
      <w:r w:rsidRPr="008D5210">
        <w:t>Table View</w:t>
      </w:r>
      <w:r w:rsidRPr="008D5210">
        <w:rPr>
          <w:rFonts w:hint="cs"/>
          <w:rtl/>
        </w:rPr>
        <w:t xml:space="preserve"> بین </w:t>
      </w:r>
      <w:r w:rsidRPr="008D5210">
        <w:t>state</w:t>
      </w:r>
      <w:r w:rsidRPr="008D5210">
        <w:rPr>
          <w:rFonts w:hint="cs"/>
          <w:rtl/>
        </w:rPr>
        <w:t>ها جابجا شوید.</w:t>
      </w:r>
    </w:p>
    <w:p w14:paraId="6D9A25F4" w14:textId="08CA2EFB" w:rsidR="00046F53" w:rsidRPr="008D5210" w:rsidRDefault="00046F53" w:rsidP="00046F53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</w:rPr>
        <w:t xml:space="preserve">برای غیرفعال کردن تنظیمات </w:t>
      </w:r>
      <w:r w:rsidRPr="008D5210">
        <w:rPr>
          <w:lang w:val="de-DE"/>
        </w:rPr>
        <w:t>binary input</w:t>
      </w:r>
      <w:r w:rsidRPr="008D5210">
        <w:rPr>
          <w:rFonts w:hint="cs"/>
          <w:rtl/>
          <w:lang w:val="de-DE"/>
        </w:rPr>
        <w:t xml:space="preserve">ها یا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 xml:space="preserve">های ایجاد شده در زبانه‌ی </w:t>
      </w:r>
      <w:r w:rsidRPr="008D5210">
        <w:rPr>
          <w:lang w:val="de-DE"/>
        </w:rPr>
        <w:t>Goose Settings</w:t>
      </w:r>
      <w:r w:rsidRPr="008D5210">
        <w:rPr>
          <w:rFonts w:hint="cs"/>
          <w:rtl/>
          <w:lang w:val="de-DE"/>
        </w:rPr>
        <w:t xml:space="preserve">، کافیست، با راست کلیک روی هر یک از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 xml:space="preserve">های انتخاب شده، از گزینه‌ی </w:t>
      </w:r>
      <w:r w:rsidRPr="008D5210">
        <w:rPr>
          <w:lang w:val="de-DE"/>
        </w:rPr>
        <w:t>Disable Goose Settings</w:t>
      </w:r>
      <w:r w:rsidRPr="008D5210">
        <w:rPr>
          <w:rFonts w:hint="cs"/>
          <w:rtl/>
          <w:lang w:val="de-DE"/>
        </w:rPr>
        <w:t xml:space="preserve"> استفاده کنید.</w:t>
      </w:r>
    </w:p>
    <w:p w14:paraId="7D1F4017" w14:textId="4F790F6D" w:rsidR="00046F53" w:rsidRPr="008D5210" w:rsidRDefault="00046F53" w:rsidP="00046F53">
      <w:pPr>
        <w:pStyle w:val="AAA-MatnAsli"/>
        <w:rPr>
          <w:rFonts w:cs="Calibri"/>
          <w:lang w:val="de-DE"/>
        </w:rPr>
      </w:pPr>
      <w:r w:rsidRPr="008D5210">
        <w:rPr>
          <w:rFonts w:hint="cs"/>
          <w:rtl/>
          <w:lang w:val="de-DE"/>
        </w:rPr>
        <w:t xml:space="preserve">اگر در </w:t>
      </w:r>
      <w:r w:rsidRPr="008D5210">
        <w:rPr>
          <w:lang w:val="de-DE"/>
        </w:rPr>
        <w:t>General Test Object</w:t>
      </w:r>
      <w:r w:rsidRPr="008D5210">
        <w:rPr>
          <w:rFonts w:hint="cs"/>
          <w:rtl/>
          <w:lang w:val="de-DE"/>
        </w:rPr>
        <w:t xml:space="preserve"> بلوکی ایجاد و پارامتری را اضافه کنید، برخی از کاراکترها را نمی‌توان در ستون </w:t>
      </w:r>
      <w:r w:rsidRPr="008D5210">
        <w:rPr>
          <w:lang w:val="de-DE"/>
        </w:rPr>
        <w:t>ID</w:t>
      </w:r>
      <w:r w:rsidRPr="008D5210">
        <w:rPr>
          <w:rFonts w:hint="cs"/>
          <w:rtl/>
          <w:lang w:val="de-DE"/>
        </w:rPr>
        <w:t xml:space="preserve"> نوشت و در صورت استفاده از حروف کوچک یا کاراکترهای غیرمجاز، پیامی برای کاربر نمایش داده می‌شود و نرم‌افزار آن‌ها را به حروف بزرگ و کاراکترهای مجاز تغییر خواهد داد.</w:t>
      </w:r>
    </w:p>
    <w:p w14:paraId="045539B4" w14:textId="77777777" w:rsidR="006A1DD1" w:rsidRPr="008D5210" w:rsidRDefault="006A1DD1" w:rsidP="006A1DD1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@DateVersion@1400-01-03   @Namefilestart@21.03.23.01@NamefileEnd@   @linkHrefStert@https://vebko.org/Downloads/Instructions/WhatsNew/Test-AMPro%2021.03.23.01/001_Test-AMPro%2021.03.23.01_001_fa.mp4@linkHrefEnd@</w:t>
      </w:r>
    </w:p>
    <w:p w14:paraId="66F6A39A" w14:textId="00388B47" w:rsidR="006A1DD1" w:rsidRPr="008D5210" w:rsidRDefault="006A1DD1" w:rsidP="006A1DD1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صورت استفاده از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ها برای طراحی تست، اگر دو </w:t>
      </w:r>
      <w:r w:rsidRPr="008D5210">
        <w:t>binary</w:t>
      </w:r>
      <w:r w:rsidRPr="008D5210">
        <w:rPr>
          <w:rFonts w:hint="cs"/>
          <w:rtl/>
          <w:lang w:val="de-DE"/>
        </w:rPr>
        <w:t xml:space="preserve"> را </w:t>
      </w:r>
      <w:r w:rsidRPr="008D5210">
        <w:t>X</w:t>
      </w:r>
      <w:r w:rsidRPr="008D5210">
        <w:rPr>
          <w:rFonts w:hint="cs"/>
          <w:rtl/>
          <w:lang w:val="de-DE"/>
        </w:rPr>
        <w:t xml:space="preserve"> و برای باینری(های) دیگر شرطی تعریف کرده ، تست به درستی آن شرط را اجرا نمی‌کرد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>که این ایراد بر طرف شده است.</w:t>
      </w:r>
    </w:p>
    <w:p w14:paraId="6741FD04" w14:textId="77777777" w:rsidR="003378AE" w:rsidRPr="008D5210" w:rsidRDefault="003378AE" w:rsidP="003378AE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@DateVersion@1399-12-27   @Namefilestart@21.03.17.01@NamefileEnd@   @linkHrefStert@https://vebko.org/Downloads/Instructions/WhatsNew/Test-AMPro%2021.03.17.01/001_Test-AMPro%2021.03.17.01_001_fa.mp4@linkHrefEnd@</w:t>
      </w:r>
    </w:p>
    <w:p w14:paraId="346C9DDA" w14:textId="7251A3EF" w:rsidR="003378AE" w:rsidRPr="008D5210" w:rsidRDefault="003378AE" w:rsidP="003378AE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پس از اینکه فایل </w:t>
      </w:r>
      <w:r w:rsidRPr="008D5210">
        <w:t>scl</w:t>
      </w:r>
      <w:r w:rsidRPr="008D5210">
        <w:rPr>
          <w:rFonts w:hint="cs"/>
          <w:rtl/>
          <w:lang w:val="de-DE"/>
        </w:rPr>
        <w:t xml:space="preserve"> را </w:t>
      </w:r>
      <w:r w:rsidRPr="008D5210">
        <w:t>import</w:t>
      </w:r>
      <w:r w:rsidRPr="008D5210">
        <w:rPr>
          <w:rFonts w:hint="cs"/>
          <w:rtl/>
          <w:lang w:val="de-DE"/>
        </w:rPr>
        <w:t xml:space="preserve"> کردید، </w:t>
      </w:r>
      <w:r w:rsidRPr="008D5210">
        <w:rPr>
          <w:rFonts w:hint="cs"/>
          <w:rtl/>
        </w:rPr>
        <w:t xml:space="preserve">ستون‌های </w:t>
      </w:r>
      <w:r w:rsidRPr="008D5210">
        <w:t>Min Repitation</w:t>
      </w:r>
      <w:r w:rsidRPr="008D5210">
        <w:rPr>
          <w:rFonts w:hint="cs"/>
          <w:rtl/>
        </w:rPr>
        <w:t xml:space="preserve"> و </w:t>
      </w:r>
      <w:r w:rsidRPr="008D5210">
        <w:t>Max Repitation</w:t>
      </w:r>
      <w:r w:rsidRPr="008D5210">
        <w:rPr>
          <w:rFonts w:hint="cs"/>
          <w:rtl/>
          <w:lang w:val="de-DE"/>
        </w:rPr>
        <w:t xml:space="preserve"> در زبانه‌ی </w:t>
      </w:r>
      <w:r w:rsidRPr="008D5210">
        <w:t>Goose Setting</w:t>
      </w:r>
      <w:r w:rsidRPr="008D5210">
        <w:rPr>
          <w:rFonts w:hint="cs"/>
          <w:rtl/>
        </w:rPr>
        <w:t xml:space="preserve"> از یکدیگر جدا شده‌اند.</w:t>
      </w:r>
      <w:r w:rsidRPr="008D5210">
        <w:rPr>
          <w:rFonts w:hint="cs"/>
          <w:rtl/>
          <w:lang w:val="de-DE"/>
        </w:rPr>
        <w:t xml:space="preserve"> </w:t>
      </w:r>
    </w:p>
    <w:p w14:paraId="74280373" w14:textId="1443D778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>با فعال بودن</w:t>
      </w:r>
      <w:r w:rsidRPr="008D5210">
        <w:rPr>
          <w:rFonts w:hint="cs"/>
          <w:rtl/>
        </w:rPr>
        <w:t xml:space="preserve"> مقادیر </w:t>
      </w:r>
      <w:r w:rsidRPr="008D5210">
        <w:rPr>
          <w:lang w:val="de-DE"/>
        </w:rPr>
        <w:t>actual</w:t>
      </w:r>
      <w:r w:rsidRPr="008D5210">
        <w:rPr>
          <w:rFonts w:hint="cs"/>
          <w:rtl/>
        </w:rPr>
        <w:t xml:space="preserve"> ولتاژ و جریان اگر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را باز کنید و </w:t>
      </w:r>
      <w:r w:rsidRPr="008D5210">
        <w:rPr>
          <w:lang w:val="de-DE"/>
        </w:rPr>
        <w:t>Type</w:t>
      </w:r>
      <w:r w:rsidRPr="008D5210">
        <w:rPr>
          <w:rFonts w:hint="cs"/>
          <w:rtl/>
          <w:lang w:val="de-DE"/>
        </w:rPr>
        <w:t xml:space="preserve"> را بر روی </w:t>
      </w:r>
      <w:r w:rsidRPr="008D5210">
        <w:rPr>
          <w:lang w:val="de-DE"/>
        </w:rPr>
        <w:t>Orange</w:t>
      </w:r>
      <w:r w:rsidRPr="008D5210">
        <w:rPr>
          <w:rFonts w:hint="cs"/>
          <w:rtl/>
          <w:lang w:val="de-DE"/>
        </w:rPr>
        <w:t xml:space="preserve"> قرار دهید، مقادیر بخش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در گزارش </w:t>
      </w:r>
      <w:r w:rsidRPr="008D5210">
        <w:rPr>
          <w:lang w:val="de-DE"/>
        </w:rPr>
        <w:t>update</w:t>
      </w:r>
      <w:r w:rsidRPr="008D5210">
        <w:rPr>
          <w:rFonts w:hint="cs"/>
          <w:rtl/>
          <w:lang w:val="de-DE"/>
        </w:rPr>
        <w:t xml:space="preserve"> می‌شوند</w:t>
      </w:r>
      <w:r w:rsidRPr="008D5210">
        <w:rPr>
          <w:rFonts w:hint="cs"/>
          <w:rtl/>
        </w:rPr>
        <w:t xml:space="preserve">. </w:t>
      </w:r>
    </w:p>
    <w:p w14:paraId="2714C9C7" w14:textId="410AF1C6" w:rsidR="003378AE" w:rsidRPr="008D5210" w:rsidRDefault="003378AE" w:rsidP="003378AE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هنگامی که اسم </w:t>
      </w:r>
      <w:r w:rsidRPr="008D5210">
        <w:rPr>
          <w:lang w:val="de-DE"/>
        </w:rPr>
        <w:t>state</w:t>
      </w:r>
      <w:r w:rsidRPr="008D5210">
        <w:rPr>
          <w:rFonts w:hint="cs"/>
          <w:rtl/>
        </w:rPr>
        <w:t xml:space="preserve">ها عوض شود، این تغییرات در ستون‌های </w:t>
      </w:r>
      <w:r w:rsidRPr="008D5210">
        <w:rPr>
          <w:lang w:val="de-DE"/>
        </w:rPr>
        <w:t>Ignore before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Ignore after</w:t>
      </w:r>
      <w:r w:rsidRPr="008D5210">
        <w:rPr>
          <w:rFonts w:hint="cs"/>
          <w:rtl/>
        </w:rPr>
        <w:t xml:space="preserve"> در پنجره‌ی </w:t>
      </w:r>
      <w:r w:rsidRPr="008D5210">
        <w:rPr>
          <w:lang w:val="de-DE"/>
        </w:rPr>
        <w:t>Measurement View</w:t>
      </w:r>
      <w:r w:rsidRPr="008D5210">
        <w:rPr>
          <w:rFonts w:hint="cs"/>
          <w:rtl/>
        </w:rPr>
        <w:t xml:space="preserve"> قابل مشاهده است.</w:t>
      </w:r>
    </w:p>
    <w:p w14:paraId="4A7EBCBA" w14:textId="09ADE4AD" w:rsidR="003378AE" w:rsidRPr="008D5210" w:rsidRDefault="003378AE" w:rsidP="003378A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فعال کردن مقدار </w:t>
      </w:r>
      <w:r w:rsidRPr="008D5210">
        <w:rPr>
          <w:lang w:val="de-DE"/>
        </w:rPr>
        <w:t>Trigger</w:t>
      </w:r>
      <w:r w:rsidRPr="008D5210">
        <w:rPr>
          <w:rFonts w:hint="cs"/>
          <w:rtl/>
          <w:lang w:val="de-DE"/>
        </w:rPr>
        <w:t xml:space="preserve"> و رفتن از زبانه </w:t>
      </w:r>
      <w:r w:rsidRPr="008D5210">
        <w:rPr>
          <w:lang w:val="de-DE"/>
        </w:rPr>
        <w:t>Analog Output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Trigger</w:t>
      </w:r>
      <w:r w:rsidRPr="008D5210">
        <w:rPr>
          <w:rFonts w:hint="cs"/>
          <w:rtl/>
          <w:lang w:val="de-DE"/>
        </w:rPr>
        <w:t xml:space="preserve"> و بلعکس، مقدار نسبت داده شده به هر یک از </w:t>
      </w:r>
      <w:r w:rsidRPr="008D5210">
        <w:rPr>
          <w:lang w:val="de-DE"/>
        </w:rPr>
        <w:t>binary</w:t>
      </w:r>
      <w:r w:rsidRPr="008D5210">
        <w:rPr>
          <w:rFonts w:hint="cs"/>
          <w:rtl/>
          <w:lang w:val="de-DE"/>
        </w:rPr>
        <w:t>ها ثابت می‌ماند.</w:t>
      </w:r>
    </w:p>
    <w:p w14:paraId="79A0B353" w14:textId="5BEA0CC6" w:rsidR="003378AE" w:rsidRPr="008D5210" w:rsidRDefault="003378AE" w:rsidP="003378A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راست کلیک روی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و انتخاب </w:t>
      </w:r>
      <w:r w:rsidRPr="008D5210">
        <w:rPr>
          <w:lang w:val="de-DE"/>
        </w:rPr>
        <w:t>Power</w:t>
      </w:r>
      <w:r w:rsidRPr="008D5210">
        <w:rPr>
          <w:rFonts w:hint="cs"/>
          <w:rtl/>
          <w:lang w:val="de-DE"/>
        </w:rPr>
        <w:t xml:space="preserve"> و تغییر وضعیت </w:t>
      </w:r>
      <w:r w:rsidRPr="008D5210">
        <w:rPr>
          <w:lang w:val="de-DE"/>
        </w:rPr>
        <w:t>Type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Orange</w:t>
      </w:r>
      <w:r w:rsidRPr="008D5210">
        <w:rPr>
          <w:rFonts w:hint="cs"/>
          <w:rtl/>
        </w:rPr>
        <w:t xml:space="preserve"> و حرکت دادن </w:t>
      </w:r>
      <w:r w:rsidRPr="008D5210">
        <w:rPr>
          <w:lang w:val="de-DE"/>
        </w:rPr>
        <w:t>cursor</w:t>
      </w:r>
      <w:r w:rsidRPr="008D5210">
        <w:rPr>
          <w:rFonts w:hint="cs"/>
          <w:rtl/>
          <w:lang w:val="de-DE"/>
        </w:rPr>
        <w:t xml:space="preserve">، مقادیر </w:t>
      </w:r>
      <w:r w:rsidRPr="008D5210">
        <w:rPr>
          <w:lang w:val="de-DE"/>
        </w:rPr>
        <w:t>Real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Imaginary</w:t>
      </w:r>
      <w:r w:rsidRPr="008D5210">
        <w:rPr>
          <w:rFonts w:hint="cs"/>
          <w:rtl/>
          <w:lang w:val="de-DE"/>
        </w:rPr>
        <w:t xml:space="preserve"> در جدول تغییر خواهد کرد.</w:t>
      </w:r>
    </w:p>
    <w:p w14:paraId="37A2B360" w14:textId="3CF8EB96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</w:rPr>
        <w:t xml:space="preserve">برای گروه جریانی </w:t>
      </w:r>
      <w:r w:rsidRPr="008D5210">
        <w:t>B</w:t>
      </w:r>
      <w:r w:rsidRPr="008D5210">
        <w:rPr>
          <w:rFonts w:hint="cs"/>
          <w:rtl/>
        </w:rPr>
        <w:t xml:space="preserve"> گزینه‌ی </w:t>
      </w:r>
      <w:r w:rsidRPr="008D5210">
        <w:t>Symmetrical</w:t>
      </w:r>
      <w:r w:rsidRPr="008D5210">
        <w:rPr>
          <w:rFonts w:hint="cs"/>
          <w:rtl/>
        </w:rPr>
        <w:t xml:space="preserve"> در </w:t>
      </w:r>
      <w:r w:rsidRPr="008D5210">
        <w:t>Vector View</w:t>
      </w:r>
      <w:r w:rsidRPr="008D5210">
        <w:rPr>
          <w:rFonts w:hint="cs"/>
          <w:rtl/>
        </w:rPr>
        <w:t xml:space="preserve"> ایجاد شده است.</w:t>
      </w:r>
    </w:p>
    <w:p w14:paraId="1D538CAC" w14:textId="6F2A66AA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</w:rPr>
        <w:t xml:space="preserve">مقادیر </w:t>
      </w:r>
      <w:r w:rsidRPr="008D5210">
        <w:rPr>
          <w:lang w:val="es-ES"/>
        </w:rPr>
        <w:t>Link to XRio</w:t>
      </w:r>
      <w:r w:rsidRPr="008D5210">
        <w:rPr>
          <w:rFonts w:hint="cs"/>
          <w:rtl/>
        </w:rPr>
        <w:t xml:space="preserve">، </w:t>
      </w:r>
      <w:r w:rsidRPr="008D5210">
        <w:rPr>
          <w:lang w:val="es-ES"/>
        </w:rPr>
        <w:t>Remove Link</w:t>
      </w:r>
      <w:r w:rsidRPr="008D5210">
        <w:rPr>
          <w:rFonts w:hint="cs"/>
          <w:rtl/>
        </w:rPr>
        <w:t xml:space="preserve"> و </w:t>
      </w:r>
      <w:r w:rsidRPr="008D5210">
        <w:rPr>
          <w:lang w:val="es-ES"/>
        </w:rPr>
        <w:t>Go to Linked Value</w:t>
      </w:r>
      <w:r w:rsidRPr="008D5210">
        <w:rPr>
          <w:rFonts w:hint="cs"/>
          <w:rtl/>
        </w:rPr>
        <w:t xml:space="preserve"> در فیلدهای </w:t>
      </w:r>
      <w:r w:rsidRPr="008D5210">
        <w:rPr>
          <w:lang w:val="es-ES"/>
        </w:rPr>
        <w:t>Trigger Logic Minnimum Time</w:t>
      </w:r>
      <w:r w:rsidRPr="008D5210">
        <w:rPr>
          <w:rFonts w:hint="cs"/>
          <w:rtl/>
        </w:rPr>
        <w:t xml:space="preserve"> و </w:t>
      </w:r>
      <w:r w:rsidRPr="008D5210">
        <w:rPr>
          <w:lang w:val="es-ES"/>
        </w:rPr>
        <w:t>Delay after Binary Trigger</w:t>
      </w:r>
      <w:r w:rsidRPr="008D5210">
        <w:rPr>
          <w:rFonts w:hint="cs"/>
          <w:rtl/>
        </w:rPr>
        <w:t xml:space="preserve"> اصلاح شده اند.</w:t>
      </w:r>
    </w:p>
    <w:p w14:paraId="541D6AD0" w14:textId="3472A34C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</w:rPr>
        <w:t xml:space="preserve">پس از فعال کردن </w:t>
      </w:r>
      <w:r w:rsidRPr="008D5210">
        <w:t>binary output</w:t>
      </w:r>
      <w:r w:rsidRPr="008D5210">
        <w:rPr>
          <w:rFonts w:hint="cs"/>
          <w:rtl/>
        </w:rPr>
        <w:t xml:space="preserve">ها، گزینه‌های مربوطه در ستون‌های </w:t>
      </w:r>
      <w:r w:rsidRPr="008D5210">
        <w:t>Start</w:t>
      </w:r>
      <w:r w:rsidRPr="008D5210">
        <w:rPr>
          <w:rFonts w:hint="cs"/>
          <w:rtl/>
        </w:rPr>
        <w:t xml:space="preserve"> و </w:t>
      </w:r>
      <w:r w:rsidRPr="008D5210">
        <w:t>Stop</w:t>
      </w:r>
      <w:r w:rsidRPr="008D5210">
        <w:rPr>
          <w:rFonts w:hint="cs"/>
          <w:rtl/>
        </w:rPr>
        <w:t xml:space="preserve"> اضافه می‌شوند. یکی از کاربردهای این گزینه در تست زمان عملکرد کلید به روش ولتاژ </w:t>
      </w:r>
      <w:r w:rsidRPr="008D5210">
        <w:t>AC</w:t>
      </w:r>
      <w:r w:rsidRPr="008D5210">
        <w:rPr>
          <w:rFonts w:hint="cs"/>
          <w:rtl/>
        </w:rPr>
        <w:t xml:space="preserve"> است. در آنجا کاربر باید مقدار زمان </w:t>
      </w:r>
      <w:r w:rsidRPr="008D5210">
        <w:t>Bin Out</w:t>
      </w:r>
      <w:r w:rsidRPr="008D5210">
        <w:rPr>
          <w:rFonts w:hint="cs"/>
          <w:rtl/>
        </w:rPr>
        <w:t xml:space="preserve"> را وارد کند. با استفاده از این گزینه‌ها می‌توان زمان را راحت تر محاسبه کرد.</w:t>
      </w:r>
    </w:p>
    <w:p w14:paraId="089436D9" w14:textId="2CEF713A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</w:rPr>
        <w:t xml:space="preserve">گزینه‌ی </w:t>
      </w:r>
      <w:r w:rsidRPr="008D5210">
        <w:rPr>
          <w:lang w:val="de-DE"/>
        </w:rPr>
        <w:t>3V0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Measurment View</w:t>
      </w:r>
      <w:r w:rsidRPr="008D5210">
        <w:rPr>
          <w:rFonts w:hint="cs"/>
          <w:rtl/>
          <w:lang w:val="de-DE"/>
        </w:rPr>
        <w:t xml:space="preserve"> در زبانه‌ی </w:t>
      </w:r>
      <w:r w:rsidRPr="008D5210">
        <w:rPr>
          <w:lang w:val="de-DE"/>
        </w:rPr>
        <w:t>Ramp Assessment</w:t>
      </w:r>
      <w:r w:rsidRPr="008D5210">
        <w:rPr>
          <w:rFonts w:hint="cs"/>
          <w:rtl/>
          <w:lang w:val="de-DE"/>
        </w:rPr>
        <w:t xml:space="preserve"> اضافه شده است</w:t>
      </w:r>
      <w:r w:rsidRPr="008D5210">
        <w:rPr>
          <w:rFonts w:hint="cs"/>
          <w:rtl/>
        </w:rPr>
        <w:t>.</w:t>
      </w:r>
    </w:p>
    <w:p w14:paraId="77BE7B21" w14:textId="78D79702" w:rsidR="003378AE" w:rsidRPr="008D5210" w:rsidRDefault="003378AE" w:rsidP="003378AE">
      <w:pPr>
        <w:pStyle w:val="AAA-MatnAsli"/>
        <w:rPr>
          <w:rtl/>
        </w:rPr>
      </w:pPr>
      <w:r w:rsidRPr="008D5210">
        <w:rPr>
          <w:rFonts w:hint="cs"/>
          <w:rtl/>
        </w:rPr>
        <w:t xml:space="preserve">در راست کلیک بر روی برخی فیلدها در </w:t>
      </w:r>
      <w:r w:rsidRPr="008D5210">
        <w:rPr>
          <w:lang w:val="de-DE"/>
        </w:rPr>
        <w:t>Device Settings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گزینه‌های جدیدی اضافه شده است.</w:t>
      </w:r>
    </w:p>
    <w:p w14:paraId="1252BB20" w14:textId="01C918DF" w:rsidR="003378AE" w:rsidRPr="008D5210" w:rsidRDefault="003378AE" w:rsidP="003378A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تغییر شکل </w:t>
      </w:r>
      <w:r w:rsidRPr="008D5210">
        <w:rPr>
          <w:lang w:val="de-DE"/>
        </w:rPr>
        <w:t>binary output</w:t>
      </w:r>
      <w:r w:rsidRPr="008D5210">
        <w:rPr>
          <w:rFonts w:hint="cs"/>
          <w:rtl/>
          <w:lang w:val="de-DE"/>
        </w:rPr>
        <w:t xml:space="preserve">ها به شکل جدولی در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>.</w:t>
      </w:r>
    </w:p>
    <w:p w14:paraId="75EBA7EC" w14:textId="1ACBE148" w:rsidR="003378AE" w:rsidRPr="008D5210" w:rsidRDefault="003378AE" w:rsidP="003378A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تمامی روم‌ها آیکون فعال کردن فن دستگاه در نوار ابزار قرار گرفت. در گذشته برای فعال کردن فن دستگاه باید به صفحه‌ی </w:t>
      </w:r>
      <w:r w:rsidRPr="008D5210">
        <w:rPr>
          <w:lang w:val="de-DE"/>
        </w:rPr>
        <w:t>Settings</w:t>
      </w:r>
      <w:r w:rsidRPr="008D5210">
        <w:rPr>
          <w:rFonts w:hint="cs"/>
          <w:rtl/>
          <w:lang w:val="de-DE"/>
        </w:rPr>
        <w:t xml:space="preserve"> ،زبانه‌ی </w:t>
      </w:r>
      <w:r w:rsidRPr="008D5210">
        <w:rPr>
          <w:lang w:val="de-DE"/>
        </w:rPr>
        <w:t>Hardware</w:t>
      </w:r>
      <w:r w:rsidRPr="008D5210">
        <w:rPr>
          <w:rFonts w:hint="cs"/>
          <w:rtl/>
          <w:lang w:val="de-DE"/>
        </w:rPr>
        <w:t xml:space="preserve"> بخش </w:t>
      </w:r>
      <w:r w:rsidRPr="008D5210">
        <w:rPr>
          <w:lang w:val="de-DE"/>
        </w:rPr>
        <w:t>Fan Mode</w:t>
      </w:r>
      <w:r w:rsidRPr="008D5210">
        <w:rPr>
          <w:rFonts w:hint="cs"/>
          <w:rtl/>
          <w:lang w:val="de-DE"/>
        </w:rPr>
        <w:t xml:space="preserve"> مراجعه می‌کردید. اگر فن فعال باشد، رنگ آن قرمز است و اگر غیرفعال باشد، رنگش آبی است.  لازم به یادآوری است که اگر به دستگاه متصل نباشید، این آیکون غیرفعال است.</w:t>
      </w:r>
    </w:p>
    <w:p w14:paraId="650D91AA" w14:textId="1A8E3877" w:rsidR="003378AE" w:rsidRPr="008D5210" w:rsidRDefault="003378AE" w:rsidP="003378AE">
      <w:pPr>
        <w:pStyle w:val="AAA-MatnAsli"/>
        <w:rPr>
          <w:rFonts w:cs="Calibri"/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این نسخه </w:t>
      </w:r>
      <w:r w:rsidRPr="008D5210">
        <w:rPr>
          <w:lang w:val="de-DE"/>
        </w:rPr>
        <w:t>Service</w:t>
      </w:r>
      <w:r w:rsidRPr="008D5210">
        <w:rPr>
          <w:rFonts w:hint="cs"/>
          <w:rtl/>
          <w:lang w:val="de-DE"/>
        </w:rPr>
        <w:t xml:space="preserve"> حذف شده و منویی به نام </w:t>
      </w:r>
      <w:r w:rsidRPr="008D5210">
        <w:rPr>
          <w:lang w:val="de-DE"/>
        </w:rPr>
        <w:t>Socket Status</w:t>
      </w:r>
      <w:r w:rsidRPr="008D5210">
        <w:rPr>
          <w:rFonts w:hint="cs"/>
          <w:rtl/>
          <w:lang w:val="de-DE"/>
        </w:rPr>
        <w:t xml:space="preserve"> در بالای هر صفحه ایجاد شده است. بدین منظور در </w:t>
      </w:r>
      <w:r w:rsidRPr="008D5210">
        <w:rPr>
          <w:lang w:val="de-DE"/>
        </w:rPr>
        <w:t>Setting</w:t>
      </w:r>
      <w:r w:rsidRPr="008D5210">
        <w:rPr>
          <w:rFonts w:hint="cs"/>
          <w:rtl/>
          <w:lang w:val="de-DE"/>
        </w:rPr>
        <w:t xml:space="preserve"> و در زبانه‌ی </w:t>
      </w:r>
      <w:r w:rsidRPr="008D5210">
        <w:rPr>
          <w:lang w:val="de-DE"/>
        </w:rPr>
        <w:t>Room</w:t>
      </w:r>
      <w:r w:rsidRPr="008D5210">
        <w:rPr>
          <w:rFonts w:hint="cs"/>
          <w:rtl/>
          <w:lang w:val="de-DE"/>
        </w:rPr>
        <w:t xml:space="preserve"> فیلدی به نام </w:t>
      </w:r>
      <w:r w:rsidRPr="008D5210">
        <w:rPr>
          <w:lang w:val="de-DE"/>
        </w:rPr>
        <w:t>Connected Port</w:t>
      </w:r>
      <w:r w:rsidRPr="008D5210">
        <w:rPr>
          <w:rFonts w:hint="cs"/>
          <w:rtl/>
          <w:lang w:val="de-DE"/>
        </w:rPr>
        <w:t xml:space="preserve"> در بخش </w:t>
      </w:r>
      <w:r w:rsidRPr="008D5210">
        <w:rPr>
          <w:lang w:val="de-DE"/>
        </w:rPr>
        <w:t>Cumunication Mode</w:t>
      </w:r>
      <w:r w:rsidRPr="008D5210">
        <w:rPr>
          <w:rFonts w:hint="cs"/>
          <w:rtl/>
          <w:lang w:val="de-DE"/>
        </w:rPr>
        <w:t xml:space="preserve"> ایجاد شده است.</w:t>
      </w:r>
      <w:r w:rsidRPr="008D5210">
        <w:rPr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همچنین در زبانه‌ی </w:t>
      </w:r>
      <w:r w:rsidRPr="008D5210">
        <w:rPr>
          <w:lang w:val="de-DE"/>
        </w:rPr>
        <w:t>Services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Task Manager</w:t>
      </w:r>
      <w:r w:rsidRPr="008D5210">
        <w:rPr>
          <w:rFonts w:hint="cs"/>
          <w:rtl/>
          <w:lang w:val="de-DE"/>
        </w:rPr>
        <w:t xml:space="preserve"> ویندوز دیگر </w:t>
      </w:r>
      <w:r w:rsidRPr="008D5210">
        <w:rPr>
          <w:lang w:val="de-DE"/>
        </w:rPr>
        <w:t>AMProService</w:t>
      </w:r>
      <w:r w:rsidRPr="008D5210">
        <w:rPr>
          <w:rFonts w:hint="cs"/>
          <w:rtl/>
          <w:lang w:val="de-DE"/>
        </w:rPr>
        <w:t xml:space="preserve"> وجود ندارد.</w:t>
      </w:r>
    </w:p>
    <w:p w14:paraId="72CA21FE" w14:textId="77777777" w:rsidR="0067339F" w:rsidRPr="008D5210" w:rsidRDefault="0067339F" w:rsidP="0067339F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@DateVersion@1399-12-17   @Namefilestart@21.03.07.01@NamefileEnd@   @linkHrefStert@https://vebko.org/Downloads/Instructions/WhatsNew/Test-AMPro%2021.03.07.01/001_Test-AMPro%2021.03.07.01_001_fa.mp4@linkHrefEnd@</w:t>
      </w:r>
    </w:p>
    <w:p w14:paraId="1AFE287B" w14:textId="48B18565" w:rsidR="0067339F" w:rsidRPr="008D5210" w:rsidRDefault="0067339F" w:rsidP="0067339F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تیک گزینه‌ی </w:t>
      </w:r>
      <w:r w:rsidRPr="008D5210">
        <w:t>PCM</w:t>
      </w:r>
      <w:r w:rsidRPr="008D5210">
        <w:rPr>
          <w:rFonts w:hint="cs"/>
          <w:rtl/>
          <w:lang w:val="de-DE"/>
        </w:rPr>
        <w:t xml:space="preserve"> برداشته شده است.</w:t>
      </w:r>
    </w:p>
    <w:p w14:paraId="3AA64D4A" w14:textId="77777777" w:rsidR="00D6269C" w:rsidRPr="008D5210" w:rsidRDefault="00D6269C" w:rsidP="00D6269C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@DateVersion@1399-12-07   @Namefilestart@21.02.25.01@NamefileEnd@   @linkHrefStert@https://vebko.org/Downloads/Instructions/WhatsNew/Test-AMPro%2021.02.25.01/001_Test-AMPro%2021.02.25.01_001_fa.mp4@linkHrefEnd@</w:t>
      </w:r>
    </w:p>
    <w:p w14:paraId="2744AEE2" w14:textId="5D57467C" w:rsidR="00D6269C" w:rsidRPr="008D5210" w:rsidRDefault="00D6269C" w:rsidP="00D6269C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اگر </w:t>
      </w:r>
      <w:r w:rsidRPr="008D5210">
        <w:t>Binary-Input Type</w:t>
      </w:r>
      <w:r w:rsidRPr="008D5210">
        <w:rPr>
          <w:rFonts w:hint="cs"/>
          <w:rtl/>
          <w:lang w:val="de-DE"/>
        </w:rPr>
        <w:t xml:space="preserve"> را بر روی </w:t>
      </w:r>
      <w:r w:rsidRPr="008D5210">
        <w:t>Wet Max 188 (V) Disable Error</w:t>
      </w:r>
      <w:r w:rsidRPr="008D5210">
        <w:rPr>
          <w:rFonts w:hint="cs"/>
          <w:rtl/>
          <w:lang w:val="de-DE"/>
        </w:rPr>
        <w:t xml:space="preserve"> و </w:t>
      </w:r>
      <w:r w:rsidRPr="008D5210">
        <w:t>Threshold</w:t>
      </w:r>
      <w:r w:rsidRPr="008D5210">
        <w:rPr>
          <w:rFonts w:hint="cs"/>
          <w:rtl/>
          <w:lang w:val="de-DE"/>
        </w:rPr>
        <w:t xml:space="preserve"> آن را روی </w:t>
      </w:r>
      <w:r w:rsidRPr="008D5210">
        <w:t>AC</w:t>
      </w:r>
      <w:r w:rsidRPr="008D5210">
        <w:rPr>
          <w:rFonts w:hint="cs"/>
          <w:rtl/>
          <w:lang w:val="de-DE"/>
        </w:rPr>
        <w:t xml:space="preserve"> یا </w:t>
      </w:r>
      <w:r w:rsidRPr="008D5210">
        <w:t>DC</w:t>
      </w:r>
      <w:r w:rsidRPr="008D5210">
        <w:rPr>
          <w:rFonts w:hint="cs"/>
          <w:rtl/>
          <w:lang w:val="de-DE"/>
        </w:rPr>
        <w:t xml:space="preserve"> قرار دهید، آنگاه بیشتر از این مقدار مثلاً 200 ولت به باینری تزریق کنید، خطای </w:t>
      </w:r>
      <w:r w:rsidRPr="008D5210">
        <w:t>Error Binary 1 OverVoltage</w:t>
      </w:r>
      <w:r w:rsidRPr="008D5210">
        <w:rPr>
          <w:rFonts w:hint="cs"/>
          <w:rtl/>
          <w:lang w:val="de-DE"/>
        </w:rPr>
        <w:t xml:space="preserve"> به وجود نمی‌آید.</w:t>
      </w:r>
    </w:p>
    <w:p w14:paraId="29AF7D80" w14:textId="7837F83B" w:rsidR="00D6269C" w:rsidRPr="008D5210" w:rsidRDefault="00D6269C" w:rsidP="00D6269C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اگر باینری 9 و 10 و بخصوص باینری 9 را در زبانه‌ی </w:t>
      </w:r>
      <w:r w:rsidRPr="008D5210">
        <w:rPr>
          <w:lang w:val="de-DE"/>
        </w:rPr>
        <w:t>Binary / Analog Input</w:t>
      </w:r>
      <w:r w:rsidRPr="008D5210">
        <w:rPr>
          <w:rFonts w:hint="cs"/>
          <w:rtl/>
          <w:lang w:val="de-DE"/>
        </w:rPr>
        <w:t xml:space="preserve"> فعال نکرده و </w:t>
      </w:r>
      <w:r w:rsidRPr="008D5210">
        <w:rPr>
          <w:lang w:val="de-DE"/>
        </w:rPr>
        <w:t>Threshold</w:t>
      </w:r>
      <w:r w:rsidRPr="008D5210">
        <w:rPr>
          <w:rFonts w:hint="cs"/>
          <w:rtl/>
          <w:lang w:val="de-DE"/>
        </w:rPr>
        <w:t xml:space="preserve"> آن‌ها را بر روی </w:t>
      </w:r>
      <w:r w:rsidRPr="008D5210">
        <w:rPr>
          <w:lang w:val="de-DE"/>
        </w:rPr>
        <w:t>AC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DC</w:t>
      </w:r>
      <w:r w:rsidRPr="008D5210">
        <w:rPr>
          <w:rFonts w:hint="cs"/>
          <w:rtl/>
          <w:lang w:val="de-DE"/>
        </w:rPr>
        <w:t xml:space="preserve"> قرار نداده باشید و جریان را به باینری 9و یا ولتاژ را به باینری 10 اعمال کنید، به ترتیب خطاهای </w:t>
      </w:r>
      <w:r w:rsidRPr="008D5210">
        <w:rPr>
          <w:lang w:val="de-DE"/>
        </w:rPr>
        <w:t>Error Binary 9 OverCurrent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Error Binary 10 OverVoltage</w:t>
      </w:r>
      <w:r w:rsidRPr="008D5210">
        <w:rPr>
          <w:rFonts w:hint="cs"/>
          <w:rtl/>
          <w:lang w:val="de-DE"/>
        </w:rPr>
        <w:t xml:space="preserve"> به وجود نمی‌آید. بعنوان مثال در حالتی که فقط خروجی اول گروه جریانی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فعال بوده و باینری 9 غیرفعال است، اگر توسط دو سیم به باینری شماره 9 از طریق خروجی 1 گروه جریانی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جریان دهید، خطای </w:t>
      </w:r>
      <w:r w:rsidRPr="008D5210">
        <w:rPr>
          <w:lang w:val="de-DE"/>
        </w:rPr>
        <w:t>Error IA1 Other</w:t>
      </w:r>
      <w:r w:rsidRPr="008D5210">
        <w:rPr>
          <w:rFonts w:hint="cs"/>
          <w:rtl/>
          <w:lang w:val="de-DE"/>
        </w:rPr>
        <w:t xml:space="preserve"> ظاهر می‌شود.</w:t>
      </w:r>
    </w:p>
    <w:p w14:paraId="0C7B65D0" w14:textId="163AF2F0" w:rsidR="00D6269C" w:rsidRPr="008D5210" w:rsidRDefault="00D6269C" w:rsidP="00D6269C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اگر </w:t>
      </w:r>
      <w:r w:rsidRPr="008D5210">
        <w:rPr>
          <w:lang w:val="de-DE"/>
        </w:rPr>
        <w:t xml:space="preserve">State Type </w:t>
      </w:r>
      <w:r w:rsidRPr="008D5210">
        <w:rPr>
          <w:rFonts w:hint="cs"/>
          <w:rtl/>
          <w:lang w:val="de-DE"/>
        </w:rPr>
        <w:t xml:space="preserve"> را روی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قرار داده و سپس تیک گزینه‌ی </w:t>
      </w:r>
      <w:r w:rsidRPr="008D5210">
        <w:rPr>
          <w:lang w:val="de-DE"/>
        </w:rPr>
        <w:t>Enable Reset</w:t>
      </w:r>
      <w:r w:rsidRPr="008D5210">
        <w:rPr>
          <w:rFonts w:hint="cs"/>
          <w:rtl/>
          <w:lang w:val="de-DE"/>
        </w:rPr>
        <w:t xml:space="preserve"> را زده و </w:t>
      </w:r>
      <w:r w:rsidRPr="008D5210">
        <w:rPr>
          <w:lang w:val="de-DE"/>
        </w:rPr>
        <w:t>Rate Frequency</w:t>
      </w:r>
      <w:r w:rsidRPr="008D5210">
        <w:rPr>
          <w:rFonts w:hint="cs"/>
          <w:rtl/>
          <w:lang w:val="de-DE"/>
        </w:rPr>
        <w:t xml:space="preserve"> را انتخاب کنید، با دادن مقدار به فرکانس در جدول </w:t>
      </w:r>
      <w:r w:rsidRPr="008D5210">
        <w:rPr>
          <w:lang w:val="de-DE"/>
        </w:rPr>
        <w:t>Start Values</w:t>
      </w:r>
      <w:r w:rsidRPr="008D5210">
        <w:rPr>
          <w:rFonts w:hint="cs"/>
          <w:rtl/>
          <w:lang w:val="de-DE"/>
        </w:rPr>
        <w:t xml:space="preserve"> و رفتن به صفحه‌ی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، اگر در جداول </w:t>
      </w:r>
      <w:r w:rsidRPr="008D5210">
        <w:rPr>
          <w:lang w:val="de-DE"/>
        </w:rPr>
        <w:t>Step Values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Final Values</w:t>
      </w:r>
      <w:r w:rsidRPr="008D5210">
        <w:rPr>
          <w:rFonts w:hint="cs"/>
          <w:rtl/>
          <w:lang w:val="de-DE"/>
        </w:rPr>
        <w:t xml:space="preserve"> مقداری را به ستون فرکانس اختصاص دهید، شکل موج فرکانس بهم می‌ریخت، که این مشکل بر طرف شده است.</w:t>
      </w:r>
    </w:p>
    <w:p w14:paraId="295D1AB5" w14:textId="07EE4E39" w:rsidR="00DD26ED" w:rsidRPr="008D5210" w:rsidRDefault="00DD26ED" w:rsidP="00DD26E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@DateVersion@1399-12-05   @Namefilestart@21.02.23.01@NamefileEnd@   @linkHrefStert@https://vebko.org/Downloads/Instructions/WhatsNew/Test-AMPro%2021.02.23.01/001_Test-AMPro%2021.02.23.01_001_fa.mp4@linkHrefEnd@</w:t>
      </w:r>
    </w:p>
    <w:p w14:paraId="54B56F76" w14:textId="6E868C45" w:rsidR="00DD26ED" w:rsidRPr="008D5210" w:rsidRDefault="00DD26ED" w:rsidP="00DD26ED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عملکرد صحیح گزینه‌ی </w:t>
      </w:r>
      <w:r w:rsidRPr="008D5210">
        <w:t>Cut</w:t>
      </w:r>
      <w:r w:rsidRPr="008D5210">
        <w:rPr>
          <w:rFonts w:hint="cs"/>
          <w:rtl/>
          <w:lang w:val="de-DE"/>
        </w:rPr>
        <w:t xml:space="preserve"> و </w:t>
      </w:r>
      <w:r w:rsidRPr="008D5210">
        <w:t>Paste</w:t>
      </w:r>
      <w:r w:rsidRPr="008D5210">
        <w:rPr>
          <w:rFonts w:hint="cs"/>
          <w:rtl/>
          <w:lang w:val="de-DE"/>
        </w:rPr>
        <w:t xml:space="preserve"> در زبانه‌ی </w:t>
      </w:r>
      <w:r w:rsidRPr="008D5210">
        <w:t>Binary / Analog Input</w:t>
      </w:r>
      <w:r w:rsidRPr="008D5210">
        <w:rPr>
          <w:rFonts w:hint="cs"/>
          <w:rtl/>
          <w:lang w:val="de-DE"/>
        </w:rPr>
        <w:t xml:space="preserve"> صفحه‌ی </w:t>
      </w:r>
      <w:r w:rsidRPr="008D5210">
        <w:t>Hardware Configuration</w:t>
      </w:r>
      <w:r w:rsidRPr="008D5210">
        <w:rPr>
          <w:rFonts w:hint="cs"/>
          <w:rtl/>
          <w:lang w:val="de-DE"/>
        </w:rPr>
        <w:t>.</w:t>
      </w:r>
    </w:p>
    <w:p w14:paraId="2A54E7A7" w14:textId="77777777" w:rsidR="004F3F42" w:rsidRPr="008D5210" w:rsidRDefault="004F3F42" w:rsidP="004F3F42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@DateVersion@1399-12-04   @Namefilestart@21.02.22.01@NamefileEnd@   @linkHrefStert@https://vebko.org/Downloads/Instructions/WhatsNew/Test-AMPro%2021.02.22.01/001_Test-AMPro%2021.02.22.01_001_fa.mp4@linkHrefEnd@</w:t>
      </w:r>
    </w:p>
    <w:p w14:paraId="52A6631F" w14:textId="5D18E546" w:rsidR="004F3F42" w:rsidRPr="008D5210" w:rsidRDefault="004F3F42" w:rsidP="004F3F42">
      <w:pPr>
        <w:pStyle w:val="AAA-MatnAsli"/>
        <w:rPr>
          <w:rtl/>
        </w:rPr>
      </w:pPr>
      <w:r w:rsidRPr="008D5210">
        <w:rPr>
          <w:rFonts w:hint="cs"/>
          <w:rtl/>
        </w:rPr>
        <w:t xml:space="preserve">زبانه‌ی </w:t>
      </w:r>
      <w:r w:rsidRPr="008D5210">
        <w:t>Goose Setting</w:t>
      </w:r>
      <w:r w:rsidRPr="008D5210">
        <w:rPr>
          <w:rFonts w:hint="cs"/>
          <w:rtl/>
          <w:lang w:val="de-DE"/>
        </w:rPr>
        <w:t xml:space="preserve"> در صفحه‌ی </w:t>
      </w:r>
      <w:r w:rsidRPr="008D5210">
        <w:t>Hardware Configuration</w:t>
      </w:r>
      <w:r w:rsidRPr="008D5210">
        <w:rPr>
          <w:rFonts w:hint="cs"/>
          <w:rtl/>
          <w:lang w:val="de-DE"/>
        </w:rPr>
        <w:t xml:space="preserve"> فعال شده و می‌توانید فایل‌هایی با فرمت </w:t>
      </w:r>
      <w:r w:rsidRPr="008D5210">
        <w:t>SCL</w:t>
      </w:r>
      <w:r w:rsidRPr="008D5210">
        <w:rPr>
          <w:rFonts w:hint="cs"/>
          <w:rtl/>
          <w:lang w:val="de-DE"/>
        </w:rPr>
        <w:t xml:space="preserve"> را در نرم‌افزار </w:t>
      </w:r>
      <w:r w:rsidRPr="008D5210">
        <w:t>import</w:t>
      </w:r>
      <w:r w:rsidRPr="008D5210">
        <w:rPr>
          <w:rFonts w:hint="cs"/>
          <w:rtl/>
          <w:lang w:val="de-DE"/>
        </w:rPr>
        <w:t xml:space="preserve"> کنید</w:t>
      </w:r>
      <w:r w:rsidRPr="008D5210">
        <w:rPr>
          <w:rFonts w:hint="cs"/>
          <w:rtl/>
        </w:rPr>
        <w:t>.</w:t>
      </w:r>
    </w:p>
    <w:p w14:paraId="5334177F" w14:textId="3AC01DEA" w:rsidR="004F3F42" w:rsidRPr="008D5210" w:rsidRDefault="004F3F42" w:rsidP="004F3F42">
      <w:pPr>
        <w:pStyle w:val="AAA-MatnAsli"/>
        <w:rPr>
          <w:rtl/>
        </w:rPr>
      </w:pPr>
      <w:r w:rsidRPr="008D5210">
        <w:rPr>
          <w:rFonts w:hint="cs"/>
          <w:rtl/>
        </w:rPr>
        <w:t xml:space="preserve">هنگامی که یکی از خروجی‌های جریانی یا ولتاژی فعال و </w:t>
      </w:r>
      <w:r w:rsidRPr="008D5210">
        <w:rPr>
          <w:lang w:val="de-DE"/>
        </w:rPr>
        <w:t>Show Actual</w:t>
      </w:r>
      <w:r w:rsidRPr="008D5210">
        <w:rPr>
          <w:rFonts w:hint="cs"/>
          <w:rtl/>
        </w:rPr>
        <w:t xml:space="preserve"> آن در حالت </w:t>
      </w:r>
      <w:r w:rsidRPr="008D5210">
        <w:rPr>
          <w:lang w:val="de-DE"/>
        </w:rPr>
        <w:t>True</w:t>
      </w:r>
      <w:r w:rsidRPr="008D5210">
        <w:rPr>
          <w:rFonts w:hint="cs"/>
          <w:rtl/>
        </w:rPr>
        <w:t xml:space="preserve"> است، با انتخاب و فعال کردن خروجی دیگر، مقدار </w:t>
      </w:r>
      <w:r w:rsidRPr="008D5210">
        <w:rPr>
          <w:lang w:val="de-DE"/>
        </w:rPr>
        <w:t>Show Actual</w:t>
      </w:r>
      <w:r w:rsidRPr="008D5210">
        <w:rPr>
          <w:rFonts w:hint="cs"/>
          <w:rtl/>
        </w:rPr>
        <w:t xml:space="preserve"> آن هم در حالت </w:t>
      </w:r>
      <w:r w:rsidRPr="008D5210">
        <w:rPr>
          <w:lang w:val="de-DE"/>
        </w:rPr>
        <w:t>True</w:t>
      </w:r>
      <w:r w:rsidRPr="008D5210">
        <w:rPr>
          <w:rFonts w:hint="cs"/>
          <w:rtl/>
        </w:rPr>
        <w:t xml:space="preserve"> خواهد بود.</w:t>
      </w:r>
    </w:p>
    <w:p w14:paraId="1F5F3A2B" w14:textId="77777777" w:rsidR="006A5FEA" w:rsidRPr="008D5210" w:rsidRDefault="006A5FEA" w:rsidP="006A5FEA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@DateVersion@1399-03-14   @Namefilestart@99.03.14.02@NamefileEnd@   @linkHrefStert@https://vebko.org/Downloads/Instructions/WhatsNew/Test-AMPro%2099.03.14.02/001_Test-AMPro%2099.03.14.02_001_fa.mp4@linkHrefEnd@</w:t>
      </w:r>
    </w:p>
    <w:p w14:paraId="0CBC208E" w14:textId="1F20A98A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اضافه شدن کلیدهای میانبری مانند فشردن </w:t>
      </w:r>
      <w:r w:rsidRPr="008D5210">
        <w:rPr>
          <w:rFonts w:ascii="Arial" w:hAnsi="Arial" w:cs="Arial"/>
          <w:sz w:val="21"/>
          <w:szCs w:val="21"/>
          <w:shd w:val="clear" w:color="auto" w:fill="FFFFFF"/>
          <w:lang w:val="es-ES"/>
        </w:rPr>
        <w:t>Scroll</w:t>
      </w:r>
      <w:r w:rsidRPr="008D5210">
        <w:rPr>
          <w:rFonts w:hint="cs"/>
          <w:rtl/>
        </w:rPr>
        <w:t xml:space="preserve"> موس یا کلیک راست +</w:t>
      </w:r>
      <w:r w:rsidRPr="008D5210">
        <w:rPr>
          <w:lang w:val="es-ES"/>
        </w:rPr>
        <w:t>alt</w:t>
      </w:r>
      <w:r w:rsidRPr="008D5210">
        <w:rPr>
          <w:rFonts w:hint="cs"/>
          <w:rtl/>
        </w:rPr>
        <w:t xml:space="preserve"> روی هر </w:t>
      </w:r>
      <w:r w:rsidRPr="008D5210">
        <w:rPr>
          <w:lang w:val="es-ES"/>
        </w:rPr>
        <w:t>State</w:t>
      </w:r>
      <w:r w:rsidRPr="008D5210">
        <w:rPr>
          <w:rFonts w:hint="cs"/>
          <w:rtl/>
        </w:rPr>
        <w:t xml:space="preserve"> برای باز کردن </w:t>
      </w:r>
      <w:r w:rsidRPr="008D5210">
        <w:rPr>
          <w:lang w:val="es-ES"/>
        </w:rPr>
        <w:t>detail view</w:t>
      </w:r>
      <w:r w:rsidRPr="008D5210">
        <w:rPr>
          <w:rFonts w:hint="cs"/>
          <w:rtl/>
        </w:rPr>
        <w:t xml:space="preserve"> به صورت </w:t>
      </w:r>
      <w:r w:rsidRPr="008D5210">
        <w:rPr>
          <w:lang w:val="es-ES"/>
        </w:rPr>
        <w:t>pop up</w:t>
      </w:r>
      <w:r w:rsidRPr="008D5210">
        <w:rPr>
          <w:rFonts w:hint="cs"/>
          <w:rtl/>
        </w:rPr>
        <w:t xml:space="preserve"> .</w:t>
      </w:r>
    </w:p>
    <w:p w14:paraId="3F353E55" w14:textId="4314D751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اضافه شدن قابلیت انجام عملیات ریاضی در فیلدهایی که مقدار عددی در آن‌ها وارد می‌شود. مثلاً اگر بخواهید </w:t>
      </w:r>
      <w:r w:rsidRPr="008D5210">
        <w:t>sqrt(2)</w:t>
      </w:r>
      <w:r w:rsidRPr="008D5210">
        <w:rPr>
          <w:rFonts w:hint="cs"/>
          <w:rtl/>
        </w:rPr>
        <w:t xml:space="preserve"> را در 10 ضرب کنید، کافیست همین عملیات را درفیلد مربوطه وارد کنید. </w:t>
      </w:r>
    </w:p>
    <w:p w14:paraId="4BFC3F8C" w14:textId="11952382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امکان تعریف </w:t>
      </w:r>
      <w:r w:rsidRPr="008D5210">
        <w:t>trigger condition</w:t>
      </w:r>
      <w:r w:rsidRPr="008D5210">
        <w:rPr>
          <w:rFonts w:hint="cs"/>
          <w:rtl/>
        </w:rPr>
        <w:t xml:space="preserve"> در بخش های مختلف نرم افزار این کار به طور معمول دربخش </w:t>
      </w:r>
      <w:r w:rsidRPr="008D5210">
        <w:t>trigger setting</w:t>
      </w:r>
      <w:r w:rsidRPr="008D5210">
        <w:rPr>
          <w:rFonts w:hint="cs"/>
          <w:rtl/>
        </w:rPr>
        <w:t xml:space="preserve"> انجام می‌شد که این امکان به پنجره </w:t>
      </w:r>
      <w:r w:rsidRPr="008D5210">
        <w:t>table view</w:t>
      </w:r>
      <w:r w:rsidRPr="008D5210">
        <w:rPr>
          <w:rFonts w:hint="cs"/>
          <w:rtl/>
        </w:rPr>
        <w:t xml:space="preserve"> نیز اضافه شده است و می توانید از گزینه‌هایی که قرار داده شده است برای شرط های مختلف استفاده کنید. </w:t>
      </w:r>
    </w:p>
    <w:p w14:paraId="64D9AB48" w14:textId="217FE6FA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اگر چند </w:t>
      </w:r>
      <w:r w:rsidRPr="008D5210">
        <w:t>state</w:t>
      </w:r>
      <w:r w:rsidRPr="008D5210">
        <w:rPr>
          <w:rFonts w:hint="cs"/>
          <w:rtl/>
        </w:rPr>
        <w:t xml:space="preserve"> تعریف کرده و نیاز داشته باشید که </w:t>
      </w:r>
      <w:r w:rsidRPr="008D5210">
        <w:t>state</w:t>
      </w:r>
      <w:r w:rsidRPr="008D5210">
        <w:rPr>
          <w:rFonts w:hint="cs"/>
          <w:rtl/>
        </w:rPr>
        <w:t xml:space="preserve">ها را کمی کوچک کنید با کلیک راست روی چرخ دنده و استفاده از </w:t>
      </w:r>
      <w:r w:rsidRPr="008D5210">
        <w:t>small mode</w:t>
      </w:r>
      <w:r w:rsidRPr="008D5210">
        <w:rPr>
          <w:rFonts w:hint="cs"/>
          <w:rtl/>
        </w:rPr>
        <w:t xml:space="preserve"> می توانید همه ی </w:t>
      </w:r>
      <w:r w:rsidRPr="008D5210">
        <w:t xml:space="preserve">state </w:t>
      </w:r>
      <w:r w:rsidRPr="008D5210">
        <w:rPr>
          <w:rFonts w:hint="cs"/>
          <w:rtl/>
        </w:rPr>
        <w:t>هارا کوچک کنید.</w:t>
      </w:r>
    </w:p>
    <w:p w14:paraId="0FC405F0" w14:textId="42CCD9DD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اگر شما چند باینری فعال داشته باشید در قسمت </w:t>
      </w:r>
      <w:r w:rsidRPr="008D5210">
        <w:t>measurement view</w:t>
      </w:r>
      <w:r w:rsidRPr="008D5210">
        <w:rPr>
          <w:rFonts w:hint="cs"/>
          <w:rtl/>
        </w:rPr>
        <w:t xml:space="preserve"> می توانید شرایط </w:t>
      </w:r>
      <w:r w:rsidRPr="008D5210">
        <w:t>start</w:t>
      </w:r>
      <w:r w:rsidRPr="008D5210">
        <w:rPr>
          <w:rFonts w:hint="cs"/>
          <w:rtl/>
        </w:rPr>
        <w:t xml:space="preserve"> و </w:t>
      </w:r>
      <w:r w:rsidRPr="008D5210">
        <w:t>stop</w:t>
      </w:r>
      <w:r w:rsidRPr="008D5210">
        <w:rPr>
          <w:rFonts w:hint="cs"/>
          <w:rtl/>
        </w:rPr>
        <w:t xml:space="preserve"> را </w:t>
      </w:r>
      <w:r w:rsidRPr="008D5210">
        <w:t>logic</w:t>
      </w:r>
      <w:r w:rsidRPr="008D5210">
        <w:rPr>
          <w:rFonts w:hint="cs"/>
          <w:rtl/>
        </w:rPr>
        <w:t xml:space="preserve"> انتخاب کرده و با کلیک راست روی </w:t>
      </w:r>
      <w:r w:rsidRPr="008D5210">
        <w:t>stop</w:t>
      </w:r>
      <w:r w:rsidRPr="008D5210">
        <w:rPr>
          <w:rFonts w:hint="cs"/>
          <w:rtl/>
        </w:rPr>
        <w:t xml:space="preserve"> در قسمت </w:t>
      </w:r>
      <w:r w:rsidRPr="008D5210">
        <w:t>view custom setting</w:t>
      </w:r>
      <w:r w:rsidRPr="008D5210">
        <w:rPr>
          <w:rFonts w:hint="cs"/>
          <w:rtl/>
        </w:rPr>
        <w:t xml:space="preserve">  شرایط لازم را اعمال و تعریف کنید.</w:t>
      </w:r>
    </w:p>
    <w:p w14:paraId="7F355704" w14:textId="47CED358" w:rsidR="006A5FEA" w:rsidRPr="008D5210" w:rsidRDefault="006A5FEA" w:rsidP="006A5FEA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اضافه شدن گزینه </w:t>
      </w:r>
      <w:r w:rsidRPr="008D5210">
        <w:t>live scroll</w:t>
      </w:r>
      <w:r w:rsidRPr="008D5210">
        <w:rPr>
          <w:rFonts w:hint="cs"/>
          <w:rtl/>
        </w:rPr>
        <w:t xml:space="preserve"> به </w:t>
      </w:r>
      <w:r w:rsidRPr="008D5210">
        <w:t>Setting</w:t>
      </w:r>
      <w:r w:rsidRPr="008D5210">
        <w:rPr>
          <w:rFonts w:hint="cs"/>
          <w:rtl/>
        </w:rPr>
        <w:t xml:space="preserve"> پنجره‌ی </w:t>
      </w:r>
      <w:r w:rsidRPr="008D5210">
        <w:t>Signal View</w:t>
      </w:r>
      <w:r w:rsidRPr="008D5210">
        <w:rPr>
          <w:rFonts w:hint="cs"/>
          <w:rtl/>
        </w:rPr>
        <w:t xml:space="preserve"> اگر شما تیک گزینه  </w:t>
      </w:r>
      <w:r w:rsidRPr="008D5210">
        <w:t>live</w:t>
      </w:r>
      <w:r w:rsidRPr="008D5210">
        <w:rPr>
          <w:rFonts w:hint="cs"/>
          <w:rtl/>
        </w:rPr>
        <w:t xml:space="preserve"> </w:t>
      </w:r>
      <w:r w:rsidRPr="008D5210">
        <w:t>scroll</w:t>
      </w:r>
      <w:r w:rsidRPr="008D5210">
        <w:rPr>
          <w:rFonts w:hint="cs"/>
          <w:rtl/>
        </w:rPr>
        <w:t xml:space="preserve"> را بزنید، نرم افزار مثل یک اسیلوسکوپ عمل کرده و می‌توانید تغییرات سیگنال را به صورت </w:t>
      </w:r>
      <w:r w:rsidRPr="008D5210">
        <w:t>live</w:t>
      </w:r>
      <w:r w:rsidRPr="008D5210">
        <w:rPr>
          <w:rFonts w:hint="cs"/>
          <w:rtl/>
        </w:rPr>
        <w:t xml:space="preserve"> در پنجره </w:t>
      </w:r>
      <w:r w:rsidRPr="008D5210">
        <w:t>Signal View</w:t>
      </w:r>
      <w:r w:rsidRPr="008D5210">
        <w:rPr>
          <w:rFonts w:hint="cs"/>
          <w:rtl/>
        </w:rPr>
        <w:t xml:space="preserve"> مشاهده کنید.</w:t>
      </w:r>
    </w:p>
    <w:p w14:paraId="24171F24" w14:textId="77777777" w:rsidR="0002521C" w:rsidRPr="008D5210" w:rsidRDefault="0002521C" w:rsidP="0002521C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@DateVersion@1399-05-14   @Namefilestart@99.05.14.01@NamefileEnd@   @linkHrefStert@https://vebko.org/Downloads/Instructions/WhatsNew/Test-AMPro%2099.05.14.01/001_Test-AMPro%2099.05.14.01_001_fa.mp4@linkHrefEnd@</w:t>
      </w:r>
    </w:p>
    <w:p w14:paraId="389CE755" w14:textId="648EAB90" w:rsidR="0002521C" w:rsidRPr="008D5210" w:rsidRDefault="0002521C" w:rsidP="0002521C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و با راست کلیک بر روی هر یک از گروه‌های ولتاژی و جریانی، گزینه‌های </w:t>
      </w:r>
      <w:r w:rsidRPr="008D5210">
        <w:rPr>
          <w:lang w:val="de-DE"/>
        </w:rPr>
        <w:t>Link Magnitude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Link Angles</w:t>
      </w:r>
      <w:r w:rsidRPr="008D5210">
        <w:rPr>
          <w:rFonts w:hint="cs"/>
          <w:rtl/>
          <w:lang w:val="de-DE"/>
        </w:rPr>
        <w:t xml:space="preserve"> برای ولتاژ و جریان از یکدیگر مجزا شده‌اند. مثلاً اگر </w:t>
      </w:r>
      <w:r w:rsidRPr="008D5210">
        <w:rPr>
          <w:rtl/>
          <w:lang w:val="de-DE"/>
        </w:rPr>
        <w:t>رو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گروه ولتاژ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link Magnitude</w:t>
      </w:r>
      <w:r w:rsidRPr="008D5210">
        <w:rPr>
          <w:rtl/>
          <w:lang w:val="de-DE"/>
        </w:rPr>
        <w:t xml:space="preserve"> ر</w:t>
      </w:r>
      <w:r w:rsidRPr="008D5210">
        <w:rPr>
          <w:rFonts w:hint="cs"/>
          <w:rtl/>
          <w:lang w:val="de-DE"/>
        </w:rPr>
        <w:t xml:space="preserve">ا انتخاب کنید، می‌بینید </w:t>
      </w:r>
      <w:r w:rsidRPr="008D5210">
        <w:rPr>
          <w:rtl/>
          <w:lang w:val="de-DE"/>
        </w:rPr>
        <w:t>که فقط ولتاژها با هم ل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نک</w:t>
      </w:r>
      <w:r w:rsidRPr="008D5210">
        <w:rPr>
          <w:rtl/>
          <w:lang w:val="de-DE"/>
        </w:rPr>
        <w:t xml:space="preserve"> هستند</w:t>
      </w:r>
      <w:r w:rsidRPr="008D5210">
        <w:rPr>
          <w:rFonts w:hint="cs"/>
          <w:rtl/>
          <w:lang w:val="de-DE"/>
        </w:rPr>
        <w:t xml:space="preserve">. </w:t>
      </w:r>
      <w:dir w:val="rtl">
        <w:r w:rsidRPr="008D5210">
          <w:rPr>
            <w:rFonts w:hint="cs"/>
            <w:rtl/>
            <w:lang w:val="de-DE"/>
          </w:rPr>
          <w:t>همچنی</w:t>
        </w:r>
        <w:r w:rsidRPr="008D5210">
          <w:rPr>
            <w:rFonts w:hint="eastAsia"/>
            <w:rtl/>
            <w:lang w:val="de-DE"/>
          </w:rPr>
          <w:t>ن</w:t>
        </w:r>
        <w:r w:rsidRPr="008D5210">
          <w:rPr>
            <w:rtl/>
            <w:lang w:val="de-DE"/>
          </w:rPr>
          <w:t xml:space="preserve"> </w:t>
        </w:r>
        <w:r w:rsidRPr="008D5210">
          <w:rPr>
            <w:rFonts w:hint="cs"/>
            <w:rtl/>
            <w:lang w:val="de-DE"/>
          </w:rPr>
          <w:t xml:space="preserve">این کار برای </w:t>
        </w:r>
        <w:r w:rsidRPr="008D5210">
          <w:rPr>
            <w:rtl/>
            <w:lang w:val="de-DE"/>
          </w:rPr>
          <w:t>دو گروه جر</w:t>
        </w:r>
        <w:r w:rsidRPr="008D5210">
          <w:rPr>
            <w:rFonts w:hint="cs"/>
            <w:rtl/>
            <w:lang w:val="de-DE"/>
          </w:rPr>
          <w:t>ی</w:t>
        </w:r>
        <w:r w:rsidRPr="008D5210">
          <w:rPr>
            <w:rFonts w:hint="eastAsia"/>
            <w:rtl/>
            <w:lang w:val="de-DE"/>
          </w:rPr>
          <w:t>ان</w:t>
        </w:r>
        <w:r w:rsidRPr="008D5210">
          <w:rPr>
            <w:rFonts w:hint="cs"/>
            <w:rtl/>
            <w:lang w:val="de-DE"/>
          </w:rPr>
          <w:t>ی</w:t>
        </w:r>
        <w:r w:rsidRPr="008D5210">
          <w:rPr>
            <w:rtl/>
            <w:lang w:val="de-DE"/>
          </w:rPr>
          <w:t xml:space="preserve"> </w:t>
        </w:r>
        <w:r w:rsidRPr="008D5210">
          <w:rPr>
            <w:lang w:val="de-DE"/>
          </w:rPr>
          <w:t>A</w:t>
        </w:r>
        <w:r w:rsidRPr="008D5210">
          <w:rPr>
            <w:rFonts w:hint="cs"/>
            <w:rtl/>
            <w:lang w:val="de-DE"/>
          </w:rPr>
          <w:t xml:space="preserve"> و </w:t>
        </w:r>
        <w:r w:rsidRPr="008D5210">
          <w:rPr>
            <w:lang w:val="de-DE"/>
          </w:rPr>
          <w:t>B</w:t>
        </w:r>
        <w:r w:rsidRPr="008D5210">
          <w:rPr>
            <w:rtl/>
            <w:lang w:val="de-DE"/>
          </w:rPr>
          <w:t xml:space="preserve"> هم </w:t>
        </w:r>
        <w:r w:rsidRPr="008D5210">
          <w:rPr>
            <w:rFonts w:hint="cs"/>
            <w:rtl/>
            <w:lang w:val="de-DE"/>
          </w:rPr>
          <w:t>ایجاد شده است</w:t>
        </w:r>
        <w:r w:rsidRPr="008D5210">
          <w:rPr>
            <w:rtl/>
            <w:lang w:val="de-DE"/>
          </w:rPr>
          <w:t>.</w:t>
        </w:r>
        <w:r w:rsidRPr="008D5210">
          <w:rPr>
            <w:rtl/>
          </w:rPr>
          <w:t xml:space="preserve"> </w:t>
        </w:r>
        <w:dir w:val="rtl">
          <w:r w:rsidRPr="008D5210">
            <w:rPr>
              <w:rFonts w:hint="cs"/>
              <w:rtl/>
              <w:lang w:val="de-DE"/>
            </w:rPr>
            <w:t>ای</w:t>
          </w:r>
          <w:r w:rsidRPr="008D5210">
            <w:rPr>
              <w:rFonts w:hint="eastAsia"/>
              <w:rtl/>
              <w:lang w:val="de-DE"/>
            </w:rPr>
            <w:t>ن</w:t>
          </w:r>
          <w:r w:rsidRPr="008D5210">
            <w:rPr>
              <w:rtl/>
              <w:lang w:val="de-DE"/>
            </w:rPr>
            <w:t xml:space="preserve"> </w:t>
          </w:r>
          <w:r w:rsidRPr="008D5210">
            <w:rPr>
              <w:rFonts w:hint="cs"/>
              <w:rtl/>
              <w:lang w:val="de-DE"/>
            </w:rPr>
            <w:t xml:space="preserve">گزینه‌ها </w:t>
          </w:r>
          <w:r w:rsidRPr="008D5210">
            <w:rPr>
              <w:rtl/>
              <w:lang w:val="de-DE"/>
            </w:rPr>
            <w:t xml:space="preserve">در </w:t>
          </w:r>
          <w:r w:rsidRPr="008D5210">
            <w:rPr>
              <w:lang w:val="de-DE"/>
            </w:rPr>
            <w:t>Detail View</w:t>
          </w:r>
          <w:r w:rsidRPr="008D5210">
            <w:rPr>
              <w:rFonts w:hint="cs"/>
              <w:rtl/>
              <w:lang w:val="de-DE"/>
            </w:rPr>
            <w:t xml:space="preserve"> هم به وجود آمده‌اند</w:t>
          </w:r>
          <w:r w:rsidRPr="008D5210">
            <w:rPr>
              <w:rtl/>
              <w:lang w:val="de-DE"/>
            </w:rPr>
            <w:t>.</w:t>
          </w:r>
          <w:r w:rsidRPr="008D5210">
            <w:rPr>
              <w:rtl/>
            </w:rPr>
            <w:t xml:space="preserve"> </w:t>
          </w:r>
          <w:dir w:val="rtl">
            <w:r w:rsidRPr="008D5210">
              <w:rPr>
                <w:rFonts w:hint="cs"/>
                <w:rtl/>
                <w:lang w:val="de-DE"/>
              </w:rPr>
              <w:t xml:space="preserve">بعنوان مثال </w:t>
            </w:r>
            <w:r w:rsidRPr="008D5210">
              <w:rPr>
                <w:rtl/>
                <w:lang w:val="de-DE"/>
              </w:rPr>
              <w:t>اگر دو گروه جر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ان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tl/>
                <w:lang w:val="de-DE"/>
              </w:rPr>
              <w:t xml:space="preserve"> ر</w:t>
            </w:r>
            <w:r w:rsidRPr="008D5210">
              <w:rPr>
                <w:rFonts w:hint="cs"/>
                <w:rtl/>
                <w:lang w:val="de-DE"/>
              </w:rPr>
              <w:t>ا</w:t>
            </w:r>
            <w:r w:rsidRPr="008D5210">
              <w:rPr>
                <w:rtl/>
                <w:lang w:val="de-DE"/>
              </w:rPr>
              <w:t xml:space="preserve"> فعال </w:t>
            </w:r>
            <w:r w:rsidRPr="008D5210">
              <w:rPr>
                <w:rFonts w:hint="cs"/>
                <w:rtl/>
                <w:lang w:val="de-DE"/>
              </w:rPr>
              <w:t xml:space="preserve">کنید </w:t>
            </w:r>
            <w:r w:rsidRPr="008D5210">
              <w:rPr>
                <w:rtl/>
                <w:lang w:val="de-DE"/>
              </w:rPr>
              <w:t xml:space="preserve">و 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ک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tl/>
                <w:lang w:val="de-DE"/>
              </w:rPr>
              <w:t xml:space="preserve"> از گروهها ر</w:t>
            </w:r>
            <w:r w:rsidRPr="008D5210">
              <w:rPr>
                <w:rFonts w:hint="cs"/>
                <w:rtl/>
                <w:lang w:val="de-DE"/>
              </w:rPr>
              <w:t>ا</w:t>
            </w:r>
            <w:r w:rsidRPr="008D5210">
              <w:rPr>
                <w:rtl/>
                <w:lang w:val="de-DE"/>
              </w:rPr>
              <w:t xml:space="preserve"> ل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نک</w:t>
            </w:r>
            <w:r w:rsidRPr="008D5210">
              <w:rPr>
                <w:rtl/>
                <w:lang w:val="de-DE"/>
              </w:rPr>
              <w:t xml:space="preserve"> کن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د،</w:t>
            </w:r>
            <w:r w:rsidRPr="008D5210">
              <w:rPr>
                <w:rtl/>
                <w:lang w:val="de-DE"/>
              </w:rPr>
              <w:t xml:space="preserve"> گروه د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گ</w:t>
            </w:r>
            <w:r w:rsidRPr="008D5210">
              <w:rPr>
                <w:rFonts w:hint="cs"/>
                <w:rtl/>
                <w:lang w:val="de-DE"/>
              </w:rPr>
              <w:t>ر</w:t>
            </w:r>
            <w:r w:rsidRPr="008D5210">
              <w:rPr>
                <w:rtl/>
                <w:lang w:val="de-DE"/>
              </w:rPr>
              <w:t xml:space="preserve"> ل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نک</w:t>
            </w:r>
            <w:r w:rsidRPr="008D5210">
              <w:rPr>
                <w:rtl/>
                <w:lang w:val="de-DE"/>
              </w:rPr>
              <w:t xml:space="preserve"> ن</w:t>
            </w:r>
            <w:r w:rsidRPr="008D5210">
              <w:rPr>
                <w:rFonts w:hint="cs"/>
                <w:rtl/>
                <w:lang w:val="de-DE"/>
              </w:rPr>
              <w:t>ی</w:t>
            </w:r>
            <w:r w:rsidRPr="008D5210">
              <w:rPr>
                <w:rFonts w:hint="eastAsia"/>
                <w:rtl/>
                <w:lang w:val="de-DE"/>
              </w:rPr>
              <w:t>ست</w:t>
            </w:r>
            <w:r w:rsidRPr="008D5210">
              <w:rPr>
                <w:rtl/>
                <w:lang w:val="de-DE"/>
              </w:rPr>
              <w:t>.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rPr>
                <w:lang w:val="de-DE"/>
              </w:rPr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Pr="008D5210">
              <w:t>‬</w:t>
            </w:r>
            <w:r w:rsidR="00030F7D" w:rsidRPr="008D5210">
              <w:t>‬</w:t>
            </w:r>
            <w:r w:rsidR="00030F7D" w:rsidRPr="008D5210">
              <w:t>‬</w:t>
            </w:r>
            <w:r w:rsidR="00030F7D" w:rsidRPr="008D5210">
              <w:t>‬</w:t>
            </w:r>
            <w:r w:rsidR="00BE19C5" w:rsidRPr="008D5210">
              <w:t>‬</w:t>
            </w:r>
            <w:r w:rsidR="00BE19C5" w:rsidRPr="008D5210">
              <w:t>‬</w:t>
            </w:r>
            <w:r w:rsidR="00BE19C5" w:rsidRPr="008D5210">
              <w:t>‬</w:t>
            </w:r>
            <w:r w:rsidR="00271FBE" w:rsidRPr="008D5210">
              <w:t>‬</w:t>
            </w:r>
            <w:r w:rsidR="00271FBE" w:rsidRPr="008D5210">
              <w:t>‬</w:t>
            </w:r>
            <w:r w:rsidR="00271FBE" w:rsidRPr="008D5210">
              <w:t>‬</w:t>
            </w:r>
            <w:r w:rsidR="003753FE" w:rsidRPr="008D5210">
              <w:t>‬</w:t>
            </w:r>
            <w:r w:rsidR="003753FE" w:rsidRPr="008D5210">
              <w:t>‬</w:t>
            </w:r>
            <w:r w:rsidR="003753FE" w:rsidRPr="008D5210">
              <w:t>‬</w:t>
            </w:r>
            <w:r w:rsidR="009050F6" w:rsidRPr="008D5210">
              <w:t>‬</w:t>
            </w:r>
            <w:r w:rsidR="009050F6" w:rsidRPr="008D5210">
              <w:t>‬</w:t>
            </w:r>
            <w:r w:rsidR="009050F6" w:rsidRPr="008D5210">
              <w:t>‬</w:t>
            </w:r>
            <w:r w:rsidR="00D30148" w:rsidRPr="008D5210">
              <w:t>‬</w:t>
            </w:r>
            <w:r w:rsidR="00D30148" w:rsidRPr="008D5210">
              <w:t>‬</w:t>
            </w:r>
            <w:r w:rsidR="00D30148" w:rsidRPr="008D5210">
              <w:t>‬</w:t>
            </w:r>
            <w:r w:rsidR="009F2C6E" w:rsidRPr="008D5210">
              <w:t>‬</w:t>
            </w:r>
            <w:r w:rsidR="009F2C6E" w:rsidRPr="008D5210">
              <w:t>‬</w:t>
            </w:r>
            <w:r w:rsidR="009F2C6E" w:rsidRPr="008D5210">
              <w:t>‬</w:t>
            </w:r>
            <w:r w:rsidR="009F2C6E" w:rsidRPr="008D5210">
              <w:t>‬</w:t>
            </w:r>
            <w:r w:rsidR="009F2C6E" w:rsidRPr="008D5210">
              <w:t>‬</w:t>
            </w:r>
            <w:r w:rsidR="009F2C6E" w:rsidRPr="008D5210">
              <w:t>‬</w:t>
            </w:r>
            <w:r w:rsidR="00387621" w:rsidRPr="008D5210">
              <w:t>‬</w:t>
            </w:r>
            <w:r w:rsidR="00387621" w:rsidRPr="008D5210">
              <w:t>‬</w:t>
            </w:r>
            <w:r w:rsidR="00387621" w:rsidRPr="008D5210">
              <w:t>‬</w:t>
            </w:r>
            <w:r w:rsidR="00387621" w:rsidRPr="008D5210">
              <w:t>‬</w:t>
            </w:r>
            <w:r w:rsidR="00387621" w:rsidRPr="008D5210">
              <w:t>‬</w:t>
            </w:r>
            <w:r w:rsidR="00387621" w:rsidRPr="008D5210">
              <w:t>‬</w:t>
            </w:r>
            <w:r w:rsidR="008557D2" w:rsidRPr="008D5210">
              <w:t>‬</w:t>
            </w:r>
            <w:r w:rsidR="008557D2" w:rsidRPr="008D5210">
              <w:t>‬</w:t>
            </w:r>
            <w:r w:rsidR="008557D2" w:rsidRPr="008D5210">
              <w:t>‬</w:t>
            </w:r>
            <w:r w:rsidR="00937FC0" w:rsidRPr="008D5210">
              <w:t>‬</w:t>
            </w:r>
            <w:r w:rsidR="00937FC0" w:rsidRPr="008D5210">
              <w:t>‬</w:t>
            </w:r>
            <w:r w:rsidR="00937FC0" w:rsidRPr="008D5210">
              <w:t>‬</w:t>
            </w:r>
            <w:r w:rsidR="007001E9" w:rsidRPr="008D5210">
              <w:t>‬</w:t>
            </w:r>
            <w:r w:rsidR="007001E9" w:rsidRPr="008D5210">
              <w:t>‬</w:t>
            </w:r>
            <w:r w:rsidR="007001E9" w:rsidRPr="008D5210">
              <w:t>‬</w:t>
            </w:r>
            <w:r w:rsidR="00115E30" w:rsidRPr="008D5210">
              <w:t>‬</w:t>
            </w:r>
            <w:r w:rsidR="00115E30" w:rsidRPr="008D5210">
              <w:t>‬</w:t>
            </w:r>
            <w:r w:rsidR="00115E30" w:rsidRPr="008D5210">
              <w:t>‬</w:t>
            </w:r>
            <w:r w:rsidR="000F7D40" w:rsidRPr="008D5210">
              <w:t>‬</w:t>
            </w:r>
            <w:r w:rsidR="000F7D40" w:rsidRPr="008D5210">
              <w:t>‬</w:t>
            </w:r>
            <w:r w:rsidR="000F7D40" w:rsidRPr="008D5210">
              <w:t>‬</w:t>
            </w:r>
            <w:r w:rsidR="0044658C" w:rsidRPr="008D5210">
              <w:t>‬</w:t>
            </w:r>
            <w:r w:rsidR="0044658C" w:rsidRPr="008D5210">
              <w:t>‬</w:t>
            </w:r>
            <w:r w:rsidR="0044658C" w:rsidRPr="008D5210">
              <w:t>‬</w:t>
            </w:r>
            <w:r w:rsidR="00D120F5" w:rsidRPr="008D5210">
              <w:t>‬</w:t>
            </w:r>
            <w:r w:rsidR="00D120F5" w:rsidRPr="008D5210">
              <w:t>‬</w:t>
            </w:r>
            <w:r w:rsidR="00D120F5" w:rsidRPr="008D5210">
              <w:t>‬</w:t>
            </w:r>
            <w:r w:rsidR="00CE02A6" w:rsidRPr="008D5210">
              <w:t>‬</w:t>
            </w:r>
            <w:r w:rsidR="00CE02A6" w:rsidRPr="008D5210">
              <w:t>‬</w:t>
            </w:r>
            <w:r w:rsidR="00CE02A6" w:rsidRPr="008D5210">
              <w:t>‬</w:t>
            </w:r>
            <w:r w:rsidR="006E2151" w:rsidRPr="008D5210">
              <w:t>‬</w:t>
            </w:r>
            <w:r w:rsidR="006E2151" w:rsidRPr="008D5210">
              <w:t>‬</w:t>
            </w:r>
            <w:r w:rsidR="006E2151" w:rsidRPr="008D5210">
              <w:t>‬</w:t>
            </w:r>
            <w:r w:rsidR="003623E9" w:rsidRPr="008D5210">
              <w:t>‬</w:t>
            </w:r>
            <w:r w:rsidR="003623E9" w:rsidRPr="008D5210">
              <w:t>‬</w:t>
            </w:r>
            <w:r w:rsidR="003623E9" w:rsidRPr="008D5210">
              <w:t>‬</w:t>
            </w:r>
            <w:r w:rsidR="004263BD" w:rsidRPr="008D5210">
              <w:t>‬</w:t>
            </w:r>
            <w:r w:rsidR="004263BD" w:rsidRPr="008D5210">
              <w:t>‬</w:t>
            </w:r>
            <w:r w:rsidR="004263BD" w:rsidRPr="008D5210">
              <w:t>‬</w:t>
            </w:r>
            <w:r w:rsidR="00BD2AF3" w:rsidRPr="008D5210">
              <w:t>‬</w:t>
            </w:r>
            <w:r w:rsidR="00BD2AF3" w:rsidRPr="008D5210">
              <w:t>‬</w:t>
            </w:r>
            <w:r w:rsidR="00BD2AF3" w:rsidRPr="008D5210">
              <w:t>‬</w:t>
            </w:r>
            <w:r w:rsidR="00D56F6B" w:rsidRPr="008D5210">
              <w:t>‬</w:t>
            </w:r>
            <w:r w:rsidR="00D56F6B" w:rsidRPr="008D5210">
              <w:t>‬</w:t>
            </w:r>
            <w:r w:rsidR="00D56F6B" w:rsidRPr="008D5210">
              <w:t>‬</w:t>
            </w:r>
            <w:r w:rsidR="008D5210" w:rsidRPr="008D5210">
              <w:t>‬</w:t>
            </w:r>
            <w:r w:rsidR="008D5210" w:rsidRPr="008D5210">
              <w:t>‬</w:t>
            </w:r>
            <w:r w:rsidR="008D5210" w:rsidRPr="008D5210">
              <w:t>‬</w:t>
            </w:r>
            <w:r w:rsidR="003A48BB">
              <w:t>‬</w:t>
            </w:r>
            <w:r w:rsidR="003A48BB">
              <w:t>‬</w:t>
            </w:r>
            <w:r w:rsidR="003A48BB">
              <w:t>‬</w:t>
            </w:r>
            <w:r w:rsidR="00E515ED">
              <w:t>‬</w:t>
            </w:r>
            <w:r w:rsidR="00E515ED">
              <w:t>‬</w:t>
            </w:r>
            <w:r w:rsidR="00E515ED">
              <w:t>‬</w:t>
            </w:r>
            <w:r w:rsidR="00156892">
              <w:t>‬</w:t>
            </w:r>
            <w:r w:rsidR="00156892">
              <w:t>‬</w:t>
            </w:r>
            <w:r w:rsidR="00156892">
              <w:t>‬</w:t>
            </w:r>
          </w:dir>
        </w:dir>
      </w:dir>
    </w:p>
    <w:p w14:paraId="12C64998" w14:textId="50588FEC" w:rsidR="0002521C" w:rsidRPr="008D5210" w:rsidRDefault="00156892" w:rsidP="0002521C">
      <w:pPr>
        <w:pStyle w:val="AAA-MatnAsli"/>
        <w:rPr>
          <w:rtl/>
          <w:lang w:val="de-DE"/>
        </w:rPr>
      </w:pPr>
      <w:dir w:val="rtl">
        <w:r w:rsidR="0002521C" w:rsidRPr="008D5210">
          <w:rPr>
            <w:rFonts w:hint="cs"/>
            <w:rtl/>
            <w:lang w:val="de-DE"/>
          </w:rPr>
          <w:t>گزی</w:t>
        </w:r>
        <w:r w:rsidR="0002521C" w:rsidRPr="008D5210">
          <w:rPr>
            <w:rFonts w:hint="eastAsia"/>
            <w:rtl/>
            <w:lang w:val="de-DE"/>
          </w:rPr>
          <w:t>نه</w:t>
        </w:r>
        <w:r w:rsidR="0002521C" w:rsidRPr="008D5210">
          <w:rPr>
            <w:rFonts w:hint="cs"/>
            <w:rtl/>
            <w:lang w:val="de-DE"/>
          </w:rPr>
          <w:t xml:space="preserve">‌ی </w:t>
        </w:r>
        <w:r w:rsidR="0002521C" w:rsidRPr="008D5210">
          <w:t>Link Angles (Equal)</w:t>
        </w:r>
        <w:r w:rsidR="0002521C" w:rsidRPr="008D5210">
          <w:rPr>
            <w:rtl/>
            <w:lang w:val="de-DE"/>
          </w:rPr>
          <w:t xml:space="preserve"> </w:t>
        </w:r>
        <w:r w:rsidR="0002521C" w:rsidRPr="008D5210">
          <w:rPr>
            <w:rFonts w:hint="cs"/>
            <w:rtl/>
            <w:lang w:val="de-DE"/>
          </w:rPr>
          <w:t xml:space="preserve">بدین شکل عمل می‌کند که </w:t>
        </w:r>
        <w:r w:rsidR="0002521C" w:rsidRPr="008D5210">
          <w:rPr>
            <w:rtl/>
            <w:lang w:val="de-DE"/>
          </w:rPr>
          <w:t xml:space="preserve">هر سه فاز </w:t>
        </w:r>
        <w:r w:rsidR="0002521C" w:rsidRPr="008D5210">
          <w:rPr>
            <w:rFonts w:hint="cs"/>
            <w:rtl/>
            <w:lang w:val="de-DE"/>
          </w:rPr>
          <w:t>در یک</w:t>
        </w:r>
        <w:r w:rsidR="0002521C" w:rsidRPr="008D5210">
          <w:rPr>
            <w:rtl/>
            <w:lang w:val="de-DE"/>
          </w:rPr>
          <w:t xml:space="preserve"> مقدار به هم ل</w:t>
        </w:r>
        <w:r w:rsidR="0002521C" w:rsidRPr="008D5210">
          <w:rPr>
            <w:rFonts w:hint="cs"/>
            <w:rtl/>
            <w:lang w:val="de-DE"/>
          </w:rPr>
          <w:t>ی</w:t>
        </w:r>
        <w:r w:rsidR="0002521C" w:rsidRPr="008D5210">
          <w:rPr>
            <w:rFonts w:hint="eastAsia"/>
            <w:rtl/>
            <w:lang w:val="de-DE"/>
          </w:rPr>
          <w:t>نک</w:t>
        </w:r>
        <w:r w:rsidR="0002521C" w:rsidRPr="008D5210">
          <w:rPr>
            <w:rtl/>
            <w:lang w:val="de-DE"/>
          </w:rPr>
          <w:t xml:space="preserve"> م</w:t>
        </w:r>
        <w:r w:rsidR="0002521C" w:rsidRPr="008D5210">
          <w:rPr>
            <w:rFonts w:hint="cs"/>
            <w:rtl/>
            <w:lang w:val="de-DE"/>
          </w:rPr>
          <w:t>ی‌شوند</w:t>
        </w:r>
        <w:r w:rsidR="0002521C" w:rsidRPr="008D5210">
          <w:rPr>
            <w:rtl/>
            <w:lang w:val="de-DE"/>
          </w:rPr>
          <w:t>.</w:t>
        </w:r>
        <w:r w:rsidR="0002521C" w:rsidRPr="008D5210">
          <w:rPr>
            <w:rtl/>
          </w:rPr>
          <w:t xml:space="preserve"> </w:t>
        </w:r>
        <w:dir w:val="rtl">
          <w:r w:rsidR="0002521C" w:rsidRPr="008D5210">
            <w:rPr>
              <w:rFonts w:hint="cs"/>
              <w:rtl/>
              <w:lang w:val="de-DE"/>
            </w:rPr>
            <w:t>مثلاً</w:t>
          </w:r>
          <w:r w:rsidR="0002521C" w:rsidRPr="008D5210">
            <w:rPr>
              <w:rtl/>
              <w:lang w:val="de-DE"/>
            </w:rPr>
            <w:t xml:space="preserve"> </w:t>
          </w:r>
          <w:r w:rsidR="0002521C" w:rsidRPr="008D5210">
            <w:rPr>
              <w:rFonts w:hint="cs"/>
              <w:rtl/>
              <w:lang w:val="de-DE"/>
            </w:rPr>
            <w:t>اگر</w:t>
          </w:r>
          <w:r w:rsidR="0002521C" w:rsidRPr="008D5210">
            <w:rPr>
              <w:rtl/>
              <w:lang w:val="de-DE"/>
            </w:rPr>
            <w:t xml:space="preserve"> </w:t>
          </w:r>
          <w:r w:rsidR="0002521C" w:rsidRPr="008D5210">
            <w:rPr>
              <w:rFonts w:hint="cs"/>
              <w:rtl/>
              <w:lang w:val="de-DE"/>
            </w:rPr>
            <w:t>فاز</w:t>
          </w:r>
          <w:r w:rsidR="0002521C" w:rsidRPr="008D5210">
            <w:rPr>
              <w:rtl/>
              <w:lang w:val="de-DE"/>
            </w:rPr>
            <w:t xml:space="preserve"> </w:t>
          </w:r>
          <w:r w:rsidR="0002521C" w:rsidRPr="008D5210">
            <w:rPr>
              <w:rFonts w:hint="cs"/>
              <w:rtl/>
              <w:lang w:val="de-DE"/>
            </w:rPr>
            <w:t>اول</w:t>
          </w:r>
          <w:r w:rsidR="0002521C" w:rsidRPr="008D5210">
            <w:rPr>
              <w:rtl/>
              <w:lang w:val="de-DE"/>
            </w:rPr>
            <w:t xml:space="preserve"> 45 </w:t>
          </w:r>
          <w:r w:rsidR="0002521C" w:rsidRPr="008D5210">
            <w:rPr>
              <w:rFonts w:hint="cs"/>
              <w:rtl/>
              <w:lang w:val="de-DE"/>
            </w:rPr>
            <w:t>درجه</w:t>
          </w:r>
          <w:r w:rsidR="0002521C" w:rsidRPr="008D5210">
            <w:rPr>
              <w:rtl/>
              <w:lang w:val="de-DE"/>
            </w:rPr>
            <w:t xml:space="preserve"> </w:t>
          </w:r>
          <w:r w:rsidR="0002521C" w:rsidRPr="008D5210">
            <w:rPr>
              <w:rFonts w:hint="cs"/>
              <w:rtl/>
              <w:lang w:val="de-DE"/>
            </w:rPr>
            <w:t>وارد</w:t>
          </w:r>
          <w:r w:rsidR="0002521C" w:rsidRPr="008D5210">
            <w:rPr>
              <w:rtl/>
              <w:lang w:val="de-DE"/>
            </w:rPr>
            <w:t xml:space="preserve"> </w:t>
          </w:r>
          <w:r w:rsidR="0002521C" w:rsidRPr="008D5210">
            <w:rPr>
              <w:rFonts w:hint="cs"/>
              <w:rtl/>
              <w:lang w:val="de-DE"/>
            </w:rPr>
            <w:t>شود</w:t>
          </w:r>
          <w:r w:rsidR="0002521C" w:rsidRPr="008D5210">
            <w:rPr>
              <w:rFonts w:hint="eastAsia"/>
              <w:rtl/>
              <w:lang w:val="de-DE"/>
            </w:rPr>
            <w:t>،</w:t>
          </w:r>
          <w:r w:rsidR="0002521C" w:rsidRPr="008D5210">
            <w:rPr>
              <w:rtl/>
              <w:lang w:val="de-DE"/>
            </w:rPr>
            <w:t xml:space="preserve"> هر سه فاز 45 درجه </w:t>
          </w:r>
          <w:r w:rsidR="0002521C" w:rsidRPr="008D5210">
            <w:rPr>
              <w:rFonts w:hint="cs"/>
              <w:rtl/>
              <w:lang w:val="de-DE"/>
            </w:rPr>
            <w:t xml:space="preserve">خواهند شد. </w:t>
          </w:r>
          <w:dir w:val="rtl">
            <w:r w:rsidR="0002521C" w:rsidRPr="008D5210">
              <w:rPr>
                <w:rFonts w:hint="cs"/>
                <w:rtl/>
                <w:lang w:val="de-DE"/>
              </w:rPr>
              <w:t xml:space="preserve">همچنین عملکرد گزینه‌ی </w:t>
            </w:r>
            <w:r w:rsidR="0002521C" w:rsidRPr="008D5210">
              <w:t>Link Angles (Balance)</w:t>
            </w:r>
            <w:r w:rsidR="0002521C" w:rsidRPr="008D5210">
              <w:rPr>
                <w:rtl/>
                <w:lang w:val="de-DE"/>
              </w:rPr>
              <w:t xml:space="preserve"> </w:t>
            </w:r>
            <w:r w:rsidR="0002521C" w:rsidRPr="008D5210">
              <w:rPr>
                <w:rFonts w:hint="cs"/>
                <w:rtl/>
                <w:lang w:val="de-DE"/>
              </w:rPr>
              <w:t xml:space="preserve">اینگونه است </w:t>
            </w:r>
            <w:r w:rsidR="0002521C" w:rsidRPr="008D5210">
              <w:rPr>
                <w:rtl/>
                <w:lang w:val="de-DE"/>
              </w:rPr>
              <w:t xml:space="preserve">که باعث </w:t>
            </w:r>
            <w:r w:rsidR="0002521C" w:rsidRPr="008D5210">
              <w:rPr>
                <w:rFonts w:hint="cs"/>
                <w:rtl/>
                <w:lang w:val="de-DE"/>
              </w:rPr>
              <w:t xml:space="preserve">شده تا </w:t>
            </w:r>
            <w:r w:rsidR="0002521C" w:rsidRPr="008D5210">
              <w:rPr>
                <w:rtl/>
                <w:lang w:val="de-DE"/>
              </w:rPr>
              <w:t>هر مقدار</w:t>
            </w:r>
            <w:r w:rsidR="0002521C" w:rsidRPr="008D5210">
              <w:rPr>
                <w:rFonts w:hint="cs"/>
                <w:rtl/>
                <w:lang w:val="de-DE"/>
              </w:rPr>
              <w:t>ی</w:t>
            </w:r>
            <w:r w:rsidR="0002521C" w:rsidRPr="008D5210">
              <w:rPr>
                <w:rtl/>
                <w:lang w:val="de-DE"/>
              </w:rPr>
              <w:t xml:space="preserve"> برا</w:t>
            </w:r>
            <w:r w:rsidR="0002521C" w:rsidRPr="008D5210">
              <w:rPr>
                <w:rFonts w:hint="cs"/>
                <w:rtl/>
                <w:lang w:val="de-DE"/>
              </w:rPr>
              <w:t>ی</w:t>
            </w:r>
            <w:r w:rsidR="0002521C" w:rsidRPr="008D5210">
              <w:rPr>
                <w:rtl/>
                <w:lang w:val="de-DE"/>
              </w:rPr>
              <w:t xml:space="preserve"> </w:t>
            </w:r>
            <w:r w:rsidR="0002521C" w:rsidRPr="008D5210">
              <w:rPr>
                <w:rFonts w:hint="cs"/>
                <w:rtl/>
                <w:lang w:val="de-DE"/>
              </w:rPr>
              <w:t>هر ی</w:t>
            </w:r>
            <w:r w:rsidR="0002521C" w:rsidRPr="008D5210">
              <w:rPr>
                <w:rFonts w:hint="eastAsia"/>
                <w:rtl/>
                <w:lang w:val="de-DE"/>
              </w:rPr>
              <w:t>ک</w:t>
            </w:r>
            <w:r w:rsidR="0002521C" w:rsidRPr="008D5210">
              <w:rPr>
                <w:rtl/>
                <w:lang w:val="de-DE"/>
              </w:rPr>
              <w:t xml:space="preserve"> از فازها وارد </w:t>
            </w:r>
            <w:r w:rsidR="0002521C" w:rsidRPr="008D5210">
              <w:rPr>
                <w:rFonts w:hint="cs"/>
                <w:rtl/>
                <w:lang w:val="de-DE"/>
              </w:rPr>
              <w:t>شد</w:t>
            </w:r>
            <w:r w:rsidR="0002521C" w:rsidRPr="008D5210">
              <w:rPr>
                <w:rFonts w:hint="eastAsia"/>
                <w:rtl/>
                <w:lang w:val="de-DE"/>
              </w:rPr>
              <w:t>،</w:t>
            </w:r>
            <w:r w:rsidR="0002521C" w:rsidRPr="008D5210">
              <w:rPr>
                <w:rFonts w:hint="cs"/>
                <w:rtl/>
                <w:lang w:val="de-DE"/>
              </w:rPr>
              <w:t xml:space="preserve"> </w:t>
            </w:r>
            <w:dir w:val="rtl">
              <w:r w:rsidR="0002521C" w:rsidRPr="008D5210">
                <w:rPr>
                  <w:rFonts w:hint="cs"/>
                  <w:rtl/>
                  <w:lang w:val="de-DE"/>
                </w:rPr>
                <w:t>دو</w:t>
              </w:r>
              <w:r w:rsidR="0002521C" w:rsidRPr="008D5210">
                <w:rPr>
                  <w:rtl/>
                  <w:lang w:val="de-DE"/>
                </w:rPr>
                <w:t xml:space="preserve"> </w:t>
              </w:r>
              <w:r w:rsidR="0002521C" w:rsidRPr="008D5210">
                <w:rPr>
                  <w:rFonts w:hint="cs"/>
                  <w:rtl/>
                  <w:lang w:val="de-DE"/>
                </w:rPr>
                <w:t>فاز</w:t>
              </w:r>
              <w:r w:rsidR="0002521C" w:rsidRPr="008D5210">
                <w:rPr>
                  <w:rtl/>
                  <w:lang w:val="de-DE"/>
                </w:rPr>
                <w:t xml:space="preserve"> </w:t>
              </w:r>
              <w:r w:rsidR="0002521C" w:rsidRPr="008D5210">
                <w:rPr>
                  <w:rFonts w:hint="cs"/>
                  <w:rtl/>
                  <w:lang w:val="de-DE"/>
                </w:rPr>
                <w:t>دی</w:t>
              </w:r>
              <w:r w:rsidR="0002521C" w:rsidRPr="008D5210">
                <w:rPr>
                  <w:rFonts w:hint="eastAsia"/>
                  <w:rtl/>
                  <w:lang w:val="de-DE"/>
                </w:rPr>
                <w:t>گ</w:t>
              </w:r>
              <w:r w:rsidR="0002521C" w:rsidRPr="008D5210">
                <w:rPr>
                  <w:rFonts w:hint="cs"/>
                  <w:rtl/>
                  <w:lang w:val="de-DE"/>
                </w:rPr>
                <w:t>ر</w:t>
              </w:r>
              <w:r w:rsidR="0002521C" w:rsidRPr="008D5210">
                <w:rPr>
                  <w:rtl/>
                  <w:lang w:val="de-DE"/>
                </w:rPr>
                <w:t xml:space="preserve"> با اختلاف </w:t>
              </w:r>
              <w:r w:rsidR="0002521C" w:rsidRPr="008D5210">
                <w:rPr>
                  <w:rFonts w:hint="cs"/>
                  <w:rtl/>
                  <w:lang w:val="de-DE"/>
                </w:rPr>
                <w:t>120-درجه‌ای</w:t>
              </w:r>
              <w:r w:rsidR="0002521C" w:rsidRPr="008D5210">
                <w:rPr>
                  <w:rtl/>
                  <w:lang w:val="de-DE"/>
                </w:rPr>
                <w:t xml:space="preserve"> نسبت به </w:t>
              </w:r>
              <w:r w:rsidR="0002521C" w:rsidRPr="008D5210">
                <w:rPr>
                  <w:rFonts w:hint="cs"/>
                  <w:rtl/>
                  <w:lang w:val="de-DE"/>
                </w:rPr>
                <w:t>آن متعادل شوند</w:t>
              </w:r>
              <w:r w:rsidR="0002521C" w:rsidRPr="008D5210">
                <w:rPr>
                  <w:rtl/>
                  <w:lang w:val="de-DE"/>
                </w:rPr>
                <w:t>.</w:t>
              </w:r>
              <w:r w:rsidR="0002521C" w:rsidRPr="008D5210">
                <w:rPr>
                  <w:rFonts w:hint="cs"/>
                  <w:rtl/>
                  <w:lang w:val="de-DE"/>
                </w:rPr>
                <w:t xml:space="preserve"> </w:t>
              </w:r>
              <w:dir w:val="rtl">
                <w:r w:rsidR="0002521C" w:rsidRPr="008D5210">
                  <w:rPr>
                    <w:rFonts w:hint="cs"/>
                    <w:rtl/>
                    <w:lang w:val="de-DE"/>
                  </w:rPr>
                  <w:t>مثلاً</w:t>
                </w:r>
                <w:r w:rsidR="0002521C" w:rsidRPr="008D5210">
                  <w:rPr>
                    <w:rtl/>
                    <w:lang w:val="de-DE"/>
                  </w:rPr>
                  <w:t xml:space="preserve"> 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اگر</w:t>
                </w:r>
                <w:r w:rsidR="0002521C" w:rsidRPr="008D5210">
                  <w:rPr>
                    <w:rtl/>
                    <w:lang w:val="de-DE"/>
                  </w:rPr>
                  <w:t xml:space="preserve"> 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فاز</w:t>
                </w:r>
                <w:r w:rsidR="0002521C" w:rsidRPr="008D5210">
                  <w:rPr>
                    <w:rtl/>
                    <w:lang w:val="de-DE"/>
                  </w:rPr>
                  <w:t xml:space="preserve"> وسط ر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ا</w:t>
                </w:r>
                <w:r w:rsidR="0002521C" w:rsidRPr="008D5210">
                  <w:rPr>
                    <w:rtl/>
                    <w:lang w:val="de-DE"/>
                  </w:rPr>
                  <w:t xml:space="preserve"> 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 xml:space="preserve">صفر </w:t>
                </w:r>
                <w:r w:rsidR="0002521C" w:rsidRPr="008D5210">
                  <w:rPr>
                    <w:rtl/>
                    <w:lang w:val="de-DE"/>
                  </w:rPr>
                  <w:t>وارد کن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ی</w:t>
                </w:r>
                <w:r w:rsidR="0002521C" w:rsidRPr="008D5210">
                  <w:rPr>
                    <w:rFonts w:hint="eastAsia"/>
                    <w:rtl/>
                    <w:lang w:val="de-DE"/>
                  </w:rPr>
                  <w:t>د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،</w:t>
                </w:r>
                <w:r w:rsidR="0002521C" w:rsidRPr="008D5210">
                  <w:rPr>
                    <w:rtl/>
                    <w:lang w:val="de-DE"/>
                  </w:rPr>
                  <w:t xml:space="preserve"> 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 xml:space="preserve">مشاهده می‌شود </w:t>
                </w:r>
                <w:r w:rsidR="0002521C" w:rsidRPr="008D5210">
                  <w:rPr>
                    <w:rtl/>
                    <w:lang w:val="de-DE"/>
                  </w:rPr>
                  <w:t>که فازها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ی</w:t>
                </w:r>
                <w:r w:rsidR="0002521C" w:rsidRPr="008D5210">
                  <w:rPr>
                    <w:rtl/>
                    <w:lang w:val="de-DE"/>
                  </w:rPr>
                  <w:t xml:space="preserve"> د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ی</w:t>
                </w:r>
                <w:r w:rsidR="0002521C" w:rsidRPr="008D5210">
                  <w:rPr>
                    <w:rFonts w:hint="eastAsia"/>
                    <w:rtl/>
                    <w:lang w:val="de-DE"/>
                  </w:rPr>
                  <w:t>گ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ر</w:t>
                </w:r>
                <w:r w:rsidR="0002521C" w:rsidRPr="008D5210">
                  <w:rPr>
                    <w:rtl/>
                    <w:lang w:val="de-DE"/>
                  </w:rPr>
                  <w:t xml:space="preserve"> نسبت به </w:t>
                </w:r>
                <w:r w:rsidR="0002521C" w:rsidRPr="008D5210">
                  <w:rPr>
                    <w:rFonts w:hint="cs"/>
                    <w:rtl/>
                    <w:lang w:val="de-DE"/>
                  </w:rPr>
                  <w:t>آن</w:t>
                </w:r>
                <w:r w:rsidR="0002521C" w:rsidRPr="008D5210">
                  <w:rPr>
                    <w:rtl/>
                    <w:lang w:val="de-DE"/>
                  </w:rPr>
                  <w:t>120 درجه اختلاف دارند.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2521C" w:rsidRPr="008D5210">
                  <w:t>‬</w:t>
                </w:r>
                <w:r w:rsidR="00030F7D" w:rsidRPr="008D5210">
                  <w:t>‬</w:t>
                </w:r>
                <w:r w:rsidR="00030F7D" w:rsidRPr="008D5210">
                  <w:t>‬</w:t>
                </w:r>
                <w:r w:rsidR="00030F7D" w:rsidRPr="008D5210">
                  <w:t>‬</w:t>
                </w:r>
                <w:r w:rsidR="00030F7D" w:rsidRPr="008D5210">
                  <w:t>‬</w:t>
                </w:r>
                <w:r w:rsidR="00030F7D" w:rsidRPr="008D5210">
                  <w:t>‬</w:t>
                </w:r>
                <w:r w:rsidR="00BE19C5" w:rsidRPr="008D5210">
                  <w:t>‬</w:t>
                </w:r>
                <w:r w:rsidR="00BE19C5" w:rsidRPr="008D5210">
                  <w:t>‬</w:t>
                </w:r>
                <w:r w:rsidR="00BE19C5" w:rsidRPr="008D5210">
                  <w:t>‬</w:t>
                </w:r>
                <w:r w:rsidR="00BE19C5" w:rsidRPr="008D5210">
                  <w:t>‬</w:t>
                </w:r>
                <w:r w:rsidR="00BE19C5" w:rsidRPr="008D5210">
                  <w:t>‬</w:t>
                </w:r>
                <w:r w:rsidR="00271FBE" w:rsidRPr="008D5210">
                  <w:t>‬</w:t>
                </w:r>
                <w:r w:rsidR="00271FBE" w:rsidRPr="008D5210">
                  <w:t>‬</w:t>
                </w:r>
                <w:r w:rsidR="00271FBE" w:rsidRPr="008D5210">
                  <w:t>‬</w:t>
                </w:r>
                <w:r w:rsidR="00271FBE" w:rsidRPr="008D5210">
                  <w:t>‬</w:t>
                </w:r>
                <w:r w:rsidR="00271FBE" w:rsidRPr="008D5210">
                  <w:t>‬</w:t>
                </w:r>
                <w:r w:rsidR="003753FE" w:rsidRPr="008D5210">
                  <w:t>‬</w:t>
                </w:r>
                <w:r w:rsidR="003753FE" w:rsidRPr="008D5210">
                  <w:t>‬</w:t>
                </w:r>
                <w:r w:rsidR="003753FE" w:rsidRPr="008D5210">
                  <w:t>‬</w:t>
                </w:r>
                <w:r w:rsidR="003753FE" w:rsidRPr="008D5210">
                  <w:t>‬</w:t>
                </w:r>
                <w:r w:rsidR="003753FE" w:rsidRPr="008D5210">
                  <w:t>‬</w:t>
                </w:r>
                <w:r w:rsidR="009050F6" w:rsidRPr="008D5210">
                  <w:t>‬</w:t>
                </w:r>
                <w:r w:rsidR="009050F6" w:rsidRPr="008D5210">
                  <w:t>‬</w:t>
                </w:r>
                <w:r w:rsidR="009050F6" w:rsidRPr="008D5210">
                  <w:t>‬</w:t>
                </w:r>
                <w:r w:rsidR="009050F6" w:rsidRPr="008D5210">
                  <w:t>‬</w:t>
                </w:r>
                <w:r w:rsidR="009050F6" w:rsidRPr="008D5210">
                  <w:t>‬</w:t>
                </w:r>
                <w:r w:rsidR="00D30148" w:rsidRPr="008D5210">
                  <w:t>‬</w:t>
                </w:r>
                <w:r w:rsidR="00D30148" w:rsidRPr="008D5210">
                  <w:t>‬</w:t>
                </w:r>
                <w:r w:rsidR="00D30148" w:rsidRPr="008D5210">
                  <w:t>‬</w:t>
                </w:r>
                <w:r w:rsidR="00D30148" w:rsidRPr="008D5210">
                  <w:t>‬</w:t>
                </w:r>
                <w:r w:rsidR="00D30148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9F2C6E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387621" w:rsidRPr="008D5210">
                  <w:t>‬</w:t>
                </w:r>
                <w:r w:rsidR="008557D2" w:rsidRPr="008D5210">
                  <w:t>‬</w:t>
                </w:r>
                <w:r w:rsidR="008557D2" w:rsidRPr="008D5210">
                  <w:t>‬</w:t>
                </w:r>
                <w:r w:rsidR="008557D2" w:rsidRPr="008D5210">
                  <w:t>‬</w:t>
                </w:r>
                <w:r w:rsidR="008557D2" w:rsidRPr="008D5210">
                  <w:t>‬</w:t>
                </w:r>
                <w:r w:rsidR="008557D2" w:rsidRPr="008D5210">
                  <w:t>‬</w:t>
                </w:r>
                <w:r w:rsidR="00937FC0" w:rsidRPr="008D5210">
                  <w:t>‬</w:t>
                </w:r>
                <w:r w:rsidR="00937FC0" w:rsidRPr="008D5210">
                  <w:t>‬</w:t>
                </w:r>
                <w:r w:rsidR="00937FC0" w:rsidRPr="008D5210">
                  <w:t>‬</w:t>
                </w:r>
                <w:r w:rsidR="00937FC0" w:rsidRPr="008D5210">
                  <w:t>‬</w:t>
                </w:r>
                <w:r w:rsidR="00937FC0" w:rsidRPr="008D5210">
                  <w:t>‬</w:t>
                </w:r>
                <w:r w:rsidR="007001E9" w:rsidRPr="008D5210">
                  <w:t>‬</w:t>
                </w:r>
                <w:r w:rsidR="007001E9" w:rsidRPr="008D5210">
                  <w:t>‬</w:t>
                </w:r>
                <w:r w:rsidR="007001E9" w:rsidRPr="008D5210">
                  <w:t>‬</w:t>
                </w:r>
                <w:r w:rsidR="007001E9" w:rsidRPr="008D5210">
                  <w:t>‬</w:t>
                </w:r>
                <w:r w:rsidR="007001E9" w:rsidRPr="008D5210">
                  <w:t>‬</w:t>
                </w:r>
                <w:r w:rsidR="00115E30" w:rsidRPr="008D5210">
                  <w:t>‬</w:t>
                </w:r>
                <w:r w:rsidR="00115E30" w:rsidRPr="008D5210">
                  <w:t>‬</w:t>
                </w:r>
                <w:r w:rsidR="00115E30" w:rsidRPr="008D5210">
                  <w:t>‬</w:t>
                </w:r>
                <w:r w:rsidR="00115E30" w:rsidRPr="008D5210">
                  <w:t>‬</w:t>
                </w:r>
                <w:r w:rsidR="00115E30" w:rsidRPr="008D5210">
                  <w:t>‬</w:t>
                </w:r>
                <w:r w:rsidR="000F7D40" w:rsidRPr="008D5210">
                  <w:t>‬</w:t>
                </w:r>
                <w:r w:rsidR="000F7D40" w:rsidRPr="008D5210">
                  <w:t>‬</w:t>
                </w:r>
                <w:r w:rsidR="000F7D40" w:rsidRPr="008D5210">
                  <w:t>‬</w:t>
                </w:r>
                <w:r w:rsidR="000F7D40" w:rsidRPr="008D5210">
                  <w:t>‬</w:t>
                </w:r>
                <w:r w:rsidR="000F7D40" w:rsidRPr="008D5210">
                  <w:t>‬</w:t>
                </w:r>
                <w:r w:rsidR="0044658C" w:rsidRPr="008D5210">
                  <w:t>‬</w:t>
                </w:r>
                <w:r w:rsidR="0044658C" w:rsidRPr="008D5210">
                  <w:t>‬</w:t>
                </w:r>
                <w:r w:rsidR="0044658C" w:rsidRPr="008D5210">
                  <w:t>‬</w:t>
                </w:r>
                <w:r w:rsidR="0044658C" w:rsidRPr="008D5210">
                  <w:t>‬</w:t>
                </w:r>
                <w:r w:rsidR="0044658C" w:rsidRPr="008D5210">
                  <w:t>‬</w:t>
                </w:r>
                <w:r w:rsidR="00D120F5" w:rsidRPr="008D5210">
                  <w:t>‬</w:t>
                </w:r>
                <w:r w:rsidR="00D120F5" w:rsidRPr="008D5210">
                  <w:t>‬</w:t>
                </w:r>
                <w:r w:rsidR="00D120F5" w:rsidRPr="008D5210">
                  <w:t>‬</w:t>
                </w:r>
                <w:r w:rsidR="00D120F5" w:rsidRPr="008D5210">
                  <w:t>‬</w:t>
                </w:r>
                <w:r w:rsidR="00D120F5" w:rsidRPr="008D5210">
                  <w:t>‬</w:t>
                </w:r>
                <w:r w:rsidR="00CE02A6" w:rsidRPr="008D5210">
                  <w:t>‬</w:t>
                </w:r>
                <w:r w:rsidR="00CE02A6" w:rsidRPr="008D5210">
                  <w:t>‬</w:t>
                </w:r>
                <w:r w:rsidR="00CE02A6" w:rsidRPr="008D5210">
                  <w:t>‬</w:t>
                </w:r>
                <w:r w:rsidR="00CE02A6" w:rsidRPr="008D5210">
                  <w:t>‬</w:t>
                </w:r>
                <w:r w:rsidR="00CE02A6" w:rsidRPr="008D5210">
                  <w:t>‬</w:t>
                </w:r>
                <w:r w:rsidR="006E2151" w:rsidRPr="008D5210">
                  <w:t>‬</w:t>
                </w:r>
                <w:r w:rsidR="006E2151" w:rsidRPr="008D5210">
                  <w:t>‬</w:t>
                </w:r>
                <w:r w:rsidR="006E2151" w:rsidRPr="008D5210">
                  <w:t>‬</w:t>
                </w:r>
                <w:r w:rsidR="006E2151" w:rsidRPr="008D5210">
                  <w:t>‬</w:t>
                </w:r>
                <w:r w:rsidR="006E2151" w:rsidRPr="008D5210">
                  <w:t>‬</w:t>
                </w:r>
                <w:r w:rsidR="003623E9" w:rsidRPr="008D5210">
                  <w:t>‬</w:t>
                </w:r>
                <w:r w:rsidR="003623E9" w:rsidRPr="008D5210">
                  <w:t>‬</w:t>
                </w:r>
                <w:r w:rsidR="003623E9" w:rsidRPr="008D5210">
                  <w:t>‬</w:t>
                </w:r>
                <w:r w:rsidR="003623E9" w:rsidRPr="008D5210">
                  <w:t>‬</w:t>
                </w:r>
                <w:r w:rsidR="003623E9" w:rsidRPr="008D5210">
                  <w:t>‬</w:t>
                </w:r>
                <w:r w:rsidR="004263BD" w:rsidRPr="008D5210">
                  <w:t>‬</w:t>
                </w:r>
                <w:r w:rsidR="004263BD" w:rsidRPr="008D5210">
                  <w:t>‬</w:t>
                </w:r>
                <w:r w:rsidR="004263BD" w:rsidRPr="008D5210">
                  <w:t>‬</w:t>
                </w:r>
                <w:r w:rsidR="004263BD" w:rsidRPr="008D5210">
                  <w:t>‬</w:t>
                </w:r>
                <w:r w:rsidR="004263BD" w:rsidRPr="008D5210">
                  <w:t>‬</w:t>
                </w:r>
                <w:r w:rsidR="00BD2AF3" w:rsidRPr="008D5210">
                  <w:t>‬</w:t>
                </w:r>
                <w:r w:rsidR="00BD2AF3" w:rsidRPr="008D5210">
                  <w:t>‬</w:t>
                </w:r>
                <w:r w:rsidR="00BD2AF3" w:rsidRPr="008D5210">
                  <w:t>‬</w:t>
                </w:r>
                <w:r w:rsidR="00BD2AF3" w:rsidRPr="008D5210">
                  <w:t>‬</w:t>
                </w:r>
                <w:r w:rsidR="00BD2AF3" w:rsidRPr="008D5210">
                  <w:t>‬</w:t>
                </w:r>
                <w:r w:rsidR="00D56F6B" w:rsidRPr="008D5210">
                  <w:t>‬</w:t>
                </w:r>
                <w:r w:rsidR="00D56F6B" w:rsidRPr="008D5210">
                  <w:t>‬</w:t>
                </w:r>
                <w:r w:rsidR="00D56F6B" w:rsidRPr="008D5210">
                  <w:t>‬</w:t>
                </w:r>
                <w:r w:rsidR="00D56F6B" w:rsidRPr="008D5210">
                  <w:t>‬</w:t>
                </w:r>
                <w:r w:rsidR="00D56F6B" w:rsidRPr="008D5210">
                  <w:t>‬</w:t>
                </w:r>
                <w:r w:rsidR="008D5210" w:rsidRPr="008D5210">
                  <w:t>‬</w:t>
                </w:r>
                <w:r w:rsidR="008D5210" w:rsidRPr="008D5210">
                  <w:t>‬</w:t>
                </w:r>
                <w:r w:rsidR="008D5210" w:rsidRPr="008D5210">
                  <w:t>‬</w:t>
                </w:r>
                <w:r w:rsidR="008D5210" w:rsidRPr="008D5210">
                  <w:t>‬</w:t>
                </w:r>
                <w:r w:rsidR="008D5210" w:rsidRPr="008D5210">
                  <w:t>‬</w:t>
                </w:r>
                <w:r w:rsidR="003A48BB">
                  <w:t>‬</w:t>
                </w:r>
                <w:r w:rsidR="003A48BB">
                  <w:t>‬</w:t>
                </w:r>
                <w:r w:rsidR="003A48BB">
                  <w:t>‬</w:t>
                </w:r>
                <w:r w:rsidR="003A48BB">
                  <w:t>‬</w:t>
                </w:r>
                <w:r w:rsidR="003A48BB">
                  <w:t>‬</w:t>
                </w:r>
                <w:r w:rsidR="00E515ED">
                  <w:t>‬</w:t>
                </w:r>
                <w:r w:rsidR="00E515ED">
                  <w:t>‬</w:t>
                </w:r>
                <w:r w:rsidR="00E515ED">
                  <w:t>‬</w:t>
                </w:r>
                <w:r w:rsidR="00E515ED">
                  <w:t>‬</w:t>
                </w:r>
                <w:r w:rsidR="00E515ED"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</w:dir>
            </w:dir>
          </w:dir>
        </w:dir>
      </w:dir>
    </w:p>
    <w:p w14:paraId="2F9D480F" w14:textId="70963E0D" w:rsidR="0002521C" w:rsidRPr="008D5210" w:rsidRDefault="0002521C" w:rsidP="0002521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>برای</w:t>
      </w:r>
      <w:r w:rsidRPr="008D5210">
        <w:rPr>
          <w:rtl/>
          <w:lang w:val="de-DE"/>
        </w:rPr>
        <w:t xml:space="preserve"> تمام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tab</w:t>
      </w:r>
      <w:r w:rsidRPr="008D5210">
        <w:rPr>
          <w:rFonts w:hint="cs"/>
          <w:rtl/>
          <w:lang w:val="de-DE"/>
        </w:rPr>
        <w:t>‌</w:t>
      </w:r>
      <w:r w:rsidRPr="008D5210">
        <w:rPr>
          <w:rtl/>
          <w:lang w:val="de-DE"/>
        </w:rPr>
        <w:t>ها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Test View</w:t>
      </w:r>
      <w:r w:rsidRPr="008D5210">
        <w:rPr>
          <w:rtl/>
          <w:lang w:val="de-DE"/>
        </w:rPr>
        <w:t xml:space="preserve"> در روم‌ها</w:t>
      </w:r>
      <w:r w:rsidRPr="008D5210">
        <w:rPr>
          <w:rFonts w:hint="cs"/>
          <w:rtl/>
          <w:lang w:val="de-DE"/>
        </w:rPr>
        <w:t>ی</w:t>
      </w:r>
      <w:r w:rsidRPr="008D5210">
        <w:rPr>
          <w:rtl/>
          <w:lang w:val="de-DE"/>
        </w:rPr>
        <w:t xml:space="preserve"> مد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وم</w:t>
      </w:r>
      <w:r w:rsidRPr="008D5210">
        <w:rPr>
          <w:rtl/>
          <w:lang w:val="de-DE"/>
        </w:rPr>
        <w:t xml:space="preserve"> مثل 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ستانس،</w:t>
      </w:r>
      <w:r w:rsidRPr="008D5210">
        <w:rPr>
          <w:rtl/>
          <w:lang w:val="de-DE"/>
        </w:rPr>
        <w:t xml:space="preserve"> د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فرانس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ل</w:t>
      </w:r>
      <w:r w:rsidRPr="008D5210">
        <w:rPr>
          <w:rtl/>
          <w:lang w:val="de-DE"/>
        </w:rPr>
        <w:t xml:space="preserve"> و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اورکارنت گز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نه</w:t>
      </w:r>
      <w:r w:rsidRPr="008D5210">
        <w:rPr>
          <w:rtl/>
          <w:lang w:val="de-DE"/>
        </w:rPr>
        <w:t xml:space="preserve"> </w:t>
      </w:r>
      <w:r w:rsidRPr="008D5210">
        <w:rPr>
          <w:lang w:val="de-DE"/>
        </w:rPr>
        <w:t>Link to Xrio</w:t>
      </w:r>
      <w:r w:rsidRPr="008D5210">
        <w:rPr>
          <w:rtl/>
          <w:lang w:val="de-DE"/>
        </w:rPr>
        <w:t xml:space="preserve">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جاد</w:t>
      </w:r>
      <w:r w:rsidRPr="008D5210">
        <w:rPr>
          <w:rtl/>
          <w:lang w:val="de-DE"/>
        </w:rPr>
        <w:t xml:space="preserve"> شده و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tl/>
          <w:lang w:val="de-DE"/>
        </w:rPr>
        <w:t>در صورت ن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از</w:t>
      </w:r>
      <w:r w:rsidRPr="008D5210">
        <w:rPr>
          <w:rtl/>
          <w:lang w:val="de-DE"/>
        </w:rPr>
        <w:t xml:space="preserve"> م</w:t>
      </w:r>
      <w:r w:rsidRPr="008D5210">
        <w:rPr>
          <w:rFonts w:hint="cs"/>
          <w:rtl/>
          <w:lang w:val="de-DE"/>
        </w:rPr>
        <w:t>ی‌</w:t>
      </w:r>
      <w:r w:rsidRPr="008D5210">
        <w:rPr>
          <w:rFonts w:hint="eastAsia"/>
          <w:rtl/>
          <w:lang w:val="de-DE"/>
        </w:rPr>
        <w:t>تو</w:t>
      </w:r>
      <w:r w:rsidRPr="008D5210">
        <w:rPr>
          <w:rFonts w:hint="cs"/>
          <w:rtl/>
          <w:lang w:val="de-DE"/>
        </w:rPr>
        <w:t>ا</w:t>
      </w:r>
      <w:r w:rsidRPr="008D5210">
        <w:rPr>
          <w:rFonts w:hint="eastAsia"/>
          <w:rtl/>
          <w:lang w:val="de-DE"/>
        </w:rPr>
        <w:t>ن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</w:t>
      </w:r>
      <w:r w:rsidRPr="008D5210">
        <w:rPr>
          <w:rtl/>
          <w:lang w:val="de-DE"/>
        </w:rPr>
        <w:t xml:space="preserve"> از ا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ن</w:t>
      </w:r>
      <w:r w:rsidRPr="008D5210">
        <w:rPr>
          <w:rtl/>
          <w:lang w:val="de-DE"/>
        </w:rPr>
        <w:t xml:space="preserve"> مورد در تست‌ها استفاده کن</w:t>
      </w:r>
      <w:r w:rsidRPr="008D5210">
        <w:rPr>
          <w:rFonts w:hint="cs"/>
          <w:rtl/>
          <w:lang w:val="de-DE"/>
        </w:rPr>
        <w:t>ی</w:t>
      </w:r>
      <w:r w:rsidRPr="008D5210">
        <w:rPr>
          <w:rFonts w:hint="eastAsia"/>
          <w:rtl/>
          <w:lang w:val="de-DE"/>
        </w:rPr>
        <w:t>د</w:t>
      </w:r>
      <w:r w:rsidRPr="008D5210">
        <w:rPr>
          <w:rtl/>
          <w:lang w:val="de-DE"/>
        </w:rPr>
        <w:t>.</w:t>
      </w:r>
    </w:p>
    <w:p w14:paraId="706187AD" w14:textId="77777777" w:rsidR="00030F7D" w:rsidRPr="008D5210" w:rsidRDefault="00030F7D" w:rsidP="00030F7D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@DateVersion@1399-08-13   @Namefilestart@99.08.13.01@NamefileEnd@   @linkHrefStert@https://vebko.org/Downloads/Instructions/WhatsNew/Test-AMPro%2099.08.13.01/001_Test-AMPro%2099.08.13.01_001_fa.mp4@linkHrefEnd@</w:t>
      </w:r>
    </w:p>
    <w:p w14:paraId="336FE95E" w14:textId="774874BE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نوشتن </w:t>
      </w:r>
      <w:r w:rsidRPr="008D5210">
        <w:t>comment</w:t>
      </w:r>
      <w:r w:rsidRPr="008D5210">
        <w:rPr>
          <w:rFonts w:hint="cs"/>
          <w:rtl/>
        </w:rPr>
        <w:t xml:space="preserve"> در پنجره‌ی </w:t>
      </w:r>
      <w:r w:rsidRPr="008D5210">
        <w:t>Table View</w:t>
      </w:r>
      <w:r w:rsidRPr="008D5210">
        <w:rPr>
          <w:rFonts w:hint="cs"/>
          <w:rtl/>
          <w:lang w:val="de-DE"/>
        </w:rPr>
        <w:t xml:space="preserve">، این فیلد در پنجره‌ی </w:t>
      </w:r>
      <w:r w:rsidRPr="008D5210">
        <w:t>Detail View</w:t>
      </w:r>
      <w:r w:rsidRPr="008D5210">
        <w:rPr>
          <w:rFonts w:hint="cs"/>
          <w:rtl/>
          <w:lang w:val="de-DE"/>
        </w:rPr>
        <w:t xml:space="preserve"> بروزرسانی نمی‌شد که این مورد اصلاح شد.</w:t>
      </w:r>
    </w:p>
    <w:p w14:paraId="502F8294" w14:textId="31B39BF4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قسمت بالایِ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، </w:t>
      </w:r>
      <w:r w:rsidRPr="008D5210">
        <w:rPr>
          <w:lang w:val="de-DE"/>
        </w:rPr>
        <w:t>text box</w:t>
      </w:r>
      <w:r w:rsidRPr="008D5210">
        <w:rPr>
          <w:rFonts w:hint="cs"/>
          <w:rtl/>
          <w:lang w:val="de-DE"/>
        </w:rPr>
        <w:t xml:space="preserve"> مربوط به وضعیت تست، حذف شده است.</w:t>
      </w:r>
    </w:p>
    <w:p w14:paraId="70E8B8F3" w14:textId="5272AE17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پنجره‌ی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، پس از اجرای تست و با انتخاب </w:t>
      </w:r>
      <w:r w:rsidRPr="008D5210">
        <w:rPr>
          <w:lang w:val="de-DE"/>
        </w:rPr>
        <w:t>Type</w:t>
      </w:r>
      <w:r w:rsidRPr="008D5210">
        <w:rPr>
          <w:rFonts w:hint="cs"/>
          <w:rtl/>
          <w:lang w:val="de-DE"/>
        </w:rPr>
        <w:t xml:space="preserve"> از حالتِ </w:t>
      </w:r>
      <w:r w:rsidRPr="008D5210">
        <w:rPr>
          <w:lang w:val="de-DE"/>
        </w:rPr>
        <w:t>Normal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Orange</w:t>
      </w:r>
      <w:r w:rsidRPr="008D5210">
        <w:rPr>
          <w:rFonts w:hint="cs"/>
          <w:rtl/>
          <w:lang w:val="de-DE"/>
        </w:rPr>
        <w:t xml:space="preserve"> با جابه جایی </w:t>
      </w:r>
      <w:r w:rsidRPr="008D5210">
        <w:rPr>
          <w:lang w:val="de-DE"/>
        </w:rPr>
        <w:t>Cursor</w:t>
      </w:r>
      <w:r w:rsidRPr="008D5210">
        <w:rPr>
          <w:rFonts w:hint="cs"/>
          <w:rtl/>
          <w:lang w:val="de-DE"/>
        </w:rPr>
        <w:t xml:space="preserve">، مقادیر مربوط به ستون </w:t>
      </w:r>
      <w:r w:rsidRPr="008D5210">
        <w:rPr>
          <w:lang w:val="de-DE"/>
        </w:rPr>
        <w:t>Harmonic 1</w:t>
      </w:r>
      <w:r w:rsidRPr="008D5210">
        <w:rPr>
          <w:rFonts w:hint="cs"/>
          <w:rtl/>
          <w:lang w:val="de-DE"/>
        </w:rPr>
        <w:t xml:space="preserve"> اشتباه محاسبه می‌شد.</w:t>
      </w:r>
    </w:p>
    <w:p w14:paraId="4B2FEAC9" w14:textId="4ED77973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همچنین امکان </w:t>
      </w:r>
      <w:r w:rsidRPr="008D5210">
        <w:rPr>
          <w:lang w:val="de-DE"/>
        </w:rPr>
        <w:t>zoom</w:t>
      </w:r>
      <w:r w:rsidRPr="008D5210">
        <w:rPr>
          <w:rFonts w:hint="cs"/>
          <w:rtl/>
          <w:lang w:val="de-DE"/>
        </w:rPr>
        <w:t xml:space="preserve"> کردن در بخش </w:t>
      </w:r>
      <w:r w:rsidRPr="008D5210">
        <w:rPr>
          <w:lang w:val="de-DE"/>
        </w:rPr>
        <w:t>track bar</w:t>
      </w:r>
      <w:r w:rsidRPr="008D5210">
        <w:rPr>
          <w:rFonts w:hint="cs"/>
          <w:rtl/>
          <w:lang w:val="de-DE"/>
        </w:rPr>
        <w:t xml:space="preserve"> در پنجره‌های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اضافه شده است که این دو به هم لینک هستند.</w:t>
      </w:r>
    </w:p>
    <w:p w14:paraId="2CD35009" w14:textId="148D8904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تغییر نام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و زمان آن در پنجره‌ی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، فیلدهای مربوطه در پنجره‌ی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rPr>
          <w:lang w:val="de-DE"/>
        </w:rPr>
        <w:t>small mode</w:t>
      </w:r>
      <w:r w:rsidRPr="008D5210">
        <w:rPr>
          <w:rFonts w:hint="cs"/>
          <w:rtl/>
          <w:lang w:val="de-DE"/>
        </w:rPr>
        <w:t xml:space="preserve"> بروزرسانی می‌شوند.</w:t>
      </w:r>
    </w:p>
    <w:p w14:paraId="1E2A52DB" w14:textId="14CE1E12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مشکلاتی در تغییر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ها و آپدیت جداول مربوط به آن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وجود داشت که این مشکلات برطرف شده است. بعنوان نمونه، با انتخاب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و قرار دادن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بر روی </w:t>
      </w:r>
      <w:r w:rsidRPr="008D5210">
        <w:rPr>
          <w:lang w:val="de-DE"/>
        </w:rPr>
        <w:t>ZI Constant</w:t>
      </w:r>
      <w:r w:rsidRPr="008D5210">
        <w:rPr>
          <w:rFonts w:hint="cs"/>
          <w:rtl/>
          <w:lang w:val="de-DE"/>
        </w:rPr>
        <w:t xml:space="preserve"> جداول مربوط به این حالت نمایش داده می‌شدند که پس از تغییر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به حالت </w:t>
      </w:r>
      <w:r w:rsidRPr="008D5210">
        <w:rPr>
          <w:lang w:val="de-DE"/>
        </w:rPr>
        <w:t>Harmonic</w:t>
      </w:r>
      <w:r w:rsidRPr="008D5210">
        <w:rPr>
          <w:rFonts w:hint="cs"/>
          <w:rtl/>
          <w:lang w:val="de-DE"/>
        </w:rPr>
        <w:t xml:space="preserve"> ، جداول نمایش داده نمی‌شدند.</w:t>
      </w:r>
    </w:p>
    <w:p w14:paraId="1A32D5C3" w14:textId="4264542F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lang w:val="de-DE"/>
        </w:rPr>
        <w:t>Trigger</w:t>
      </w:r>
      <w:r w:rsidRPr="008D5210">
        <w:rPr>
          <w:rFonts w:hint="cs"/>
          <w:rtl/>
          <w:lang w:val="de-DE"/>
        </w:rPr>
        <w:t xml:space="preserve"> در پنجره‌های </w:t>
      </w:r>
      <w:r w:rsidRPr="008D5210">
        <w:rPr>
          <w:lang w:val="de-DE"/>
        </w:rPr>
        <w:t>Detail Vew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به یکدیگر لینک شده‌اند.</w:t>
      </w:r>
    </w:p>
    <w:p w14:paraId="6DE09AE3" w14:textId="1DFE5908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فعال کردن </w:t>
      </w:r>
      <w:r w:rsidRPr="008D5210">
        <w:t>Data Table</w:t>
      </w:r>
      <w:r w:rsidRPr="008D5210">
        <w:rPr>
          <w:rFonts w:hint="cs"/>
          <w:rtl/>
          <w:lang w:val="de-DE"/>
        </w:rPr>
        <w:t xml:space="preserve"> در پنجره‌ی </w:t>
      </w:r>
      <w:r w:rsidRPr="008D5210">
        <w:t>Signal View</w:t>
      </w:r>
      <w:r w:rsidRPr="008D5210">
        <w:rPr>
          <w:rFonts w:hint="cs"/>
          <w:rtl/>
        </w:rPr>
        <w:t xml:space="preserve">، و انتخاب </w:t>
      </w:r>
      <w:r w:rsidRPr="008D5210">
        <w:t>cursor</w:t>
      </w:r>
      <w:r w:rsidRPr="008D5210">
        <w:rPr>
          <w:rFonts w:hint="cs"/>
          <w:rtl/>
          <w:lang w:val="de-DE"/>
        </w:rPr>
        <w:t xml:space="preserve">ها بر روی هر سیگنالی، این مقادیر در </w:t>
      </w:r>
      <w:r w:rsidRPr="008D5210">
        <w:t>Report</w:t>
      </w:r>
      <w:r w:rsidRPr="008D5210">
        <w:rPr>
          <w:rFonts w:hint="cs"/>
          <w:rtl/>
          <w:lang w:val="de-DE"/>
        </w:rPr>
        <w:t xml:space="preserve"> نمایش داده می‌شوند.</w:t>
      </w:r>
    </w:p>
    <w:p w14:paraId="03C92EBA" w14:textId="41AA4619" w:rsidR="00030F7D" w:rsidRPr="008D5210" w:rsidRDefault="00030F7D" w:rsidP="00030F7D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با فعال کردن </w:t>
      </w:r>
      <w:r w:rsidRPr="008D5210">
        <w:rPr>
          <w:lang w:val="de-DE"/>
        </w:rPr>
        <w:t>Data Table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scroll down</w:t>
      </w:r>
      <w:r w:rsidRPr="008D5210">
        <w:rPr>
          <w:rFonts w:hint="cs"/>
          <w:rtl/>
          <w:lang w:val="de-DE"/>
        </w:rPr>
        <w:t xml:space="preserve"> حذف شده است و بصورت اتوماتیک اندازه‌ی آن درست می‌شود.</w:t>
      </w:r>
    </w:p>
    <w:p w14:paraId="0423E6E4" w14:textId="3C4FFDC8" w:rsidR="00030F7D" w:rsidRPr="008D5210" w:rsidRDefault="00030F7D" w:rsidP="00030F7D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پنجره‌ی </w:t>
      </w:r>
      <w:r w:rsidRPr="008D5210">
        <w:rPr>
          <w:lang w:val="de-DE"/>
        </w:rPr>
        <w:t>Detail View</w:t>
      </w:r>
      <w:r w:rsidRPr="008D5210">
        <w:rPr>
          <w:rFonts w:hint="cs"/>
          <w:rtl/>
        </w:rPr>
        <w:t xml:space="preserve"> با </w:t>
      </w:r>
      <w:r w:rsidRPr="008D5210">
        <w:rPr>
          <w:rFonts w:hint="cs"/>
          <w:rtl/>
          <w:lang w:val="de-DE"/>
        </w:rPr>
        <w:t xml:space="preserve">انتخاب </w:t>
      </w:r>
      <w:r w:rsidRPr="008D5210">
        <w:rPr>
          <w:lang w:val="de-DE"/>
        </w:rPr>
        <w:t>Step Ramp</w:t>
      </w:r>
      <w:r w:rsidRPr="008D5210">
        <w:rPr>
          <w:rFonts w:hint="cs"/>
          <w:rtl/>
        </w:rPr>
        <w:t xml:space="preserve"> و قرار دادن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بر روی </w:t>
      </w:r>
      <w:r w:rsidRPr="008D5210">
        <w:rPr>
          <w:lang w:val="de-DE"/>
        </w:rPr>
        <w:t>Powers</w:t>
      </w:r>
      <w:r w:rsidRPr="008D5210">
        <w:rPr>
          <w:rFonts w:hint="cs"/>
          <w:rtl/>
          <w:lang w:val="de-DE"/>
        </w:rPr>
        <w:t>،</w:t>
      </w:r>
      <w:r w:rsidRPr="008D5210">
        <w:rPr>
          <w:rFonts w:hint="cs"/>
          <w:rtl/>
        </w:rPr>
        <w:t xml:space="preserve"> اگر مقدار توان راکتیو در جدول </w:t>
      </w:r>
      <w:r w:rsidRPr="008D5210">
        <w:rPr>
          <w:lang w:val="de-DE"/>
        </w:rPr>
        <w:t>Step Values</w:t>
      </w:r>
      <w:r w:rsidRPr="008D5210">
        <w:rPr>
          <w:rFonts w:hint="cs"/>
          <w:rtl/>
          <w:lang w:val="de-DE"/>
        </w:rPr>
        <w:t xml:space="preserve"> تغییر کند،</w:t>
      </w:r>
      <w:r w:rsidRPr="008D5210">
        <w:rPr>
          <w:rFonts w:hint="cs"/>
          <w:rtl/>
        </w:rPr>
        <w:t xml:space="preserve"> در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، پس از </w:t>
      </w:r>
      <w:r w:rsidRPr="008D5210">
        <w:rPr>
          <w:rFonts w:hint="cs"/>
          <w:rtl/>
          <w:lang w:val="de-DE"/>
        </w:rPr>
        <w:t xml:space="preserve">فعال کردن </w:t>
      </w:r>
      <w:r w:rsidRPr="008D5210">
        <w:rPr>
          <w:rFonts w:hint="cs"/>
          <w:rtl/>
        </w:rPr>
        <w:t xml:space="preserve">شکل موج توان راکتیو در </w:t>
      </w:r>
      <w:r w:rsidRPr="008D5210">
        <w:rPr>
          <w:lang w:val="de-DE"/>
        </w:rPr>
        <w:t>Setting</w:t>
      </w:r>
      <w:r w:rsidRPr="008D5210">
        <w:rPr>
          <w:rFonts w:hint="cs"/>
          <w:rtl/>
        </w:rPr>
        <w:t>، این شکل موج به درستی نمایش داده می‌شود.</w:t>
      </w:r>
    </w:p>
    <w:p w14:paraId="39400D05" w14:textId="63C7AD2F" w:rsidR="00030F7D" w:rsidRPr="008D5210" w:rsidRDefault="00030F7D" w:rsidP="00030F7D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صفحه‌ی </w:t>
      </w:r>
      <w:r w:rsidRPr="008D5210">
        <w:rPr>
          <w:lang w:val="de-DE"/>
        </w:rPr>
        <w:t>General Test Object</w:t>
      </w:r>
      <w:r w:rsidRPr="008D5210">
        <w:rPr>
          <w:rFonts w:hint="cs"/>
          <w:rtl/>
        </w:rPr>
        <w:t xml:space="preserve"> تیک گزینه‌ی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lang w:val="de-DE"/>
        </w:rPr>
        <w:t>Show/Hide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به صورت پیش</w:t>
      </w:r>
      <w:r w:rsidRPr="008D5210">
        <w:rPr>
          <w:rFonts w:hint="cs"/>
          <w:rtl/>
          <w:lang w:val="de-DE"/>
        </w:rPr>
        <w:t>‌</w:t>
      </w:r>
      <w:r w:rsidRPr="008D5210">
        <w:rPr>
          <w:rFonts w:hint="cs"/>
          <w:rtl/>
        </w:rPr>
        <w:t>فرض برداشته شده است.</w:t>
      </w:r>
    </w:p>
    <w:p w14:paraId="49005131" w14:textId="3B5B0D04" w:rsidR="00030F7D" w:rsidRPr="008D5210" w:rsidRDefault="00030F7D" w:rsidP="00030F7D">
      <w:pPr>
        <w:pStyle w:val="AAA-MatnAsli"/>
        <w:rPr>
          <w:rtl/>
        </w:rPr>
      </w:pPr>
      <w:r w:rsidRPr="008D5210">
        <w:rPr>
          <w:rFonts w:hint="cs"/>
          <w:rtl/>
        </w:rPr>
        <w:t>در پنل پایین پنجره</w:t>
      </w:r>
      <w:r w:rsidRPr="008D5210">
        <w:rPr>
          <w:rFonts w:hint="cs"/>
          <w:rtl/>
          <w:lang w:val="de-DE"/>
        </w:rPr>
        <w:t>‌ی</w:t>
      </w:r>
      <w:r w:rsidRPr="008D5210">
        <w:rPr>
          <w:rFonts w:hint="cs"/>
          <w:rtl/>
        </w:rPr>
        <w:t xml:space="preserve">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</w:rPr>
        <w:t xml:space="preserve">، دو گزینه‌ی </w:t>
      </w:r>
      <w:r w:rsidRPr="008D5210">
        <w:rPr>
          <w:lang w:val="de-DE"/>
        </w:rPr>
        <w:t>Extended Zone</w:t>
      </w:r>
      <w:r w:rsidRPr="008D5210">
        <w:rPr>
          <w:rFonts w:hint="cs"/>
          <w:rtl/>
        </w:rPr>
        <w:t xml:space="preserve"> در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lang w:val="de-DE"/>
        </w:rPr>
        <w:t>Impedance View</w:t>
      </w:r>
      <w:r w:rsidRPr="008D5210">
        <w:rPr>
          <w:rFonts w:hint="cs"/>
          <w:rtl/>
        </w:rPr>
        <w:t xml:space="preserve"> برای نمایش زون‌های </w:t>
      </w:r>
      <w:r w:rsidRPr="008D5210">
        <w:rPr>
          <w:lang w:val="de-DE"/>
        </w:rPr>
        <w:t>Extended</w:t>
      </w:r>
      <w:r w:rsidRPr="008D5210">
        <w:rPr>
          <w:rFonts w:hint="cs"/>
          <w:rtl/>
        </w:rPr>
        <w:t xml:space="preserve"> و چک باکسِ </w:t>
      </w:r>
      <w:r w:rsidRPr="008D5210">
        <w:rPr>
          <w:lang w:val="de-DE"/>
        </w:rPr>
        <w:t>Horizontal Axis is Relative</w:t>
      </w:r>
      <w:r w:rsidRPr="008D5210">
        <w:rPr>
          <w:rFonts w:hint="cs"/>
          <w:rtl/>
        </w:rPr>
        <w:t xml:space="preserve"> در </w:t>
      </w:r>
      <w:r w:rsidRPr="008D5210">
        <w:rPr>
          <w:lang w:val="de-DE"/>
        </w:rPr>
        <w:t>Overcurrent Characteristic</w:t>
      </w:r>
      <w:r w:rsidRPr="008D5210">
        <w:rPr>
          <w:rFonts w:hint="cs"/>
          <w:rtl/>
        </w:rPr>
        <w:t xml:space="preserve"> برای نمایش محور افقی بر حسب جریان نامی ایجاد شده است. همچنین در </w:t>
      </w:r>
      <w:r w:rsidRPr="008D5210">
        <w:rPr>
          <w:lang w:val="de-DE"/>
        </w:rPr>
        <w:t>Overcurrent Characteristic</w:t>
      </w:r>
      <w:r w:rsidRPr="008D5210">
        <w:rPr>
          <w:rFonts w:hint="cs"/>
          <w:rtl/>
        </w:rPr>
        <w:t xml:space="preserve"> گزینه‌های </w:t>
      </w:r>
      <w:r w:rsidRPr="008D5210">
        <w:rPr>
          <w:lang w:val="de-DE"/>
        </w:rPr>
        <w:t>Pan Mode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Snap to Grid</w:t>
      </w:r>
      <w:r w:rsidRPr="008D5210">
        <w:rPr>
          <w:rFonts w:hint="cs"/>
          <w:rtl/>
        </w:rPr>
        <w:t xml:space="preserve"> ایجاد شده‌اند.</w:t>
      </w:r>
    </w:p>
    <w:p w14:paraId="787A9DE2" w14:textId="2F0F1CEF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حالت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های دیستانس و دیفرانسیل می‌توان تغییرات نقاط در این دو حالت برای تمامی </w:t>
      </w:r>
      <w:r w:rsidRPr="008D5210">
        <w:rPr>
          <w:lang w:val="de-DE"/>
        </w:rPr>
        <w:t>fault type</w:t>
      </w:r>
      <w:r w:rsidRPr="008D5210">
        <w:rPr>
          <w:rFonts w:hint="cs"/>
          <w:rtl/>
          <w:lang w:val="de-DE"/>
        </w:rPr>
        <w:t xml:space="preserve">ها را مشاهده کرد. بعبارتی در پنجره‌ی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، برای مشخصه‌ی دیستانس و دیفرانسیلی می‌توان جریان‌های دیفرانسیل و امپدانس‌ها را در </w:t>
      </w:r>
      <w:r w:rsidRPr="008D5210">
        <w:rPr>
          <w:lang w:val="de-DE"/>
        </w:rPr>
        <w:t>fault type</w:t>
      </w:r>
      <w:r w:rsidRPr="008D5210">
        <w:rPr>
          <w:rFonts w:hint="cs"/>
          <w:rtl/>
          <w:lang w:val="de-DE"/>
        </w:rPr>
        <w:t>های متفاوت مشاهده کرد.</w:t>
      </w:r>
    </w:p>
    <w:p w14:paraId="40E6765D" w14:textId="7E4BC182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تغییر نوع مشخصه، آیکون آن هم در </w:t>
      </w:r>
      <w:r w:rsidRPr="008D5210">
        <w:rPr>
          <w:lang w:val="de-DE"/>
        </w:rPr>
        <w:t>toolbar</w:t>
      </w:r>
      <w:r w:rsidRPr="008D5210">
        <w:rPr>
          <w:rFonts w:hint="cs"/>
          <w:rtl/>
          <w:lang w:val="de-DE"/>
        </w:rPr>
        <w:t xml:space="preserve"> تغییر می‌کند.</w:t>
      </w:r>
    </w:p>
    <w:p w14:paraId="787FC8A3" w14:textId="71D5C56D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با کلیک روی نمودار </w:t>
      </w:r>
      <w:r w:rsidRPr="008D5210">
        <w:rPr>
          <w:lang w:val="de-DE"/>
        </w:rPr>
        <w:t>Digital</w:t>
      </w:r>
      <w:r w:rsidRPr="008D5210">
        <w:rPr>
          <w:rFonts w:hint="cs"/>
          <w:rtl/>
          <w:lang w:val="de-DE"/>
        </w:rPr>
        <w:t xml:space="preserve"> می‌‌توان خطوط را </w:t>
      </w:r>
      <w:r w:rsidRPr="008D5210">
        <w:rPr>
          <w:lang w:val="de-DE"/>
        </w:rPr>
        <w:t>bold</w:t>
      </w:r>
      <w:r w:rsidRPr="008D5210">
        <w:rPr>
          <w:rFonts w:hint="cs"/>
          <w:rtl/>
          <w:lang w:val="de-DE"/>
        </w:rPr>
        <w:t xml:space="preserve"> کرد.</w:t>
      </w:r>
    </w:p>
    <w:p w14:paraId="424DE301" w14:textId="3103E72D" w:rsidR="00030F7D" w:rsidRPr="008D5210" w:rsidRDefault="00030F7D" w:rsidP="00030F7D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حالت </w:t>
      </w:r>
      <w:r w:rsidRPr="008D5210">
        <w:rPr>
          <w:lang w:val="de-DE"/>
        </w:rPr>
        <w:t>Tracking</w:t>
      </w:r>
      <w:r w:rsidRPr="008D5210">
        <w:rPr>
          <w:rFonts w:hint="cs"/>
          <w:rtl/>
          <w:lang w:val="de-DE"/>
        </w:rPr>
        <w:t xml:space="preserve"> و در </w:t>
      </w:r>
      <w:r w:rsidRPr="008D5210">
        <w:rPr>
          <w:lang w:val="de-DE"/>
        </w:rPr>
        <w:t>Impedance View</w:t>
      </w:r>
      <w:r w:rsidRPr="008D5210">
        <w:rPr>
          <w:rFonts w:hint="cs"/>
          <w:rtl/>
          <w:lang w:val="de-DE"/>
        </w:rPr>
        <w:t xml:space="preserve"> با فعال کردن </w:t>
      </w:r>
      <w:r w:rsidRPr="008D5210">
        <w:rPr>
          <w:lang w:val="de-DE"/>
        </w:rPr>
        <w:t>Bold selected row in tracking</w:t>
      </w:r>
      <w:r w:rsidRPr="008D5210">
        <w:rPr>
          <w:rFonts w:hint="cs"/>
          <w:rtl/>
          <w:lang w:val="de-DE"/>
        </w:rPr>
        <w:t>، نقاط اضافه شده در هر ردیف از این پنجره، روی منحنی مشخصه نمایش داده می‌شوند.</w:t>
      </w:r>
    </w:p>
    <w:p w14:paraId="07F60249" w14:textId="77777777" w:rsidR="00BE19C5" w:rsidRPr="008D5210" w:rsidRDefault="00BE19C5" w:rsidP="00BE19C5">
      <w:pPr>
        <w:pStyle w:val="Heading2"/>
        <w:numPr>
          <w:ilvl w:val="1"/>
          <w:numId w:val="9"/>
        </w:numPr>
        <w:ind w:left="144" w:firstLine="144"/>
      </w:pPr>
      <w:bookmarkStart w:id="4" w:name="_Hlk82974385"/>
      <w:r w:rsidRPr="008D5210">
        <w:t>AMT Sequencer   @DateVersion@1399-08-15   @Namefilestart@99.08.15.01@NamefileEnd@   @linkHrefStert@https://vebko.org/Downloads/Instructions/WhatsNew/Test-AMPro%2099.08.15.01/001_Test-AMPro%2099.08.15.01_001_fa.mp4@linkHrefEnd@</w:t>
      </w:r>
    </w:p>
    <w:bookmarkEnd w:id="4"/>
    <w:p w14:paraId="72407C00" w14:textId="7DC8777F" w:rsidR="00BE19C5" w:rsidRPr="008D5210" w:rsidRDefault="00BE19C5" w:rsidP="00BE19C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می‌‌توان با کلیک بر روی نمودار </w:t>
      </w:r>
      <w:r w:rsidRPr="008D5210">
        <w:rPr>
          <w:lang w:val="de-DE"/>
        </w:rPr>
        <w:t>Digital</w:t>
      </w:r>
      <w:r w:rsidRPr="008D5210">
        <w:rPr>
          <w:rFonts w:hint="cs"/>
          <w:rtl/>
          <w:lang w:val="de-DE"/>
        </w:rPr>
        <w:t xml:space="preserve"> خطوط را </w:t>
      </w:r>
      <w:r w:rsidRPr="008D5210">
        <w:rPr>
          <w:lang w:val="de-DE"/>
        </w:rPr>
        <w:t>bold</w:t>
      </w:r>
      <w:r w:rsidRPr="008D5210">
        <w:rPr>
          <w:rFonts w:hint="cs"/>
          <w:rtl/>
          <w:lang w:val="de-DE"/>
        </w:rPr>
        <w:t xml:space="preserve"> کرد.</w:t>
      </w:r>
    </w:p>
    <w:p w14:paraId="0CCF1CB7" w14:textId="3B4B8579" w:rsidR="00BE19C5" w:rsidRPr="008D5210" w:rsidRDefault="00BE19C5" w:rsidP="00BE19C5">
      <w:pPr>
        <w:pStyle w:val="AAA-MatnAsli"/>
        <w:rPr>
          <w:rtl/>
        </w:rPr>
      </w:pP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Sequencer</w:t>
      </w:r>
      <w:r w:rsidRPr="008D5210">
        <w:rPr>
          <w:rFonts w:hint="cs"/>
          <w:rtl/>
        </w:rPr>
        <w:t xml:space="preserve"> ایرادی در گزینه </w:t>
      </w:r>
      <w:r w:rsidRPr="008D5210">
        <w:rPr>
          <w:lang w:val="de-DE"/>
        </w:rPr>
        <w:t>Link Magnitudes</w:t>
      </w:r>
      <w:r w:rsidRPr="008D5210">
        <w:rPr>
          <w:rFonts w:hint="cs"/>
          <w:rtl/>
        </w:rPr>
        <w:t xml:space="preserve"> در حالت </w:t>
      </w:r>
      <w:r w:rsidRPr="008D5210">
        <w:rPr>
          <w:lang w:val="de-DE"/>
        </w:rPr>
        <w:t xml:space="preserve"> Step Ramp</w:t>
      </w:r>
      <w:r w:rsidRPr="008D5210">
        <w:rPr>
          <w:rFonts w:hint="cs"/>
          <w:rtl/>
          <w:lang w:val="de-DE"/>
        </w:rPr>
        <w:t>و</w:t>
      </w:r>
      <w:r w:rsidRPr="008D5210">
        <w:rPr>
          <w:rFonts w:hint="cs"/>
          <w:rtl/>
        </w:rPr>
        <w:t>جود داشت که این ایراد برطرف شد.</w:t>
      </w:r>
    </w:p>
    <w:p w14:paraId="3513338B" w14:textId="5B4C4680" w:rsidR="00BE19C5" w:rsidRPr="008D5210" w:rsidRDefault="00BE19C5" w:rsidP="00BE19C5">
      <w:pPr>
        <w:pStyle w:val="AAA-MatnAsli"/>
        <w:rPr>
          <w:rtl/>
        </w:rPr>
      </w:pPr>
      <w:r w:rsidRPr="008D5210">
        <w:rPr>
          <w:rFonts w:hint="cs"/>
          <w:rtl/>
        </w:rPr>
        <w:t xml:space="preserve">در پنجره‌ی </w:t>
      </w:r>
      <w:r w:rsidRPr="008D5210">
        <w:t>Link to Xrio</w:t>
      </w:r>
      <w:r w:rsidRPr="008D5210">
        <w:rPr>
          <w:rFonts w:hint="cs"/>
          <w:rtl/>
        </w:rPr>
        <w:t xml:space="preserve"> گزینه‌ی </w:t>
      </w:r>
      <w:r w:rsidRPr="008D5210">
        <w:t>Filter by Sender Unit</w:t>
      </w:r>
      <w:r w:rsidRPr="008D5210">
        <w:rPr>
          <w:rFonts w:hint="cs"/>
          <w:rtl/>
        </w:rPr>
        <w:t xml:space="preserve"> فاقد عملکرد بود که این ایراد برطرف شده است.</w:t>
      </w:r>
    </w:p>
    <w:p w14:paraId="6AF5F14C" w14:textId="18398AA6" w:rsidR="00BE19C5" w:rsidRPr="008D5210" w:rsidRDefault="00BE19C5" w:rsidP="00BE19C5">
      <w:pPr>
        <w:pStyle w:val="AAA-MatnAsli"/>
        <w:rPr>
          <w:rtl/>
        </w:rPr>
      </w:pPr>
      <w:r w:rsidRPr="008D5210">
        <w:rPr>
          <w:rFonts w:hint="cs"/>
          <w:rtl/>
        </w:rPr>
        <w:t xml:space="preserve">در پنجره </w:t>
      </w:r>
      <w:r w:rsidRPr="008D5210">
        <w:rPr>
          <w:lang w:val="de-DE"/>
        </w:rPr>
        <w:t>Link to XRio</w:t>
      </w:r>
      <w:r w:rsidRPr="008D5210">
        <w:rPr>
          <w:rFonts w:hint="cs"/>
          <w:rtl/>
        </w:rPr>
        <w:t xml:space="preserve"> با دابل کلیک روی هر کدام از بلوک ها نرم افزار کرش می‌کرد، که این ایراد برطرف شده است.</w:t>
      </w:r>
    </w:p>
    <w:p w14:paraId="54AFCAC5" w14:textId="0E9D2E4A" w:rsidR="00BE19C5" w:rsidRPr="008D5210" w:rsidRDefault="00BE19C5" w:rsidP="00BE19C5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پس از </w:t>
      </w:r>
      <w:r w:rsidRPr="008D5210">
        <w:rPr>
          <w:lang w:val="de-DE"/>
        </w:rPr>
        <w:t>Link to XRio</w:t>
      </w:r>
      <w:r w:rsidRPr="008D5210">
        <w:rPr>
          <w:rFonts w:hint="cs"/>
          <w:rtl/>
        </w:rPr>
        <w:t xml:space="preserve"> کردن یک فیلد</w:t>
      </w:r>
      <w:r w:rsidRPr="008D5210">
        <w:rPr>
          <w:rFonts w:hint="cs"/>
          <w:rtl/>
          <w:lang w:val="de-DE"/>
        </w:rPr>
        <w:t>،</w:t>
      </w:r>
      <w:r w:rsidRPr="008D5210">
        <w:rPr>
          <w:rFonts w:hint="cs"/>
          <w:rtl/>
        </w:rPr>
        <w:t xml:space="preserve"> رنگ فیلد مورد نظر در حالت </w:t>
      </w:r>
      <w:r w:rsidRPr="008D5210">
        <w:rPr>
          <w:lang w:val="de-DE"/>
        </w:rPr>
        <w:t xml:space="preserve">Selected 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 xml:space="preserve"> Deselected</w:t>
      </w:r>
      <w:r w:rsidRPr="008D5210">
        <w:rPr>
          <w:rFonts w:hint="cs"/>
          <w:rtl/>
        </w:rPr>
        <w:t xml:space="preserve"> تغییر می‌کند</w:t>
      </w:r>
      <w:r w:rsidRPr="008D5210">
        <w:rPr>
          <w:rFonts w:hint="cs"/>
          <w:rtl/>
          <w:lang w:val="de-DE"/>
        </w:rPr>
        <w:t>.</w:t>
      </w:r>
    </w:p>
    <w:p w14:paraId="61B31C89" w14:textId="77777777" w:rsidR="00271FBE" w:rsidRPr="008D5210" w:rsidRDefault="00271FBE" w:rsidP="00271FBE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@DateVersion@1399-08-18   @Namefilestart@99.08.18.01@NamefileEnd@   @linkHrefStert@https://vebko.org/Downloads/Instructions/WhatsNew/Test-AMPro%2099.08.18.01/001_Test-AMPro%2099.08.18.01_001_fa.mp4@linkHrefEnd@</w:t>
      </w:r>
    </w:p>
    <w:p w14:paraId="02625214" w14:textId="3F0576C5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در حالت </w:t>
      </w:r>
      <w:r w:rsidRPr="008D5210">
        <w:rPr>
          <w:lang w:val="de-DE"/>
        </w:rPr>
        <w:t>Current State</w:t>
      </w:r>
      <w:r w:rsidRPr="008D5210">
        <w:rPr>
          <w:rFonts w:hint="cs"/>
          <w:rtl/>
          <w:lang w:val="de-DE"/>
        </w:rPr>
        <w:t xml:space="preserve"> باشید، با زدن </w:t>
      </w:r>
      <w:r w:rsidRPr="008D5210">
        <w:rPr>
          <w:lang w:val="de-DE"/>
        </w:rPr>
        <w:t>All State</w:t>
      </w:r>
      <w:r w:rsidRPr="008D5210">
        <w:rPr>
          <w:rFonts w:hint="cs"/>
          <w:rtl/>
          <w:lang w:val="de-DE"/>
        </w:rPr>
        <w:t xml:space="preserve">، در پنجره‌ی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حالت </w:t>
      </w:r>
      <w:r w:rsidRPr="008D5210">
        <w:rPr>
          <w:lang w:val="de-DE"/>
        </w:rPr>
        <w:t>Optimize all</w:t>
      </w:r>
      <w:r w:rsidRPr="008D5210">
        <w:rPr>
          <w:rFonts w:hint="cs"/>
          <w:rtl/>
          <w:lang w:val="de-DE"/>
        </w:rPr>
        <w:t xml:space="preserve"> به وجود می‌آید.</w:t>
      </w:r>
    </w:p>
    <w:p w14:paraId="6D4E8847" w14:textId="7288B63A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>اگر پنجره‌ای بسته شود با کلیک بر روی آیکون آن مجدداً باز خواهد شد.</w:t>
      </w:r>
    </w:p>
    <w:p w14:paraId="3458FE3D" w14:textId="01C3CA8E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module</w:t>
      </w:r>
      <w:r w:rsidRPr="008D5210">
        <w:rPr>
          <w:rFonts w:hint="cs"/>
          <w:rtl/>
          <w:lang w:val="de-DE"/>
        </w:rPr>
        <w:t xml:space="preserve"> ایی باز باشد، بدون اینکه تغییر یا تغییراتی در </w:t>
      </w:r>
      <w:r w:rsidRPr="008D5210">
        <w:rPr>
          <w:lang w:val="de-DE"/>
        </w:rPr>
        <w:t>module</w:t>
      </w:r>
      <w:r w:rsidRPr="008D5210">
        <w:rPr>
          <w:rFonts w:hint="cs"/>
          <w:rtl/>
          <w:lang w:val="de-DE"/>
        </w:rPr>
        <w:t xml:space="preserve"> قبل داده باشید، </w:t>
      </w:r>
      <w:r w:rsidRPr="008D5210">
        <w:rPr>
          <w:lang w:val="de-DE"/>
        </w:rPr>
        <w:t>message box</w:t>
      </w:r>
      <w:r w:rsidRPr="008D5210">
        <w:rPr>
          <w:rFonts w:hint="cs"/>
          <w:rtl/>
        </w:rPr>
        <w:t xml:space="preserve"> ی</w:t>
      </w:r>
      <w:r w:rsidRPr="008D5210">
        <w:rPr>
          <w:rFonts w:hint="cs"/>
          <w:rtl/>
          <w:lang w:val="de-DE"/>
        </w:rPr>
        <w:t xml:space="preserve"> مبنی بر ذخیره‌سازی اطلاعات </w:t>
      </w:r>
      <w:r w:rsidRPr="008D5210">
        <w:rPr>
          <w:lang w:val="de-DE"/>
        </w:rPr>
        <w:t>module</w:t>
      </w:r>
      <w:r w:rsidRPr="008D5210">
        <w:rPr>
          <w:rFonts w:hint="cs"/>
          <w:rtl/>
          <w:lang w:val="de-DE"/>
        </w:rPr>
        <w:t xml:space="preserve"> بسته شده نمایش داده نخواهد شد.</w:t>
      </w:r>
    </w:p>
    <w:p w14:paraId="6AC6F0F0" w14:textId="4F3E6A40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در حالت </w:t>
      </w:r>
      <w:r w:rsidRPr="008D5210">
        <w:rPr>
          <w:lang w:val="de-DE"/>
        </w:rPr>
        <w:t>Normal</w:t>
      </w:r>
      <w:r w:rsidRPr="008D5210">
        <w:rPr>
          <w:rFonts w:hint="cs"/>
          <w:rtl/>
        </w:rPr>
        <w:t xml:space="preserve"> در پنجره‌ی </w:t>
      </w:r>
      <w:r w:rsidRPr="008D5210">
        <w:rPr>
          <w:lang w:val="de-DE"/>
        </w:rPr>
        <w:t>Impedance View</w:t>
      </w:r>
      <w:r w:rsidRPr="008D5210">
        <w:rPr>
          <w:rFonts w:hint="cs"/>
          <w:rtl/>
          <w:lang w:val="de-DE"/>
        </w:rPr>
        <w:t xml:space="preserve"> آیکون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را انتخاب کرده باشید، با تغییر حالت به </w:t>
      </w:r>
      <w:r w:rsidRPr="008D5210">
        <w:rPr>
          <w:lang w:val="de-DE"/>
        </w:rPr>
        <w:t>Transient</w:t>
      </w:r>
      <w:r w:rsidRPr="008D5210">
        <w:rPr>
          <w:rFonts w:hint="cs"/>
          <w:rtl/>
          <w:lang w:val="de-DE"/>
        </w:rPr>
        <w:t xml:space="preserve"> ضمن غیرفعال شدن آیکون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در این پنجره، بصورت پیش فرض </w:t>
      </w:r>
      <w:r w:rsidRPr="008D5210">
        <w:rPr>
          <w:lang w:val="de-DE"/>
        </w:rPr>
        <w:t>Distance</w:t>
      </w:r>
      <w:r w:rsidRPr="008D5210">
        <w:rPr>
          <w:rFonts w:hint="cs"/>
          <w:rtl/>
          <w:lang w:val="de-DE"/>
        </w:rPr>
        <w:t xml:space="preserve"> نمایش داده می‌شود.</w:t>
      </w:r>
    </w:p>
    <w:p w14:paraId="1DE09656" w14:textId="4FAA2BA6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حالت </w:t>
      </w:r>
      <w:r w:rsidRPr="008D5210">
        <w:rPr>
          <w:lang w:val="de-DE"/>
        </w:rPr>
        <w:t>Transient</w:t>
      </w:r>
      <w:r w:rsidRPr="008D5210">
        <w:rPr>
          <w:rFonts w:hint="cs"/>
          <w:rtl/>
          <w:lang w:val="de-DE"/>
        </w:rPr>
        <w:t xml:space="preserve"> با انتخاب یک فایل </w:t>
      </w:r>
      <w:r w:rsidRPr="008D5210">
        <w:rPr>
          <w:lang w:val="de-DE"/>
        </w:rPr>
        <w:t>comtrade</w:t>
      </w:r>
      <w:r w:rsidRPr="008D5210">
        <w:rPr>
          <w:rFonts w:hint="cs"/>
          <w:rtl/>
          <w:lang w:val="de-DE"/>
        </w:rPr>
        <w:t xml:space="preserve"> دیفرانسیلی و کلیک بر روی آیکون </w:t>
      </w:r>
      <w:r w:rsidRPr="008D5210">
        <w:rPr>
          <w:lang w:val="de-DE"/>
        </w:rPr>
        <w:t>Differential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در </w:t>
      </w:r>
      <w:r w:rsidRPr="008D5210">
        <w:rPr>
          <w:rFonts w:hint="cs"/>
          <w:rtl/>
        </w:rPr>
        <w:t xml:space="preserve">پنجره‌ی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</w:rPr>
        <w:t xml:space="preserve">، </w:t>
      </w:r>
      <w:r w:rsidRPr="008D5210">
        <w:rPr>
          <w:rFonts w:hint="cs"/>
          <w:rtl/>
          <w:lang w:val="de-DE"/>
        </w:rPr>
        <w:t>منحنی مشخصه نمایش داده می‌شود.</w:t>
      </w:r>
    </w:p>
    <w:p w14:paraId="14D6F528" w14:textId="287EE9BA" w:rsidR="00271FBE" w:rsidRPr="008D5210" w:rsidRDefault="00271FBE" w:rsidP="00271FB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با زدن کلیدهای ترکیبی هر یک از پنجره‌ها، پنجره مربوطه باز می‌شود، در حالی که در نسخه‌های پیشین با زدن کلیدهای ترکیبی، نرم افزار به سی ثانیه قبل </w:t>
      </w:r>
      <w:r w:rsidRPr="008D5210">
        <w:rPr>
          <w:lang w:val="de-DE"/>
        </w:rPr>
        <w:t>undo</w:t>
      </w:r>
      <w:r w:rsidRPr="008D5210">
        <w:rPr>
          <w:rFonts w:hint="cs"/>
          <w:rtl/>
          <w:lang w:val="de-DE"/>
        </w:rPr>
        <w:t xml:space="preserve"> می‌کرد.</w:t>
      </w:r>
    </w:p>
    <w:p w14:paraId="0FB485E6" w14:textId="77777777" w:rsidR="003753FE" w:rsidRPr="008D5210" w:rsidRDefault="003753FE" w:rsidP="003753FE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@DateVersion@1399-08-20   @Namefilestart@99.08.20.01@NamefileEnd@   @linkHrefStert@https://vebko.org/Downloads/Instructions/WhatsNew/Test-AMPro%2099.08.20.01/001_Test-AMPro%2099.08.20.01_001_fa.mp4@linkHrefEnd@</w:t>
      </w:r>
    </w:p>
    <w:p w14:paraId="49ECA6C6" w14:textId="27D95233" w:rsidR="003753FE" w:rsidRPr="008D5210" w:rsidRDefault="003753FE" w:rsidP="003753FE">
      <w:pPr>
        <w:pStyle w:val="AAA-MatnAsli"/>
      </w:pPr>
      <w:r w:rsidRPr="008D5210">
        <w:rPr>
          <w:rFonts w:hint="cs"/>
          <w:rtl/>
        </w:rPr>
        <w:t xml:space="preserve">از بین رفتن </w:t>
      </w:r>
      <w:r w:rsidRPr="008D5210">
        <w:t>high light</w:t>
      </w:r>
      <w:r w:rsidRPr="008D5210">
        <w:rPr>
          <w:rFonts w:hint="cs"/>
          <w:rtl/>
          <w:lang w:val="de-DE"/>
        </w:rPr>
        <w:t xml:space="preserve"> سیگنال ویو برای </w:t>
      </w:r>
      <w:r w:rsidRPr="008D5210">
        <w:t>state 1</w:t>
      </w:r>
      <w:r w:rsidRPr="008D5210">
        <w:rPr>
          <w:rFonts w:hint="cs"/>
          <w:rtl/>
          <w:lang w:val="de-DE"/>
        </w:rPr>
        <w:t xml:space="preserve"> هنگامی که روی </w:t>
      </w:r>
      <w:r w:rsidRPr="008D5210">
        <w:t>Current State</w:t>
      </w:r>
      <w:r w:rsidRPr="008D5210">
        <w:rPr>
          <w:rFonts w:hint="cs"/>
          <w:rtl/>
          <w:lang w:val="de-DE"/>
        </w:rPr>
        <w:t xml:space="preserve"> کلیک می شود.</w:t>
      </w:r>
      <w:r w:rsidRPr="008D5210">
        <w:t xml:space="preserve"> </w:t>
      </w:r>
      <w:r w:rsidRPr="008D5210">
        <w:rPr>
          <w:rFonts w:hint="cs"/>
          <w:rtl/>
        </w:rPr>
        <w:t xml:space="preserve">گزینه‌ی </w:t>
      </w:r>
      <w:r w:rsidRPr="008D5210">
        <w:t>View</w:t>
      </w:r>
      <w:r w:rsidRPr="008D5210">
        <w:rPr>
          <w:rFonts w:hint="cs"/>
          <w:rtl/>
          <w:lang w:val="de-DE"/>
        </w:rPr>
        <w:t xml:space="preserve"> از کلیک راست </w:t>
      </w:r>
      <w:r w:rsidRPr="008D5210">
        <w:t>z-graph</w:t>
      </w:r>
      <w:r w:rsidRPr="008D5210">
        <w:rPr>
          <w:rFonts w:hint="cs"/>
          <w:rtl/>
          <w:lang w:val="de-DE"/>
        </w:rPr>
        <w:t xml:space="preserve"> پایین </w:t>
      </w:r>
      <w:r w:rsidRPr="008D5210">
        <w:t>cursor</w:t>
      </w:r>
      <w:r w:rsidRPr="008D5210">
        <w:rPr>
          <w:rFonts w:hint="cs"/>
          <w:rtl/>
        </w:rPr>
        <w:t>ها حذف شد.</w:t>
      </w:r>
    </w:p>
    <w:p w14:paraId="27FFA266" w14:textId="573328E5" w:rsidR="003753FE" w:rsidRPr="008D5210" w:rsidRDefault="003753FE" w:rsidP="003753FE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گزینه‌ی </w:t>
      </w:r>
      <w:r w:rsidRPr="008D5210">
        <w:rPr>
          <w:lang w:val="de-DE"/>
        </w:rPr>
        <w:t>Optimize Y</w:t>
      </w:r>
      <w:r w:rsidRPr="008D5210">
        <w:rPr>
          <w:rFonts w:hint="cs"/>
          <w:rtl/>
          <w:lang w:val="de-DE"/>
        </w:rPr>
        <w:t xml:space="preserve"> از کلیک راست نمودارهای </w:t>
      </w:r>
      <w:r w:rsidRPr="008D5210">
        <w:rPr>
          <w:lang w:val="de-DE"/>
        </w:rPr>
        <w:t>z-graph</w:t>
      </w:r>
      <w:r w:rsidRPr="008D5210">
        <w:rPr>
          <w:rFonts w:hint="cs"/>
          <w:rtl/>
        </w:rPr>
        <w:t xml:space="preserve"> و </w:t>
      </w:r>
      <w:r w:rsidRPr="008D5210">
        <w:rPr>
          <w:lang w:val="de-DE"/>
        </w:rPr>
        <w:t>Digital</w:t>
      </w:r>
      <w:r w:rsidRPr="008D5210">
        <w:rPr>
          <w:rFonts w:hint="cs"/>
          <w:rtl/>
          <w:lang w:val="de-DE"/>
        </w:rPr>
        <w:t xml:space="preserve"> در صفحه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حذف شد.</w:t>
      </w:r>
    </w:p>
    <w:p w14:paraId="3854BB0C" w14:textId="60B4C623" w:rsidR="003753FE" w:rsidRPr="008D5210" w:rsidRDefault="003753FE" w:rsidP="003753FE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صورت بسته بودن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با اضافه یا کم کردن </w:t>
      </w:r>
      <w:r w:rsidRPr="008D5210">
        <w:rPr>
          <w:lang w:val="de-DE"/>
        </w:rPr>
        <w:t>state</w:t>
      </w:r>
      <w:r w:rsidRPr="008D5210">
        <w:rPr>
          <w:rFonts w:hint="cs"/>
          <w:rtl/>
        </w:rPr>
        <w:t xml:space="preserve">ها، </w:t>
      </w:r>
      <w:r w:rsidRPr="008D5210">
        <w:rPr>
          <w:lang w:val="de-DE"/>
        </w:rPr>
        <w:t>trackbar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Vector View</w:t>
      </w:r>
      <w:r w:rsidRPr="008D5210">
        <w:rPr>
          <w:rFonts w:hint="cs"/>
          <w:rtl/>
        </w:rPr>
        <w:t xml:space="preserve"> رفرش می‌شود.</w:t>
      </w:r>
    </w:p>
    <w:p w14:paraId="07987A33" w14:textId="12220A9A" w:rsidR="003753FE" w:rsidRPr="008D5210" w:rsidRDefault="003753FE" w:rsidP="003753FE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برطرف شدن مشکل </w:t>
      </w:r>
      <w:r w:rsidRPr="008D5210">
        <w:rPr>
          <w:lang w:val="de-DE"/>
        </w:rPr>
        <w:t>save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load</w:t>
      </w:r>
      <w:r w:rsidRPr="008D5210">
        <w:rPr>
          <w:rFonts w:hint="cs"/>
          <w:rtl/>
          <w:lang w:val="de-DE"/>
        </w:rPr>
        <w:t xml:space="preserve"> فایل </w:t>
      </w:r>
      <w:r w:rsidRPr="008D5210">
        <w:rPr>
          <w:lang w:val="de-DE"/>
        </w:rPr>
        <w:t>xrio</w:t>
      </w:r>
      <w:r w:rsidRPr="008D5210">
        <w:rPr>
          <w:rFonts w:hint="cs"/>
          <w:rtl/>
          <w:lang w:val="de-DE"/>
        </w:rPr>
        <w:t>.</w:t>
      </w:r>
    </w:p>
    <w:p w14:paraId="0C265668" w14:textId="77777777" w:rsidR="009050F6" w:rsidRPr="008D5210" w:rsidRDefault="009050F6" w:rsidP="009050F6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@DateVersion@1399-08-24   @Namefilestart@99.08.24.01@NamefileEnd@   @linkHrefStert@https://vebko.org/Downloads/Instructions/WhatsNew/Test-AMPro%2099.08.24.01/001_Test-AMPro%2099.08.24.01_001_fa.mp4@linkHrefEnd@</w:t>
      </w:r>
    </w:p>
    <w:p w14:paraId="6167F43B" w14:textId="3EFD8046" w:rsidR="009050F6" w:rsidRPr="008D5210" w:rsidRDefault="009050F6" w:rsidP="009050F6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واژه‌ی </w:t>
      </w:r>
      <w:r w:rsidRPr="008D5210">
        <w:t>Link</w:t>
      </w:r>
      <w:r w:rsidRPr="008D5210">
        <w:rPr>
          <w:rFonts w:hint="cs"/>
          <w:rtl/>
          <w:lang w:val="de-DE"/>
        </w:rPr>
        <w:t xml:space="preserve"> در </w:t>
      </w:r>
      <w:r w:rsidRPr="008D5210">
        <w:t>Hardware Configuration</w:t>
      </w:r>
      <w:r w:rsidRPr="008D5210">
        <w:rPr>
          <w:rFonts w:hint="cs"/>
          <w:rtl/>
          <w:lang w:val="de-DE"/>
        </w:rPr>
        <w:t xml:space="preserve"> زبانه‌ی </w:t>
      </w:r>
      <w:r w:rsidRPr="008D5210">
        <w:t>Extra Setting</w:t>
      </w:r>
      <w:r w:rsidRPr="008D5210">
        <w:rPr>
          <w:rFonts w:hint="cs"/>
          <w:rtl/>
          <w:lang w:val="de-DE"/>
        </w:rPr>
        <w:t xml:space="preserve"> اصلاح شده است.</w:t>
      </w:r>
    </w:p>
    <w:p w14:paraId="1BE136BA" w14:textId="77777777" w:rsidR="00D30148" w:rsidRPr="008D5210" w:rsidRDefault="00D30148" w:rsidP="00D30148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@DateVersion@1399-08-25   @Namefilestart@99.08.25.01@NamefileEnd@   @linkHrefStert@https://vebko.org/Downloads/Instructions/WhatsNew/Test-AMPro%2099.08.25.01/001_Test-AMPro%2099.08.25.01_001_fa.mp4@linkHrefEnd@</w:t>
      </w:r>
    </w:p>
    <w:p w14:paraId="54D7236F" w14:textId="4E594F1A" w:rsidR="00D30148" w:rsidRPr="008D5210" w:rsidRDefault="00D30148" w:rsidP="00D30148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Sequencer</w:t>
      </w:r>
      <w:r w:rsidRPr="008D5210">
        <w:rPr>
          <w:rFonts w:hint="cs"/>
          <w:rtl/>
          <w:lang w:val="de-DE"/>
        </w:rPr>
        <w:t xml:space="preserve"> اگر در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ایی غیر از </w:t>
      </w:r>
      <w:r w:rsidRPr="008D5210">
        <w:rPr>
          <w:lang w:val="de-DE"/>
        </w:rPr>
        <w:t>State 1</w:t>
      </w:r>
      <w:r w:rsidRPr="008D5210">
        <w:rPr>
          <w:rFonts w:hint="cs"/>
          <w:rtl/>
          <w:lang w:val="de-DE"/>
        </w:rPr>
        <w:t xml:space="preserve"> باشید، </w:t>
      </w:r>
      <w:r w:rsidRPr="008D5210">
        <w:rPr>
          <w:lang w:val="de-DE"/>
        </w:rPr>
        <w:t>highlight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Current State</w:t>
      </w:r>
      <w:r w:rsidRPr="008D5210">
        <w:rPr>
          <w:rFonts w:hint="cs"/>
          <w:rtl/>
          <w:lang w:val="de-DE"/>
        </w:rPr>
        <w:t xml:space="preserve"> از بین نمی‌رود.</w:t>
      </w:r>
    </w:p>
    <w:p w14:paraId="6BA87804" w14:textId="1E2EDE77" w:rsidR="00D30148" w:rsidRPr="008D5210" w:rsidRDefault="00D30148" w:rsidP="00D30148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اگر </w:t>
      </w:r>
      <w:r w:rsidRPr="008D5210">
        <w:rPr>
          <w:lang w:val="de-DE"/>
        </w:rPr>
        <w:t>Communication Mode</w:t>
      </w:r>
      <w:r w:rsidRPr="008D5210">
        <w:rPr>
          <w:rFonts w:hint="cs"/>
          <w:rtl/>
          <w:lang w:val="de-DE"/>
        </w:rPr>
        <w:t xml:space="preserve"> روی حالت </w:t>
      </w:r>
      <w:r w:rsidRPr="008D5210">
        <w:rPr>
          <w:lang w:val="de-DE"/>
        </w:rPr>
        <w:t>Integrated System</w:t>
      </w:r>
      <w:r w:rsidRPr="008D5210">
        <w:rPr>
          <w:rFonts w:hint="cs"/>
          <w:rtl/>
          <w:lang w:val="de-DE"/>
        </w:rPr>
        <w:t xml:space="preserve"> باشد، با دابل کلیک کردن بر روی یک فایل در حالتی که به دستگاه متصل هستیم، در پنجره‌ی باز شده در حالت اتصال به دستگاه باقی می‌مانیم.</w:t>
      </w:r>
    </w:p>
    <w:p w14:paraId="4A573829" w14:textId="77777777" w:rsidR="006B2C90" w:rsidRPr="008D5210" w:rsidRDefault="006B2C90" w:rsidP="006B2C90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@DateVersion@1399-08-26   @Namefilestart@99.08.26.01@NamefileEnd@   @linkHrefStert@https://vebko.org/Downloads/Instructions/WhatsNew/Test-AMPro%2099.08.26.01/001_Test-AMPro%2099.08.26.01_001_fa.mp4@linkHrefEnd@</w:t>
      </w:r>
    </w:p>
    <w:p w14:paraId="7C30142E" w14:textId="07193754" w:rsidR="006B2C90" w:rsidRPr="008D5210" w:rsidRDefault="006B2C90" w:rsidP="006B2C90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بلافاصله پس از اجرای تست </w:t>
      </w:r>
      <w:r w:rsidRPr="008D5210">
        <w:rPr>
          <w:rFonts w:hint="cs"/>
          <w:rtl/>
          <w:lang w:val="de-DE"/>
        </w:rPr>
        <w:t xml:space="preserve">دکمه‌ی </w:t>
      </w:r>
      <w:r w:rsidRPr="008D5210">
        <w:rPr>
          <w:lang w:val="de-DE"/>
        </w:rPr>
        <w:t>start</w:t>
      </w:r>
      <w:r w:rsidRPr="008D5210">
        <w:rPr>
          <w:rFonts w:hint="cs"/>
          <w:rtl/>
          <w:lang w:val="de-DE"/>
        </w:rPr>
        <w:t xml:space="preserve"> غیرفعال می‌شود.</w:t>
      </w:r>
    </w:p>
    <w:p w14:paraId="4580FB94" w14:textId="6D6C388D" w:rsidR="006B2C90" w:rsidRPr="008D5210" w:rsidRDefault="006B2C90" w:rsidP="006B2C90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و در زبانه‌ی </w:t>
      </w:r>
      <w:r w:rsidRPr="008D5210">
        <w:rPr>
          <w:lang w:val="de-DE"/>
        </w:rPr>
        <w:t>Analog Output</w:t>
      </w:r>
      <w:r w:rsidRPr="008D5210">
        <w:rPr>
          <w:rFonts w:hint="cs"/>
          <w:rtl/>
          <w:lang w:val="de-DE"/>
        </w:rPr>
        <w:t xml:space="preserve">، اگر یکی از مقادیر ولتاژ یا جریان در جداولشان ابتدا </w:t>
      </w:r>
      <w:r w:rsidRPr="008D5210">
        <w:rPr>
          <w:lang w:val="de-DE"/>
        </w:rPr>
        <w:t>Not Used</w:t>
      </w:r>
      <w:r w:rsidRPr="008D5210">
        <w:rPr>
          <w:rFonts w:hint="cs"/>
          <w:rtl/>
          <w:lang w:val="de-DE"/>
        </w:rPr>
        <w:t xml:space="preserve"> شود و سپس تیک </w:t>
      </w:r>
      <w:r w:rsidRPr="008D5210">
        <w:rPr>
          <w:lang w:val="de-DE"/>
        </w:rPr>
        <w:t>Show Actual Value</w:t>
      </w:r>
      <w:r w:rsidRPr="008D5210">
        <w:rPr>
          <w:rFonts w:hint="cs"/>
          <w:rtl/>
          <w:lang w:val="de-DE"/>
        </w:rPr>
        <w:t xml:space="preserve"> زده شود، پس از فعال کردن آن ولتاژ یا جریانِ </w:t>
      </w:r>
      <w:r w:rsidRPr="008D5210">
        <w:rPr>
          <w:lang w:val="de-DE"/>
        </w:rPr>
        <w:t>Not Used</w:t>
      </w:r>
      <w:r w:rsidRPr="008D5210">
        <w:rPr>
          <w:rFonts w:hint="cs"/>
          <w:rtl/>
          <w:lang w:val="de-DE"/>
        </w:rPr>
        <w:t xml:space="preserve"> شده، مقدار آن از </w:t>
      </w:r>
      <w:r w:rsidRPr="008D5210">
        <w:rPr>
          <w:lang w:val="de-DE"/>
        </w:rPr>
        <w:t>False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True</w:t>
      </w:r>
      <w:r w:rsidRPr="008D5210">
        <w:rPr>
          <w:rFonts w:hint="cs"/>
          <w:rtl/>
          <w:lang w:val="de-DE"/>
        </w:rPr>
        <w:t xml:space="preserve"> تغییر می‌کند.</w:t>
      </w:r>
    </w:p>
    <w:p w14:paraId="2D1A8465" w14:textId="6BC26B69" w:rsidR="006B2C90" w:rsidRPr="008D5210" w:rsidRDefault="006B2C90" w:rsidP="006B2C90">
      <w:pPr>
        <w:pStyle w:val="AAA-MatnAsli"/>
        <w:rPr>
          <w:lang w:val="de-DE"/>
        </w:rPr>
      </w:pPr>
      <w:r w:rsidRPr="008D5210">
        <w:rPr>
          <w:rtl/>
        </w:rPr>
        <w:t>اجرا</w:t>
      </w:r>
      <w:r w:rsidRPr="008D5210">
        <w:rPr>
          <w:rFonts w:hint="cs"/>
          <w:rtl/>
        </w:rPr>
        <w:t>ی صحیح</w:t>
      </w:r>
      <w:r w:rsidRPr="008D5210">
        <w:rPr>
          <w:rtl/>
        </w:rPr>
        <w:t xml:space="preserve"> </w:t>
      </w:r>
      <w:r w:rsidRPr="008D5210">
        <w:rPr>
          <w:lang w:val="de-DE"/>
        </w:rPr>
        <w:t>Test Hardware Configuration</w:t>
      </w:r>
      <w:r w:rsidRPr="008D5210">
        <w:rPr>
          <w:rtl/>
        </w:rPr>
        <w:t xml:space="preserve"> در </w:t>
      </w:r>
      <w:r w:rsidRPr="008D5210">
        <w:rPr>
          <w:lang w:val="de-DE"/>
        </w:rPr>
        <w:t>Transducer</w:t>
      </w:r>
      <w:r w:rsidRPr="008D5210">
        <w:rPr>
          <w:rtl/>
        </w:rPr>
        <w:t xml:space="preserve"> و بخصوص </w:t>
      </w:r>
      <w:r w:rsidRPr="008D5210">
        <w:rPr>
          <w:lang w:val="de-DE"/>
        </w:rPr>
        <w:t>Sequencer</w:t>
      </w:r>
    </w:p>
    <w:p w14:paraId="64E51BE7" w14:textId="1C9F9475" w:rsidR="006B2C90" w:rsidRPr="008D5210" w:rsidRDefault="006B2C90" w:rsidP="006B2C9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فایلی </w:t>
      </w:r>
      <w:r w:rsidRPr="008D5210">
        <w:rPr>
          <w:lang w:val="de-DE"/>
        </w:rPr>
        <w:t>result</w:t>
      </w:r>
      <w:r w:rsidRPr="008D5210">
        <w:rPr>
          <w:rFonts w:hint="cs"/>
          <w:rtl/>
          <w:lang w:val="de-DE"/>
        </w:rPr>
        <w:t xml:space="preserve"> داشته باشد، با باز کردن مجدد آن و اعمال تغییرات در </w:t>
      </w:r>
      <w:r w:rsidRPr="008D5210">
        <w:rPr>
          <w:lang w:val="de-DE"/>
        </w:rPr>
        <w:t>Device</w:t>
      </w:r>
      <w:r w:rsidRPr="008D5210">
        <w:rPr>
          <w:rFonts w:hint="cs"/>
          <w:rtl/>
          <w:lang w:val="de-DE"/>
        </w:rPr>
        <w:t xml:space="preserve"> می</w:t>
      </w:r>
      <w:r w:rsidRPr="008D5210">
        <w:rPr>
          <w:rFonts w:hint="cs"/>
          <w:u w:val="words"/>
          <w:rtl/>
          <w:lang w:val="de-DE"/>
        </w:rPr>
        <w:t xml:space="preserve">‌توان </w:t>
      </w:r>
      <w:r w:rsidRPr="008D5210">
        <w:rPr>
          <w:rFonts w:hint="cs"/>
          <w:rtl/>
          <w:lang w:val="de-DE"/>
        </w:rPr>
        <w:t>تغییرات ایجاد شده را با باز کردن مجدد همین فایل مشاهده کرد.</w:t>
      </w:r>
    </w:p>
    <w:p w14:paraId="2F8DA967" w14:textId="77777777" w:rsidR="009F2C6E" w:rsidRPr="008D5210" w:rsidRDefault="009F2C6E" w:rsidP="009F2C6E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@DateVersion@1399-09-02   @Namefilestart@99.09.02.01@NamefileEnd@   @linkHrefStert@https://vebko.org/Downloads/Instructions/WhatsNew/Test-AMPro%2099.09.02.01/001_Test-AMPro%2099.09.02.01_001_fa.mp4@linkHrefEnd@</w:t>
      </w:r>
    </w:p>
    <w:p w14:paraId="30976C60" w14:textId="310F02FA" w:rsidR="009F2C6E" w:rsidRPr="008D5210" w:rsidRDefault="009F2C6E" w:rsidP="009F2C6E">
      <w:pPr>
        <w:pStyle w:val="AAA-MatnAsli"/>
        <w:rPr>
          <w:rtl/>
        </w:rPr>
      </w:pPr>
      <w:r w:rsidRPr="008D5210">
        <w:rPr>
          <w:rFonts w:hint="cs"/>
          <w:rtl/>
        </w:rPr>
        <w:t xml:space="preserve">تغییر گرافیکی </w:t>
      </w:r>
      <w:r w:rsidRPr="008D5210">
        <w:t>track bar</w:t>
      </w:r>
      <w:r w:rsidRPr="008D5210">
        <w:rPr>
          <w:rFonts w:hint="cs"/>
          <w:rtl/>
        </w:rPr>
        <w:t xml:space="preserve"> در </w:t>
      </w:r>
      <w:r w:rsidRPr="008D5210">
        <w:t>Signal View</w:t>
      </w:r>
      <w:r w:rsidRPr="008D5210">
        <w:rPr>
          <w:rFonts w:hint="cs"/>
          <w:rtl/>
        </w:rPr>
        <w:t>.</w:t>
      </w:r>
    </w:p>
    <w:p w14:paraId="3F555A48" w14:textId="533C8371" w:rsidR="009F2C6E" w:rsidRPr="008D5210" w:rsidRDefault="009F2C6E" w:rsidP="009F2C6E">
      <w:pPr>
        <w:pStyle w:val="AAA-MatnAsli"/>
      </w:pPr>
      <w:r w:rsidRPr="008D5210">
        <w:t>False</w:t>
      </w:r>
      <w:r w:rsidRPr="008D5210">
        <w:rPr>
          <w:rFonts w:hint="cs"/>
          <w:rtl/>
        </w:rPr>
        <w:t xml:space="preserve"> شدن مقدار </w:t>
      </w:r>
      <w:r w:rsidRPr="008D5210">
        <w:t>I2/I1</w:t>
      </w:r>
      <w:r w:rsidRPr="008D5210">
        <w:rPr>
          <w:rFonts w:hint="cs"/>
          <w:rtl/>
        </w:rPr>
        <w:t xml:space="preserve"> در جدول </w:t>
      </w:r>
      <w:r w:rsidRPr="008D5210">
        <w:t>Vector View</w:t>
      </w:r>
      <w:r w:rsidRPr="008D5210">
        <w:rPr>
          <w:rFonts w:hint="cs"/>
          <w:rtl/>
        </w:rPr>
        <w:t>، همچنین این مقدار فاقد واحد است (نه ولت، نه آمپر، نه اهم و نه ولت-آمپر) و از طرفی گاهی اندازه این بردار بیش از حد بزرگ می‌شد و از نمودار خارج می‌شد که این مورد هم اصلاح شد.</w:t>
      </w:r>
    </w:p>
    <w:p w14:paraId="407E1129" w14:textId="538B6E93" w:rsidR="009F2C6E" w:rsidRPr="008D5210" w:rsidRDefault="009F2C6E" w:rsidP="009F2C6E">
      <w:pPr>
        <w:pStyle w:val="AAA-MatnAsli"/>
      </w:pPr>
      <w:r w:rsidRPr="008D5210">
        <w:rPr>
          <w:rFonts w:hint="cs"/>
          <w:rtl/>
        </w:rPr>
        <w:t xml:space="preserve">اگر رنگ بردار در </w:t>
      </w:r>
      <w:r w:rsidRPr="008D5210">
        <w:t>Vector View</w:t>
      </w:r>
      <w:r w:rsidRPr="008D5210">
        <w:rPr>
          <w:rFonts w:hint="cs"/>
          <w:rtl/>
        </w:rPr>
        <w:t xml:space="preserve"> تغییر کند، با راست کلیک و انتخاب </w:t>
      </w:r>
      <w:r w:rsidRPr="008D5210">
        <w:t>Default Color</w:t>
      </w:r>
      <w:r w:rsidRPr="008D5210">
        <w:rPr>
          <w:rFonts w:hint="cs"/>
          <w:rtl/>
        </w:rPr>
        <w:t xml:space="preserve"> رنگ تغییر یافته به رنگ پیش فرض برمی‌گردد.</w:t>
      </w:r>
    </w:p>
    <w:p w14:paraId="01B5933E" w14:textId="27F20CAF" w:rsidR="009F2C6E" w:rsidRPr="008D5210" w:rsidRDefault="009F2C6E" w:rsidP="009F2C6E">
      <w:pPr>
        <w:pStyle w:val="AAA-MatnAsli"/>
      </w:pPr>
      <w:r w:rsidRPr="008D5210">
        <w:rPr>
          <w:rFonts w:hint="cs"/>
          <w:rtl/>
        </w:rPr>
        <w:t xml:space="preserve">حل شدن مشکل موجود در جدول </w:t>
      </w:r>
      <w:r w:rsidRPr="008D5210">
        <w:t>Transient</w:t>
      </w:r>
      <w:r w:rsidRPr="008D5210">
        <w:rPr>
          <w:rFonts w:hint="cs"/>
          <w:rtl/>
        </w:rPr>
        <w:t xml:space="preserve">: با </w:t>
      </w:r>
      <w:r w:rsidRPr="008D5210">
        <w:t>load</w:t>
      </w:r>
      <w:r w:rsidRPr="008D5210">
        <w:rPr>
          <w:rFonts w:hint="cs"/>
          <w:rtl/>
        </w:rPr>
        <w:t xml:space="preserve"> کردن یک فایل </w:t>
      </w:r>
      <w:r w:rsidRPr="008D5210">
        <w:t>comtrade</w:t>
      </w:r>
      <w:r w:rsidRPr="008D5210">
        <w:rPr>
          <w:rFonts w:hint="cs"/>
          <w:rtl/>
        </w:rPr>
        <w:t xml:space="preserve"> اسم کانال این فایل باعث بهم ریختن جدول می‌شد.</w:t>
      </w:r>
    </w:p>
    <w:p w14:paraId="4B922D12" w14:textId="0BDD6394" w:rsidR="009F2C6E" w:rsidRPr="008D5210" w:rsidRDefault="009F2C6E" w:rsidP="009F2C6E">
      <w:pPr>
        <w:pStyle w:val="AAA-MatnAsli"/>
      </w:pPr>
      <w:r w:rsidRPr="008D5210">
        <w:rPr>
          <w:rFonts w:hint="cs"/>
          <w:rtl/>
        </w:rPr>
        <w:t xml:space="preserve">در </w:t>
      </w:r>
      <w:r w:rsidRPr="008D5210">
        <w:t>load</w:t>
      </w:r>
      <w:r w:rsidRPr="008D5210">
        <w:rPr>
          <w:rFonts w:hint="cs"/>
          <w:rtl/>
        </w:rPr>
        <w:t xml:space="preserve"> کردن فایل‌های </w:t>
      </w:r>
      <w:r w:rsidRPr="008D5210">
        <w:t>comtrade</w:t>
      </w:r>
      <w:r w:rsidRPr="008D5210">
        <w:rPr>
          <w:rFonts w:hint="cs"/>
          <w:rtl/>
        </w:rPr>
        <w:t xml:space="preserve"> خطای تمامی سیگنال‌ها نمایش داده می‌شود.</w:t>
      </w:r>
    </w:p>
    <w:p w14:paraId="7E79DEF0" w14:textId="4741DB9D" w:rsidR="009F2C6E" w:rsidRPr="008D5210" w:rsidRDefault="009F2C6E" w:rsidP="009F2C6E">
      <w:pPr>
        <w:pStyle w:val="AAA-MatnAsli"/>
      </w:pPr>
      <w:r w:rsidRPr="008D5210">
        <w:rPr>
          <w:rFonts w:hint="cs"/>
          <w:rtl/>
        </w:rPr>
        <w:t xml:space="preserve">از این پس هیچ یک از </w:t>
      </w:r>
      <w:r w:rsidRPr="008D5210">
        <w:t>Binary Output</w:t>
      </w:r>
      <w:r w:rsidRPr="008D5210">
        <w:rPr>
          <w:rFonts w:hint="cs"/>
          <w:rtl/>
        </w:rPr>
        <w:t>ها بصورت پیش فرض فعال نیستند.</w:t>
      </w:r>
    </w:p>
    <w:p w14:paraId="745A4868" w14:textId="77777777" w:rsidR="001E2C78" w:rsidRPr="008D5210" w:rsidRDefault="001E2C78" w:rsidP="001E2C78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@DateVersion@1399-09-03   @Namefilestart@99.09.03.01@NamefileEnd@   @linkHrefStert@https://vebko.org/Downloads/Instructions/WhatsNew/Test-AMPro%2099.09.03.01/001_Test-AMPro%2099.09.03.01_001_fa.mp4@linkHrefEnd@</w:t>
      </w:r>
    </w:p>
    <w:p w14:paraId="73C34256" w14:textId="4492EE60" w:rsidR="001E2C78" w:rsidRPr="008D5210" w:rsidRDefault="001E2C78" w:rsidP="001E2C78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 xml:space="preserve">از بین رفتن </w:t>
      </w:r>
      <w:r w:rsidRPr="008D5210">
        <w:t>high light</w:t>
      </w:r>
      <w:r w:rsidRPr="008D5210">
        <w:rPr>
          <w:rFonts w:hint="cs"/>
          <w:rtl/>
          <w:lang w:val="de-DE"/>
        </w:rPr>
        <w:t xml:space="preserve"> سیگنال ویو برای </w:t>
      </w:r>
      <w:r w:rsidRPr="008D5210">
        <w:t>state 1</w:t>
      </w:r>
      <w:r w:rsidRPr="008D5210">
        <w:rPr>
          <w:rFonts w:hint="cs"/>
          <w:rtl/>
          <w:lang w:val="de-DE"/>
        </w:rPr>
        <w:t xml:space="preserve"> هنگامی که روی </w:t>
      </w:r>
      <w:r w:rsidRPr="008D5210">
        <w:t>Current State</w:t>
      </w:r>
      <w:r w:rsidRPr="008D5210">
        <w:rPr>
          <w:rFonts w:hint="cs"/>
          <w:rtl/>
          <w:lang w:val="de-DE"/>
        </w:rPr>
        <w:t xml:space="preserve"> کلیک شود.</w:t>
      </w:r>
    </w:p>
    <w:p w14:paraId="42C7A2F7" w14:textId="271DE627" w:rsidR="001E2C78" w:rsidRPr="008D5210" w:rsidRDefault="001E2C78" w:rsidP="001E2C78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بدون اینکه پنجره‌ی </w:t>
      </w:r>
      <w:r w:rsidRPr="008D5210">
        <w:rPr>
          <w:lang w:val="de-DE"/>
        </w:rPr>
        <w:t>Report View</w:t>
      </w:r>
      <w:r w:rsidRPr="008D5210">
        <w:rPr>
          <w:rFonts w:hint="cs"/>
          <w:rtl/>
          <w:lang w:val="de-DE"/>
        </w:rPr>
        <w:t xml:space="preserve"> باز باشد، می‌توان از گزینه‌ی </w:t>
      </w:r>
      <w:r w:rsidRPr="008D5210">
        <w:rPr>
          <w:lang w:val="de-DE"/>
        </w:rPr>
        <w:t>Export Report</w:t>
      </w:r>
      <w:r w:rsidRPr="008D5210">
        <w:rPr>
          <w:rFonts w:hint="cs"/>
          <w:rtl/>
          <w:lang w:val="de-DE"/>
        </w:rPr>
        <w:t xml:space="preserve"> در منوی </w:t>
      </w:r>
      <w:r w:rsidRPr="008D5210">
        <w:rPr>
          <w:lang w:val="de-DE"/>
        </w:rPr>
        <w:t>File</w:t>
      </w:r>
      <w:r w:rsidRPr="008D5210">
        <w:rPr>
          <w:rFonts w:hint="cs"/>
          <w:rtl/>
          <w:lang w:val="de-DE"/>
        </w:rPr>
        <w:t xml:space="preserve"> استفاده کرد.</w:t>
      </w:r>
    </w:p>
    <w:p w14:paraId="4BB77307" w14:textId="77777777" w:rsidR="00387621" w:rsidRPr="008D5210" w:rsidRDefault="00387621" w:rsidP="00387621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@DateVersion@1399-09-05   @Namefilestart@99.09.05.01@NamefileEnd@   @linkHrefStert@https://vebko.org/Downloads/Instructions/WhatsNew/Test-AMPro%2099.09.05.01/001_Test-AMPro%2099.09.05.01_001_fa.mp4@linkHrefEnd@</w:t>
      </w:r>
    </w:p>
    <w:p w14:paraId="4B033584" w14:textId="53CFB8A2" w:rsidR="00387621" w:rsidRPr="008D5210" w:rsidRDefault="00387621" w:rsidP="00387621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Transient</w:t>
      </w:r>
      <w:r w:rsidRPr="008D5210">
        <w:rPr>
          <w:rFonts w:hint="cs"/>
          <w:rtl/>
          <w:lang w:val="de-DE"/>
        </w:rPr>
        <w:t xml:space="preserve">، در </w:t>
      </w:r>
      <w:r w:rsidRPr="008D5210">
        <w:rPr>
          <w:lang w:val="de-DE"/>
        </w:rPr>
        <w:t>load</w:t>
      </w:r>
      <w:r w:rsidRPr="008D5210">
        <w:rPr>
          <w:rFonts w:hint="cs"/>
          <w:rtl/>
          <w:lang w:val="de-DE"/>
        </w:rPr>
        <w:t xml:space="preserve"> کردن یک فایل </w:t>
      </w:r>
      <w:r w:rsidRPr="008D5210">
        <w:rPr>
          <w:lang w:val="de-DE"/>
        </w:rPr>
        <w:t>comtrade</w:t>
      </w:r>
      <w:r w:rsidRPr="008D5210">
        <w:rPr>
          <w:rFonts w:hint="cs"/>
          <w:rtl/>
          <w:lang w:val="de-DE"/>
        </w:rPr>
        <w:t xml:space="preserve"> اگر خطای ولتاژی وجود داشته باشد با غیرفعال کردن ولتاژی‌ها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>، خطای ولتاژی نشان داده نخواهد شد.</w:t>
      </w:r>
    </w:p>
    <w:p w14:paraId="0D2B0307" w14:textId="62EAFDEF" w:rsidR="00387621" w:rsidRPr="008D5210" w:rsidRDefault="00387621" w:rsidP="00387621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اصلاح مقادیر </w:t>
      </w:r>
      <w:r w:rsidRPr="008D5210">
        <w:rPr>
          <w:lang w:val="de-DE"/>
        </w:rPr>
        <w:t>Threshold</w:t>
      </w:r>
      <w:r w:rsidRPr="008D5210">
        <w:rPr>
          <w:rFonts w:hint="cs"/>
          <w:rtl/>
          <w:lang w:val="de-DE"/>
        </w:rPr>
        <w:t xml:space="preserve"> باینری اینپوت ۹ و ۱۰.</w:t>
      </w:r>
    </w:p>
    <w:p w14:paraId="38095E3C" w14:textId="6C1CA6EB" w:rsidR="00387621" w:rsidRPr="008D5210" w:rsidRDefault="00387621" w:rsidP="00387621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Test Object</w:t>
      </w:r>
      <w:r w:rsidRPr="008D5210">
        <w:rPr>
          <w:rFonts w:hint="cs"/>
          <w:rtl/>
          <w:lang w:val="de-DE"/>
        </w:rPr>
        <w:t xml:space="preserve"> و در </w:t>
      </w:r>
      <w:r w:rsidRPr="008D5210">
        <w:rPr>
          <w:lang w:val="de-DE"/>
        </w:rPr>
        <w:t>Device</w:t>
      </w:r>
      <w:r w:rsidRPr="008D5210">
        <w:rPr>
          <w:rFonts w:hint="cs"/>
          <w:rtl/>
          <w:lang w:val="de-DE"/>
        </w:rPr>
        <w:t xml:space="preserve"> تمامی فیلدهای </w:t>
      </w:r>
      <w:r w:rsidRPr="008D5210">
        <w:rPr>
          <w:lang w:val="de-DE"/>
        </w:rPr>
        <w:t>Link to XRio</w:t>
      </w:r>
      <w:r w:rsidRPr="008D5210">
        <w:rPr>
          <w:rFonts w:hint="cs"/>
          <w:rtl/>
        </w:rPr>
        <w:t xml:space="preserve"> شده، قابل تغییر هستند.</w:t>
      </w:r>
    </w:p>
    <w:p w14:paraId="555029A1" w14:textId="41133D76" w:rsidR="00387621" w:rsidRPr="008D5210" w:rsidRDefault="00387621" w:rsidP="00387621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اضافه شدن سه مورد </w:t>
      </w:r>
      <w:r w:rsidRPr="008D5210">
        <w:rPr>
          <w:lang w:val="de-DE"/>
        </w:rPr>
        <w:t>IE1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IE(1)1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I sensitive</w:t>
      </w:r>
      <w:r w:rsidRPr="008D5210">
        <w:rPr>
          <w:rFonts w:hint="cs"/>
          <w:rtl/>
          <w:lang w:val="de-DE"/>
        </w:rPr>
        <w:t xml:space="preserve"> به ستون </w:t>
      </w:r>
      <w:r w:rsidRPr="008D5210">
        <w:rPr>
          <w:lang w:val="de-DE"/>
        </w:rPr>
        <w:t>Output Target</w:t>
      </w:r>
      <w:r w:rsidRPr="008D5210">
        <w:rPr>
          <w:rFonts w:hint="cs"/>
          <w:rtl/>
          <w:lang w:val="de-DE"/>
        </w:rPr>
        <w:t xml:space="preserve"> در قسمت </w:t>
      </w:r>
      <w:r w:rsidRPr="008D5210">
        <w:rPr>
          <w:lang w:val="de-DE"/>
        </w:rPr>
        <w:t>Current Output Signal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: بدین صورت که اگر تمام فازهای گروه جریانی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فعال باشند و </w:t>
      </w:r>
      <w:r w:rsidRPr="008D5210">
        <w:rPr>
          <w:lang w:val="de-DE"/>
        </w:rPr>
        <w:t>IE1</w:t>
      </w:r>
      <w:r w:rsidRPr="008D5210">
        <w:rPr>
          <w:rFonts w:hint="cs"/>
          <w:rtl/>
          <w:lang w:val="de-DE"/>
        </w:rPr>
        <w:t xml:space="preserve"> برای اولین فاز گروه جریانی </w:t>
      </w:r>
      <w:r w:rsidRPr="008D5210">
        <w:rPr>
          <w:lang w:val="de-DE"/>
        </w:rPr>
        <w:t>B</w:t>
      </w:r>
      <w:r w:rsidRPr="008D5210">
        <w:rPr>
          <w:rFonts w:hint="cs"/>
          <w:rtl/>
          <w:lang w:val="de-DE"/>
        </w:rPr>
        <w:t xml:space="preserve"> انتخاب شود در واقع مجموع تمام جریان‌های گروه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در این فاز نشان داده می‌شود.</w:t>
      </w:r>
    </w:p>
    <w:p w14:paraId="638DA059" w14:textId="77777777" w:rsidR="008557D2" w:rsidRPr="008D5210" w:rsidRDefault="008557D2" w:rsidP="008557D2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@DateVersion@1399-09-06   @Namefilestart@99.09.06.01@NamefileEnd@   @linkHrefStert@https://vebko.org/Downloads/Instructions/WhatsNew/Test-AMPro%2099.09.06.01/001_Test-AMPro%2099.09.06.01_001_fa.mp4@linkHrefEnd@</w:t>
      </w:r>
    </w:p>
    <w:p w14:paraId="433F5E70" w14:textId="1A29A2CC" w:rsidR="008557D2" w:rsidRPr="008D5210" w:rsidRDefault="008557D2" w:rsidP="008557D2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اضافه شدن مقادیر </w:t>
      </w:r>
      <w:r w:rsidRPr="008D5210">
        <w:rPr>
          <w:lang w:val="de-DE"/>
        </w:rPr>
        <w:t>min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max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Threshold</w:t>
      </w:r>
      <w:r w:rsidRPr="008D5210">
        <w:rPr>
          <w:rFonts w:hint="cs"/>
          <w:rtl/>
          <w:lang w:val="de-DE"/>
        </w:rPr>
        <w:t xml:space="preserve"> و همچنین </w:t>
      </w:r>
      <w:r w:rsidRPr="008D5210">
        <w:rPr>
          <w:lang w:val="de-DE"/>
        </w:rPr>
        <w:t>false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true</w:t>
      </w:r>
      <w:r w:rsidRPr="008D5210">
        <w:rPr>
          <w:rFonts w:hint="cs"/>
          <w:rtl/>
          <w:lang w:val="de-DE"/>
        </w:rPr>
        <w:t xml:space="preserve"> شدن مقادیر </w:t>
      </w:r>
      <w:r w:rsidRPr="008D5210">
        <w:rPr>
          <w:lang w:val="de-DE"/>
        </w:rPr>
        <w:t>Reverse</w:t>
      </w:r>
      <w:r w:rsidRPr="008D5210">
        <w:rPr>
          <w:rFonts w:hint="cs"/>
          <w:rtl/>
          <w:lang w:val="de-DE"/>
        </w:rPr>
        <w:t xml:space="preserve"> برای </w:t>
      </w:r>
      <w:r w:rsidRPr="008D5210">
        <w:rPr>
          <w:lang w:val="de-DE"/>
        </w:rPr>
        <w:t>binary input</w:t>
      </w:r>
      <w:r w:rsidRPr="008D5210">
        <w:rPr>
          <w:rFonts w:hint="cs"/>
          <w:rtl/>
          <w:lang w:val="de-DE"/>
        </w:rPr>
        <w:t>های 9 و 10.</w:t>
      </w:r>
    </w:p>
    <w:p w14:paraId="40F0EEB2" w14:textId="4A573829" w:rsidR="008557D2" w:rsidRPr="008D5210" w:rsidRDefault="008557D2" w:rsidP="008557D2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تغییر از حالت </w:t>
      </w:r>
      <w:r w:rsidRPr="008D5210">
        <w:rPr>
          <w:lang w:val="de-DE"/>
        </w:rPr>
        <w:t>All State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Current State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کل سیگنال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انتخاب شده در </w:t>
      </w:r>
      <w:r w:rsidRPr="008D5210">
        <w:rPr>
          <w:lang w:val="de-DE"/>
        </w:rPr>
        <w:t>Signal View</w:t>
      </w:r>
      <w:r w:rsidRPr="008D5210">
        <w:rPr>
          <w:rFonts w:hint="cs"/>
          <w:rtl/>
        </w:rPr>
        <w:t xml:space="preserve"> هایلایت می‌شود.</w:t>
      </w:r>
    </w:p>
    <w:p w14:paraId="4760853B" w14:textId="77777777" w:rsidR="00937FC0" w:rsidRPr="008D5210" w:rsidRDefault="00937FC0" w:rsidP="00937FC0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@DateVersion@1399-09-08   @Namefilestart@99.09.08.01@NamefileEnd@   @linkHrefStert@https://vebko.org/Downloads/Instructions/WhatsNew/Test-AMPro%2099.09.08.01/001_Test-AMPro%2099.09.08.01_001_fa.mp4@linkHrefEnd@</w:t>
      </w:r>
    </w:p>
    <w:p w14:paraId="19EF6B9D" w14:textId="223C7132" w:rsidR="00937FC0" w:rsidRPr="008D5210" w:rsidRDefault="00937FC0" w:rsidP="00937FC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بطور کلی اگر فرکانس در هر یک از جدول‌های موجود در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 صفر شود، زاویه هم صفر خواهد شد.</w:t>
      </w:r>
    </w:p>
    <w:p w14:paraId="4BBCE39D" w14:textId="03CF4D54" w:rsidR="00937FC0" w:rsidRPr="008D5210" w:rsidRDefault="00937FC0" w:rsidP="00937FC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اگر در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، گزینه‌ی </w:t>
      </w:r>
      <w:r w:rsidRPr="008D5210">
        <w:rPr>
          <w:lang w:val="de-DE"/>
        </w:rPr>
        <w:t>Rate Value per Second</w:t>
      </w:r>
      <w:r w:rsidRPr="008D5210">
        <w:rPr>
          <w:rFonts w:hint="cs"/>
          <w:rtl/>
          <w:lang w:val="de-DE"/>
        </w:rPr>
        <w:t xml:space="preserve"> انتخاب شود، مقادیر جدول </w:t>
      </w:r>
      <w:r w:rsidRPr="008D5210">
        <w:rPr>
          <w:lang w:val="de-DE"/>
        </w:rPr>
        <w:t>Step Values</w:t>
      </w:r>
      <w:r w:rsidRPr="008D5210">
        <w:rPr>
          <w:rFonts w:hint="cs"/>
          <w:rtl/>
          <w:lang w:val="de-DE"/>
        </w:rPr>
        <w:t xml:space="preserve"> برحسب ثانیه خواهد شد و با تغییر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 xml:space="preserve"> مقادیر به حالت اولیه خود بر خواهند گشت.</w:t>
      </w:r>
    </w:p>
    <w:p w14:paraId="74410A8A" w14:textId="0F1264C0" w:rsidR="00937FC0" w:rsidRPr="008D5210" w:rsidRDefault="00937FC0" w:rsidP="00937FC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اضافه شدن گزینه‌ی </w:t>
      </w:r>
      <w:r w:rsidRPr="008D5210">
        <w:rPr>
          <w:lang w:val="de-DE"/>
        </w:rPr>
        <w:t>Reset Values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>.</w:t>
      </w:r>
    </w:p>
    <w:p w14:paraId="367F91A4" w14:textId="77777777" w:rsidR="007001E9" w:rsidRPr="008D5210" w:rsidRDefault="007001E9" w:rsidP="007001E9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@DateVersion@1399-09-12   @Namefilestart@99.09.12.01@NamefileEnd@   @linkHrefStert@https://vebko.org/Downloads/Instructions/WhatsNew/Test-AMPro%2099.09.12.01/001_Test-AMPro%2099.09.12.01_001_fa.mp4@linkHrefEnd@</w:t>
      </w:r>
    </w:p>
    <w:p w14:paraId="23F23DD3" w14:textId="4FAFC3C9" w:rsidR="007001E9" w:rsidRPr="008D5210" w:rsidRDefault="007001E9" w:rsidP="007001E9">
      <w:pPr>
        <w:pStyle w:val="AAA-MatnAsli"/>
      </w:pPr>
      <w:r w:rsidRPr="008D5210">
        <w:rPr>
          <w:rFonts w:hint="cs"/>
          <w:rtl/>
          <w:lang w:val="de-DE"/>
        </w:rPr>
        <w:t xml:space="preserve">در </w:t>
      </w:r>
      <w:r w:rsidRPr="008D5210">
        <w:t>Step Ramp</w:t>
      </w:r>
      <w:r w:rsidRPr="008D5210">
        <w:rPr>
          <w:rFonts w:hint="cs"/>
          <w:rtl/>
          <w:lang w:val="de-DE"/>
        </w:rPr>
        <w:t xml:space="preserve"> و در جدول </w:t>
      </w:r>
      <w:r w:rsidRPr="008D5210">
        <w:t>Start Values</w:t>
      </w:r>
      <w:r w:rsidRPr="008D5210">
        <w:rPr>
          <w:rFonts w:hint="cs"/>
          <w:rtl/>
          <w:lang w:val="de-DE"/>
        </w:rPr>
        <w:t xml:space="preserve">، فرکانس </w:t>
      </w:r>
      <w:r w:rsidRPr="008D5210">
        <w:t>Link to Frequency</w:t>
      </w:r>
      <w:r w:rsidRPr="008D5210">
        <w:rPr>
          <w:rFonts w:hint="cs"/>
          <w:rtl/>
          <w:lang w:val="de-DE"/>
        </w:rPr>
        <w:t xml:space="preserve"> است، با تغییر فرکانس در جدول </w:t>
      </w:r>
      <w:r w:rsidRPr="008D5210">
        <w:t>Step Values</w:t>
      </w:r>
      <w:r w:rsidRPr="008D5210">
        <w:rPr>
          <w:rFonts w:hint="cs"/>
          <w:rtl/>
          <w:lang w:val="de-DE"/>
        </w:rPr>
        <w:t xml:space="preserve"> و همچنین با کلیک راست و تغییر </w:t>
      </w:r>
      <w:r w:rsidRPr="008D5210">
        <w:t>DC</w:t>
      </w:r>
      <w:r w:rsidRPr="008D5210">
        <w:rPr>
          <w:rFonts w:hint="cs"/>
          <w:rtl/>
        </w:rPr>
        <w:t xml:space="preserve"> و </w:t>
      </w:r>
      <w:r w:rsidRPr="008D5210">
        <w:t>Nominal Values</w:t>
      </w:r>
      <w:r w:rsidRPr="008D5210">
        <w:rPr>
          <w:rFonts w:hint="cs"/>
          <w:rtl/>
          <w:lang w:val="de-DE"/>
        </w:rPr>
        <w:t xml:space="preserve"> مقادیر ستون </w:t>
      </w:r>
      <w:r w:rsidRPr="008D5210">
        <w:t>Frequency</w:t>
      </w:r>
      <w:r w:rsidRPr="008D5210">
        <w:rPr>
          <w:rFonts w:hint="cs"/>
          <w:rtl/>
          <w:lang w:val="de-DE"/>
        </w:rPr>
        <w:t xml:space="preserve"> لینک می‌مانند.</w:t>
      </w:r>
    </w:p>
    <w:p w14:paraId="5A448611" w14:textId="42D651E7" w:rsidR="007001E9" w:rsidRPr="008D5210" w:rsidRDefault="007001E9" w:rsidP="007001E9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بهینه شدن محاسبات در </w:t>
      </w:r>
      <w:r w:rsidRPr="008D5210">
        <w:rPr>
          <w:lang w:val="de-DE"/>
        </w:rPr>
        <w:t>Step Ramp</w:t>
      </w:r>
      <w:r w:rsidRPr="008D5210">
        <w:rPr>
          <w:rFonts w:hint="cs"/>
          <w:rtl/>
          <w:lang w:val="de-DE"/>
        </w:rPr>
        <w:t xml:space="preserve"> در حالتی که تیک گزینه‌ی </w:t>
      </w:r>
      <w:r w:rsidRPr="008D5210">
        <w:rPr>
          <w:lang w:val="de-DE"/>
        </w:rPr>
        <w:t>Con. in Ferq Step</w:t>
      </w:r>
      <w:r w:rsidRPr="008D5210">
        <w:rPr>
          <w:rFonts w:hint="cs"/>
          <w:rtl/>
          <w:lang w:val="de-DE"/>
        </w:rPr>
        <w:t xml:space="preserve"> زده شده باشد.</w:t>
      </w:r>
    </w:p>
    <w:p w14:paraId="02CEFE66" w14:textId="3310E236" w:rsidR="007001E9" w:rsidRPr="008D5210" w:rsidRDefault="007001E9" w:rsidP="007001E9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انتخاب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Impedance View</w:t>
      </w:r>
      <w:r w:rsidRPr="008D5210">
        <w:rPr>
          <w:rFonts w:hint="cs"/>
          <w:rtl/>
          <w:lang w:val="de-DE"/>
        </w:rPr>
        <w:t xml:space="preserve"> با کلیک در ناحیه </w:t>
      </w:r>
      <w:r w:rsidRPr="008D5210">
        <w:rPr>
          <w:lang w:val="de-DE"/>
        </w:rPr>
        <w:t>no trip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magnetic cursor</w:t>
      </w:r>
      <w:r w:rsidRPr="008D5210">
        <w:rPr>
          <w:rFonts w:hint="cs"/>
          <w:rtl/>
          <w:lang w:val="de-DE"/>
        </w:rPr>
        <w:t xml:space="preserve"> به بالای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 رفته و محو نمی‌شود.</w:t>
      </w:r>
    </w:p>
    <w:p w14:paraId="4389C692" w14:textId="29C2FC8C" w:rsidR="007001E9" w:rsidRPr="008D5210" w:rsidRDefault="007001E9" w:rsidP="007001E9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تغییر مقدار جریان در قسمت </w:t>
      </w:r>
      <w:r w:rsidRPr="008D5210">
        <w:rPr>
          <w:lang w:val="de-DE"/>
        </w:rPr>
        <w:t>Analog Output Channels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magnetic cursor</w:t>
      </w:r>
      <w:r w:rsidRPr="008D5210">
        <w:rPr>
          <w:rFonts w:hint="cs"/>
          <w:rtl/>
          <w:lang w:val="de-DE"/>
        </w:rPr>
        <w:t xml:space="preserve"> روی محور جریان جابجا می‌شود.</w:t>
      </w:r>
    </w:p>
    <w:p w14:paraId="198A14BD" w14:textId="77777777" w:rsidR="00115E30" w:rsidRPr="008D5210" w:rsidRDefault="00115E30" w:rsidP="00115E30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@DateVersion@1399-09-25   @Namefilestart@99.09.25.01@NamefileEnd@   @linkHrefStert@https://vebko.org/Downloads/Instructions/WhatsNew/Test-AMPro%2099.09.25.01/001_Test-AMPro%2099.09.25.01_001_fa.mp4@linkHrefEnd@</w:t>
      </w:r>
    </w:p>
    <w:p w14:paraId="48D88D13" w14:textId="385F52EA" w:rsidR="00115E30" w:rsidRPr="008D5210" w:rsidRDefault="00115E30" w:rsidP="00115E30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صفحه‌ی </w:t>
      </w:r>
      <w:r w:rsidRPr="008D5210">
        <w:t>Hardware Configuration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در زبانه‌ی </w:t>
      </w:r>
      <w:r w:rsidRPr="008D5210">
        <w:t>Binary / Analog Input</w:t>
      </w:r>
      <w:r w:rsidRPr="008D5210">
        <w:rPr>
          <w:rFonts w:hint="cs"/>
          <w:rtl/>
        </w:rPr>
        <w:t xml:space="preserve"> با تغییر ستون </w:t>
      </w:r>
      <w:r w:rsidRPr="008D5210">
        <w:t>Show Result</w:t>
      </w:r>
      <w:r w:rsidRPr="008D5210">
        <w:rPr>
          <w:rFonts w:hint="cs"/>
          <w:rtl/>
          <w:lang w:val="de-DE"/>
        </w:rPr>
        <w:t xml:space="preserve"> از </w:t>
      </w:r>
      <w:r w:rsidRPr="008D5210">
        <w:t>True</w:t>
      </w:r>
      <w:r w:rsidRPr="008D5210">
        <w:rPr>
          <w:rFonts w:hint="cs"/>
          <w:rtl/>
          <w:lang w:val="de-DE"/>
        </w:rPr>
        <w:t xml:space="preserve"> به </w:t>
      </w:r>
      <w:r w:rsidRPr="008D5210">
        <w:t>False</w:t>
      </w:r>
      <w:r w:rsidRPr="008D5210">
        <w:rPr>
          <w:rFonts w:hint="cs"/>
          <w:rtl/>
          <w:lang w:val="de-DE"/>
        </w:rPr>
        <w:t xml:space="preserve"> ، توضیحات ستون </w:t>
      </w:r>
      <w:r w:rsidRPr="008D5210">
        <w:t>Description</w:t>
      </w:r>
      <w:r w:rsidRPr="008D5210">
        <w:rPr>
          <w:rFonts w:hint="cs"/>
          <w:rtl/>
        </w:rPr>
        <w:t xml:space="preserve"> پاک خواهند شد.</w:t>
      </w:r>
    </w:p>
    <w:p w14:paraId="277D19A9" w14:textId="3BFC9C7F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عملکرد </w:t>
      </w:r>
      <w:r w:rsidRPr="008D5210">
        <w:rPr>
          <w:rFonts w:hint="cs"/>
          <w:rtl/>
          <w:lang w:val="de-DE"/>
        </w:rPr>
        <w:t xml:space="preserve">کلیدهای </w:t>
      </w:r>
      <w:r w:rsidRPr="008D5210">
        <w:rPr>
          <w:lang w:val="de-DE"/>
        </w:rPr>
        <w:t>Step up and Down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 xml:space="preserve"> و زمانی که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روی حالت </w:t>
      </w:r>
      <w:r w:rsidRPr="008D5210">
        <w:rPr>
          <w:lang w:val="de-DE"/>
        </w:rPr>
        <w:t>Overcurrent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Differential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>قرار داده شده باشند، اصلاح شده اند.</w:t>
      </w:r>
    </w:p>
    <w:p w14:paraId="69F8E1EC" w14:textId="650C8488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</w:rPr>
        <w:t xml:space="preserve">در حالت </w:t>
      </w:r>
      <w:r w:rsidRPr="008D5210">
        <w:rPr>
          <w:lang w:val="de-DE"/>
        </w:rPr>
        <w:t>Quick</w:t>
      </w:r>
      <w:r w:rsidRPr="008D5210">
        <w:rPr>
          <w:rFonts w:hint="cs"/>
          <w:rtl/>
          <w:lang w:val="de-DE"/>
        </w:rPr>
        <w:t xml:space="preserve"> با کلیک روی </w:t>
      </w:r>
      <w:r w:rsidRPr="008D5210">
        <w:rPr>
          <w:lang w:val="de-DE"/>
        </w:rPr>
        <w:t>step up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step down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Characteristic View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magnetic cursor</w:t>
      </w:r>
      <w:r w:rsidRPr="008D5210">
        <w:rPr>
          <w:rFonts w:hint="cs"/>
          <w:rtl/>
          <w:lang w:val="de-DE"/>
        </w:rPr>
        <w:t xml:space="preserve"> جا به جا می‌شود.</w:t>
      </w:r>
    </w:p>
    <w:p w14:paraId="0E39C412" w14:textId="24F6CC0A" w:rsidR="00115E30" w:rsidRPr="008D5210" w:rsidRDefault="00115E30" w:rsidP="00115E30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اضافه شدن گزینه‌ی </w:t>
      </w:r>
      <w:r w:rsidRPr="008D5210">
        <w:rPr>
          <w:lang w:val="de-DE"/>
        </w:rPr>
        <w:t>Link Magnitudes</w:t>
      </w:r>
      <w:r w:rsidRPr="008D5210">
        <w:rPr>
          <w:rFonts w:hint="cs"/>
          <w:rtl/>
          <w:lang w:val="de-DE"/>
        </w:rPr>
        <w:t xml:space="preserve"> به </w:t>
      </w:r>
      <w:r w:rsidRPr="008D5210">
        <w:rPr>
          <w:rFonts w:hint="cs"/>
          <w:rtl/>
        </w:rPr>
        <w:t xml:space="preserve">گزینه‌های موجود در کلیک راست </w:t>
      </w:r>
      <w:r w:rsidRPr="008D5210">
        <w:rPr>
          <w:rFonts w:hint="cs"/>
          <w:rtl/>
          <w:lang w:val="de-DE"/>
        </w:rPr>
        <w:t xml:space="preserve">ستون </w:t>
      </w:r>
      <w:r w:rsidRPr="008D5210">
        <w:rPr>
          <w:lang w:val="de-DE"/>
        </w:rPr>
        <w:t>Magnitude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Vector View</w:t>
      </w:r>
      <w:r w:rsidRPr="008D5210">
        <w:rPr>
          <w:rFonts w:hint="cs"/>
          <w:rtl/>
        </w:rPr>
        <w:t>.</w:t>
      </w:r>
    </w:p>
    <w:p w14:paraId="37C6D854" w14:textId="2AFE6331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برای چرخش و جابجایی در فازها گزینه </w:t>
      </w:r>
      <w:r w:rsidRPr="008D5210">
        <w:rPr>
          <w:lang w:val="de-DE"/>
        </w:rPr>
        <w:t>L1 L2 L3</w:t>
      </w:r>
      <w:r w:rsidRPr="008D5210">
        <w:sym w:font="Wingdings" w:char="F0E0"/>
      </w:r>
      <w:r w:rsidRPr="008D5210">
        <w:rPr>
          <w:lang w:val="de-DE"/>
        </w:rPr>
        <w:t>L3 L1 L2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به کلیک راست های ستون‌های </w:t>
      </w:r>
      <w:r w:rsidRPr="008D5210">
        <w:rPr>
          <w:lang w:val="de-DE"/>
        </w:rPr>
        <w:t>Phase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Magnitude</w:t>
      </w:r>
      <w:r w:rsidRPr="008D5210">
        <w:rPr>
          <w:rFonts w:hint="cs"/>
          <w:rtl/>
          <w:lang w:val="de-DE"/>
        </w:rPr>
        <w:t xml:space="preserve"> اضافه شده است. همچنین این گزینه زمانی فعال است که تمامی خروجی‌های ولتاژی و جریانی فعال و </w:t>
      </w:r>
      <w:r w:rsidRPr="008D5210">
        <w:rPr>
          <w:lang w:val="de-DE"/>
        </w:rPr>
        <w:t>AC</w:t>
      </w:r>
      <w:r w:rsidRPr="008D5210">
        <w:rPr>
          <w:rFonts w:hint="cs"/>
          <w:rtl/>
          <w:lang w:val="de-DE"/>
        </w:rPr>
        <w:t xml:space="preserve"> باشند.</w:t>
      </w:r>
    </w:p>
    <w:p w14:paraId="13912FE2" w14:textId="7C30142E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کلیک روی گزینه‌ی </w:t>
      </w:r>
      <w:r w:rsidRPr="008D5210">
        <w:rPr>
          <w:lang w:val="de-DE"/>
        </w:rPr>
        <w:t>Link Angles (Equals)</w:t>
      </w:r>
      <w:r w:rsidRPr="008D5210">
        <w:rPr>
          <w:rFonts w:hint="cs"/>
          <w:rtl/>
          <w:lang w:val="de-DE"/>
        </w:rPr>
        <w:t xml:space="preserve"> در ستون </w:t>
      </w:r>
      <w:r w:rsidRPr="008D5210">
        <w:rPr>
          <w:lang w:val="de-DE"/>
        </w:rPr>
        <w:t>Phase</w:t>
      </w:r>
      <w:r w:rsidRPr="008D5210">
        <w:rPr>
          <w:rFonts w:hint="cs"/>
          <w:rtl/>
          <w:lang w:val="de-DE"/>
        </w:rPr>
        <w:t xml:space="preserve"> تمامی فازها یکسان می‌شوند و با کلیک روی گزینه‌ی </w:t>
      </w:r>
      <w:r w:rsidRPr="008D5210">
        <w:rPr>
          <w:lang w:val="de-DE"/>
        </w:rPr>
        <w:t>Link Angles (Balance)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این گزینه</w:t>
      </w:r>
      <w:r w:rsidRPr="008D5210">
        <w:rPr>
          <w:rFonts w:hint="cs"/>
          <w:rtl/>
        </w:rPr>
        <w:t xml:space="preserve"> غیرفعال می‌شود.</w:t>
      </w:r>
    </w:p>
    <w:p w14:paraId="62E0BCAC" w14:textId="2C4551CA" w:rsidR="00115E30" w:rsidRPr="008D5210" w:rsidRDefault="00115E30" w:rsidP="00115E30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اگر فرکانس را صفر وارد کرده باشید، با کلیک روی ستون </w:t>
      </w:r>
      <w:r w:rsidRPr="008D5210">
        <w:rPr>
          <w:lang w:val="de-DE"/>
        </w:rPr>
        <w:t>Phase</w:t>
      </w:r>
      <w:r w:rsidRPr="008D5210">
        <w:rPr>
          <w:rFonts w:hint="cs"/>
          <w:rtl/>
          <w:lang w:val="de-DE"/>
        </w:rPr>
        <w:t xml:space="preserve"> ،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برخی از گزینه‌ها نمایش داده نمی‌شوند. همچنین اگر سیگنال </w:t>
      </w:r>
      <w:r w:rsidRPr="008D5210">
        <w:rPr>
          <w:lang w:val="de-DE"/>
        </w:rPr>
        <w:t>DC</w:t>
      </w:r>
      <w:r w:rsidRPr="008D5210">
        <w:rPr>
          <w:rFonts w:hint="cs"/>
          <w:rtl/>
          <w:lang w:val="de-DE"/>
        </w:rPr>
        <w:t xml:space="preserve"> باشد، در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 با کلیک راست روی ستون </w:t>
      </w:r>
      <w:r w:rsidRPr="008D5210">
        <w:rPr>
          <w:lang w:val="de-DE"/>
        </w:rPr>
        <w:t>Phase</w:t>
      </w:r>
      <w:r w:rsidRPr="008D5210">
        <w:rPr>
          <w:rFonts w:hint="cs"/>
          <w:rtl/>
          <w:lang w:val="de-DE"/>
        </w:rPr>
        <w:t xml:space="preserve"> فقط گزینه‌های </w:t>
      </w:r>
      <w:r w:rsidRPr="008D5210">
        <w:rPr>
          <w:lang w:val="de-DE"/>
        </w:rPr>
        <w:t>Link to XRio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Remove Link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Go to Linked Value</w:t>
      </w:r>
      <w:r w:rsidRPr="008D5210">
        <w:rPr>
          <w:rFonts w:hint="cs"/>
          <w:rtl/>
          <w:lang w:val="de-DE"/>
        </w:rPr>
        <w:t xml:space="preserve"> وجود خواهند داشت.</w:t>
      </w:r>
    </w:p>
    <w:p w14:paraId="25D0CFC1" w14:textId="5B83308E" w:rsidR="00115E30" w:rsidRPr="008D5210" w:rsidRDefault="00115E30" w:rsidP="00115E30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اضافه شدن گزینه‌ی </w:t>
      </w:r>
      <w:r w:rsidRPr="008D5210">
        <w:rPr>
          <w:lang w:val="es-ES"/>
        </w:rPr>
        <w:t>Go to Linked Value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es-ES"/>
        </w:rPr>
        <w:t>Vector View</w:t>
      </w:r>
      <w:r w:rsidRPr="008D5210">
        <w:rPr>
          <w:rFonts w:hint="cs"/>
          <w:rtl/>
        </w:rPr>
        <w:t>.</w:t>
      </w:r>
    </w:p>
    <w:p w14:paraId="7139AC73" w14:textId="7A5F79F0" w:rsidR="00115E30" w:rsidRPr="008D5210" w:rsidRDefault="00115E30" w:rsidP="00115E30">
      <w:pPr>
        <w:pStyle w:val="AAA-MatnAsli"/>
        <w:rPr>
          <w:rtl/>
          <w:lang w:val="de-DE"/>
        </w:rPr>
      </w:pPr>
      <w:r w:rsidRPr="008D5210">
        <w:rPr>
          <w:rFonts w:hint="cs"/>
          <w:rtl/>
        </w:rPr>
        <w:t>برطرف شدن ایراد</w:t>
      </w:r>
      <w:r w:rsidRPr="008D5210">
        <w:rPr>
          <w:rFonts w:hint="cs"/>
          <w:rtl/>
          <w:lang w:val="de-DE"/>
        </w:rPr>
        <w:t xml:space="preserve"> گزینه‌ی </w:t>
      </w:r>
      <w:r w:rsidRPr="008D5210">
        <w:rPr>
          <w:lang w:val="es-ES"/>
        </w:rPr>
        <w:t>Show/Hide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es-ES"/>
        </w:rPr>
        <w:t>Vector View</w:t>
      </w:r>
      <w:r w:rsidRPr="008D5210">
        <w:rPr>
          <w:rFonts w:hint="cs"/>
          <w:rtl/>
        </w:rPr>
        <w:t>.</w:t>
      </w:r>
    </w:p>
    <w:p w14:paraId="375BAF6A" w14:textId="52EA9D90" w:rsidR="00115E30" w:rsidRPr="008D5210" w:rsidRDefault="00115E30" w:rsidP="00115E30">
      <w:pPr>
        <w:pStyle w:val="AAA-MatnAsli"/>
        <w:rPr>
          <w:lang w:val="es-ES"/>
        </w:rPr>
      </w:pPr>
      <w:r w:rsidRPr="008D5210">
        <w:rPr>
          <w:rFonts w:hint="cs"/>
          <w:rtl/>
        </w:rPr>
        <w:t xml:space="preserve">با زدن </w:t>
      </w:r>
      <w:r w:rsidRPr="008D5210">
        <w:rPr>
          <w:lang w:val="es-ES"/>
        </w:rPr>
        <w:t>Copy to Clipboard</w:t>
      </w:r>
      <w:r w:rsidRPr="008D5210">
        <w:rPr>
          <w:rFonts w:hint="cs"/>
          <w:rtl/>
          <w:lang w:val="de-DE"/>
        </w:rPr>
        <w:t xml:space="preserve"> مثلاً در پنجره‌ی </w:t>
      </w:r>
      <w:r w:rsidRPr="008D5210">
        <w:rPr>
          <w:lang w:val="es-ES"/>
        </w:rPr>
        <w:t>Vector View</w:t>
      </w:r>
      <w:r w:rsidRPr="008D5210">
        <w:rPr>
          <w:rFonts w:hint="cs"/>
          <w:rtl/>
          <w:lang w:val="de-DE"/>
        </w:rPr>
        <w:t xml:space="preserve"> روم </w:t>
      </w:r>
      <w:r w:rsidRPr="008D5210">
        <w:rPr>
          <w:lang w:val="es-ES"/>
        </w:rPr>
        <w:t>AMT Differential</w:t>
      </w:r>
      <w:r w:rsidRPr="008D5210">
        <w:rPr>
          <w:rFonts w:hint="cs"/>
          <w:rtl/>
          <w:lang w:val="de-DE"/>
        </w:rPr>
        <w:t xml:space="preserve">، مقادیر با استفاده از گزینه‌ی </w:t>
      </w:r>
      <w:r w:rsidRPr="008D5210">
        <w:rPr>
          <w:lang w:val="es-ES"/>
        </w:rPr>
        <w:t>Paste from Vector View Clipboard</w:t>
      </w:r>
      <w:r w:rsidRPr="008D5210">
        <w:rPr>
          <w:rFonts w:hint="cs"/>
          <w:rtl/>
          <w:lang w:val="de-DE"/>
        </w:rPr>
        <w:t xml:space="preserve"> در کلیک راست روی </w:t>
      </w:r>
      <w:r w:rsidRPr="008D5210">
        <w:rPr>
          <w:lang w:val="es-ES"/>
        </w:rPr>
        <w:t>Table View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es-ES"/>
        </w:rPr>
        <w:t>AMT Sequencer</w:t>
      </w:r>
      <w:r w:rsidRPr="008D5210">
        <w:rPr>
          <w:rFonts w:hint="cs"/>
          <w:rtl/>
          <w:lang w:val="de-DE"/>
        </w:rPr>
        <w:t xml:space="preserve"> به جدول اضافه می‌شود.</w:t>
      </w:r>
    </w:p>
    <w:p w14:paraId="5E25BC43" w14:textId="0DAB7F52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Measurment View</w:t>
      </w:r>
      <w:r w:rsidRPr="008D5210">
        <w:rPr>
          <w:rFonts w:hint="cs"/>
          <w:rtl/>
          <w:lang w:val="de-DE"/>
        </w:rPr>
        <w:t xml:space="preserve"> در تمامی زبانه‌ها، گزینه‌های کلیک راست فعال هستند. برای هر یک از زبانه‌ها به طور اختصاصی گزینه‌ی </w:t>
      </w:r>
      <w:r w:rsidRPr="008D5210">
        <w:rPr>
          <w:lang w:val="de-DE"/>
        </w:rPr>
        <w:t>Show/Hide</w:t>
      </w:r>
      <w:r w:rsidRPr="008D5210">
        <w:rPr>
          <w:rFonts w:hint="cs"/>
          <w:rtl/>
          <w:lang w:val="de-DE"/>
        </w:rPr>
        <w:t xml:space="preserve"> ایجاد شده است.</w:t>
      </w:r>
    </w:p>
    <w:p w14:paraId="58DF6C49" w14:textId="3BD5D7EF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هنگامی که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 روی حالت </w:t>
      </w:r>
      <w:r w:rsidRPr="008D5210">
        <w:rPr>
          <w:lang w:val="de-DE"/>
        </w:rPr>
        <w:t>Power</w:t>
      </w:r>
      <w:r w:rsidRPr="008D5210">
        <w:rPr>
          <w:rFonts w:hint="cs"/>
          <w:rtl/>
          <w:lang w:val="de-DE"/>
        </w:rPr>
        <w:t xml:space="preserve"> قرار گرفته باشد، برای پارامترهای توان اکتیو، توان راکتیو و توان ظاهری گزینه‌های </w:t>
      </w:r>
      <w:r w:rsidRPr="008D5210">
        <w:rPr>
          <w:lang w:val="de-DE"/>
        </w:rPr>
        <w:t>Link to Magnitude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Equal to Magnitude</w:t>
      </w:r>
      <w:r w:rsidRPr="008D5210">
        <w:rPr>
          <w:rFonts w:hint="cs"/>
          <w:rtl/>
          <w:lang w:val="de-DE"/>
        </w:rPr>
        <w:t xml:space="preserve"> فعال می‌شوند.</w:t>
      </w:r>
    </w:p>
    <w:p w14:paraId="6AAE0F22" w14:textId="074036BF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با کلیک راست روی هر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،با استفاده از گزینه‌ی </w:t>
      </w:r>
      <w:r w:rsidRPr="008D5210">
        <w:rPr>
          <w:lang w:val="de-DE"/>
        </w:rPr>
        <w:t>Delete</w:t>
      </w:r>
      <w:r w:rsidRPr="008D5210">
        <w:rPr>
          <w:rFonts w:hint="cs"/>
          <w:rtl/>
          <w:lang w:val="de-DE"/>
        </w:rPr>
        <w:t xml:space="preserve"> می‌توان آن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را حذف کرد. با کلیک روی این گزینه همان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پاک شده و با کلیک روی </w:t>
      </w:r>
      <w:r w:rsidRPr="008D5210">
        <w:rPr>
          <w:lang w:val="de-DE"/>
        </w:rPr>
        <w:t>Marked State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Unmarked State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انتخاب شده یا انتخاب نشده پاک خواهند شد.   </w:t>
      </w:r>
    </w:p>
    <w:p w14:paraId="04B5E1E6" w14:textId="4580FB94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Table View</w:t>
      </w:r>
      <w:r w:rsidRPr="008D5210">
        <w:rPr>
          <w:rFonts w:hint="cs"/>
          <w:rtl/>
        </w:rPr>
        <w:t xml:space="preserve">، </w:t>
      </w:r>
      <w:r w:rsidRPr="008D5210">
        <w:rPr>
          <w:rFonts w:hint="cs"/>
          <w:rtl/>
          <w:lang w:val="de-DE"/>
        </w:rPr>
        <w:t xml:space="preserve">با انتخاب گزینه </w:t>
      </w:r>
      <w:r w:rsidRPr="008D5210">
        <w:rPr>
          <w:lang w:val="de-DE"/>
        </w:rPr>
        <w:t>Append</w:t>
      </w:r>
      <w:r w:rsidRPr="008D5210">
        <w:rPr>
          <w:rFonts w:hint="cs"/>
          <w:rtl/>
          <w:lang w:val="de-DE"/>
        </w:rPr>
        <w:t xml:space="preserve"> روی هر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که باشید، آن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به انتهای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 اضافه می‌شود. </w:t>
      </w:r>
      <w:r w:rsidRPr="008D5210">
        <w:rPr>
          <w:rFonts w:hint="cs"/>
          <w:rtl/>
        </w:rPr>
        <w:t xml:space="preserve">گزینه‌ی دیگری </w:t>
      </w:r>
      <w:r w:rsidRPr="008D5210">
        <w:rPr>
          <w:rFonts w:hint="cs"/>
          <w:rtl/>
          <w:lang w:val="de-DE"/>
        </w:rPr>
        <w:t xml:space="preserve">به نام </w:t>
      </w:r>
      <w:r w:rsidRPr="008D5210">
        <w:rPr>
          <w:lang w:val="de-DE"/>
        </w:rPr>
        <w:t>Default State</w:t>
      </w:r>
      <w:r w:rsidRPr="008D5210">
        <w:rPr>
          <w:rFonts w:hint="cs"/>
          <w:rtl/>
          <w:lang w:val="de-DE"/>
        </w:rPr>
        <w:t xml:space="preserve"> وجود دارد که با انتخاب آن، آخرین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 با مقادیر </w:t>
      </w:r>
      <w:r w:rsidRPr="008D5210">
        <w:rPr>
          <w:lang w:val="de-DE"/>
        </w:rPr>
        <w:t>default</w:t>
      </w:r>
      <w:r w:rsidRPr="008D5210">
        <w:rPr>
          <w:rFonts w:hint="cs"/>
          <w:rtl/>
          <w:lang w:val="de-DE"/>
        </w:rPr>
        <w:t xml:space="preserve"> ایجاد می‌شود. همچنین آیکون این گزینه به نوار ابزار اضافه شده است.</w:t>
      </w:r>
    </w:p>
    <w:p w14:paraId="4273E149" w14:textId="00402D78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lang w:val="de-DE"/>
        </w:rPr>
        <w:t>Default State</w:t>
      </w:r>
      <w:r w:rsidRPr="008D5210">
        <w:rPr>
          <w:rFonts w:hint="cs"/>
          <w:rtl/>
        </w:rPr>
        <w:t xml:space="preserve"> به گزینه‌های </w:t>
      </w:r>
      <w:r w:rsidRPr="008D5210">
        <w:rPr>
          <w:lang w:val="de-DE"/>
        </w:rPr>
        <w:t>Insert Before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Insert After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موجود در کلیک  راست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>ها اضافه شده است.</w:t>
      </w:r>
    </w:p>
    <w:p w14:paraId="4096C444" w14:textId="391CF9C2" w:rsidR="00115E30" w:rsidRPr="008D5210" w:rsidRDefault="00115E30" w:rsidP="00115E3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</w:t>
      </w:r>
      <w:r w:rsidRPr="008D5210">
        <w:rPr>
          <w:lang w:val="de-DE"/>
        </w:rPr>
        <w:t>Data Table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در </w:t>
      </w:r>
      <w:r w:rsidRPr="008D5210">
        <w:rPr>
          <w:lang w:val="de-DE"/>
        </w:rPr>
        <w:t>Signal View</w:t>
      </w:r>
      <w:r w:rsidRPr="008D5210">
        <w:rPr>
          <w:rFonts w:hint="cs"/>
          <w:rtl/>
          <w:lang w:val="de-DE"/>
        </w:rPr>
        <w:t xml:space="preserve"> فعال باشد</w:t>
      </w:r>
      <w:r w:rsidRPr="008D5210">
        <w:rPr>
          <w:rFonts w:hint="cs"/>
          <w:rtl/>
        </w:rPr>
        <w:t xml:space="preserve">، با انتخاب یکی از گزینه‌های فیلد کشویی </w:t>
      </w:r>
      <w:r w:rsidRPr="008D5210">
        <w:t>Signal</w:t>
      </w:r>
      <w:r w:rsidRPr="008D5210">
        <w:rPr>
          <w:rFonts w:hint="cs"/>
          <w:rtl/>
        </w:rPr>
        <w:t xml:space="preserve"> که در </w:t>
      </w:r>
      <w:r w:rsidRPr="008D5210">
        <w:rPr>
          <w:lang w:val="de-DE"/>
        </w:rPr>
        <w:t>Settings</w:t>
      </w:r>
      <w:r w:rsidRPr="008D5210">
        <w:rPr>
          <w:rFonts w:hint="cs"/>
          <w:rtl/>
          <w:lang w:val="de-DE"/>
        </w:rPr>
        <w:t xml:space="preserve"> تیک آن زده نشده، با جابجا کردن </w:t>
      </w:r>
      <w:r w:rsidRPr="008D5210">
        <w:rPr>
          <w:lang w:val="de-DE"/>
        </w:rPr>
        <w:t>cursor</w:t>
      </w:r>
      <w:r w:rsidRPr="008D5210">
        <w:rPr>
          <w:rFonts w:hint="cs"/>
          <w:rtl/>
          <w:lang w:val="de-DE"/>
        </w:rPr>
        <w:t xml:space="preserve"> و یا نوشتن زمان در جدول، مقدار سیگنال انتخاب نشده نمایش داده می‌شود.</w:t>
      </w:r>
    </w:p>
    <w:p w14:paraId="640E4327" w14:textId="15C9CD75" w:rsidR="00115E30" w:rsidRPr="008D5210" w:rsidRDefault="00115E30" w:rsidP="00115E30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اگر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روی حالت </w:t>
      </w:r>
      <w:r w:rsidRPr="008D5210">
        <w:rPr>
          <w:lang w:val="de-DE"/>
        </w:rPr>
        <w:t>Harmonic</w:t>
      </w:r>
      <w:r w:rsidRPr="008D5210">
        <w:rPr>
          <w:rFonts w:hint="cs"/>
          <w:rtl/>
          <w:lang w:val="de-DE"/>
        </w:rPr>
        <w:t xml:space="preserve"> باشد، با فعال و غیرفعال کردن گروه‌های جریانی یا ولتاژی، مقدار صفر برای آن‌ها در جداول </w:t>
      </w:r>
      <w:r w:rsidRPr="008D5210">
        <w:rPr>
          <w:lang w:val="de-DE"/>
        </w:rPr>
        <w:t>Free-Order Harmonic #1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Free-Order Harmonic #2</w:t>
      </w:r>
      <w:r w:rsidRPr="008D5210">
        <w:rPr>
          <w:rFonts w:hint="cs"/>
          <w:rtl/>
        </w:rPr>
        <w:t xml:space="preserve"> بطور پیش فرض در نظر گرفته می‌شود.</w:t>
      </w:r>
    </w:p>
    <w:p w14:paraId="38434D15" w14:textId="27A664EA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Measurement View</w:t>
      </w:r>
      <w:r w:rsidRPr="008D5210">
        <w:rPr>
          <w:rFonts w:hint="cs"/>
          <w:rtl/>
          <w:lang w:val="de-DE"/>
        </w:rPr>
        <w:t xml:space="preserve"> گزینه‌های </w:t>
      </w:r>
      <w:r w:rsidRPr="008D5210">
        <w:rPr>
          <w:lang w:val="de-DE"/>
        </w:rPr>
        <w:t>Go to Linked Value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Remove Linked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Linked to XRio</w:t>
      </w:r>
      <w:r w:rsidRPr="008D5210">
        <w:rPr>
          <w:rFonts w:hint="cs"/>
          <w:rtl/>
          <w:lang w:val="de-DE"/>
        </w:rPr>
        <w:t xml:space="preserve"> از کلیک راست  سلول‌هایی که فقط متن می‌گیرند، حذف شده اند. همچنین گزینه‌ی </w:t>
      </w:r>
      <w:r w:rsidRPr="008D5210">
        <w:rPr>
          <w:lang w:val="de-DE"/>
        </w:rPr>
        <w:t>Go to Linked Value</w:t>
      </w:r>
      <w:r w:rsidRPr="008D5210">
        <w:rPr>
          <w:rFonts w:hint="cs"/>
          <w:rtl/>
          <w:lang w:val="de-DE"/>
        </w:rPr>
        <w:t xml:space="preserve"> به کلیک راست دیگر سلول‌ها  نیز اضافه شده است. علاوه بر این کلیک راست ستون‌هایی مانند </w:t>
      </w:r>
      <w:r w:rsidRPr="008D5210">
        <w:rPr>
          <w:lang w:val="de-DE"/>
        </w:rPr>
        <w:t>T Act.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T Dev.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Assessment</w:t>
      </w:r>
      <w:r w:rsidRPr="008D5210">
        <w:rPr>
          <w:rFonts w:hint="cs"/>
          <w:rtl/>
          <w:lang w:val="de-DE"/>
        </w:rPr>
        <w:t xml:space="preserve"> که پس از اجرای تست مقدار می‌گیرند، غیر فعال شده اند.</w:t>
      </w:r>
    </w:p>
    <w:p w14:paraId="3FFE6775" w14:textId="357A3A47" w:rsidR="00115E30" w:rsidRPr="008D5210" w:rsidRDefault="00115E30" w:rsidP="00115E30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گزینه‌ی </w:t>
      </w:r>
      <w:r w:rsidRPr="008D5210">
        <w:rPr>
          <w:lang w:val="de-DE"/>
        </w:rPr>
        <w:t>Rate Frequency</w:t>
      </w:r>
      <w:r w:rsidRPr="008D5210">
        <w:rPr>
          <w:rFonts w:hint="cs"/>
          <w:rtl/>
          <w:lang w:val="de-DE"/>
        </w:rPr>
        <w:t xml:space="preserve"> در حالت </w:t>
      </w:r>
      <w:r w:rsidRPr="008D5210">
        <w:rPr>
          <w:lang w:val="de-DE"/>
        </w:rPr>
        <w:t>Step Ramp</w:t>
      </w:r>
      <w:r w:rsidRPr="008D5210">
        <w:rPr>
          <w:rFonts w:hint="cs"/>
          <w:rtl/>
        </w:rPr>
        <w:t xml:space="preserve"> با فعال کردن گزینه‌ی </w:t>
      </w:r>
      <w:r w:rsidRPr="008D5210">
        <w:rPr>
          <w:lang w:val="de-DE"/>
        </w:rPr>
        <w:t>Enable Reset</w:t>
      </w:r>
      <w:r w:rsidRPr="008D5210">
        <w:rPr>
          <w:rFonts w:hint="cs"/>
          <w:rtl/>
          <w:lang w:val="de-DE"/>
        </w:rPr>
        <w:t xml:space="preserve"> به وجود می‌آید. این گزینه برای </w:t>
      </w:r>
      <w:r w:rsidRPr="008D5210">
        <w:rPr>
          <w:lang w:val="de-DE"/>
        </w:rPr>
        <w:t>ROCOF</w:t>
      </w:r>
      <w:r w:rsidRPr="008D5210">
        <w:rPr>
          <w:rFonts w:hint="cs"/>
          <w:rtl/>
          <w:lang w:val="de-DE"/>
        </w:rPr>
        <w:t xml:space="preserve"> طراحی شده است. مثلاً اگر فرکانس از 10 هرتز به فرکانس نامی با پله‌های 1/0 هرتز افزایش پیدا کند، شکل سیگنال مطابق با آنچه در </w:t>
      </w:r>
      <w:r w:rsidRPr="008D5210">
        <w:t>Signal View</w:t>
      </w:r>
      <w:r w:rsidRPr="008D5210">
        <w:rPr>
          <w:rFonts w:hint="cs"/>
          <w:rtl/>
        </w:rPr>
        <w:t xml:space="preserve"> مشاهده می‌کنید، تغییر پیدا می‌کند.</w:t>
      </w:r>
    </w:p>
    <w:p w14:paraId="11A2A796" w14:textId="79DBCEFA" w:rsidR="00115E30" w:rsidRPr="008D5210" w:rsidRDefault="00115E30" w:rsidP="00115E3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برای بعضی از </w:t>
      </w:r>
      <w:r w:rsidRPr="008D5210">
        <w:rPr>
          <w:lang w:val="de-DE"/>
        </w:rPr>
        <w:t>Set Mode</w:t>
      </w:r>
      <w:r w:rsidRPr="008D5210">
        <w:rPr>
          <w:rFonts w:hint="cs"/>
          <w:rtl/>
          <w:lang w:val="de-DE"/>
        </w:rPr>
        <w:t xml:space="preserve">ها مانند </w:t>
      </w:r>
      <w:r w:rsidRPr="008D5210">
        <w:rPr>
          <w:lang w:val="de-DE"/>
        </w:rPr>
        <w:t>Power</w:t>
      </w:r>
      <w:r w:rsidRPr="008D5210">
        <w:rPr>
          <w:rFonts w:hint="cs"/>
          <w:rtl/>
          <w:lang w:val="de-DE"/>
        </w:rPr>
        <w:t xml:space="preserve"> یا </w:t>
      </w:r>
      <w:r w:rsidRPr="008D5210">
        <w:rPr>
          <w:lang w:val="de-DE"/>
        </w:rPr>
        <w:t>ZI Constant</w:t>
      </w:r>
      <w:r w:rsidRPr="008D5210">
        <w:rPr>
          <w:rFonts w:hint="cs"/>
          <w:rtl/>
          <w:lang w:val="de-DE"/>
        </w:rPr>
        <w:t xml:space="preserve"> ستون فرکانس غیرفعال شده است.</w:t>
      </w:r>
    </w:p>
    <w:p w14:paraId="51B455EC" w14:textId="77777777" w:rsidR="000F7D40" w:rsidRPr="008D5210" w:rsidRDefault="000F7D40" w:rsidP="000F7D40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@DateVersion@1399-09-27   @Namefilestart@99.09.27.01@NamefileEnd@   @linkHrefStert@https://vebko.org/Downloads/Instructions/WhatsNew/Test-AMPro%2099.09.27.01/001_Test-AMPro%2099.09.27.01_001_fa.mp4@linkHrefEnd@</w:t>
      </w:r>
    </w:p>
    <w:p w14:paraId="69D83B11" w14:textId="00A045FC" w:rsidR="000F7D40" w:rsidRPr="008D5210" w:rsidRDefault="000F7D40" w:rsidP="000F7D4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Insert Z Shot</w:t>
      </w:r>
      <w:r w:rsidRPr="008D5210">
        <w:rPr>
          <w:rFonts w:hint="cs"/>
          <w:rtl/>
          <w:lang w:val="de-DE"/>
        </w:rPr>
        <w:t xml:space="preserve"> مقدار جریان </w:t>
      </w:r>
      <w:r w:rsidRPr="008D5210">
        <w:rPr>
          <w:lang w:val="de-DE"/>
        </w:rPr>
        <w:t>I test</w:t>
      </w:r>
      <w:r w:rsidRPr="008D5210">
        <w:rPr>
          <w:rFonts w:hint="cs"/>
          <w:rtl/>
          <w:lang w:val="de-DE"/>
        </w:rPr>
        <w:t xml:space="preserve"> بر اساس جریان نامی است. اگر این مقدار را تغییر دهید، در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 xml:space="preserve">Detail View </w:t>
      </w:r>
      <w:r w:rsidRPr="008D5210">
        <w:rPr>
          <w:rFonts w:hint="cs"/>
          <w:rtl/>
          <w:lang w:val="de-DE"/>
        </w:rPr>
        <w:t xml:space="preserve"> هم این مقادیر به طور یکسان تغییر خواهند کرد.</w:t>
      </w:r>
    </w:p>
    <w:p w14:paraId="35F2050E" w14:textId="2D1A8465" w:rsidR="000F7D40" w:rsidRPr="008D5210" w:rsidRDefault="000F7D40" w:rsidP="000F7D4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>تمامی زمان‌های ارسالی دستگاه مضرب صحیحی از 400 میکرو ثانیه و به صورت 1 میلی ثانیه می باشد. اگر کاربر زمان 1 میلی ثانیه را وارد کند، این عدد بر 400 تقسیم شده و به نزدیکترین عدد یعنی 2 میلی ثانیه رند می‌شود.</w:t>
      </w:r>
    </w:p>
    <w:p w14:paraId="788A72D3" w14:textId="1FA97D16" w:rsidR="000F7D40" w:rsidRPr="008D5210" w:rsidRDefault="000F7D40" w:rsidP="000F7D40">
      <w:pPr>
        <w:pStyle w:val="AAA-MatnAsli"/>
        <w:rPr>
          <w:rtl/>
        </w:rPr>
      </w:pPr>
      <w:r w:rsidRPr="008D5210">
        <w:rPr>
          <w:rFonts w:hint="cs"/>
          <w:rtl/>
        </w:rPr>
        <w:t xml:space="preserve">اگر </w:t>
      </w:r>
      <w:r w:rsidRPr="008D5210">
        <w:rPr>
          <w:lang w:val="de-DE"/>
        </w:rPr>
        <w:t>State Type</w:t>
      </w:r>
      <w:r w:rsidRPr="008D5210">
        <w:rPr>
          <w:rFonts w:hint="cs"/>
          <w:rtl/>
          <w:lang w:val="de-DE"/>
        </w:rPr>
        <w:t xml:space="preserve">  روی حالت </w:t>
      </w:r>
      <w:r w:rsidRPr="008D5210">
        <w:rPr>
          <w:lang w:val="de-DE"/>
        </w:rPr>
        <w:t>Tracking</w:t>
      </w:r>
      <w:r w:rsidRPr="008D5210">
        <w:rPr>
          <w:rFonts w:hint="cs"/>
          <w:rtl/>
          <w:lang w:val="de-DE"/>
        </w:rPr>
        <w:t xml:space="preserve"> باشد، با صفر و یک کردن </w:t>
      </w:r>
      <w:r w:rsidRPr="008D5210">
        <w:rPr>
          <w:lang w:val="de-DE"/>
        </w:rPr>
        <w:t>binary output</w:t>
      </w:r>
      <w:r w:rsidRPr="008D5210">
        <w:rPr>
          <w:rFonts w:hint="cs"/>
          <w:rtl/>
        </w:rPr>
        <w:t>ها</w:t>
      </w:r>
      <w:r w:rsidRPr="008D5210">
        <w:rPr>
          <w:rFonts w:hint="cs"/>
          <w:rtl/>
          <w:lang w:val="de-DE"/>
        </w:rPr>
        <w:t xml:space="preserve"> چون زمان شروع بطور پیش فرض 2 میلی ثانیه قرار داده شده است، نمایش درستی از سیگنال </w:t>
      </w:r>
      <w:r w:rsidRPr="008D5210">
        <w:rPr>
          <w:lang w:val="de-DE"/>
        </w:rPr>
        <w:t>binary output</w:t>
      </w:r>
      <w:r w:rsidRPr="008D5210">
        <w:rPr>
          <w:rFonts w:hint="cs"/>
          <w:rtl/>
        </w:rPr>
        <w:t>ها را مشاهده می‌کنید.</w:t>
      </w:r>
    </w:p>
    <w:p w14:paraId="465D217F" w14:textId="6D55DEEB" w:rsidR="000F7D40" w:rsidRPr="008D5210" w:rsidRDefault="000F7D40" w:rsidP="000F7D40">
      <w:pPr>
        <w:pStyle w:val="AAA-MatnAsli"/>
        <w:rPr>
          <w:rtl/>
        </w:rPr>
      </w:pPr>
      <w:r w:rsidRPr="008D5210">
        <w:rPr>
          <w:rFonts w:hint="cs"/>
          <w:rtl/>
        </w:rPr>
        <w:t xml:space="preserve">با راست کلیک بر روی ستون </w:t>
      </w:r>
      <w:r w:rsidRPr="008D5210">
        <w:rPr>
          <w:lang w:val="de-DE"/>
        </w:rPr>
        <w:t>Signal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دو گزینه‌ی </w:t>
      </w:r>
      <w:r w:rsidRPr="008D5210">
        <w:rPr>
          <w:lang w:val="de-DE"/>
        </w:rPr>
        <w:t>Copy to Clipboard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Show/Hide</w:t>
      </w:r>
      <w:r w:rsidRPr="008D5210">
        <w:rPr>
          <w:rFonts w:hint="cs"/>
          <w:rtl/>
          <w:lang w:val="de-DE"/>
        </w:rPr>
        <w:t xml:space="preserve"> نمایش داده می‌شوند.</w:t>
      </w:r>
    </w:p>
    <w:p w14:paraId="774AA1B9" w14:textId="443072BC" w:rsidR="000F7D40" w:rsidRPr="008D5210" w:rsidRDefault="000F7D40" w:rsidP="000F7D40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تمامی رنگ‌ها بخصوص در سلول‌هایی همانند </w:t>
      </w:r>
      <w:r w:rsidRPr="008D5210">
        <w:rPr>
          <w:lang w:val="de-DE"/>
        </w:rPr>
        <w:t>Table View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Detail View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Vector View</w:t>
      </w:r>
      <w:r w:rsidRPr="008D5210">
        <w:rPr>
          <w:rFonts w:hint="cs"/>
          <w:rtl/>
          <w:lang w:val="de-DE"/>
        </w:rPr>
        <w:t xml:space="preserve"> تغییر کردند. </w:t>
      </w:r>
    </w:p>
    <w:p w14:paraId="3C374F6B" w14:textId="77777777" w:rsidR="0044658C" w:rsidRPr="008D5210" w:rsidRDefault="0044658C" w:rsidP="0044658C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@DateVersion@1399-10-08   @Namefilestart@99.10.08.01@NamefileEnd@   @linkHrefStert@https://vebko.org/Downloads/Instructions/WhatsNew/Test-AMPro%2099.10.08.01/001_Test-AMPro%2099.10.08.01_001_fa.mp4@linkHrefEnd@</w:t>
      </w:r>
    </w:p>
    <w:p w14:paraId="28C8AE57" w14:textId="11AE6F0D" w:rsidR="0044658C" w:rsidRPr="008D5210" w:rsidRDefault="0044658C" w:rsidP="0044658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پس از انتخاب سیگنالی در </w:t>
      </w:r>
      <w:r w:rsidRPr="008D5210">
        <w:t>Show Signals</w:t>
      </w:r>
      <w:r w:rsidRPr="008D5210">
        <w:rPr>
          <w:rFonts w:hint="cs"/>
          <w:rtl/>
          <w:lang w:val="de-DE"/>
        </w:rPr>
        <w:t xml:space="preserve"> و زدن تیک مربوط به آن در </w:t>
      </w:r>
      <w:r w:rsidRPr="008D5210">
        <w:t>Settings</w:t>
      </w:r>
      <w:r w:rsidRPr="008D5210">
        <w:rPr>
          <w:rFonts w:hint="cs"/>
          <w:rtl/>
        </w:rPr>
        <w:t xml:space="preserve">، نمودار آن در </w:t>
      </w:r>
      <w:r w:rsidRPr="008D5210">
        <w:t>Signal View</w:t>
      </w:r>
      <w:r w:rsidRPr="008D5210">
        <w:rPr>
          <w:rFonts w:hint="cs"/>
          <w:rtl/>
          <w:lang w:val="de-DE"/>
        </w:rPr>
        <w:t xml:space="preserve"> نمایش داده می‌شود.</w:t>
      </w:r>
    </w:p>
    <w:p w14:paraId="47645FB5" w14:textId="6BE7124C" w:rsidR="0044658C" w:rsidRPr="008D5210" w:rsidRDefault="0044658C" w:rsidP="0044658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اگر سیگنالی </w:t>
      </w:r>
      <w:r w:rsidRPr="008D5210">
        <w:rPr>
          <w:lang w:val="de-DE"/>
        </w:rPr>
        <w:t>DC</w:t>
      </w:r>
      <w:r w:rsidRPr="008D5210">
        <w:rPr>
          <w:rFonts w:hint="cs"/>
          <w:rtl/>
          <w:lang w:val="de-DE"/>
        </w:rPr>
        <w:t xml:space="preserve"> باشد پس از لینک کردن مقدار ستون فاز همان سیگنال با پارامتری در </w:t>
      </w:r>
      <w:r w:rsidRPr="008D5210">
        <w:rPr>
          <w:lang w:val="de-DE"/>
        </w:rPr>
        <w:t>XRio</w:t>
      </w:r>
      <w:r w:rsidRPr="008D5210">
        <w:rPr>
          <w:rFonts w:hint="cs"/>
          <w:rtl/>
          <w:lang w:val="de-DE"/>
        </w:rPr>
        <w:t xml:space="preserve"> پس از زدن </w:t>
      </w:r>
      <w:r w:rsidRPr="008D5210">
        <w:rPr>
          <w:lang w:val="de-DE"/>
        </w:rPr>
        <w:t>Balance Angle</w:t>
      </w:r>
      <w:r w:rsidRPr="008D5210">
        <w:rPr>
          <w:rFonts w:hint="cs"/>
          <w:rtl/>
          <w:lang w:val="de-DE"/>
        </w:rPr>
        <w:t xml:space="preserve"> در ستون فاز سیگنال دیگر، مقدار ستون فاز سیگنال </w:t>
      </w:r>
      <w:r w:rsidRPr="008D5210">
        <w:rPr>
          <w:lang w:val="de-DE"/>
        </w:rPr>
        <w:t>DC</w:t>
      </w:r>
      <w:r w:rsidRPr="008D5210">
        <w:rPr>
          <w:rFonts w:hint="cs"/>
          <w:rtl/>
          <w:lang w:val="de-DE"/>
        </w:rPr>
        <w:t xml:space="preserve"> تغییر نمی‌کند.</w:t>
      </w:r>
    </w:p>
    <w:p w14:paraId="3FF6950C" w14:textId="1255E179" w:rsidR="0044658C" w:rsidRPr="008D5210" w:rsidRDefault="0044658C" w:rsidP="0044658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تمامی روم‌ها با زدن کلید </w:t>
      </w:r>
      <w:r w:rsidRPr="008D5210">
        <w:rPr>
          <w:lang w:val="de-DE"/>
        </w:rPr>
        <w:t>Esc</w:t>
      </w:r>
      <w:r w:rsidRPr="008D5210">
        <w:rPr>
          <w:rFonts w:hint="cs"/>
          <w:rtl/>
          <w:lang w:val="de-DE"/>
        </w:rPr>
        <w:t xml:space="preserve"> در صفحه‌ی </w:t>
      </w:r>
      <w:r w:rsidRPr="008D5210">
        <w:rPr>
          <w:lang w:val="de-DE"/>
        </w:rPr>
        <w:t>General Test Object</w:t>
      </w:r>
      <w:r w:rsidRPr="008D5210">
        <w:rPr>
          <w:rFonts w:hint="cs"/>
          <w:rtl/>
          <w:lang w:val="de-DE"/>
        </w:rPr>
        <w:t xml:space="preserve"> این پنجره بسته می‌شود.</w:t>
      </w:r>
    </w:p>
    <w:p w14:paraId="6883ED70" w14:textId="03B79B6E" w:rsidR="0044658C" w:rsidRPr="008D5210" w:rsidRDefault="0044658C" w:rsidP="0044658C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بجز </w:t>
      </w:r>
      <w:r w:rsidRPr="008D5210">
        <w:rPr>
          <w:lang w:val="de-DE"/>
        </w:rPr>
        <w:t>AMT Sequencer</w:t>
      </w:r>
      <w:r w:rsidRPr="008D5210">
        <w:rPr>
          <w:rFonts w:hint="cs"/>
          <w:rtl/>
          <w:lang w:val="de-DE"/>
        </w:rPr>
        <w:t xml:space="preserve"> در هر روم دیگری با زدن کلیدهای ترکیبی </w:t>
      </w:r>
      <w:r w:rsidRPr="008D5210">
        <w:rPr>
          <w:lang w:val="de-DE"/>
        </w:rPr>
        <w:t>Ctrl+Shift+t</w:t>
      </w:r>
      <w:r w:rsidRPr="008D5210">
        <w:rPr>
          <w:rFonts w:hint="cs"/>
          <w:rtl/>
          <w:lang w:val="de-DE"/>
        </w:rPr>
        <w:t xml:space="preserve"> بلوک مربوط به همان روم در صفحه‌ی </w:t>
      </w:r>
      <w:r w:rsidRPr="008D5210">
        <w:rPr>
          <w:lang w:val="de-DE"/>
        </w:rPr>
        <w:t>General Test Object</w:t>
      </w:r>
      <w:r w:rsidRPr="008D5210">
        <w:rPr>
          <w:rFonts w:hint="cs"/>
          <w:rtl/>
          <w:lang w:val="de-DE"/>
        </w:rPr>
        <w:t xml:space="preserve"> باز می‌شود. مثلاً اگر در </w:t>
      </w:r>
      <w:r w:rsidRPr="008D5210">
        <w:rPr>
          <w:lang w:val="de-DE"/>
        </w:rPr>
        <w:t>AMT Synchronizer</w:t>
      </w:r>
      <w:r w:rsidRPr="008D5210">
        <w:rPr>
          <w:rFonts w:hint="cs"/>
          <w:rtl/>
          <w:lang w:val="de-DE"/>
        </w:rPr>
        <w:t xml:space="preserve"> باشید، پس از زدن همزمان این کلیدها پنجره‌ی </w:t>
      </w:r>
      <w:r w:rsidRPr="008D5210">
        <w:rPr>
          <w:lang w:val="de-DE"/>
        </w:rPr>
        <w:t>Synchronizing Parameters</w:t>
      </w:r>
      <w:r w:rsidRPr="008D5210">
        <w:rPr>
          <w:rFonts w:hint="cs"/>
          <w:rtl/>
          <w:lang w:val="de-DE"/>
        </w:rPr>
        <w:t xml:space="preserve"> باز می‌شود. همچنین در تمامی روم‌ها با زدن </w:t>
      </w:r>
      <w:r w:rsidRPr="008D5210">
        <w:rPr>
          <w:lang w:val="de-DE"/>
        </w:rPr>
        <w:t>Ctrl+Shift+d</w:t>
      </w:r>
      <w:r w:rsidRPr="008D5210">
        <w:rPr>
          <w:rFonts w:hint="cs"/>
          <w:rtl/>
          <w:lang w:val="de-DE"/>
        </w:rPr>
        <w:t xml:space="preserve"> پنجره‌ی </w:t>
      </w:r>
      <w:r w:rsidRPr="008D5210">
        <w:rPr>
          <w:lang w:val="de-DE"/>
        </w:rPr>
        <w:t>Device Settings</w:t>
      </w:r>
      <w:r w:rsidRPr="008D5210">
        <w:rPr>
          <w:rFonts w:hint="cs"/>
          <w:rtl/>
          <w:lang w:val="de-DE"/>
        </w:rPr>
        <w:t xml:space="preserve"> باز می‌شود.</w:t>
      </w:r>
    </w:p>
    <w:p w14:paraId="2017AB14" w14:textId="77777777" w:rsidR="00D120F5" w:rsidRPr="008D5210" w:rsidRDefault="00D120F5" w:rsidP="00D120F5">
      <w:pPr>
        <w:pStyle w:val="Heading2"/>
        <w:numPr>
          <w:ilvl w:val="1"/>
          <w:numId w:val="9"/>
        </w:numPr>
        <w:ind w:left="144" w:firstLine="144"/>
        <w:rPr>
          <w:szCs w:val="24"/>
        </w:rPr>
      </w:pPr>
      <w:r w:rsidRPr="008D5210">
        <w:rPr>
          <w:szCs w:val="24"/>
        </w:rPr>
        <w:t>AMT Sequencer   @DateVersion@1399-10-21   @Namefilestart@99.10.21.01@NamefileEnd@   @linkHrefStert@https://vebko.org/Downloads/Instructions/WhatsNew/Test-AMPro%2099.10.21.01/001_Test-AMPro%2099.10.21.01_001_fa.mp4@linkHrefEnd@</w:t>
      </w:r>
    </w:p>
    <w:p w14:paraId="04F2010E" w14:textId="35D26E7A" w:rsidR="00D120F5" w:rsidRPr="008D5210" w:rsidRDefault="00D120F5" w:rsidP="00D120F5">
      <w:pPr>
        <w:pStyle w:val="AAA-MatnAsli"/>
        <w:rPr>
          <w:rtl/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و در تب </w:t>
      </w:r>
      <w:r w:rsidRPr="008D5210">
        <w:rPr>
          <w:lang w:val="de-DE"/>
        </w:rPr>
        <w:t>Analog out</w:t>
      </w:r>
      <w:r w:rsidRPr="008D5210">
        <w:rPr>
          <w:rFonts w:hint="cs"/>
          <w:rtl/>
        </w:rPr>
        <w:t xml:space="preserve"> سربندی‌های جدیدی اضافه شده‌اند. با این کار اگر</w:t>
      </w:r>
      <w:r w:rsidRPr="008D5210">
        <w:t xml:space="preserve"> </w:t>
      </w:r>
      <w:r w:rsidRPr="008D5210">
        <w:rPr>
          <w:rFonts w:hint="cs"/>
          <w:rtl/>
        </w:rPr>
        <w:t xml:space="preserve">یکی از خروجی‌های اصلی از کار افتاده باشد، برای انجام سربندی می‌توان همان ولتاژ و جریان را از کانال‌های دیگر تأمین کرد. مثلاً برای سربندی نشان داده شده </w:t>
      </w:r>
      <w:r w:rsidRPr="008D5210">
        <w:rPr>
          <w:lang w:val="de-DE"/>
        </w:rPr>
        <w:t>1*150, 120VA@800mArms</w:t>
      </w:r>
      <w:r w:rsidRPr="008D5210">
        <w:rPr>
          <w:rFonts w:hint="cs"/>
          <w:rtl/>
          <w:lang w:val="de-DE"/>
        </w:rPr>
        <w:t xml:space="preserve"> سه مدل سربندی وجود دارد در حالی که قبلا فقط از خروجی 1 گروه ولتاژی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این امکان برای کاربر مهیا بود. اما اگر بنا به هر دلیلی این خروجی از کار افتاده باشد، از خروجی‌های 2 و 3 گروه ولتاژی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می‌توان استفاده کرد.</w:t>
      </w:r>
    </w:p>
    <w:p w14:paraId="326AD758" w14:textId="77777777" w:rsidR="00CE02A6" w:rsidRPr="008D5210" w:rsidRDefault="00CE02A6" w:rsidP="00CE02A6">
      <w:pPr>
        <w:pStyle w:val="Heading2"/>
        <w:numPr>
          <w:ilvl w:val="1"/>
          <w:numId w:val="9"/>
        </w:numPr>
        <w:ind w:left="144" w:firstLine="144"/>
        <w:rPr>
          <w:szCs w:val="24"/>
        </w:rPr>
      </w:pPr>
      <w:r w:rsidRPr="008D5210">
        <w:rPr>
          <w:szCs w:val="24"/>
        </w:rPr>
        <w:t>AMT Sequencer   @DateVersion@1399-10-22   @Namefilestart@99.10.22.01@NamefileEnd@   @linkHrefStert@https://vebko.org/Downloads/Instructions/WhatsNew/Test-AMPro%2099.10.22.01/001_Test-AMPro%2099.10.22.01_001_fa.mp4@linkHrefEnd@</w:t>
      </w:r>
    </w:p>
    <w:p w14:paraId="22A441D3" w14:textId="64E51BE7" w:rsidR="00CE02A6" w:rsidRPr="008D5210" w:rsidRDefault="00CE02A6" w:rsidP="00CE02A6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و در تب‌های </w:t>
      </w:r>
      <w:r w:rsidRPr="008D5210">
        <w:rPr>
          <w:lang w:val="de-DE"/>
        </w:rPr>
        <w:t>Binary / Analog Input</w:t>
      </w:r>
      <w:r w:rsidRPr="008D5210">
        <w:rPr>
          <w:rFonts w:hint="cs"/>
          <w:rtl/>
          <w:lang w:val="de-DE"/>
        </w:rPr>
        <w:t xml:space="preserve"> بخشی به نام </w:t>
      </w:r>
      <w:r w:rsidRPr="008D5210">
        <w:rPr>
          <w:lang w:val="de-DE"/>
        </w:rPr>
        <w:t>Virtual Binary Input</w:t>
      </w:r>
      <w:r w:rsidRPr="008D5210">
        <w:rPr>
          <w:rFonts w:hint="cs"/>
          <w:rtl/>
          <w:lang w:val="de-DE"/>
        </w:rPr>
        <w:t xml:space="preserve"> به همراه سه گزینه‌ی </w:t>
      </w:r>
      <w:r w:rsidRPr="008D5210">
        <w:rPr>
          <w:lang w:val="de-DE"/>
        </w:rPr>
        <w:t>VBin1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VBin2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VBin3</w:t>
      </w:r>
      <w:r w:rsidRPr="008D5210">
        <w:rPr>
          <w:rFonts w:hint="cs"/>
          <w:rtl/>
        </w:rPr>
        <w:t>،</w:t>
      </w:r>
      <w:r w:rsidRPr="008D5210">
        <w:rPr>
          <w:rFonts w:hint="cs"/>
          <w:rtl/>
          <w:lang w:val="de-DE"/>
        </w:rPr>
        <w:t xml:space="preserve"> همچنین بخشی به نام </w:t>
      </w:r>
      <w:r w:rsidRPr="008D5210">
        <w:rPr>
          <w:lang w:val="de-DE"/>
        </w:rPr>
        <w:t>Virtual Binary Output</w:t>
      </w:r>
      <w:r w:rsidRPr="008D5210">
        <w:rPr>
          <w:rFonts w:hint="cs"/>
          <w:rtl/>
        </w:rPr>
        <w:t xml:space="preserve"> </w:t>
      </w:r>
      <w:r w:rsidRPr="008D5210">
        <w:rPr>
          <w:rFonts w:hint="cs"/>
          <w:rtl/>
          <w:lang w:val="de-DE"/>
        </w:rPr>
        <w:t xml:space="preserve">به همراه سه گزینه‌ی </w:t>
      </w:r>
      <w:r w:rsidRPr="008D5210">
        <w:rPr>
          <w:lang w:val="de-DE"/>
        </w:rPr>
        <w:t>VBout1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VBout2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VBout3</w:t>
      </w:r>
      <w:r w:rsidRPr="008D5210">
        <w:rPr>
          <w:rFonts w:hint="cs"/>
          <w:rtl/>
          <w:lang w:val="de-DE"/>
        </w:rPr>
        <w:t xml:space="preserve"> به وجود آمده است. پس از فعال کردن هر یک از گزینه‌های مربوطه در ستون‌های </w:t>
      </w:r>
      <w:r w:rsidRPr="008D5210">
        <w:rPr>
          <w:lang w:val="de-DE"/>
        </w:rPr>
        <w:t>Binary-Input Target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Binary-Input Label</w:t>
      </w:r>
      <w:r w:rsidRPr="008D5210">
        <w:rPr>
          <w:rFonts w:hint="cs"/>
          <w:rtl/>
          <w:lang w:val="de-DE"/>
        </w:rPr>
        <w:t xml:space="preserve">، </w:t>
      </w:r>
      <w:r w:rsidRPr="008D5210">
        <w:rPr>
          <w:lang w:val="de-DE"/>
        </w:rPr>
        <w:t>Binary-Output Target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Binary-Output Label</w:t>
      </w:r>
      <w:r w:rsidRPr="008D5210">
        <w:rPr>
          <w:rFonts w:hint="cs"/>
          <w:rtl/>
          <w:lang w:val="de-DE"/>
        </w:rPr>
        <w:t xml:space="preserve"> گزینه‌هایی اضافه می‌شوند. برای مثال پس از زدن تیک گزینه‌ی </w:t>
      </w:r>
      <w:r w:rsidRPr="008D5210">
        <w:rPr>
          <w:lang w:val="de-DE"/>
        </w:rPr>
        <w:t>VBin1</w:t>
      </w:r>
      <w:r w:rsidRPr="008D5210">
        <w:rPr>
          <w:rFonts w:hint="cs"/>
          <w:rtl/>
        </w:rPr>
        <w:t xml:space="preserve">،همان طور که مشاهده می‌کنید،گزینه‌های </w:t>
      </w:r>
      <w:r w:rsidRPr="008D5210">
        <w:rPr>
          <w:lang w:val="de-DE"/>
        </w:rPr>
        <w:t>VBin1-1</w:t>
      </w:r>
      <w:r w:rsidRPr="008D5210">
        <w:rPr>
          <w:rFonts w:hint="cs"/>
          <w:rtl/>
          <w:lang w:val="de-DE"/>
        </w:rPr>
        <w:t xml:space="preserve"> تا </w:t>
      </w:r>
      <w:r w:rsidRPr="008D5210">
        <w:rPr>
          <w:lang w:val="de-DE"/>
        </w:rPr>
        <w:t>VBin1-32</w:t>
      </w:r>
      <w:r w:rsidRPr="008D5210">
        <w:rPr>
          <w:rFonts w:hint="cs"/>
          <w:rtl/>
          <w:lang w:val="de-DE"/>
        </w:rPr>
        <w:t xml:space="preserve"> </w:t>
      </w:r>
      <w:r w:rsidRPr="008D5210">
        <w:rPr>
          <w:rFonts w:hint="cs"/>
          <w:rtl/>
        </w:rPr>
        <w:t xml:space="preserve">به ستون‌های عنوان شده </w:t>
      </w:r>
      <w:r w:rsidRPr="008D5210">
        <w:rPr>
          <w:rFonts w:hint="cs"/>
          <w:rtl/>
          <w:lang w:val="de-DE"/>
        </w:rPr>
        <w:t xml:space="preserve">اضافه می‌شوند. کاربرد این دو بخش در </w:t>
      </w:r>
      <w:r w:rsidRPr="008D5210">
        <w:rPr>
          <w:lang w:val="de-DE"/>
        </w:rPr>
        <w:t>GOOSE</w:t>
      </w:r>
      <w:r w:rsidRPr="008D5210">
        <w:rPr>
          <w:rFonts w:hint="cs"/>
          <w:rtl/>
          <w:lang w:val="de-DE"/>
        </w:rPr>
        <w:t xml:space="preserve"> است.</w:t>
      </w:r>
    </w:p>
    <w:p w14:paraId="4BFE7245" w14:textId="77777777" w:rsidR="006E2151" w:rsidRPr="008D5210" w:rsidRDefault="006E2151" w:rsidP="006E2151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8D5210">
        <w:rPr>
          <w:lang w:val="de-DE" w:bidi="fa-IR"/>
        </w:rPr>
        <w:t>AMT Sequencer   @DateVersion@1399-10-27   @Namefilestart@99.10.27.01@NamefileEnd@   @linkHrefStert@https://vebko.org/Downloads/Instructions/WhatsNew/Test-AMPro%2099.10.27.01/001_Test-AMPro%2099.10.27.01_001_fa.mp4@linkHrefEnd@</w:t>
      </w:r>
    </w:p>
    <w:p w14:paraId="6F4C7F8D" w14:textId="446C681A" w:rsidR="006E2151" w:rsidRPr="008D5210" w:rsidRDefault="006E2151" w:rsidP="006E2151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استفاده از گزینه‌ی </w:t>
      </w:r>
      <w:r w:rsidRPr="008D5210">
        <w:rPr>
          <w:lang w:val="de-DE"/>
        </w:rPr>
        <w:t>Select File to Merge</w:t>
      </w:r>
      <w:r w:rsidRPr="008D5210">
        <w:rPr>
          <w:rFonts w:hint="cs"/>
          <w:rtl/>
          <w:lang w:val="de-DE"/>
        </w:rPr>
        <w:t xml:space="preserve"> می‌توان دو فایل از این روم را با یکدیگر </w:t>
      </w:r>
      <w:r w:rsidRPr="008D5210">
        <w:rPr>
          <w:lang w:val="de-DE"/>
        </w:rPr>
        <w:t>merge</w:t>
      </w:r>
      <w:r w:rsidRPr="008D5210">
        <w:rPr>
          <w:rFonts w:hint="cs"/>
          <w:rtl/>
          <w:lang w:val="de-DE"/>
        </w:rPr>
        <w:t xml:space="preserve"> کرد. پس از انتخاب فایل و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مورد نظر در صورت مغایرت داشتن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، از کاربر به ازای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اضافه شده پرسیده می‌شود که آیا می‌خواهد تغییرات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  <w:lang w:val="de-DE"/>
        </w:rPr>
        <w:t xml:space="preserve"> را به </w:t>
      </w:r>
      <w:r w:rsidRPr="008D5210">
        <w:rPr>
          <w:lang w:val="de-DE"/>
        </w:rPr>
        <w:t>state</w:t>
      </w:r>
      <w:r w:rsidRPr="008D5210">
        <w:rPr>
          <w:rFonts w:hint="cs"/>
          <w:rtl/>
          <w:lang w:val="de-DE"/>
        </w:rPr>
        <w:t xml:space="preserve">های اضافه شده اعمال کند یا خیر!؟ اگر پاسخ کاربر </w:t>
      </w:r>
      <w:r w:rsidRPr="008D5210">
        <w:t>Yes</w:t>
      </w:r>
      <w:r w:rsidRPr="008D5210">
        <w:rPr>
          <w:rFonts w:hint="cs"/>
          <w:rtl/>
          <w:lang w:val="de-DE"/>
        </w:rPr>
        <w:t xml:space="preserve"> باشد، </w:t>
      </w:r>
      <w:r w:rsidRPr="008D5210">
        <w:t>state</w:t>
      </w:r>
      <w:r w:rsidRPr="008D5210">
        <w:rPr>
          <w:rFonts w:hint="cs"/>
          <w:rtl/>
          <w:lang w:val="de-DE"/>
        </w:rPr>
        <w:t xml:space="preserve"> با توجه به تغییرات موجود در </w:t>
      </w:r>
      <w:r w:rsidRPr="008D5210">
        <w:t>Hardware Configuration</w:t>
      </w:r>
      <w:r w:rsidRPr="008D5210">
        <w:rPr>
          <w:rFonts w:hint="cs"/>
          <w:rtl/>
        </w:rPr>
        <w:t xml:space="preserve"> به فایل مورد نظر اضافه می‌شود، در غیر این صورت </w:t>
      </w:r>
      <w:r w:rsidRPr="008D5210">
        <w:rPr>
          <w:rFonts w:hint="cs"/>
          <w:rtl/>
          <w:lang w:val="de-DE"/>
        </w:rPr>
        <w:t xml:space="preserve">با کلیک بر روی گزینه </w:t>
      </w:r>
      <w:r w:rsidRPr="008D5210">
        <w:t>No</w:t>
      </w:r>
      <w:r w:rsidRPr="008D5210">
        <w:rPr>
          <w:rFonts w:hint="cs"/>
          <w:rtl/>
          <w:lang w:val="de-DE"/>
        </w:rPr>
        <w:t xml:space="preserve"> آن </w:t>
      </w:r>
      <w:r w:rsidRPr="008D5210">
        <w:t>state</w:t>
      </w:r>
      <w:r w:rsidRPr="008D5210">
        <w:rPr>
          <w:rFonts w:hint="cs"/>
          <w:rtl/>
          <w:lang w:val="de-DE"/>
        </w:rPr>
        <w:t xml:space="preserve"> اضافه نمی‌شود.</w:t>
      </w:r>
    </w:p>
    <w:p w14:paraId="1DF60A51" w14:textId="77777777" w:rsidR="003623E9" w:rsidRPr="008D5210" w:rsidRDefault="003623E9" w:rsidP="003623E9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@DateVersion@1399-11-08   @Namefilestart@99.11.08.01@NamefileEnd@   @linkHrefStert@https://vebko.org/Downloads/Instructions/WhatsNew/Test-AMPro%2099.11.08.01/001_Test-AMPro%2099.11.08.01_001_fa.mp4@linkHrefEnd@</w:t>
      </w:r>
    </w:p>
    <w:p w14:paraId="074E004A" w14:textId="0DE2789A" w:rsidR="003623E9" w:rsidRPr="008D5210" w:rsidRDefault="003623E9" w:rsidP="003623E9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انتخاب هر 6 خروجی جریانی از پنجره‌ی </w:t>
      </w:r>
      <w:r w:rsidRPr="008D5210">
        <w:t>Hardware Configuration</w:t>
      </w:r>
      <w:r w:rsidRPr="008D5210">
        <w:rPr>
          <w:rFonts w:hint="cs"/>
          <w:rtl/>
          <w:lang w:val="de-DE"/>
        </w:rPr>
        <w:t xml:space="preserve"> اگر </w:t>
      </w:r>
      <w:r w:rsidRPr="008D5210">
        <w:t>Set Mode</w:t>
      </w:r>
      <w:r w:rsidRPr="008D5210">
        <w:rPr>
          <w:rFonts w:hint="cs"/>
          <w:rtl/>
          <w:lang w:val="de-DE"/>
        </w:rPr>
        <w:t xml:space="preserve"> بر روی </w:t>
      </w:r>
      <w:r w:rsidRPr="008D5210">
        <w:t>Overcurrent: ITest</w:t>
      </w:r>
      <w:r w:rsidRPr="008D5210">
        <w:rPr>
          <w:rFonts w:hint="cs"/>
          <w:rtl/>
          <w:lang w:val="de-DE"/>
        </w:rPr>
        <w:t xml:space="preserve"> باشد، ستون‌های </w:t>
      </w:r>
      <w:r w:rsidRPr="008D5210">
        <w:t>Phase</w:t>
      </w:r>
      <w:r w:rsidRPr="008D5210">
        <w:rPr>
          <w:rFonts w:hint="cs"/>
          <w:rtl/>
          <w:lang w:val="de-DE"/>
        </w:rPr>
        <w:t xml:space="preserve"> و </w:t>
      </w:r>
      <w:r w:rsidRPr="008D5210">
        <w:t>Frequency</w:t>
      </w:r>
      <w:r w:rsidRPr="008D5210">
        <w:rPr>
          <w:rFonts w:hint="cs"/>
          <w:rtl/>
          <w:lang w:val="de-DE"/>
        </w:rPr>
        <w:t xml:space="preserve"> در </w:t>
      </w:r>
      <w:r w:rsidRPr="008D5210">
        <w:t>Detail View</w:t>
      </w:r>
      <w:r w:rsidRPr="008D5210">
        <w:rPr>
          <w:rFonts w:hint="cs"/>
          <w:rtl/>
          <w:lang w:val="de-DE"/>
        </w:rPr>
        <w:t xml:space="preserve"> فعال می‌شود.</w:t>
      </w:r>
    </w:p>
    <w:p w14:paraId="2B1FB3FD" w14:textId="77777777" w:rsidR="004263BD" w:rsidRPr="008D5210" w:rsidRDefault="004263BD" w:rsidP="004263B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@DateVersion@1399-11-09   @Namefilestart@99.11.09.01@NamefileEnd@   @linkHrefStert@https://vebko.org/Downloads/Instructions/WhatsNew/Test-AMPro%2099.11.09.01/001_Test-AMPro%2099.11.09.01_001_fa.mp4@linkHrefEnd@</w:t>
      </w:r>
    </w:p>
    <w:p w14:paraId="7B751D6C" w14:textId="4439668A" w:rsidR="004263BD" w:rsidRPr="008D5210" w:rsidRDefault="004263BD" w:rsidP="004263BD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اعمال </w:t>
      </w:r>
      <w:r w:rsidRPr="008D5210">
        <w:t>Threshold</w:t>
      </w:r>
      <w:r w:rsidRPr="008D5210">
        <w:rPr>
          <w:rFonts w:hint="cs"/>
          <w:rtl/>
          <w:lang w:val="de-DE"/>
        </w:rPr>
        <w:t xml:space="preserve"> پس از انتخاب گزینه‌ی </w:t>
      </w:r>
      <w:r w:rsidRPr="008D5210">
        <w:t>Set all Binary like this</w:t>
      </w:r>
      <w:r w:rsidRPr="008D5210">
        <w:rPr>
          <w:rFonts w:hint="cs"/>
          <w:rtl/>
          <w:lang w:val="de-DE"/>
        </w:rPr>
        <w:t xml:space="preserve"> در زبانه‌ی </w:t>
      </w:r>
      <w:r w:rsidRPr="008D5210">
        <w:t>Binary / Analog Input</w:t>
      </w:r>
      <w:r w:rsidRPr="008D5210">
        <w:rPr>
          <w:rFonts w:hint="cs"/>
          <w:rtl/>
          <w:lang w:val="de-DE"/>
        </w:rPr>
        <w:t>.</w:t>
      </w:r>
    </w:p>
    <w:p w14:paraId="4FAAFA5C" w14:textId="691F979E" w:rsidR="004263BD" w:rsidRPr="008D5210" w:rsidRDefault="004263BD" w:rsidP="004263BD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پس از انتخاب </w:t>
      </w:r>
      <w:r w:rsidRPr="008D5210">
        <w:rPr>
          <w:lang w:val="de-DE"/>
        </w:rPr>
        <w:t>Apply VDC</w:t>
      </w:r>
      <w:r w:rsidRPr="008D5210">
        <w:rPr>
          <w:rFonts w:hint="cs"/>
          <w:rtl/>
          <w:lang w:val="de-DE"/>
        </w:rPr>
        <w:t xml:space="preserve"> در </w:t>
      </w:r>
      <w:r w:rsidRPr="008D5210">
        <w:rPr>
          <w:lang w:val="de-DE"/>
        </w:rPr>
        <w:t>Hardware Configuration</w:t>
      </w:r>
      <w:r w:rsidRPr="008D5210">
        <w:rPr>
          <w:rFonts w:hint="cs"/>
          <w:rtl/>
        </w:rPr>
        <w:t xml:space="preserve"> و اجرای تست، </w:t>
      </w:r>
      <w:r w:rsidRPr="008D5210">
        <w:rPr>
          <w:lang w:val="de-DE"/>
        </w:rPr>
        <w:t>AUX DC</w:t>
      </w:r>
      <w:r w:rsidRPr="008D5210">
        <w:rPr>
          <w:rFonts w:hint="cs"/>
          <w:rtl/>
          <w:lang w:val="de-DE"/>
        </w:rPr>
        <w:t xml:space="preserve"> دستگاه خاموش می‌شود.</w:t>
      </w:r>
    </w:p>
    <w:p w14:paraId="7AB027D9" w14:textId="77777777" w:rsidR="00BD2AF3" w:rsidRPr="008D5210" w:rsidRDefault="00BD2AF3" w:rsidP="00BD2AF3">
      <w:pPr>
        <w:pStyle w:val="Heading2"/>
        <w:numPr>
          <w:ilvl w:val="1"/>
          <w:numId w:val="9"/>
        </w:numPr>
        <w:ind w:left="144" w:firstLine="144"/>
      </w:pPr>
      <w:r w:rsidRPr="008D5210">
        <w:t>AMT Sequencer   @DateVersion@1399-11-09   @Namefilestart@99.11.09.02@NamefileEnd@   @linkHrefStert@https://vebko.org/Downloads/Instructions/WhatsNew/Test-AMPro%2099.11.09.02/001_Test-AMPro%2099.11.09.02_001_fa.mp4@linkHrefEnd@</w:t>
      </w:r>
    </w:p>
    <w:p w14:paraId="27656160" w14:textId="7C088048" w:rsidR="00BD2AF3" w:rsidRPr="008D5210" w:rsidRDefault="00BD2AF3" w:rsidP="00BD2AF3">
      <w:pPr>
        <w:pStyle w:val="AAA-MatnAsli"/>
        <w:rPr>
          <w:lang w:val="de-DE"/>
        </w:rPr>
      </w:pPr>
      <w:r w:rsidRPr="008D5210">
        <w:rPr>
          <w:rFonts w:hint="cs"/>
          <w:rtl/>
          <w:lang w:val="de-DE"/>
        </w:rPr>
        <w:t xml:space="preserve">با کلیک بر روی بلوک </w:t>
      </w:r>
      <w:r w:rsidRPr="008D5210">
        <w:t>Distance</w:t>
      </w:r>
      <w:r w:rsidRPr="008D5210">
        <w:rPr>
          <w:rFonts w:hint="cs"/>
          <w:rtl/>
          <w:lang w:val="de-DE"/>
        </w:rPr>
        <w:t xml:space="preserve"> در </w:t>
      </w:r>
      <w:r w:rsidRPr="008D5210">
        <w:t>Test Object</w:t>
      </w:r>
      <w:r w:rsidRPr="008D5210">
        <w:rPr>
          <w:rFonts w:hint="cs"/>
          <w:rtl/>
          <w:lang w:val="de-DE"/>
        </w:rPr>
        <w:t xml:space="preserve">، و رفتن به صفحه‌ی </w:t>
      </w:r>
      <w:r w:rsidRPr="008D5210">
        <w:t>Distance Protection Parameters</w:t>
      </w:r>
      <w:r w:rsidRPr="008D5210">
        <w:rPr>
          <w:rFonts w:hint="cs"/>
          <w:rtl/>
          <w:lang w:val="de-DE"/>
        </w:rPr>
        <w:t xml:space="preserve"> نحوه‌ی اتصال </w:t>
      </w:r>
      <w:r w:rsidRPr="008D5210">
        <w:t>CT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rFonts w:cs="Calibri"/>
        </w:rPr>
        <w:t>PT</w:t>
      </w:r>
      <w:r w:rsidRPr="008D5210">
        <w:rPr>
          <w:rFonts w:cs="Calibri" w:hint="cs"/>
          <w:rtl/>
          <w:lang w:val="de-DE"/>
        </w:rPr>
        <w:t xml:space="preserve"> </w:t>
      </w:r>
      <w:r w:rsidRPr="008D5210">
        <w:rPr>
          <w:rFonts w:hint="cs"/>
          <w:rtl/>
          <w:lang w:val="de-DE"/>
        </w:rPr>
        <w:t xml:space="preserve">در فیلدهای </w:t>
      </w:r>
      <w:r w:rsidRPr="008D5210">
        <w:t>CT Start Point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rFonts w:cs="Calibri"/>
        </w:rPr>
        <w:t>PT Connection</w:t>
      </w:r>
      <w:r w:rsidRPr="008D5210">
        <w:rPr>
          <w:rFonts w:cs="Calibri" w:hint="cs"/>
          <w:rtl/>
        </w:rPr>
        <w:t xml:space="preserve"> </w:t>
      </w:r>
      <w:r w:rsidRPr="008D5210">
        <w:rPr>
          <w:rFonts w:hint="cs"/>
          <w:rtl/>
          <w:lang w:val="de-DE"/>
        </w:rPr>
        <w:t>نمایش داده می‌شود.</w:t>
      </w:r>
    </w:p>
    <w:p w14:paraId="6FC4C68F" w14:textId="77777777" w:rsidR="00D56F6B" w:rsidRPr="008D5210" w:rsidRDefault="00D56F6B" w:rsidP="00D56F6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8D5210">
        <w:rPr>
          <w:lang w:bidi="fa-IR"/>
        </w:rPr>
        <w:t>AMT Sequencer   @DateVersion@1399-11-13   @Namefilestart@99.11.13.01@NamefileEnd@   @linkHrefStert@https://vebko.org/Downloads/Instructions/WhatsNew/Test-AMPro%2099.11.13.01/001_Test-AMPro%2099.11.13.01_001_fa.mp4@linkHrefEnd@</w:t>
      </w:r>
    </w:p>
    <w:p w14:paraId="1C64C00C" w14:textId="6D2E3BF8" w:rsidR="00D56F6B" w:rsidRPr="008D5210" w:rsidRDefault="00D56F6B" w:rsidP="00D56F6B">
      <w:pPr>
        <w:pStyle w:val="AAA-MatnAsli"/>
        <w:rPr>
          <w:rtl/>
        </w:rPr>
      </w:pPr>
      <w:r w:rsidRPr="008D5210">
        <w:rPr>
          <w:rFonts w:hint="cs"/>
          <w:rtl/>
          <w:lang w:val="de-DE"/>
        </w:rPr>
        <w:t xml:space="preserve">در حالتی که تنها یکی از کانال‌های گروه ولتاژی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فعال است و از </w:t>
      </w:r>
      <w:r w:rsidRPr="008D5210">
        <w:rPr>
          <w:lang w:val="de-DE"/>
        </w:rPr>
        <w:t>Target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Label</w:t>
      </w:r>
      <w:r w:rsidRPr="008D5210">
        <w:rPr>
          <w:rFonts w:hint="cs"/>
          <w:rtl/>
          <w:lang w:val="de-DE"/>
        </w:rPr>
        <w:t xml:space="preserve"> کانال دیگر استفاده شده، مقدار جریان خوانده شده یکسان است. بعنوان مثال اگر تنها خروجی دوم گروه ولتاژی </w:t>
      </w:r>
      <w:r w:rsidRPr="008D5210">
        <w:rPr>
          <w:lang w:val="de-DE"/>
        </w:rPr>
        <w:t>A</w:t>
      </w:r>
      <w:r w:rsidRPr="008D5210">
        <w:rPr>
          <w:rFonts w:hint="cs"/>
          <w:rtl/>
          <w:lang w:val="de-DE"/>
        </w:rPr>
        <w:t xml:space="preserve"> فعال باشد و </w:t>
      </w:r>
      <w:r w:rsidRPr="008D5210">
        <w:rPr>
          <w:lang w:val="de-DE"/>
        </w:rPr>
        <w:t>Target</w:t>
      </w:r>
      <w:r w:rsidRPr="008D5210">
        <w:rPr>
          <w:rFonts w:hint="cs"/>
          <w:rtl/>
          <w:lang w:val="de-DE"/>
        </w:rPr>
        <w:t xml:space="preserve"> و </w:t>
      </w:r>
      <w:r w:rsidRPr="008D5210">
        <w:rPr>
          <w:lang w:val="de-DE"/>
        </w:rPr>
        <w:t>Label</w:t>
      </w:r>
      <w:r w:rsidRPr="008D5210">
        <w:rPr>
          <w:rFonts w:hint="cs"/>
          <w:rtl/>
          <w:lang w:val="de-DE"/>
        </w:rPr>
        <w:t xml:space="preserve"> آن را </w:t>
      </w:r>
      <w:r w:rsidRPr="008D5210">
        <w:rPr>
          <w:lang w:val="de-DE"/>
        </w:rPr>
        <w:t>VL1-E</w:t>
      </w:r>
      <w:r w:rsidRPr="008D5210">
        <w:rPr>
          <w:rFonts w:hint="cs"/>
          <w:rtl/>
        </w:rPr>
        <w:t xml:space="preserve"> انتخاب کنید، مقدار جریان کشیده شده از آن در حد میکرو آمپر همانند زمانی است که تنها خروجی فعال گروه ولتاژی </w:t>
      </w:r>
      <w:r w:rsidRPr="008D5210">
        <w:rPr>
          <w:lang w:val="de-DE"/>
        </w:rPr>
        <w:t>A</w:t>
      </w:r>
      <w:r w:rsidRPr="008D5210">
        <w:rPr>
          <w:rFonts w:hint="cs"/>
          <w:rtl/>
        </w:rPr>
        <w:t>، کانال 1 آن است.</w:t>
      </w:r>
    </w:p>
    <w:sectPr w:rsidR="00D56F6B" w:rsidRPr="008D5210" w:rsidSect="002A006D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16237" w14:textId="77777777" w:rsidR="002A006D" w:rsidRDefault="002A006D" w:rsidP="003B0951">
      <w:pPr>
        <w:spacing w:before="0" w:after="0"/>
      </w:pPr>
      <w:r>
        <w:separator/>
      </w:r>
    </w:p>
  </w:endnote>
  <w:endnote w:type="continuationSeparator" w:id="0">
    <w:p w14:paraId="1F54C585" w14:textId="77777777" w:rsidR="002A006D" w:rsidRDefault="002A006D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0DE04" w14:textId="77777777" w:rsidR="002A006D" w:rsidRDefault="002A006D" w:rsidP="007168D8">
      <w:pPr>
        <w:bidi w:val="0"/>
        <w:spacing w:before="0" w:after="0"/>
      </w:pPr>
      <w:r>
        <w:separator/>
      </w:r>
    </w:p>
  </w:footnote>
  <w:footnote w:type="continuationSeparator" w:id="0">
    <w:p w14:paraId="54AAC270" w14:textId="77777777" w:rsidR="002A006D" w:rsidRDefault="002A006D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6FBB4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7676AE04" wp14:editId="41FECF35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5FF28D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006D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76AE04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675FF28D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2A006D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F5137"/>
    <w:multiLevelType w:val="multilevel"/>
    <w:tmpl w:val="E4A659F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  <w:i w:val="0"/>
        <w:iCs w:val="0"/>
        <w:sz w:val="48"/>
        <w:szCs w:val="48"/>
      </w:rPr>
    </w:lvl>
    <w:lvl w:ilvl="1">
      <w:start w:val="1"/>
      <w:numFmt w:val="none"/>
      <w:suff w:val="space"/>
      <w:lvlText w:val="1-2("/>
      <w:lvlJc w:val="left"/>
      <w:pPr>
        <w:ind w:left="0" w:firstLine="0"/>
      </w:pPr>
      <w:rPr>
        <w:rFonts w:ascii="Calibri Light" w:hAnsi="Calibri Light"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-%2-%3-%4-%5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-%2-%3-%4-%5-%6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-%2-%3-%4-%5-%6-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-%3-%4-%5-%6-%7-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AE-EnglishTable"/>
      <w:suff w:val="space"/>
      <w:lvlText w:val="%1-%2-%3-%4-%5-%6-%7-%8-%9)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1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8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30"/>
  </w:num>
  <w:num w:numId="2" w16cid:durableId="1861047356">
    <w:abstractNumId w:val="32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9"/>
  </w:num>
  <w:num w:numId="8" w16cid:durableId="54360856">
    <w:abstractNumId w:val="13"/>
  </w:num>
  <w:num w:numId="9" w16cid:durableId="629215586">
    <w:abstractNumId w:val="37"/>
  </w:num>
  <w:num w:numId="10" w16cid:durableId="245655931">
    <w:abstractNumId w:val="38"/>
  </w:num>
  <w:num w:numId="11" w16cid:durableId="930088849">
    <w:abstractNumId w:val="19"/>
  </w:num>
  <w:num w:numId="12" w16cid:durableId="1957524191">
    <w:abstractNumId w:val="33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7"/>
  </w:num>
  <w:num w:numId="19" w16cid:durableId="2096634895">
    <w:abstractNumId w:val="29"/>
  </w:num>
  <w:num w:numId="20" w16cid:durableId="178507287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999657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15284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96758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066929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408338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343160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324361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96349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4924001">
    <w:abstractNumId w:val="35"/>
  </w:num>
  <w:num w:numId="30" w16cid:durableId="1918899643">
    <w:abstractNumId w:val="15"/>
  </w:num>
  <w:num w:numId="31" w16cid:durableId="870194260">
    <w:abstractNumId w:val="17"/>
  </w:num>
  <w:num w:numId="32" w16cid:durableId="2126342918">
    <w:abstractNumId w:val="26"/>
  </w:num>
  <w:num w:numId="33" w16cid:durableId="734012678">
    <w:abstractNumId w:val="31"/>
  </w:num>
  <w:num w:numId="34" w16cid:durableId="636686495">
    <w:abstractNumId w:val="21"/>
  </w:num>
  <w:num w:numId="35" w16cid:durableId="164168341">
    <w:abstractNumId w:val="9"/>
  </w:num>
  <w:num w:numId="36" w16cid:durableId="1877154700">
    <w:abstractNumId w:val="7"/>
  </w:num>
  <w:num w:numId="37" w16cid:durableId="415980039">
    <w:abstractNumId w:val="6"/>
  </w:num>
  <w:num w:numId="38" w16cid:durableId="1342926590">
    <w:abstractNumId w:val="5"/>
  </w:num>
  <w:num w:numId="39" w16cid:durableId="1599633692">
    <w:abstractNumId w:val="4"/>
  </w:num>
  <w:num w:numId="40" w16cid:durableId="1325813785">
    <w:abstractNumId w:val="8"/>
  </w:num>
  <w:num w:numId="41" w16cid:durableId="1661884303">
    <w:abstractNumId w:val="3"/>
  </w:num>
  <w:num w:numId="42" w16cid:durableId="36243668">
    <w:abstractNumId w:val="2"/>
  </w:num>
  <w:num w:numId="43" w16cid:durableId="480929976">
    <w:abstractNumId w:val="1"/>
  </w:num>
  <w:num w:numId="44" w16cid:durableId="1161890217">
    <w:abstractNumId w:val="0"/>
  </w:num>
  <w:num w:numId="45" w16cid:durableId="1996183912">
    <w:abstractNumId w:val="34"/>
  </w:num>
  <w:num w:numId="46" w16cid:durableId="1045525410">
    <w:abstractNumId w:val="10"/>
  </w:num>
  <w:num w:numId="47" w16cid:durableId="1551843764">
    <w:abstractNumId w:val="24"/>
  </w:num>
  <w:num w:numId="48" w16cid:durableId="1192911600">
    <w:abstractNumId w:val="18"/>
  </w:num>
  <w:num w:numId="49" w16cid:durableId="1087308818">
    <w:abstractNumId w:val="11"/>
  </w:num>
  <w:num w:numId="50" w16cid:durableId="1292053516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6D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21C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0F7D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58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464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53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30D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37E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0C5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5D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D40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5E30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2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95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96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C78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59B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A0E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1FBE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9E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C29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06D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99B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376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8AE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27A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3E9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3FE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621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4B3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8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D3E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B7C68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3BD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58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489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D31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42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796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4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6E26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39F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1DD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5FEA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C90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3F1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51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1E9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29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45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17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7D2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8BA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56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210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0F6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C7A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3F6C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37FC0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C6E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80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255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A4F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998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1D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326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1E0E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C41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68D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5D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98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2AF3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D52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19C5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515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7C5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2A6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0A2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0F5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148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6F6B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69C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2E5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2F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12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6ED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8FD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5C3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598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6EB"/>
    <w:rsid w:val="00E50F15"/>
    <w:rsid w:val="00E51065"/>
    <w:rsid w:val="00E515ED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DC7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4E5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02E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ADD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0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F91B5"/>
  <w15:chartTrackingRefBased/>
  <w15:docId w15:val="{1FDC8F11-830F-4987-AD38-05DE0C7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92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892"/>
    <w:pPr>
      <w:keepLines/>
      <w:numPr>
        <w:numId w:val="18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6892"/>
    <w:pPr>
      <w:keepNext/>
      <w:keepLines/>
      <w:numPr>
        <w:ilvl w:val="1"/>
        <w:numId w:val="18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6892"/>
    <w:pPr>
      <w:keepNext/>
      <w:keepLines/>
      <w:numPr>
        <w:ilvl w:val="2"/>
        <w:numId w:val="18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6892"/>
    <w:pPr>
      <w:keepNext/>
      <w:keepLines/>
      <w:numPr>
        <w:ilvl w:val="3"/>
        <w:numId w:val="18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56892"/>
    <w:pPr>
      <w:keepNext/>
      <w:keepLines/>
      <w:numPr>
        <w:ilvl w:val="4"/>
        <w:numId w:val="18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56892"/>
    <w:pPr>
      <w:keepNext/>
      <w:keepLines/>
      <w:numPr>
        <w:ilvl w:val="5"/>
        <w:numId w:val="18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56892"/>
    <w:pPr>
      <w:keepNext/>
      <w:keepLines/>
      <w:numPr>
        <w:ilvl w:val="6"/>
        <w:numId w:val="18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92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156892"/>
    <w:pPr>
      <w:keepNext/>
      <w:keepLines/>
      <w:numPr>
        <w:ilvl w:val="8"/>
        <w:numId w:val="18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1568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56892"/>
  </w:style>
  <w:style w:type="character" w:customStyle="1" w:styleId="Heading1Char">
    <w:name w:val="Heading 1 Char"/>
    <w:basedOn w:val="DefaultParagraphFont"/>
    <w:link w:val="Heading1"/>
    <w:uiPriority w:val="9"/>
    <w:rsid w:val="00156892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6892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6892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6892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156892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56892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56892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156892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156892"/>
    <w:pPr>
      <w:ind w:left="720" w:hanging="360"/>
    </w:pPr>
  </w:style>
  <w:style w:type="paragraph" w:customStyle="1" w:styleId="AAA-Aks">
    <w:name w:val="AAA-Aks"/>
    <w:basedOn w:val="Normal"/>
    <w:qFormat/>
    <w:rsid w:val="00156892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156892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156892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156892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6892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6892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6892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56892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156892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15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156892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6892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156892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156892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56892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6892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6892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6892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6892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6892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156892"/>
  </w:style>
  <w:style w:type="paragraph" w:customStyle="1" w:styleId="Number-01">
    <w:name w:val="Number - 01"/>
    <w:basedOn w:val="Bullet-Star"/>
    <w:qFormat/>
    <w:rsid w:val="00156892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156892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156892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89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92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156892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156892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156892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156892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156892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156892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6892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892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89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56892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156892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56892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156892"/>
    <w:rPr>
      <w:lang w:bidi="fa-IR"/>
    </w:rPr>
  </w:style>
  <w:style w:type="paragraph" w:customStyle="1" w:styleId="MantAsli-Bold">
    <w:name w:val="Mant Asli- Bold"/>
    <w:basedOn w:val="Normal"/>
    <w:qFormat/>
    <w:rsid w:val="00156892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156892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156892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156892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156892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156892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156892"/>
  </w:style>
  <w:style w:type="paragraph" w:customStyle="1" w:styleId="AAA-Ashkal">
    <w:name w:val="AAA- Ashkal"/>
    <w:basedOn w:val="MatnAsli"/>
    <w:qFormat/>
    <w:rsid w:val="00156892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156892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6892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6892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6892"/>
    <w:rPr>
      <w:vertAlign w:val="superscript"/>
    </w:rPr>
  </w:style>
  <w:style w:type="paragraph" w:customStyle="1" w:styleId="Bullet">
    <w:name w:val="Bullet"/>
    <w:basedOn w:val="Normal"/>
    <w:qFormat/>
    <w:rsid w:val="00156892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156892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5689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6892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56892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92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6892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156892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156892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56892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156892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56892"/>
    <w:pPr>
      <w:spacing w:after="0"/>
    </w:pPr>
  </w:style>
  <w:style w:type="paragraph" w:customStyle="1" w:styleId="a6">
    <w:name w:val="بالاي عنوان روي جلد"/>
    <w:basedOn w:val="Normal"/>
    <w:rsid w:val="00156892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156892"/>
    <w:rPr>
      <w:color w:val="000000"/>
    </w:rPr>
  </w:style>
  <w:style w:type="paragraph" w:customStyle="1" w:styleId="a0">
    <w:name w:val="پيشنهادات"/>
    <w:basedOn w:val="Normal"/>
    <w:autoRedefine/>
    <w:qFormat/>
    <w:rsid w:val="00156892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156892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156892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156892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156892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156892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156892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156892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156892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156892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156892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156892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156892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156892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156892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156892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156892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156892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156892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156892"/>
    <w:pPr>
      <w:spacing w:before="0" w:after="120"/>
    </w:pPr>
  </w:style>
  <w:style w:type="paragraph" w:customStyle="1" w:styleId="afa">
    <w:name w:val="زشحفهخد"/>
    <w:basedOn w:val="af9"/>
    <w:rsid w:val="00156892"/>
    <w:rPr>
      <w:rFonts w:cs="Compset"/>
    </w:rPr>
  </w:style>
  <w:style w:type="paragraph" w:customStyle="1" w:styleId="afb">
    <w:name w:val="زير آرم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156892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156892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156892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156892"/>
    <w:rPr>
      <w:vertAlign w:val="subscript"/>
    </w:rPr>
  </w:style>
  <w:style w:type="paragraph" w:customStyle="1" w:styleId="1">
    <w:name w:val="متن اصلي1"/>
    <w:basedOn w:val="Normal"/>
    <w:autoRedefine/>
    <w:rsid w:val="00156892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156892"/>
    <w:rPr>
      <w:vertAlign w:val="subscript"/>
    </w:rPr>
  </w:style>
  <w:style w:type="character" w:customStyle="1" w:styleId="aff0">
    <w:name w:val="زير نويس‌ها"/>
    <w:basedOn w:val="DefaultParagraphFont"/>
    <w:rsid w:val="00156892"/>
    <w:rPr>
      <w:vertAlign w:val="subscript"/>
    </w:rPr>
  </w:style>
  <w:style w:type="paragraph" w:customStyle="1" w:styleId="aff1">
    <w:name w:val="سطر اول جدول ها"/>
    <w:basedOn w:val="Normal"/>
    <w:rsid w:val="00156892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156892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156892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156892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156892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156892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68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6892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156892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156892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156892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156892"/>
    <w:rPr>
      <w:rFonts w:cs="Times New Roman"/>
    </w:rPr>
  </w:style>
  <w:style w:type="paragraph" w:customStyle="1" w:styleId="aff9">
    <w:name w:val="مرجع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156892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156892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156892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156892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156892"/>
    <w:rPr>
      <w:b/>
      <w:bCs/>
      <w:color w:val="FF0000"/>
    </w:rPr>
  </w:style>
  <w:style w:type="paragraph" w:customStyle="1" w:styleId="Film">
    <w:name w:val="Film"/>
    <w:basedOn w:val="Normal"/>
    <w:qFormat/>
    <w:rsid w:val="00156892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156892"/>
    <w:pPr>
      <w:ind w:left="144" w:right="144" w:firstLine="288"/>
    </w:pPr>
    <w:rPr>
      <w:lang w:bidi="fa-IR"/>
    </w:rPr>
  </w:style>
  <w:style w:type="paragraph" w:customStyle="1" w:styleId="AAE-Normal">
    <w:name w:val="AAE-Normal"/>
    <w:link w:val="AAE-NormalChar"/>
    <w:autoRedefine/>
    <w:qFormat/>
    <w:rsid w:val="00156892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156892"/>
  </w:style>
  <w:style w:type="paragraph" w:customStyle="1" w:styleId="AAF-Normal">
    <w:name w:val="AAF-Normal"/>
    <w:basedOn w:val="AAE-Normal"/>
    <w:autoRedefine/>
    <w:qFormat/>
    <w:rsid w:val="00156892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156892"/>
  </w:style>
  <w:style w:type="paragraph" w:customStyle="1" w:styleId="AAAR-Normal">
    <w:name w:val="AAAR-Normal"/>
    <w:basedOn w:val="AAA-MatnAsli"/>
    <w:autoRedefine/>
    <w:qFormat/>
    <w:rsid w:val="00156892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156892"/>
  </w:style>
  <w:style w:type="paragraph" w:customStyle="1" w:styleId="AAFA-Answer">
    <w:name w:val="AAFA-Answer"/>
    <w:basedOn w:val="AAA-MatnAsli"/>
    <w:qFormat/>
    <w:rsid w:val="00156892"/>
    <w:pPr>
      <w:bidi w:val="0"/>
    </w:pPr>
  </w:style>
  <w:style w:type="paragraph" w:customStyle="1" w:styleId="AAFA-Question">
    <w:name w:val="AAFA-Question"/>
    <w:basedOn w:val="AAFA-Answer"/>
    <w:qFormat/>
    <w:rsid w:val="00156892"/>
  </w:style>
  <w:style w:type="paragraph" w:customStyle="1" w:styleId="AAE-Answer">
    <w:name w:val="AAE-Answer"/>
    <w:basedOn w:val="AAFA-Question"/>
    <w:qFormat/>
    <w:rsid w:val="00156892"/>
  </w:style>
  <w:style w:type="paragraph" w:customStyle="1" w:styleId="AAE-Question">
    <w:name w:val="AAE-Question"/>
    <w:basedOn w:val="AAE-Answer"/>
    <w:qFormat/>
    <w:rsid w:val="00156892"/>
  </w:style>
  <w:style w:type="paragraph" w:customStyle="1" w:styleId="AAG-Question">
    <w:name w:val="AAG-Question"/>
    <w:basedOn w:val="AAE-Question"/>
    <w:qFormat/>
    <w:rsid w:val="00156892"/>
  </w:style>
  <w:style w:type="paragraph" w:customStyle="1" w:styleId="AAG-Answer">
    <w:name w:val="AAG-Answer"/>
    <w:basedOn w:val="AAE-Question"/>
    <w:qFormat/>
    <w:rsid w:val="00156892"/>
  </w:style>
  <w:style w:type="paragraph" w:customStyle="1" w:styleId="AAS-Question">
    <w:name w:val="AAS-Question"/>
    <w:basedOn w:val="AAE-Question"/>
    <w:qFormat/>
    <w:rsid w:val="00156892"/>
  </w:style>
  <w:style w:type="paragraph" w:customStyle="1" w:styleId="AAS-Answer">
    <w:name w:val="AAS-Answer"/>
    <w:basedOn w:val="AAE-Question"/>
    <w:qFormat/>
    <w:rsid w:val="00156892"/>
  </w:style>
  <w:style w:type="paragraph" w:customStyle="1" w:styleId="AAF-Question">
    <w:name w:val="AAF-Question"/>
    <w:basedOn w:val="AAE-Question"/>
    <w:qFormat/>
    <w:rsid w:val="00156892"/>
  </w:style>
  <w:style w:type="paragraph" w:customStyle="1" w:styleId="AAF-Answer">
    <w:name w:val="AAF-Answer"/>
    <w:basedOn w:val="AAE-Question"/>
    <w:qFormat/>
    <w:rsid w:val="00156892"/>
  </w:style>
  <w:style w:type="paragraph" w:customStyle="1" w:styleId="AARU-Question">
    <w:name w:val="AARU-Question"/>
    <w:basedOn w:val="AAE-Question"/>
    <w:qFormat/>
    <w:rsid w:val="00156892"/>
  </w:style>
  <w:style w:type="paragraph" w:customStyle="1" w:styleId="AARU-Answer">
    <w:name w:val="AARU-Answer"/>
    <w:basedOn w:val="AAE-Question"/>
    <w:qFormat/>
    <w:rsid w:val="00156892"/>
  </w:style>
  <w:style w:type="paragraph" w:customStyle="1" w:styleId="AAAR-Question">
    <w:name w:val="AAAR-Question"/>
    <w:basedOn w:val="AAAR-Normal"/>
    <w:qFormat/>
    <w:rsid w:val="00156892"/>
    <w:pPr>
      <w:bidi w:val="0"/>
    </w:pPr>
  </w:style>
  <w:style w:type="paragraph" w:customStyle="1" w:styleId="AAAR-Answer">
    <w:name w:val="AAAR-Answer"/>
    <w:basedOn w:val="AAAR-Normal"/>
    <w:qFormat/>
    <w:rsid w:val="00156892"/>
    <w:pPr>
      <w:bidi w:val="0"/>
    </w:pPr>
  </w:style>
  <w:style w:type="character" w:customStyle="1" w:styleId="AAE-NormalChar">
    <w:name w:val="AAE-Normal Char"/>
    <w:basedOn w:val="DefaultParagraphFont"/>
    <w:link w:val="AAE-Normal"/>
    <w:rsid w:val="000F00C5"/>
    <w:rPr>
      <w:rFonts w:ascii="Times New Roman" w:hAnsi="Times New Roman" w:cs="B Nazanin"/>
      <w:sz w:val="24"/>
      <w:szCs w:val="26"/>
    </w:rPr>
  </w:style>
  <w:style w:type="paragraph" w:customStyle="1" w:styleId="AAE-EnglishTable">
    <w:name w:val="AAE-English Table"/>
    <w:basedOn w:val="AAE-Normal"/>
    <w:rsid w:val="000F00C5"/>
    <w:pPr>
      <w:numPr>
        <w:ilvl w:val="8"/>
        <w:numId w:val="19"/>
      </w:numPr>
      <w:jc w:val="righ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10125</Words>
  <Characters>57715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67705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</dc:creator>
  <cp:keywords/>
  <dc:description/>
  <cp:lastModifiedBy>javad ghyasvand</cp:lastModifiedBy>
  <cp:revision>4</cp:revision>
  <cp:lastPrinted>2018-04-10T16:14:00Z</cp:lastPrinted>
  <dcterms:created xsi:type="dcterms:W3CDTF">2024-04-09T13:21:00Z</dcterms:created>
  <dcterms:modified xsi:type="dcterms:W3CDTF">2024-04-09T13:22:00Z</dcterms:modified>
</cp:coreProperties>
</file>