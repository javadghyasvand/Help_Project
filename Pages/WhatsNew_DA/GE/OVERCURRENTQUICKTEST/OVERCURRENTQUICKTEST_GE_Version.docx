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D750A" w14:textId="77777777" w:rsidR="003A56E9" w:rsidRPr="003873A1" w:rsidRDefault="003A56E9" w:rsidP="003873A1">
      <w:pPr>
        <w:pStyle w:val="Heading2"/>
        <w:bidi w:val="0"/>
      </w:pPr>
      <w:r w:rsidRPr="003873A1">
        <w:t>OVERCURRENT QUICK TEST   @DateVersion@2021-12-27   @Namefilestart@21.12.27.01@NamefileEnd@   @linkHrefStert@https://vebko.org/Downloads/Instructions/WhatsNew/Test-AMPro%2021.12.27.01/001_Test-AMPro%2021.12.27.01_001_mu.mp4@linkHrefEnd@</w:t>
      </w:r>
    </w:p>
    <w:p w14:paraId="57305327" w14:textId="1197BE49" w:rsidR="003A56E9" w:rsidRPr="003873A1" w:rsidRDefault="003A56E9" w:rsidP="003A56E9">
      <w:pPr>
        <w:pStyle w:val="AAG-Normal"/>
        <w:rPr>
          <w:lang w:val="de-DE"/>
        </w:rPr>
      </w:pPr>
      <w:r w:rsidRPr="003873A1">
        <w:rPr>
          <w:lang w:val="de-DE"/>
        </w:rPr>
        <w:t>Nachdem Sie auf "</w:t>
      </w:r>
      <w:r w:rsidRPr="003873A1">
        <w:rPr>
          <w:lang w:val="de-DE" w:bidi="fa-IR"/>
        </w:rPr>
        <w:t>Add Report</w:t>
      </w:r>
      <w:r w:rsidRPr="003873A1">
        <w:rPr>
          <w:lang w:val="de-DE"/>
        </w:rPr>
        <w:t>" geklickt hatten, stürzte die Software ab. Dieser Fehler ist in der neuen Version behoben.</w:t>
      </w:r>
    </w:p>
    <w:p w14:paraId="09CC3F62" w14:textId="77777777" w:rsidR="0051795A" w:rsidRPr="003873A1" w:rsidRDefault="0051795A" w:rsidP="003873A1">
      <w:pPr>
        <w:pStyle w:val="Heading2"/>
        <w:bidi w:val="0"/>
      </w:pPr>
      <w:bookmarkStart w:id="0" w:name="_Hlk89268387"/>
      <w:r w:rsidRPr="003873A1">
        <w:t>OVERCURRENT QUICK TEST   @DateVersion@2021-11-13   @Namefilestart@21.11.13.01@NamefileEnd@   @linkHrefStert@https://vebko.org/Downloads/Instructions/WhatsNew/Test-AMPro%2021.11.13.01/001_Test-AMPro%2021.11.13.01_001_mu.mp4@linkHrefEnd@</w:t>
      </w:r>
    </w:p>
    <w:p w14:paraId="2C9752FB" w14:textId="056BC426" w:rsidR="0051795A" w:rsidRPr="003873A1" w:rsidRDefault="0051795A" w:rsidP="0051795A">
      <w:pPr>
        <w:pStyle w:val="AAG-Normal"/>
        <w:rPr>
          <w:rtl/>
          <w:lang w:val="de-DE" w:bidi="fa-IR"/>
        </w:rPr>
      </w:pPr>
      <w:r w:rsidRPr="003873A1">
        <w:rPr>
          <w:lang w:val="de-DE"/>
        </w:rPr>
        <w:t>Von nun an stürzt die Software nicht mehr ab, wenn Sie auf die "Add to Report" klicken.</w:t>
      </w:r>
    </w:p>
    <w:bookmarkEnd w:id="0"/>
    <w:p w14:paraId="151766DD" w14:textId="77777777" w:rsidR="00B025E5" w:rsidRPr="003873A1" w:rsidRDefault="00B025E5" w:rsidP="003873A1">
      <w:pPr>
        <w:pStyle w:val="Heading2"/>
        <w:bidi w:val="0"/>
        <w:rPr>
          <w:rtl/>
          <w:lang w:val="de-DE" w:bidi="fa-IR"/>
        </w:rPr>
      </w:pPr>
      <w:r w:rsidRPr="003873A1">
        <w:rPr>
          <w:lang w:val="de-DE" w:bidi="fa-IR"/>
        </w:rPr>
        <w:t>Overcurrent Quick Test   @DateVersion@2021-02-25   @Namefilestart@21.02.25.01@NamefileEnd@   @linkHrefStert@https://vebko.org/Downloads/Instructions/WhatsNew/Test-AMPro%2021.02.25.01/001_Test-AMPro%2021.02.25.01_001_mu.mp4@linkHrefEnd@</w:t>
      </w:r>
    </w:p>
    <w:p w14:paraId="0F00106F" w14:textId="1E4D1C59" w:rsidR="00B025E5" w:rsidRPr="003873A1" w:rsidRDefault="00B025E5" w:rsidP="00B025E5">
      <w:pPr>
        <w:pStyle w:val="AAG-Normal"/>
        <w:rPr>
          <w:lang w:val="de-DE" w:bidi="fa-IR"/>
        </w:rPr>
      </w:pPr>
      <w:r w:rsidRPr="003873A1">
        <w:rPr>
          <w:lang w:val="de-DE" w:bidi="fa-IR"/>
        </w:rPr>
        <w:t>Das Problem, dass das Programm nicht läuft, und die korrekte Bedienung der Schaltflächen sind behoben.</w:t>
      </w:r>
    </w:p>
    <w:sectPr w:rsidR="00B025E5" w:rsidRPr="003873A1" w:rsidSect="002A246F">
      <w:headerReference w:type="default" r:id="rId8"/>
      <w:pgSz w:w="15840" w:h="12240" w:orient="landscape" w:code="1"/>
      <w:pgMar w:top="1440" w:right="1138" w:bottom="1440" w:left="1440" w:header="720" w:footer="720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A24CB" w14:textId="77777777" w:rsidR="00EC7031" w:rsidRDefault="00EC7031" w:rsidP="003B0951">
      <w:pPr>
        <w:spacing w:before="0" w:after="0"/>
      </w:pPr>
      <w:r>
        <w:separator/>
      </w:r>
    </w:p>
  </w:endnote>
  <w:endnote w:type="continuationSeparator" w:id="0">
    <w:p w14:paraId="1A8DC238" w14:textId="77777777" w:rsidR="00EC7031" w:rsidRDefault="00EC7031" w:rsidP="003B095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tr">
    <w:charset w:val="B2"/>
    <w:family w:val="auto"/>
    <w:pitch w:val="variable"/>
    <w:sig w:usb0="00002001" w:usb1="80000000" w:usb2="00000008" w:usb3="00000000" w:csb0="0000004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pset"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itra"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EA14B" w14:textId="77777777" w:rsidR="00EC7031" w:rsidRDefault="00EC7031" w:rsidP="007168D8">
      <w:pPr>
        <w:bidi w:val="0"/>
        <w:spacing w:before="0" w:after="0"/>
      </w:pPr>
      <w:r>
        <w:separator/>
      </w:r>
    </w:p>
  </w:footnote>
  <w:footnote w:type="continuationSeparator" w:id="0">
    <w:p w14:paraId="037B255A" w14:textId="77777777" w:rsidR="00EC7031" w:rsidRDefault="00EC7031" w:rsidP="003B095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6958A" w14:textId="77777777" w:rsidR="002A307D" w:rsidRDefault="002A307D">
    <w:r>
      <w:rPr>
        <w:noProof/>
      </w:rPr>
      <mc:AlternateContent>
        <mc:Choice Requires="wps">
          <w:drawing>
            <wp:anchor distT="0" distB="0" distL="118745" distR="118745" simplePos="0" relativeHeight="251911168" behindDoc="1" locked="0" layoutInCell="1" allowOverlap="0" wp14:anchorId="21001A47" wp14:editId="1BFCEC56">
              <wp:simplePos x="0" y="0"/>
              <wp:positionH relativeFrom="margin">
                <wp:posOffset>-628015</wp:posOffset>
              </wp:positionH>
              <wp:positionV relativeFrom="page">
                <wp:posOffset>477520</wp:posOffset>
              </wp:positionV>
              <wp:extent cx="9676130" cy="408940"/>
              <wp:effectExtent l="0" t="0" r="1270" b="0"/>
              <wp:wrapSquare wrapText="bothSides"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676130" cy="4089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1037137" w14:textId="77777777" w:rsidR="002A307D" w:rsidRPr="00073326" w:rsidRDefault="002A307D" w:rsidP="00073326">
                          <w:pPr>
                            <w:jc w:val="left"/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STYLEREF  "Heading 1"  \* MERGEFORMAT </w:instrText>
                          </w: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EC7031">
                            <w:rPr>
                              <w:caps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Error! No text of specified style in document.</w:t>
                          </w: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1001A47" id="Rectangle 5" o:spid="_x0000_s1026" style="position:absolute;left:0;text-align:left;margin-left:-49.45pt;margin-top:37.6pt;width:761.9pt;height:32.2pt;z-index:-251405312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" o:allowoverlap="f" fillcolor="#5b9bd5 [3204]" stroked="f" strokeweight="1pt">
              <v:textbox style="mso-fit-shape-to-text:t">
                <w:txbxContent>
                  <w:p w14:paraId="51037137" w14:textId="77777777" w:rsidR="002A307D" w:rsidRPr="00073326" w:rsidRDefault="002A307D" w:rsidP="00073326">
                    <w:pPr>
                      <w:jc w:val="left"/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</w:pP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instrText xml:space="preserve"> STYLEREF  "Heading 1"  \* MERGEFORMAT </w:instrText>
                    </w: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EC7031">
                      <w:rPr>
                        <w:caps/>
                        <w:noProof/>
                        <w:color w:val="FFFFFF" w:themeColor="background1"/>
                        <w:sz w:val="24"/>
                        <w:szCs w:val="24"/>
                      </w:rPr>
                      <w:t>Error! No text of specified style in document.</w:t>
                    </w: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0F81A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8F871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4D831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1A4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5BA59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B86C8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C472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6E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4A70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CC02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F2CF6"/>
    <w:multiLevelType w:val="hybridMultilevel"/>
    <w:tmpl w:val="19BA3434"/>
    <w:lvl w:ilvl="0" w:tplc="21924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9A80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0E7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BC6F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686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F267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70D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ECD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D27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01122E26"/>
    <w:multiLevelType w:val="hybridMultilevel"/>
    <w:tmpl w:val="60B8D3D0"/>
    <w:lvl w:ilvl="0" w:tplc="5B0E9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68F7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DA8F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F2FF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F2B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4D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D64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080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FED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06C8593C"/>
    <w:multiLevelType w:val="hybridMultilevel"/>
    <w:tmpl w:val="84A658F0"/>
    <w:lvl w:ilvl="0" w:tplc="D026FD5E">
      <w:start w:val="1"/>
      <w:numFmt w:val="bullet"/>
      <w:pStyle w:val="a"/>
      <w:lvlText w:val=""/>
      <w:lvlJc w:val="left"/>
      <w:pPr>
        <w:ind w:left="12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743"/>
        </w:tabs>
        <w:ind w:left="2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63"/>
        </w:tabs>
        <w:ind w:left="3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83"/>
        </w:tabs>
        <w:ind w:left="4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03"/>
        </w:tabs>
        <w:ind w:left="4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23"/>
        </w:tabs>
        <w:ind w:left="5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43"/>
        </w:tabs>
        <w:ind w:left="6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63"/>
        </w:tabs>
        <w:ind w:left="7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83"/>
        </w:tabs>
        <w:ind w:left="7783" w:hanging="360"/>
      </w:pPr>
      <w:rPr>
        <w:rFonts w:ascii="Wingdings" w:hAnsi="Wingdings" w:hint="default"/>
      </w:rPr>
    </w:lvl>
  </w:abstractNum>
  <w:abstractNum w:abstractNumId="13" w15:restartNumberingAfterBreak="0">
    <w:nsid w:val="097C0241"/>
    <w:multiLevelType w:val="hybridMultilevel"/>
    <w:tmpl w:val="2D9ADE74"/>
    <w:lvl w:ilvl="0" w:tplc="71E6EBAE">
      <w:start w:val="1"/>
      <w:numFmt w:val="decimal"/>
      <w:pStyle w:val="Number-01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D8140B9"/>
    <w:multiLevelType w:val="hybridMultilevel"/>
    <w:tmpl w:val="5AC23746"/>
    <w:lvl w:ilvl="0" w:tplc="3D460F02">
      <w:start w:val="1"/>
      <w:numFmt w:val="bullet"/>
      <w:pStyle w:val="Bullet0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0FCA628B"/>
    <w:multiLevelType w:val="hybridMultilevel"/>
    <w:tmpl w:val="EC481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E96187"/>
    <w:multiLevelType w:val="hybridMultilevel"/>
    <w:tmpl w:val="B0EA8B40"/>
    <w:lvl w:ilvl="0" w:tplc="2B4C617E">
      <w:start w:val="1"/>
      <w:numFmt w:val="bullet"/>
      <w:pStyle w:val="FirstPage-Tick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4E4442"/>
    <w:multiLevelType w:val="hybridMultilevel"/>
    <w:tmpl w:val="341EACD0"/>
    <w:lvl w:ilvl="0" w:tplc="F5D0B1F2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057DBD"/>
    <w:multiLevelType w:val="hybridMultilevel"/>
    <w:tmpl w:val="09020418"/>
    <w:lvl w:ilvl="0" w:tplc="6C36F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3AC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D26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702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986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70D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902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0EF7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345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231F22C2"/>
    <w:multiLevelType w:val="hybridMultilevel"/>
    <w:tmpl w:val="9D78715E"/>
    <w:lvl w:ilvl="0" w:tplc="7E26FBF6">
      <w:start w:val="1"/>
      <w:numFmt w:val="bullet"/>
      <w:pStyle w:val="a0"/>
      <w:lvlText w:val="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AC13DC"/>
    <w:multiLevelType w:val="hybridMultilevel"/>
    <w:tmpl w:val="1FBCE08C"/>
    <w:lvl w:ilvl="0" w:tplc="3DB002EA">
      <w:start w:val="1"/>
      <w:numFmt w:val="bullet"/>
      <w:pStyle w:val="a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B93B27"/>
    <w:multiLevelType w:val="hybridMultilevel"/>
    <w:tmpl w:val="DC6A6324"/>
    <w:lvl w:ilvl="0" w:tplc="64825F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BA79EA"/>
    <w:multiLevelType w:val="hybridMultilevel"/>
    <w:tmpl w:val="37029AF6"/>
    <w:lvl w:ilvl="0" w:tplc="E6C811EE">
      <w:start w:val="1"/>
      <w:numFmt w:val="bullet"/>
      <w:pStyle w:val="Tick"/>
      <w:lvlText w:val=""/>
      <w:lvlJc w:val="left"/>
      <w:pPr>
        <w:ind w:left="10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157D5"/>
    <w:multiLevelType w:val="hybridMultilevel"/>
    <w:tmpl w:val="0556ECAE"/>
    <w:lvl w:ilvl="0" w:tplc="8CAE69B0">
      <w:start w:val="1"/>
      <w:numFmt w:val="bullet"/>
      <w:pStyle w:val="a2"/>
      <w:lvlText w:val=""/>
      <w:lvlJc w:val="left"/>
      <w:pPr>
        <w:tabs>
          <w:tab w:val="num" w:pos="1152"/>
        </w:tabs>
        <w:ind w:left="115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B75B7A"/>
    <w:multiLevelType w:val="hybridMultilevel"/>
    <w:tmpl w:val="204690CA"/>
    <w:lvl w:ilvl="0" w:tplc="FD622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9C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C02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AA3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D4F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1E0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BCC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E61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084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18E0607"/>
    <w:multiLevelType w:val="hybridMultilevel"/>
    <w:tmpl w:val="C878522A"/>
    <w:lvl w:ilvl="0" w:tplc="6DE687F0">
      <w:start w:val="1"/>
      <w:numFmt w:val="bullet"/>
      <w:pStyle w:val="BulletJadva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53AE04E4"/>
    <w:multiLevelType w:val="hybridMultilevel"/>
    <w:tmpl w:val="30A216F2"/>
    <w:lvl w:ilvl="0" w:tplc="42C4AD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8A5BD7"/>
    <w:multiLevelType w:val="hybridMultilevel"/>
    <w:tmpl w:val="E662F20E"/>
    <w:lvl w:ilvl="0" w:tplc="BE208C1C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185C8C"/>
    <w:multiLevelType w:val="hybridMultilevel"/>
    <w:tmpl w:val="0F14D2E8"/>
    <w:lvl w:ilvl="0" w:tplc="B6182726">
      <w:start w:val="1"/>
      <w:numFmt w:val="bullet"/>
      <w:pStyle w:val="a4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D6177F"/>
    <w:multiLevelType w:val="hybridMultilevel"/>
    <w:tmpl w:val="02548E96"/>
    <w:lvl w:ilvl="0" w:tplc="4E58D9A4">
      <w:start w:val="1"/>
      <w:numFmt w:val="bullet"/>
      <w:pStyle w:val="List02-Circule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3084" w:hanging="360"/>
      </w:pPr>
    </w:lvl>
    <w:lvl w:ilvl="2" w:tplc="0409001B" w:tentative="1">
      <w:start w:val="1"/>
      <w:numFmt w:val="lowerRoman"/>
      <w:lvlText w:val="%3."/>
      <w:lvlJc w:val="right"/>
      <w:pPr>
        <w:ind w:left="3804" w:hanging="180"/>
      </w:pPr>
    </w:lvl>
    <w:lvl w:ilvl="3" w:tplc="0409000F" w:tentative="1">
      <w:start w:val="1"/>
      <w:numFmt w:val="decimal"/>
      <w:lvlText w:val="%4."/>
      <w:lvlJc w:val="left"/>
      <w:pPr>
        <w:ind w:left="4524" w:hanging="360"/>
      </w:pPr>
    </w:lvl>
    <w:lvl w:ilvl="4" w:tplc="04090019" w:tentative="1">
      <w:start w:val="1"/>
      <w:numFmt w:val="lowerLetter"/>
      <w:lvlText w:val="%5."/>
      <w:lvlJc w:val="left"/>
      <w:pPr>
        <w:ind w:left="5244" w:hanging="360"/>
      </w:pPr>
    </w:lvl>
    <w:lvl w:ilvl="5" w:tplc="0409001B" w:tentative="1">
      <w:start w:val="1"/>
      <w:numFmt w:val="lowerRoman"/>
      <w:lvlText w:val="%6."/>
      <w:lvlJc w:val="right"/>
      <w:pPr>
        <w:ind w:left="5964" w:hanging="180"/>
      </w:pPr>
    </w:lvl>
    <w:lvl w:ilvl="6" w:tplc="0409000F" w:tentative="1">
      <w:start w:val="1"/>
      <w:numFmt w:val="decimal"/>
      <w:lvlText w:val="%7."/>
      <w:lvlJc w:val="left"/>
      <w:pPr>
        <w:ind w:left="6684" w:hanging="360"/>
      </w:pPr>
    </w:lvl>
    <w:lvl w:ilvl="7" w:tplc="04090019" w:tentative="1">
      <w:start w:val="1"/>
      <w:numFmt w:val="lowerLetter"/>
      <w:lvlText w:val="%8."/>
      <w:lvlJc w:val="left"/>
      <w:pPr>
        <w:ind w:left="7404" w:hanging="360"/>
      </w:pPr>
    </w:lvl>
    <w:lvl w:ilvl="8" w:tplc="0409001B" w:tentative="1">
      <w:start w:val="1"/>
      <w:numFmt w:val="lowerRoman"/>
      <w:lvlText w:val="%9."/>
      <w:lvlJc w:val="right"/>
      <w:pPr>
        <w:ind w:left="8124" w:hanging="180"/>
      </w:pPr>
    </w:lvl>
  </w:abstractNum>
  <w:abstractNum w:abstractNumId="30" w15:restartNumberingAfterBreak="0">
    <w:nsid w:val="646376AE"/>
    <w:multiLevelType w:val="hybridMultilevel"/>
    <w:tmpl w:val="45B827FA"/>
    <w:lvl w:ilvl="0" w:tplc="40FA101A">
      <w:start w:val="1"/>
      <w:numFmt w:val="decimal"/>
      <w:lvlText w:val="5-3-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F93219"/>
    <w:multiLevelType w:val="hybridMultilevel"/>
    <w:tmpl w:val="BB14A25A"/>
    <w:lvl w:ilvl="0" w:tplc="EE6A161E">
      <w:start w:val="1"/>
      <w:numFmt w:val="bullet"/>
      <w:pStyle w:val="Bullet-Star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AB5030"/>
    <w:multiLevelType w:val="hybridMultilevel"/>
    <w:tmpl w:val="90FC9F2E"/>
    <w:lvl w:ilvl="0" w:tplc="0F7C683E">
      <w:start w:val="1"/>
      <w:numFmt w:val="bullet"/>
      <w:pStyle w:val="a5"/>
      <w:lvlText w:val="-"/>
      <w:lvlJc w:val="left"/>
      <w:pPr>
        <w:tabs>
          <w:tab w:val="num" w:pos="1440"/>
        </w:tabs>
        <w:ind w:left="1440" w:hanging="360"/>
      </w:pPr>
      <w:rPr>
        <w:rFonts w:ascii="B Mitra" w:eastAsia="Times New Roman" w:hAnsi="B Mitra" w:hint="default"/>
        <w:lang w:bidi="ar-SA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9D018A"/>
    <w:multiLevelType w:val="hybridMultilevel"/>
    <w:tmpl w:val="95E616F8"/>
    <w:lvl w:ilvl="0" w:tplc="7E46D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521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AE7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32E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F6E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8E0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B4B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AEB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8EE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29E77CA"/>
    <w:multiLevelType w:val="hybridMultilevel"/>
    <w:tmpl w:val="33EAFA9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78B33BE3"/>
    <w:multiLevelType w:val="hybridMultilevel"/>
    <w:tmpl w:val="44140800"/>
    <w:lvl w:ilvl="0" w:tplc="298A1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9AD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0028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D83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ECF6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901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141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125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DA7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A2B1F0B"/>
    <w:multiLevelType w:val="multilevel"/>
    <w:tmpl w:val="8A6CC228"/>
    <w:lvl w:ilvl="0">
      <w:start w:val="1"/>
      <w:numFmt w:val="decimal"/>
      <w:pStyle w:val="Heading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-%2)"/>
      <w:lvlJc w:val="left"/>
      <w:pPr>
        <w:ind w:left="785" w:hanging="785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1-%2-%3)"/>
      <w:lvlJc w:val="left"/>
      <w:pPr>
        <w:ind w:left="1080" w:hanging="108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suff w:val="space"/>
      <w:lvlText w:val="%1-%2-%3-%4)"/>
      <w:lvlJc w:val="left"/>
      <w:pPr>
        <w:ind w:left="1724" w:hanging="172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0"/>
        <w:u w:val="none"/>
        <w:effect w:val="none"/>
        <w:vertAlign w:val="baseline"/>
        <w:em w:val="none"/>
      </w:rPr>
    </w:lvl>
    <w:lvl w:ilvl="4">
      <w:start w:val="1"/>
      <w:numFmt w:val="decimal"/>
      <w:pStyle w:val="Heading5"/>
      <w:suff w:val="space"/>
      <w:lvlText w:val="%1-%2-%3-%4-%5)"/>
      <w:lvlJc w:val="left"/>
      <w:pPr>
        <w:ind w:left="1800" w:hanging="180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pStyle w:val="Heading6"/>
      <w:suff w:val="space"/>
      <w:lvlText w:val="%1-%2-%3-%4-%5-%6)"/>
      <w:lvlJc w:val="left"/>
      <w:pPr>
        <w:ind w:left="1758" w:hanging="1758"/>
      </w:pPr>
      <w:rPr>
        <w:rFonts w:hint="default"/>
      </w:rPr>
    </w:lvl>
    <w:lvl w:ilvl="6">
      <w:start w:val="1"/>
      <w:numFmt w:val="decimal"/>
      <w:pStyle w:val="Heading7"/>
      <w:suff w:val="space"/>
      <w:lvlText w:val="%1-%2-%3-%4-%5-%6-%7)"/>
      <w:lvlJc w:val="left"/>
      <w:pPr>
        <w:ind w:left="1758" w:hanging="1758"/>
      </w:pPr>
      <w:rPr>
        <w:rFonts w:hint="default"/>
      </w:rPr>
    </w:lvl>
    <w:lvl w:ilvl="7">
      <w:start w:val="1"/>
      <w:numFmt w:val="decimal"/>
      <w:pStyle w:val="Heading8"/>
      <w:suff w:val="space"/>
      <w:lvlText w:val="%1-%2-%3-%4-%5-%6-%7-%8)"/>
      <w:lvlJc w:val="left"/>
      <w:pPr>
        <w:ind w:left="1758" w:hanging="1758"/>
      </w:pPr>
      <w:rPr>
        <w:rFonts w:hint="default"/>
      </w:rPr>
    </w:lvl>
    <w:lvl w:ilvl="8">
      <w:start w:val="1"/>
      <w:numFmt w:val="decimal"/>
      <w:pStyle w:val="Heading9"/>
      <w:suff w:val="space"/>
      <w:lvlText w:val="%1-%2-%3-%4-%5-%6-%7-%8-%9)"/>
      <w:lvlJc w:val="left"/>
      <w:pPr>
        <w:ind w:left="1758" w:hanging="1758"/>
      </w:pPr>
      <w:rPr>
        <w:rFonts w:hint="default"/>
      </w:rPr>
    </w:lvl>
  </w:abstractNum>
  <w:abstractNum w:abstractNumId="37" w15:restartNumberingAfterBreak="0">
    <w:nsid w:val="7D0B5614"/>
    <w:multiLevelType w:val="hybridMultilevel"/>
    <w:tmpl w:val="28FCCD54"/>
    <w:lvl w:ilvl="0" w:tplc="F372E6C6">
      <w:start w:val="1"/>
      <w:numFmt w:val="decimal"/>
      <w:pStyle w:val="ListParagraph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D284091"/>
    <w:multiLevelType w:val="hybridMultilevel"/>
    <w:tmpl w:val="8EE6B840"/>
    <w:lvl w:ilvl="0" w:tplc="6FCE8B8A">
      <w:start w:val="1"/>
      <w:numFmt w:val="bullet"/>
      <w:pStyle w:val="Bulet-Circule-Left"/>
      <w:lvlText w:val="o"/>
      <w:lvlJc w:val="left"/>
      <w:pPr>
        <w:ind w:left="71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14784">
    <w:abstractNumId w:val="29"/>
  </w:num>
  <w:num w:numId="2" w16cid:durableId="1861047356">
    <w:abstractNumId w:val="31"/>
  </w:num>
  <w:num w:numId="3" w16cid:durableId="1414476094">
    <w:abstractNumId w:val="25"/>
  </w:num>
  <w:num w:numId="4" w16cid:durableId="338773458">
    <w:abstractNumId w:val="14"/>
  </w:num>
  <w:num w:numId="5" w16cid:durableId="2087529967">
    <w:abstractNumId w:val="16"/>
  </w:num>
  <w:num w:numId="6" w16cid:durableId="253898808">
    <w:abstractNumId w:val="22"/>
  </w:num>
  <w:num w:numId="7" w16cid:durableId="1101804760">
    <w:abstractNumId w:val="38"/>
  </w:num>
  <w:num w:numId="8" w16cid:durableId="54360856">
    <w:abstractNumId w:val="13"/>
  </w:num>
  <w:num w:numId="9" w16cid:durableId="629215586">
    <w:abstractNumId w:val="36"/>
  </w:num>
  <w:num w:numId="10" w16cid:durableId="245655931">
    <w:abstractNumId w:val="37"/>
  </w:num>
  <w:num w:numId="11" w16cid:durableId="930088849">
    <w:abstractNumId w:val="19"/>
  </w:num>
  <w:num w:numId="12" w16cid:durableId="1957524191">
    <w:abstractNumId w:val="32"/>
  </w:num>
  <w:num w:numId="13" w16cid:durableId="1709182844">
    <w:abstractNumId w:val="20"/>
  </w:num>
  <w:num w:numId="14" w16cid:durableId="1490711752">
    <w:abstractNumId w:val="28"/>
  </w:num>
  <w:num w:numId="15" w16cid:durableId="338626911">
    <w:abstractNumId w:val="12"/>
  </w:num>
  <w:num w:numId="16" w16cid:durableId="2106922555">
    <w:abstractNumId w:val="23"/>
  </w:num>
  <w:num w:numId="17" w16cid:durableId="919405730">
    <w:abstractNumId w:val="27"/>
  </w:num>
  <w:num w:numId="18" w16cid:durableId="1646200581">
    <w:abstractNumId w:val="36"/>
  </w:num>
  <w:num w:numId="19" w16cid:durableId="178507287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8999657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4152841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0967583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0669291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4083383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343160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3243611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9963493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75829533">
    <w:abstractNumId w:val="34"/>
  </w:num>
  <w:num w:numId="29" w16cid:durableId="1623807240">
    <w:abstractNumId w:val="15"/>
  </w:num>
  <w:num w:numId="30" w16cid:durableId="1822888947">
    <w:abstractNumId w:val="17"/>
  </w:num>
  <w:num w:numId="31" w16cid:durableId="1931893096">
    <w:abstractNumId w:val="26"/>
  </w:num>
  <w:num w:numId="32" w16cid:durableId="674377338">
    <w:abstractNumId w:val="30"/>
  </w:num>
  <w:num w:numId="33" w16cid:durableId="1027565945">
    <w:abstractNumId w:val="21"/>
  </w:num>
  <w:num w:numId="34" w16cid:durableId="113452365">
    <w:abstractNumId w:val="9"/>
  </w:num>
  <w:num w:numId="35" w16cid:durableId="1096484573">
    <w:abstractNumId w:val="7"/>
  </w:num>
  <w:num w:numId="36" w16cid:durableId="183594560">
    <w:abstractNumId w:val="6"/>
  </w:num>
  <w:num w:numId="37" w16cid:durableId="1822572721">
    <w:abstractNumId w:val="5"/>
  </w:num>
  <w:num w:numId="38" w16cid:durableId="426510971">
    <w:abstractNumId w:val="4"/>
  </w:num>
  <w:num w:numId="39" w16cid:durableId="1366129119">
    <w:abstractNumId w:val="8"/>
  </w:num>
  <w:num w:numId="40" w16cid:durableId="698551541">
    <w:abstractNumId w:val="3"/>
  </w:num>
  <w:num w:numId="41" w16cid:durableId="1348678548">
    <w:abstractNumId w:val="2"/>
  </w:num>
  <w:num w:numId="42" w16cid:durableId="1622303727">
    <w:abstractNumId w:val="1"/>
  </w:num>
  <w:num w:numId="43" w16cid:durableId="478424749">
    <w:abstractNumId w:val="0"/>
  </w:num>
  <w:num w:numId="44" w16cid:durableId="1537815370">
    <w:abstractNumId w:val="33"/>
  </w:num>
  <w:num w:numId="45" w16cid:durableId="1571037571">
    <w:abstractNumId w:val="10"/>
  </w:num>
  <w:num w:numId="46" w16cid:durableId="1240865394">
    <w:abstractNumId w:val="24"/>
  </w:num>
  <w:num w:numId="47" w16cid:durableId="1043753051">
    <w:abstractNumId w:val="18"/>
  </w:num>
  <w:num w:numId="48" w16cid:durableId="808791281">
    <w:abstractNumId w:val="11"/>
  </w:num>
  <w:num w:numId="49" w16cid:durableId="1203052079">
    <w:abstractNumId w:val="3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31"/>
    <w:rsid w:val="000002AB"/>
    <w:rsid w:val="0000030E"/>
    <w:rsid w:val="000003EA"/>
    <w:rsid w:val="000007D0"/>
    <w:rsid w:val="00000B20"/>
    <w:rsid w:val="00000BF8"/>
    <w:rsid w:val="00000CA6"/>
    <w:rsid w:val="00000CCE"/>
    <w:rsid w:val="00000D50"/>
    <w:rsid w:val="00000D85"/>
    <w:rsid w:val="00000E05"/>
    <w:rsid w:val="00000E9A"/>
    <w:rsid w:val="00000F89"/>
    <w:rsid w:val="00001020"/>
    <w:rsid w:val="0000109E"/>
    <w:rsid w:val="00001146"/>
    <w:rsid w:val="000014CF"/>
    <w:rsid w:val="00001971"/>
    <w:rsid w:val="000019F6"/>
    <w:rsid w:val="00001BE8"/>
    <w:rsid w:val="00001CCD"/>
    <w:rsid w:val="00002058"/>
    <w:rsid w:val="0000209B"/>
    <w:rsid w:val="0000232D"/>
    <w:rsid w:val="00002744"/>
    <w:rsid w:val="00002854"/>
    <w:rsid w:val="00002932"/>
    <w:rsid w:val="000029B1"/>
    <w:rsid w:val="000029BD"/>
    <w:rsid w:val="00002BF8"/>
    <w:rsid w:val="00002C29"/>
    <w:rsid w:val="00002EBE"/>
    <w:rsid w:val="00003477"/>
    <w:rsid w:val="00003545"/>
    <w:rsid w:val="000035A9"/>
    <w:rsid w:val="000035EC"/>
    <w:rsid w:val="00003C3C"/>
    <w:rsid w:val="00003CC7"/>
    <w:rsid w:val="00003D7E"/>
    <w:rsid w:val="00003F52"/>
    <w:rsid w:val="000040D1"/>
    <w:rsid w:val="0000414B"/>
    <w:rsid w:val="000042C0"/>
    <w:rsid w:val="0000452E"/>
    <w:rsid w:val="0000463C"/>
    <w:rsid w:val="00004777"/>
    <w:rsid w:val="000049E9"/>
    <w:rsid w:val="00004FAC"/>
    <w:rsid w:val="00004FD6"/>
    <w:rsid w:val="00005159"/>
    <w:rsid w:val="0000556E"/>
    <w:rsid w:val="00005B9D"/>
    <w:rsid w:val="00005E90"/>
    <w:rsid w:val="0000644A"/>
    <w:rsid w:val="00006660"/>
    <w:rsid w:val="000067E2"/>
    <w:rsid w:val="0000694B"/>
    <w:rsid w:val="00007130"/>
    <w:rsid w:val="0000747E"/>
    <w:rsid w:val="00007B5F"/>
    <w:rsid w:val="00007C06"/>
    <w:rsid w:val="00007ED2"/>
    <w:rsid w:val="00010206"/>
    <w:rsid w:val="000104DD"/>
    <w:rsid w:val="0001071A"/>
    <w:rsid w:val="000108F2"/>
    <w:rsid w:val="000109AD"/>
    <w:rsid w:val="00010B37"/>
    <w:rsid w:val="00010C75"/>
    <w:rsid w:val="00010EB1"/>
    <w:rsid w:val="00010F09"/>
    <w:rsid w:val="0001128A"/>
    <w:rsid w:val="000114CB"/>
    <w:rsid w:val="000117E0"/>
    <w:rsid w:val="00011A18"/>
    <w:rsid w:val="00011BAF"/>
    <w:rsid w:val="00011C00"/>
    <w:rsid w:val="00011DAC"/>
    <w:rsid w:val="0001212D"/>
    <w:rsid w:val="0001219C"/>
    <w:rsid w:val="00012A12"/>
    <w:rsid w:val="00012B9C"/>
    <w:rsid w:val="00012D50"/>
    <w:rsid w:val="00012E01"/>
    <w:rsid w:val="000133AA"/>
    <w:rsid w:val="000134F0"/>
    <w:rsid w:val="00013516"/>
    <w:rsid w:val="00013690"/>
    <w:rsid w:val="000137F9"/>
    <w:rsid w:val="00013938"/>
    <w:rsid w:val="00013953"/>
    <w:rsid w:val="00014303"/>
    <w:rsid w:val="000146DE"/>
    <w:rsid w:val="00014829"/>
    <w:rsid w:val="000148B8"/>
    <w:rsid w:val="00014AB3"/>
    <w:rsid w:val="00014B7F"/>
    <w:rsid w:val="00014BD2"/>
    <w:rsid w:val="00014BF8"/>
    <w:rsid w:val="00014E67"/>
    <w:rsid w:val="00014F67"/>
    <w:rsid w:val="000154B2"/>
    <w:rsid w:val="00015699"/>
    <w:rsid w:val="0001569B"/>
    <w:rsid w:val="000156C8"/>
    <w:rsid w:val="00015B2E"/>
    <w:rsid w:val="00015BD9"/>
    <w:rsid w:val="00015E68"/>
    <w:rsid w:val="00015FF4"/>
    <w:rsid w:val="0001627E"/>
    <w:rsid w:val="00016383"/>
    <w:rsid w:val="0001651A"/>
    <w:rsid w:val="00016524"/>
    <w:rsid w:val="00016570"/>
    <w:rsid w:val="00016A3A"/>
    <w:rsid w:val="00016AFB"/>
    <w:rsid w:val="00016C3B"/>
    <w:rsid w:val="00017093"/>
    <w:rsid w:val="00017167"/>
    <w:rsid w:val="00020089"/>
    <w:rsid w:val="000200A0"/>
    <w:rsid w:val="00020218"/>
    <w:rsid w:val="000206CC"/>
    <w:rsid w:val="000207B7"/>
    <w:rsid w:val="000208DC"/>
    <w:rsid w:val="00020931"/>
    <w:rsid w:val="00020A66"/>
    <w:rsid w:val="00020C10"/>
    <w:rsid w:val="00020F0E"/>
    <w:rsid w:val="0002121F"/>
    <w:rsid w:val="00021540"/>
    <w:rsid w:val="00021690"/>
    <w:rsid w:val="000217D4"/>
    <w:rsid w:val="00021815"/>
    <w:rsid w:val="000219FC"/>
    <w:rsid w:val="00021B58"/>
    <w:rsid w:val="00021CD3"/>
    <w:rsid w:val="00021DF2"/>
    <w:rsid w:val="00021E74"/>
    <w:rsid w:val="0002203A"/>
    <w:rsid w:val="000228F4"/>
    <w:rsid w:val="00022BDD"/>
    <w:rsid w:val="0002301F"/>
    <w:rsid w:val="000230AE"/>
    <w:rsid w:val="0002343C"/>
    <w:rsid w:val="000234EE"/>
    <w:rsid w:val="000241C3"/>
    <w:rsid w:val="00024A8B"/>
    <w:rsid w:val="00024C46"/>
    <w:rsid w:val="00024E24"/>
    <w:rsid w:val="00024F7C"/>
    <w:rsid w:val="00025028"/>
    <w:rsid w:val="000250E5"/>
    <w:rsid w:val="000253DF"/>
    <w:rsid w:val="00025555"/>
    <w:rsid w:val="00025E27"/>
    <w:rsid w:val="000263A4"/>
    <w:rsid w:val="0002656D"/>
    <w:rsid w:val="00026652"/>
    <w:rsid w:val="000266F7"/>
    <w:rsid w:val="000267E6"/>
    <w:rsid w:val="00026C75"/>
    <w:rsid w:val="00027214"/>
    <w:rsid w:val="00027367"/>
    <w:rsid w:val="000273FA"/>
    <w:rsid w:val="0002751F"/>
    <w:rsid w:val="000275B3"/>
    <w:rsid w:val="00027636"/>
    <w:rsid w:val="00027929"/>
    <w:rsid w:val="00027B35"/>
    <w:rsid w:val="00027B43"/>
    <w:rsid w:val="00027CF1"/>
    <w:rsid w:val="00027F48"/>
    <w:rsid w:val="00027FDC"/>
    <w:rsid w:val="000300CF"/>
    <w:rsid w:val="00030546"/>
    <w:rsid w:val="000306AE"/>
    <w:rsid w:val="000307E8"/>
    <w:rsid w:val="00030AAE"/>
    <w:rsid w:val="0003164A"/>
    <w:rsid w:val="00031AB1"/>
    <w:rsid w:val="00031CEF"/>
    <w:rsid w:val="00031D5D"/>
    <w:rsid w:val="00031E38"/>
    <w:rsid w:val="00031F08"/>
    <w:rsid w:val="000321F5"/>
    <w:rsid w:val="00032470"/>
    <w:rsid w:val="000326E2"/>
    <w:rsid w:val="00032AA8"/>
    <w:rsid w:val="00032B5B"/>
    <w:rsid w:val="00033331"/>
    <w:rsid w:val="000334F0"/>
    <w:rsid w:val="00033C68"/>
    <w:rsid w:val="00033C92"/>
    <w:rsid w:val="00033D14"/>
    <w:rsid w:val="00033E81"/>
    <w:rsid w:val="00033EA8"/>
    <w:rsid w:val="00033F9E"/>
    <w:rsid w:val="0003406E"/>
    <w:rsid w:val="00034135"/>
    <w:rsid w:val="000341E1"/>
    <w:rsid w:val="00034472"/>
    <w:rsid w:val="000346E3"/>
    <w:rsid w:val="00034948"/>
    <w:rsid w:val="00034CBD"/>
    <w:rsid w:val="00034E34"/>
    <w:rsid w:val="00034F4C"/>
    <w:rsid w:val="00035BAA"/>
    <w:rsid w:val="00035F24"/>
    <w:rsid w:val="00036110"/>
    <w:rsid w:val="00036308"/>
    <w:rsid w:val="000367DB"/>
    <w:rsid w:val="00036920"/>
    <w:rsid w:val="00036A6A"/>
    <w:rsid w:val="00036BE7"/>
    <w:rsid w:val="00036F4A"/>
    <w:rsid w:val="00036F93"/>
    <w:rsid w:val="00037189"/>
    <w:rsid w:val="000375C7"/>
    <w:rsid w:val="00037691"/>
    <w:rsid w:val="00037AAE"/>
    <w:rsid w:val="00037B3F"/>
    <w:rsid w:val="00037D9E"/>
    <w:rsid w:val="00040531"/>
    <w:rsid w:val="00040662"/>
    <w:rsid w:val="000406F5"/>
    <w:rsid w:val="000408D0"/>
    <w:rsid w:val="00040B7E"/>
    <w:rsid w:val="00040CE4"/>
    <w:rsid w:val="00040DBE"/>
    <w:rsid w:val="00041618"/>
    <w:rsid w:val="00041720"/>
    <w:rsid w:val="00041786"/>
    <w:rsid w:val="000418FC"/>
    <w:rsid w:val="000419E5"/>
    <w:rsid w:val="00041E21"/>
    <w:rsid w:val="00041ED9"/>
    <w:rsid w:val="00042637"/>
    <w:rsid w:val="00042A92"/>
    <w:rsid w:val="00042B20"/>
    <w:rsid w:val="00042B59"/>
    <w:rsid w:val="00042C90"/>
    <w:rsid w:val="00042F33"/>
    <w:rsid w:val="00043119"/>
    <w:rsid w:val="0004311E"/>
    <w:rsid w:val="000431FB"/>
    <w:rsid w:val="00043437"/>
    <w:rsid w:val="000434B0"/>
    <w:rsid w:val="0004393B"/>
    <w:rsid w:val="000439DB"/>
    <w:rsid w:val="00043E90"/>
    <w:rsid w:val="00043ECB"/>
    <w:rsid w:val="000440A2"/>
    <w:rsid w:val="0004476C"/>
    <w:rsid w:val="00044837"/>
    <w:rsid w:val="00044C11"/>
    <w:rsid w:val="00044EC4"/>
    <w:rsid w:val="00044F1F"/>
    <w:rsid w:val="0004521D"/>
    <w:rsid w:val="0004521E"/>
    <w:rsid w:val="00045248"/>
    <w:rsid w:val="0004525C"/>
    <w:rsid w:val="000452D1"/>
    <w:rsid w:val="00045355"/>
    <w:rsid w:val="00045452"/>
    <w:rsid w:val="0004550B"/>
    <w:rsid w:val="00045530"/>
    <w:rsid w:val="000457D4"/>
    <w:rsid w:val="00045854"/>
    <w:rsid w:val="000459DC"/>
    <w:rsid w:val="00045CF8"/>
    <w:rsid w:val="00045D13"/>
    <w:rsid w:val="00045D80"/>
    <w:rsid w:val="0004606C"/>
    <w:rsid w:val="000465AA"/>
    <w:rsid w:val="00046902"/>
    <w:rsid w:val="00046CE0"/>
    <w:rsid w:val="00046CE6"/>
    <w:rsid w:val="00046D46"/>
    <w:rsid w:val="00046F8B"/>
    <w:rsid w:val="0004703A"/>
    <w:rsid w:val="000470CA"/>
    <w:rsid w:val="000470E3"/>
    <w:rsid w:val="00047627"/>
    <w:rsid w:val="00047895"/>
    <w:rsid w:val="00047CF8"/>
    <w:rsid w:val="00047E70"/>
    <w:rsid w:val="00050016"/>
    <w:rsid w:val="00050108"/>
    <w:rsid w:val="00050116"/>
    <w:rsid w:val="0005026B"/>
    <w:rsid w:val="00050284"/>
    <w:rsid w:val="00050376"/>
    <w:rsid w:val="0005044D"/>
    <w:rsid w:val="00050452"/>
    <w:rsid w:val="00050877"/>
    <w:rsid w:val="00050908"/>
    <w:rsid w:val="00050AAD"/>
    <w:rsid w:val="00050E7C"/>
    <w:rsid w:val="000516BE"/>
    <w:rsid w:val="00051934"/>
    <w:rsid w:val="00052045"/>
    <w:rsid w:val="000522F9"/>
    <w:rsid w:val="0005253C"/>
    <w:rsid w:val="00052756"/>
    <w:rsid w:val="000529EE"/>
    <w:rsid w:val="000529F8"/>
    <w:rsid w:val="00052D84"/>
    <w:rsid w:val="00052E4E"/>
    <w:rsid w:val="00052EDD"/>
    <w:rsid w:val="00052F2B"/>
    <w:rsid w:val="00052FF1"/>
    <w:rsid w:val="0005302B"/>
    <w:rsid w:val="00053344"/>
    <w:rsid w:val="00053709"/>
    <w:rsid w:val="000537E4"/>
    <w:rsid w:val="00053853"/>
    <w:rsid w:val="000538A0"/>
    <w:rsid w:val="000538F3"/>
    <w:rsid w:val="00053A30"/>
    <w:rsid w:val="00053B01"/>
    <w:rsid w:val="00053CB0"/>
    <w:rsid w:val="00053DE1"/>
    <w:rsid w:val="00053E57"/>
    <w:rsid w:val="00053F9E"/>
    <w:rsid w:val="00054623"/>
    <w:rsid w:val="00054693"/>
    <w:rsid w:val="00054B37"/>
    <w:rsid w:val="00054BE2"/>
    <w:rsid w:val="00054C30"/>
    <w:rsid w:val="00054E57"/>
    <w:rsid w:val="00054F46"/>
    <w:rsid w:val="000550CE"/>
    <w:rsid w:val="000550FC"/>
    <w:rsid w:val="000551CC"/>
    <w:rsid w:val="00055364"/>
    <w:rsid w:val="0005553D"/>
    <w:rsid w:val="00055707"/>
    <w:rsid w:val="00055790"/>
    <w:rsid w:val="000557F6"/>
    <w:rsid w:val="00055EB2"/>
    <w:rsid w:val="0005614D"/>
    <w:rsid w:val="00056597"/>
    <w:rsid w:val="000566F3"/>
    <w:rsid w:val="000568B3"/>
    <w:rsid w:val="00056D58"/>
    <w:rsid w:val="00056D5D"/>
    <w:rsid w:val="00056DF5"/>
    <w:rsid w:val="00057278"/>
    <w:rsid w:val="00057378"/>
    <w:rsid w:val="000573E5"/>
    <w:rsid w:val="0005743C"/>
    <w:rsid w:val="0005778E"/>
    <w:rsid w:val="00057C6B"/>
    <w:rsid w:val="00057CD5"/>
    <w:rsid w:val="00057D32"/>
    <w:rsid w:val="00057D45"/>
    <w:rsid w:val="00057EFE"/>
    <w:rsid w:val="00057FB5"/>
    <w:rsid w:val="00060124"/>
    <w:rsid w:val="00060317"/>
    <w:rsid w:val="000604D7"/>
    <w:rsid w:val="000606BA"/>
    <w:rsid w:val="00060857"/>
    <w:rsid w:val="00060AF8"/>
    <w:rsid w:val="00060BA7"/>
    <w:rsid w:val="00060F76"/>
    <w:rsid w:val="00061352"/>
    <w:rsid w:val="000613A3"/>
    <w:rsid w:val="0006157F"/>
    <w:rsid w:val="00061787"/>
    <w:rsid w:val="000617F3"/>
    <w:rsid w:val="00061D23"/>
    <w:rsid w:val="00061F54"/>
    <w:rsid w:val="00062021"/>
    <w:rsid w:val="000620D9"/>
    <w:rsid w:val="00062138"/>
    <w:rsid w:val="00062605"/>
    <w:rsid w:val="000628C4"/>
    <w:rsid w:val="00062C94"/>
    <w:rsid w:val="00062DBE"/>
    <w:rsid w:val="00062FBD"/>
    <w:rsid w:val="0006380B"/>
    <w:rsid w:val="0006381B"/>
    <w:rsid w:val="0006382B"/>
    <w:rsid w:val="00063860"/>
    <w:rsid w:val="00063AE6"/>
    <w:rsid w:val="00063DA1"/>
    <w:rsid w:val="00063E8C"/>
    <w:rsid w:val="00063F10"/>
    <w:rsid w:val="0006404E"/>
    <w:rsid w:val="000640B4"/>
    <w:rsid w:val="000641AB"/>
    <w:rsid w:val="0006430C"/>
    <w:rsid w:val="0006432A"/>
    <w:rsid w:val="00064379"/>
    <w:rsid w:val="000644D7"/>
    <w:rsid w:val="00064EFF"/>
    <w:rsid w:val="000652BD"/>
    <w:rsid w:val="00065328"/>
    <w:rsid w:val="000653CE"/>
    <w:rsid w:val="000659A7"/>
    <w:rsid w:val="00065A47"/>
    <w:rsid w:val="00065AD6"/>
    <w:rsid w:val="00065C49"/>
    <w:rsid w:val="0006616C"/>
    <w:rsid w:val="0006639E"/>
    <w:rsid w:val="000665B9"/>
    <w:rsid w:val="000667B1"/>
    <w:rsid w:val="00066C22"/>
    <w:rsid w:val="00066C5E"/>
    <w:rsid w:val="00066F40"/>
    <w:rsid w:val="0006708B"/>
    <w:rsid w:val="00067470"/>
    <w:rsid w:val="000702C8"/>
    <w:rsid w:val="00070564"/>
    <w:rsid w:val="000708D3"/>
    <w:rsid w:val="00070923"/>
    <w:rsid w:val="00070DA7"/>
    <w:rsid w:val="00071183"/>
    <w:rsid w:val="00071472"/>
    <w:rsid w:val="000717E3"/>
    <w:rsid w:val="00071B45"/>
    <w:rsid w:val="00071D5C"/>
    <w:rsid w:val="00071E62"/>
    <w:rsid w:val="00071F9B"/>
    <w:rsid w:val="00072789"/>
    <w:rsid w:val="000728CD"/>
    <w:rsid w:val="00072A4F"/>
    <w:rsid w:val="000730E6"/>
    <w:rsid w:val="00073287"/>
    <w:rsid w:val="00073326"/>
    <w:rsid w:val="0007368A"/>
    <w:rsid w:val="00074873"/>
    <w:rsid w:val="00074C53"/>
    <w:rsid w:val="00074E9B"/>
    <w:rsid w:val="000751A2"/>
    <w:rsid w:val="000752CC"/>
    <w:rsid w:val="00075C0C"/>
    <w:rsid w:val="00075E4D"/>
    <w:rsid w:val="00075E81"/>
    <w:rsid w:val="0007611F"/>
    <w:rsid w:val="000763B9"/>
    <w:rsid w:val="000763F2"/>
    <w:rsid w:val="00076400"/>
    <w:rsid w:val="0007687E"/>
    <w:rsid w:val="000768BA"/>
    <w:rsid w:val="000768DC"/>
    <w:rsid w:val="00076D0F"/>
    <w:rsid w:val="00076FF9"/>
    <w:rsid w:val="0007743C"/>
    <w:rsid w:val="000775EB"/>
    <w:rsid w:val="00077944"/>
    <w:rsid w:val="00077C40"/>
    <w:rsid w:val="00077CBA"/>
    <w:rsid w:val="0008067E"/>
    <w:rsid w:val="0008096D"/>
    <w:rsid w:val="00080C0F"/>
    <w:rsid w:val="0008102B"/>
    <w:rsid w:val="000812E0"/>
    <w:rsid w:val="00081B3F"/>
    <w:rsid w:val="00081D91"/>
    <w:rsid w:val="00081F12"/>
    <w:rsid w:val="0008268F"/>
    <w:rsid w:val="00082799"/>
    <w:rsid w:val="00082EBF"/>
    <w:rsid w:val="00082F5A"/>
    <w:rsid w:val="0008339A"/>
    <w:rsid w:val="000833CB"/>
    <w:rsid w:val="000835FD"/>
    <w:rsid w:val="0008380D"/>
    <w:rsid w:val="00083821"/>
    <w:rsid w:val="00083834"/>
    <w:rsid w:val="000839CF"/>
    <w:rsid w:val="00083DC2"/>
    <w:rsid w:val="00084176"/>
    <w:rsid w:val="000841FB"/>
    <w:rsid w:val="0008459C"/>
    <w:rsid w:val="000845AF"/>
    <w:rsid w:val="00084A7A"/>
    <w:rsid w:val="00084ABE"/>
    <w:rsid w:val="00084BBA"/>
    <w:rsid w:val="00084BE0"/>
    <w:rsid w:val="00084D87"/>
    <w:rsid w:val="00084EE6"/>
    <w:rsid w:val="0008514B"/>
    <w:rsid w:val="0008531C"/>
    <w:rsid w:val="00085466"/>
    <w:rsid w:val="000854FE"/>
    <w:rsid w:val="00085592"/>
    <w:rsid w:val="000855AE"/>
    <w:rsid w:val="0008569D"/>
    <w:rsid w:val="00085823"/>
    <w:rsid w:val="00085A67"/>
    <w:rsid w:val="00085AFE"/>
    <w:rsid w:val="00085DD6"/>
    <w:rsid w:val="00085F2E"/>
    <w:rsid w:val="0008610B"/>
    <w:rsid w:val="000861AE"/>
    <w:rsid w:val="000861C8"/>
    <w:rsid w:val="00086395"/>
    <w:rsid w:val="000866B3"/>
    <w:rsid w:val="00086DB3"/>
    <w:rsid w:val="00087514"/>
    <w:rsid w:val="000876CC"/>
    <w:rsid w:val="00087821"/>
    <w:rsid w:val="000878C8"/>
    <w:rsid w:val="00087A3C"/>
    <w:rsid w:val="00087A9B"/>
    <w:rsid w:val="00087B5C"/>
    <w:rsid w:val="00087F47"/>
    <w:rsid w:val="00087FAB"/>
    <w:rsid w:val="0009018C"/>
    <w:rsid w:val="000903AA"/>
    <w:rsid w:val="00090412"/>
    <w:rsid w:val="00090DD4"/>
    <w:rsid w:val="00091001"/>
    <w:rsid w:val="00091046"/>
    <w:rsid w:val="00091150"/>
    <w:rsid w:val="00091234"/>
    <w:rsid w:val="00091709"/>
    <w:rsid w:val="00091B40"/>
    <w:rsid w:val="00091E9C"/>
    <w:rsid w:val="0009253B"/>
    <w:rsid w:val="000925C0"/>
    <w:rsid w:val="00092612"/>
    <w:rsid w:val="000926EC"/>
    <w:rsid w:val="00092BBA"/>
    <w:rsid w:val="00092E37"/>
    <w:rsid w:val="00092EB0"/>
    <w:rsid w:val="00093186"/>
    <w:rsid w:val="000931A3"/>
    <w:rsid w:val="000932F6"/>
    <w:rsid w:val="00093998"/>
    <w:rsid w:val="00093C5A"/>
    <w:rsid w:val="00093CD7"/>
    <w:rsid w:val="00093D39"/>
    <w:rsid w:val="00093DDF"/>
    <w:rsid w:val="0009402B"/>
    <w:rsid w:val="00094070"/>
    <w:rsid w:val="00094414"/>
    <w:rsid w:val="000945F5"/>
    <w:rsid w:val="0009478D"/>
    <w:rsid w:val="00094C2B"/>
    <w:rsid w:val="00094CBB"/>
    <w:rsid w:val="00094F45"/>
    <w:rsid w:val="00095018"/>
    <w:rsid w:val="00095056"/>
    <w:rsid w:val="00095161"/>
    <w:rsid w:val="00095566"/>
    <w:rsid w:val="00095632"/>
    <w:rsid w:val="000957EB"/>
    <w:rsid w:val="000958AD"/>
    <w:rsid w:val="00095931"/>
    <w:rsid w:val="000964C4"/>
    <w:rsid w:val="0009674E"/>
    <w:rsid w:val="00096BD9"/>
    <w:rsid w:val="00096D94"/>
    <w:rsid w:val="0009715A"/>
    <w:rsid w:val="000978CB"/>
    <w:rsid w:val="00097AD5"/>
    <w:rsid w:val="00097E3F"/>
    <w:rsid w:val="00097F5C"/>
    <w:rsid w:val="00097F7D"/>
    <w:rsid w:val="000A0074"/>
    <w:rsid w:val="000A0300"/>
    <w:rsid w:val="000A0548"/>
    <w:rsid w:val="000A0AAE"/>
    <w:rsid w:val="000A0BB4"/>
    <w:rsid w:val="000A0BE4"/>
    <w:rsid w:val="000A0E3F"/>
    <w:rsid w:val="000A0EDB"/>
    <w:rsid w:val="000A0F26"/>
    <w:rsid w:val="000A0F65"/>
    <w:rsid w:val="000A1A7D"/>
    <w:rsid w:val="000A1C1F"/>
    <w:rsid w:val="000A1CEE"/>
    <w:rsid w:val="000A21B8"/>
    <w:rsid w:val="000A2754"/>
    <w:rsid w:val="000A2777"/>
    <w:rsid w:val="000A28D3"/>
    <w:rsid w:val="000A2FDA"/>
    <w:rsid w:val="000A31CF"/>
    <w:rsid w:val="000A32F0"/>
    <w:rsid w:val="000A337C"/>
    <w:rsid w:val="000A34D4"/>
    <w:rsid w:val="000A3533"/>
    <w:rsid w:val="000A3665"/>
    <w:rsid w:val="000A41A3"/>
    <w:rsid w:val="000A4467"/>
    <w:rsid w:val="000A45F5"/>
    <w:rsid w:val="000A4602"/>
    <w:rsid w:val="000A461E"/>
    <w:rsid w:val="000A4873"/>
    <w:rsid w:val="000A491B"/>
    <w:rsid w:val="000A4994"/>
    <w:rsid w:val="000A4B15"/>
    <w:rsid w:val="000A4B4D"/>
    <w:rsid w:val="000A4B92"/>
    <w:rsid w:val="000A4FD9"/>
    <w:rsid w:val="000A5052"/>
    <w:rsid w:val="000A54B0"/>
    <w:rsid w:val="000A5797"/>
    <w:rsid w:val="000A582B"/>
    <w:rsid w:val="000A5857"/>
    <w:rsid w:val="000A58AB"/>
    <w:rsid w:val="000A5C7F"/>
    <w:rsid w:val="000A5DE3"/>
    <w:rsid w:val="000A5E79"/>
    <w:rsid w:val="000A5EBB"/>
    <w:rsid w:val="000A6379"/>
    <w:rsid w:val="000A64AE"/>
    <w:rsid w:val="000A64E0"/>
    <w:rsid w:val="000A6542"/>
    <w:rsid w:val="000A6720"/>
    <w:rsid w:val="000A6C41"/>
    <w:rsid w:val="000A70A1"/>
    <w:rsid w:val="000A7150"/>
    <w:rsid w:val="000A75E5"/>
    <w:rsid w:val="000A7638"/>
    <w:rsid w:val="000A76A6"/>
    <w:rsid w:val="000A7820"/>
    <w:rsid w:val="000A7A65"/>
    <w:rsid w:val="000A7B4F"/>
    <w:rsid w:val="000B0078"/>
    <w:rsid w:val="000B053E"/>
    <w:rsid w:val="000B05F6"/>
    <w:rsid w:val="000B0711"/>
    <w:rsid w:val="000B079D"/>
    <w:rsid w:val="000B0A17"/>
    <w:rsid w:val="000B0BE8"/>
    <w:rsid w:val="000B0CFB"/>
    <w:rsid w:val="000B1484"/>
    <w:rsid w:val="000B1744"/>
    <w:rsid w:val="000B182A"/>
    <w:rsid w:val="000B1C2E"/>
    <w:rsid w:val="000B210C"/>
    <w:rsid w:val="000B21E0"/>
    <w:rsid w:val="000B22AD"/>
    <w:rsid w:val="000B28EC"/>
    <w:rsid w:val="000B370A"/>
    <w:rsid w:val="000B379D"/>
    <w:rsid w:val="000B3917"/>
    <w:rsid w:val="000B3B36"/>
    <w:rsid w:val="000B3DE6"/>
    <w:rsid w:val="000B3E16"/>
    <w:rsid w:val="000B3E56"/>
    <w:rsid w:val="000B404B"/>
    <w:rsid w:val="000B48A5"/>
    <w:rsid w:val="000B4B73"/>
    <w:rsid w:val="000B4C3A"/>
    <w:rsid w:val="000B4D21"/>
    <w:rsid w:val="000B4DE1"/>
    <w:rsid w:val="000B51C7"/>
    <w:rsid w:val="000B5311"/>
    <w:rsid w:val="000B5320"/>
    <w:rsid w:val="000B54E6"/>
    <w:rsid w:val="000B58FE"/>
    <w:rsid w:val="000B5F02"/>
    <w:rsid w:val="000B5FB2"/>
    <w:rsid w:val="000B6187"/>
    <w:rsid w:val="000B6312"/>
    <w:rsid w:val="000B63BE"/>
    <w:rsid w:val="000B6462"/>
    <w:rsid w:val="000B664C"/>
    <w:rsid w:val="000B66E0"/>
    <w:rsid w:val="000B67DF"/>
    <w:rsid w:val="000B6897"/>
    <w:rsid w:val="000B6976"/>
    <w:rsid w:val="000B69B2"/>
    <w:rsid w:val="000B6E1D"/>
    <w:rsid w:val="000B7790"/>
    <w:rsid w:val="000B785F"/>
    <w:rsid w:val="000B7B64"/>
    <w:rsid w:val="000B7BC9"/>
    <w:rsid w:val="000B7F5C"/>
    <w:rsid w:val="000C00D2"/>
    <w:rsid w:val="000C051C"/>
    <w:rsid w:val="000C0970"/>
    <w:rsid w:val="000C0A8A"/>
    <w:rsid w:val="000C0B02"/>
    <w:rsid w:val="000C0F29"/>
    <w:rsid w:val="000C0F30"/>
    <w:rsid w:val="000C0F50"/>
    <w:rsid w:val="000C1250"/>
    <w:rsid w:val="000C13CF"/>
    <w:rsid w:val="000C13D3"/>
    <w:rsid w:val="000C17B3"/>
    <w:rsid w:val="000C202E"/>
    <w:rsid w:val="000C2669"/>
    <w:rsid w:val="000C2945"/>
    <w:rsid w:val="000C2E06"/>
    <w:rsid w:val="000C2E49"/>
    <w:rsid w:val="000C360F"/>
    <w:rsid w:val="000C37D0"/>
    <w:rsid w:val="000C4090"/>
    <w:rsid w:val="000C41FE"/>
    <w:rsid w:val="000C42A6"/>
    <w:rsid w:val="000C4334"/>
    <w:rsid w:val="000C434E"/>
    <w:rsid w:val="000C44C4"/>
    <w:rsid w:val="000C46AD"/>
    <w:rsid w:val="000C46C7"/>
    <w:rsid w:val="000C4733"/>
    <w:rsid w:val="000C4904"/>
    <w:rsid w:val="000C4B4C"/>
    <w:rsid w:val="000C4C0F"/>
    <w:rsid w:val="000C4D7B"/>
    <w:rsid w:val="000C4EC0"/>
    <w:rsid w:val="000C519A"/>
    <w:rsid w:val="000C5236"/>
    <w:rsid w:val="000C5660"/>
    <w:rsid w:val="000C578B"/>
    <w:rsid w:val="000C5A69"/>
    <w:rsid w:val="000C5D53"/>
    <w:rsid w:val="000C5E03"/>
    <w:rsid w:val="000C5F70"/>
    <w:rsid w:val="000C63CD"/>
    <w:rsid w:val="000C681E"/>
    <w:rsid w:val="000C6928"/>
    <w:rsid w:val="000C72E6"/>
    <w:rsid w:val="000C73F3"/>
    <w:rsid w:val="000C7878"/>
    <w:rsid w:val="000C7AA6"/>
    <w:rsid w:val="000C7BC2"/>
    <w:rsid w:val="000C7C88"/>
    <w:rsid w:val="000D0661"/>
    <w:rsid w:val="000D0828"/>
    <w:rsid w:val="000D08EE"/>
    <w:rsid w:val="000D0986"/>
    <w:rsid w:val="000D0BB4"/>
    <w:rsid w:val="000D0DB8"/>
    <w:rsid w:val="000D0E41"/>
    <w:rsid w:val="000D0FBA"/>
    <w:rsid w:val="000D0FF9"/>
    <w:rsid w:val="000D10E7"/>
    <w:rsid w:val="000D134D"/>
    <w:rsid w:val="000D14C9"/>
    <w:rsid w:val="000D15F2"/>
    <w:rsid w:val="000D1786"/>
    <w:rsid w:val="000D19DE"/>
    <w:rsid w:val="000D1C6C"/>
    <w:rsid w:val="000D1EEF"/>
    <w:rsid w:val="000D22B2"/>
    <w:rsid w:val="000D255F"/>
    <w:rsid w:val="000D2581"/>
    <w:rsid w:val="000D282C"/>
    <w:rsid w:val="000D342B"/>
    <w:rsid w:val="000D36F2"/>
    <w:rsid w:val="000D39C9"/>
    <w:rsid w:val="000D3B5E"/>
    <w:rsid w:val="000D3DDA"/>
    <w:rsid w:val="000D400B"/>
    <w:rsid w:val="000D43C9"/>
    <w:rsid w:val="000D48D3"/>
    <w:rsid w:val="000D4A4B"/>
    <w:rsid w:val="000D4E5B"/>
    <w:rsid w:val="000D5056"/>
    <w:rsid w:val="000D54A0"/>
    <w:rsid w:val="000D5647"/>
    <w:rsid w:val="000D575E"/>
    <w:rsid w:val="000D5B28"/>
    <w:rsid w:val="000D5DEA"/>
    <w:rsid w:val="000D5E13"/>
    <w:rsid w:val="000D5F84"/>
    <w:rsid w:val="000D6511"/>
    <w:rsid w:val="000D6524"/>
    <w:rsid w:val="000D6859"/>
    <w:rsid w:val="000D69EB"/>
    <w:rsid w:val="000D6A07"/>
    <w:rsid w:val="000D6B4A"/>
    <w:rsid w:val="000D6C33"/>
    <w:rsid w:val="000D6EF5"/>
    <w:rsid w:val="000D769C"/>
    <w:rsid w:val="000D7A95"/>
    <w:rsid w:val="000D7B9C"/>
    <w:rsid w:val="000D7EAB"/>
    <w:rsid w:val="000E03AA"/>
    <w:rsid w:val="000E03F7"/>
    <w:rsid w:val="000E06D4"/>
    <w:rsid w:val="000E0ACF"/>
    <w:rsid w:val="000E0BD1"/>
    <w:rsid w:val="000E0E06"/>
    <w:rsid w:val="000E0FE5"/>
    <w:rsid w:val="000E139D"/>
    <w:rsid w:val="000E16CA"/>
    <w:rsid w:val="000E1ABF"/>
    <w:rsid w:val="000E1E39"/>
    <w:rsid w:val="000E2591"/>
    <w:rsid w:val="000E25B3"/>
    <w:rsid w:val="000E2635"/>
    <w:rsid w:val="000E281F"/>
    <w:rsid w:val="000E2985"/>
    <w:rsid w:val="000E2B15"/>
    <w:rsid w:val="000E2B78"/>
    <w:rsid w:val="000E2DF2"/>
    <w:rsid w:val="000E2E46"/>
    <w:rsid w:val="000E2F45"/>
    <w:rsid w:val="000E3026"/>
    <w:rsid w:val="000E3069"/>
    <w:rsid w:val="000E314E"/>
    <w:rsid w:val="000E3403"/>
    <w:rsid w:val="000E341B"/>
    <w:rsid w:val="000E3484"/>
    <w:rsid w:val="000E34F9"/>
    <w:rsid w:val="000E37DF"/>
    <w:rsid w:val="000E39FD"/>
    <w:rsid w:val="000E3A08"/>
    <w:rsid w:val="000E4040"/>
    <w:rsid w:val="000E4044"/>
    <w:rsid w:val="000E40BB"/>
    <w:rsid w:val="000E4482"/>
    <w:rsid w:val="000E466A"/>
    <w:rsid w:val="000E4846"/>
    <w:rsid w:val="000E48E7"/>
    <w:rsid w:val="000E4D16"/>
    <w:rsid w:val="000E4D66"/>
    <w:rsid w:val="000E5596"/>
    <w:rsid w:val="000E562A"/>
    <w:rsid w:val="000E581E"/>
    <w:rsid w:val="000E59BA"/>
    <w:rsid w:val="000E5C75"/>
    <w:rsid w:val="000E5E1B"/>
    <w:rsid w:val="000E5F2A"/>
    <w:rsid w:val="000E6016"/>
    <w:rsid w:val="000E6165"/>
    <w:rsid w:val="000E6703"/>
    <w:rsid w:val="000E6808"/>
    <w:rsid w:val="000E6D14"/>
    <w:rsid w:val="000E6D41"/>
    <w:rsid w:val="000E7AD9"/>
    <w:rsid w:val="000E7B0F"/>
    <w:rsid w:val="000E7C13"/>
    <w:rsid w:val="000F0838"/>
    <w:rsid w:val="000F0921"/>
    <w:rsid w:val="000F0CA8"/>
    <w:rsid w:val="000F0E17"/>
    <w:rsid w:val="000F0F38"/>
    <w:rsid w:val="000F161F"/>
    <w:rsid w:val="000F16AE"/>
    <w:rsid w:val="000F16E9"/>
    <w:rsid w:val="000F1864"/>
    <w:rsid w:val="000F1A78"/>
    <w:rsid w:val="000F1AAB"/>
    <w:rsid w:val="000F1CF8"/>
    <w:rsid w:val="000F1D2C"/>
    <w:rsid w:val="000F2137"/>
    <w:rsid w:val="000F21D4"/>
    <w:rsid w:val="000F23E5"/>
    <w:rsid w:val="000F261C"/>
    <w:rsid w:val="000F2629"/>
    <w:rsid w:val="000F2745"/>
    <w:rsid w:val="000F284D"/>
    <w:rsid w:val="000F28F3"/>
    <w:rsid w:val="000F323F"/>
    <w:rsid w:val="000F32D1"/>
    <w:rsid w:val="000F3440"/>
    <w:rsid w:val="000F36B7"/>
    <w:rsid w:val="000F3993"/>
    <w:rsid w:val="000F3A6C"/>
    <w:rsid w:val="000F3BE8"/>
    <w:rsid w:val="000F4157"/>
    <w:rsid w:val="000F43FD"/>
    <w:rsid w:val="000F444D"/>
    <w:rsid w:val="000F47EB"/>
    <w:rsid w:val="000F48B6"/>
    <w:rsid w:val="000F48F7"/>
    <w:rsid w:val="000F4F7D"/>
    <w:rsid w:val="000F544A"/>
    <w:rsid w:val="000F5455"/>
    <w:rsid w:val="000F5846"/>
    <w:rsid w:val="000F597A"/>
    <w:rsid w:val="000F5C1A"/>
    <w:rsid w:val="000F5CBF"/>
    <w:rsid w:val="000F5E44"/>
    <w:rsid w:val="000F5E48"/>
    <w:rsid w:val="000F5F7F"/>
    <w:rsid w:val="000F62B4"/>
    <w:rsid w:val="000F6D1E"/>
    <w:rsid w:val="000F7536"/>
    <w:rsid w:val="000F75D1"/>
    <w:rsid w:val="000F7707"/>
    <w:rsid w:val="000F7BD1"/>
    <w:rsid w:val="000F7F53"/>
    <w:rsid w:val="001006A1"/>
    <w:rsid w:val="001007E6"/>
    <w:rsid w:val="00100A6D"/>
    <w:rsid w:val="00100CBC"/>
    <w:rsid w:val="00100CE0"/>
    <w:rsid w:val="001010A5"/>
    <w:rsid w:val="001013CE"/>
    <w:rsid w:val="0010144A"/>
    <w:rsid w:val="001016A7"/>
    <w:rsid w:val="00101C5F"/>
    <w:rsid w:val="00101D9C"/>
    <w:rsid w:val="00101F29"/>
    <w:rsid w:val="00101FAC"/>
    <w:rsid w:val="00101FEF"/>
    <w:rsid w:val="00102328"/>
    <w:rsid w:val="0010232B"/>
    <w:rsid w:val="001026FF"/>
    <w:rsid w:val="00102DED"/>
    <w:rsid w:val="001033D3"/>
    <w:rsid w:val="001035FE"/>
    <w:rsid w:val="0010381E"/>
    <w:rsid w:val="00103836"/>
    <w:rsid w:val="00103854"/>
    <w:rsid w:val="00103E73"/>
    <w:rsid w:val="00103F15"/>
    <w:rsid w:val="001043ED"/>
    <w:rsid w:val="0010462A"/>
    <w:rsid w:val="00104782"/>
    <w:rsid w:val="00104C30"/>
    <w:rsid w:val="00104E1F"/>
    <w:rsid w:val="00104FCA"/>
    <w:rsid w:val="00105025"/>
    <w:rsid w:val="001050CA"/>
    <w:rsid w:val="0010510D"/>
    <w:rsid w:val="00105302"/>
    <w:rsid w:val="00105348"/>
    <w:rsid w:val="00105361"/>
    <w:rsid w:val="001058AE"/>
    <w:rsid w:val="00105903"/>
    <w:rsid w:val="001059B2"/>
    <w:rsid w:val="00106175"/>
    <w:rsid w:val="00106202"/>
    <w:rsid w:val="001063CC"/>
    <w:rsid w:val="0010645E"/>
    <w:rsid w:val="0010682A"/>
    <w:rsid w:val="001068E9"/>
    <w:rsid w:val="0010698C"/>
    <w:rsid w:val="00106A1A"/>
    <w:rsid w:val="00106A47"/>
    <w:rsid w:val="0010734F"/>
    <w:rsid w:val="00107563"/>
    <w:rsid w:val="0010778B"/>
    <w:rsid w:val="00107975"/>
    <w:rsid w:val="00107A2A"/>
    <w:rsid w:val="00107A62"/>
    <w:rsid w:val="00107DA1"/>
    <w:rsid w:val="00107E4A"/>
    <w:rsid w:val="00107E75"/>
    <w:rsid w:val="00107F3D"/>
    <w:rsid w:val="0011020E"/>
    <w:rsid w:val="00110653"/>
    <w:rsid w:val="001109F9"/>
    <w:rsid w:val="00110A7D"/>
    <w:rsid w:val="00110B7E"/>
    <w:rsid w:val="00110C83"/>
    <w:rsid w:val="00110DD7"/>
    <w:rsid w:val="001118B8"/>
    <w:rsid w:val="00111B2A"/>
    <w:rsid w:val="00111CB8"/>
    <w:rsid w:val="00111DEE"/>
    <w:rsid w:val="0011231A"/>
    <w:rsid w:val="001123A1"/>
    <w:rsid w:val="001128C8"/>
    <w:rsid w:val="00112E00"/>
    <w:rsid w:val="00112E73"/>
    <w:rsid w:val="001132A8"/>
    <w:rsid w:val="001136B4"/>
    <w:rsid w:val="00113913"/>
    <w:rsid w:val="00113935"/>
    <w:rsid w:val="00113C74"/>
    <w:rsid w:val="001141AB"/>
    <w:rsid w:val="001146B1"/>
    <w:rsid w:val="001146DA"/>
    <w:rsid w:val="00114C26"/>
    <w:rsid w:val="00115061"/>
    <w:rsid w:val="00115813"/>
    <w:rsid w:val="001158F9"/>
    <w:rsid w:val="00115AED"/>
    <w:rsid w:val="00115DC9"/>
    <w:rsid w:val="001160E4"/>
    <w:rsid w:val="0011616D"/>
    <w:rsid w:val="00116259"/>
    <w:rsid w:val="00116400"/>
    <w:rsid w:val="00116424"/>
    <w:rsid w:val="00116665"/>
    <w:rsid w:val="0011669B"/>
    <w:rsid w:val="00116B04"/>
    <w:rsid w:val="00116B95"/>
    <w:rsid w:val="00116C0B"/>
    <w:rsid w:val="00116CFC"/>
    <w:rsid w:val="00116DAE"/>
    <w:rsid w:val="00116F61"/>
    <w:rsid w:val="00117174"/>
    <w:rsid w:val="0011735B"/>
    <w:rsid w:val="00117458"/>
    <w:rsid w:val="0011769C"/>
    <w:rsid w:val="001176EA"/>
    <w:rsid w:val="001177A7"/>
    <w:rsid w:val="001179A0"/>
    <w:rsid w:val="00117B81"/>
    <w:rsid w:val="00120157"/>
    <w:rsid w:val="00120173"/>
    <w:rsid w:val="0012033E"/>
    <w:rsid w:val="001204A0"/>
    <w:rsid w:val="00120777"/>
    <w:rsid w:val="00120D4F"/>
    <w:rsid w:val="00120FAC"/>
    <w:rsid w:val="001218A7"/>
    <w:rsid w:val="00121E14"/>
    <w:rsid w:val="001228C6"/>
    <w:rsid w:val="0012293C"/>
    <w:rsid w:val="00122997"/>
    <w:rsid w:val="00122BC0"/>
    <w:rsid w:val="00122BC1"/>
    <w:rsid w:val="00122C65"/>
    <w:rsid w:val="00122CAD"/>
    <w:rsid w:val="001233AB"/>
    <w:rsid w:val="001234BD"/>
    <w:rsid w:val="00123A5A"/>
    <w:rsid w:val="00123F7E"/>
    <w:rsid w:val="0012423D"/>
    <w:rsid w:val="00124320"/>
    <w:rsid w:val="00124339"/>
    <w:rsid w:val="00124668"/>
    <w:rsid w:val="00124BE9"/>
    <w:rsid w:val="00124C25"/>
    <w:rsid w:val="00124C35"/>
    <w:rsid w:val="00124CD9"/>
    <w:rsid w:val="00124D84"/>
    <w:rsid w:val="00124DFE"/>
    <w:rsid w:val="00124ED6"/>
    <w:rsid w:val="00125571"/>
    <w:rsid w:val="001257C9"/>
    <w:rsid w:val="0012583E"/>
    <w:rsid w:val="00125A14"/>
    <w:rsid w:val="00125B07"/>
    <w:rsid w:val="00125B2C"/>
    <w:rsid w:val="00125B83"/>
    <w:rsid w:val="00125BDB"/>
    <w:rsid w:val="00125DF9"/>
    <w:rsid w:val="0012648F"/>
    <w:rsid w:val="00126A71"/>
    <w:rsid w:val="00127286"/>
    <w:rsid w:val="001278C0"/>
    <w:rsid w:val="00127F69"/>
    <w:rsid w:val="001300CB"/>
    <w:rsid w:val="0013039B"/>
    <w:rsid w:val="001303AA"/>
    <w:rsid w:val="00130544"/>
    <w:rsid w:val="00130785"/>
    <w:rsid w:val="00130899"/>
    <w:rsid w:val="00130B71"/>
    <w:rsid w:val="00131256"/>
    <w:rsid w:val="0013156A"/>
    <w:rsid w:val="00131788"/>
    <w:rsid w:val="00131E24"/>
    <w:rsid w:val="00131E9D"/>
    <w:rsid w:val="00131FF0"/>
    <w:rsid w:val="0013203E"/>
    <w:rsid w:val="0013205D"/>
    <w:rsid w:val="00132118"/>
    <w:rsid w:val="00132986"/>
    <w:rsid w:val="001329ED"/>
    <w:rsid w:val="00132F2E"/>
    <w:rsid w:val="001333DC"/>
    <w:rsid w:val="00133505"/>
    <w:rsid w:val="00133614"/>
    <w:rsid w:val="00133B9E"/>
    <w:rsid w:val="00133C63"/>
    <w:rsid w:val="00133CB5"/>
    <w:rsid w:val="00133D43"/>
    <w:rsid w:val="00133DC8"/>
    <w:rsid w:val="00133F6D"/>
    <w:rsid w:val="0013418B"/>
    <w:rsid w:val="00134450"/>
    <w:rsid w:val="001345D6"/>
    <w:rsid w:val="00134D83"/>
    <w:rsid w:val="00134EE5"/>
    <w:rsid w:val="001351E5"/>
    <w:rsid w:val="0013520D"/>
    <w:rsid w:val="00135297"/>
    <w:rsid w:val="0013567D"/>
    <w:rsid w:val="00135A8E"/>
    <w:rsid w:val="00135DCF"/>
    <w:rsid w:val="0013609F"/>
    <w:rsid w:val="0013610B"/>
    <w:rsid w:val="001361F0"/>
    <w:rsid w:val="0013628D"/>
    <w:rsid w:val="00136E82"/>
    <w:rsid w:val="00137119"/>
    <w:rsid w:val="0013756D"/>
    <w:rsid w:val="001376FD"/>
    <w:rsid w:val="00137D4C"/>
    <w:rsid w:val="00137FBF"/>
    <w:rsid w:val="001402B8"/>
    <w:rsid w:val="001405C5"/>
    <w:rsid w:val="001409B2"/>
    <w:rsid w:val="00140D92"/>
    <w:rsid w:val="00141042"/>
    <w:rsid w:val="0014108A"/>
    <w:rsid w:val="00141170"/>
    <w:rsid w:val="00141527"/>
    <w:rsid w:val="001415FF"/>
    <w:rsid w:val="00141667"/>
    <w:rsid w:val="0014177B"/>
    <w:rsid w:val="00141799"/>
    <w:rsid w:val="00141946"/>
    <w:rsid w:val="00141F54"/>
    <w:rsid w:val="001420D3"/>
    <w:rsid w:val="00142640"/>
    <w:rsid w:val="0014272D"/>
    <w:rsid w:val="0014276A"/>
    <w:rsid w:val="0014329E"/>
    <w:rsid w:val="001433B9"/>
    <w:rsid w:val="00143420"/>
    <w:rsid w:val="00143D68"/>
    <w:rsid w:val="001445A3"/>
    <w:rsid w:val="00144853"/>
    <w:rsid w:val="001448AF"/>
    <w:rsid w:val="0014496F"/>
    <w:rsid w:val="001449B1"/>
    <w:rsid w:val="00144A1C"/>
    <w:rsid w:val="00144FD1"/>
    <w:rsid w:val="001450A4"/>
    <w:rsid w:val="00145200"/>
    <w:rsid w:val="00145429"/>
    <w:rsid w:val="00145431"/>
    <w:rsid w:val="001456EC"/>
    <w:rsid w:val="00145D9E"/>
    <w:rsid w:val="00146477"/>
    <w:rsid w:val="001473D3"/>
    <w:rsid w:val="001474D6"/>
    <w:rsid w:val="00147E5E"/>
    <w:rsid w:val="00147E5F"/>
    <w:rsid w:val="00150033"/>
    <w:rsid w:val="0015048E"/>
    <w:rsid w:val="00150616"/>
    <w:rsid w:val="001508A6"/>
    <w:rsid w:val="00150A21"/>
    <w:rsid w:val="00150FC4"/>
    <w:rsid w:val="00151110"/>
    <w:rsid w:val="00151150"/>
    <w:rsid w:val="00151478"/>
    <w:rsid w:val="001515E4"/>
    <w:rsid w:val="00151808"/>
    <w:rsid w:val="00151812"/>
    <w:rsid w:val="00152000"/>
    <w:rsid w:val="00152084"/>
    <w:rsid w:val="00152089"/>
    <w:rsid w:val="001527BA"/>
    <w:rsid w:val="00152898"/>
    <w:rsid w:val="001529D6"/>
    <w:rsid w:val="00152C59"/>
    <w:rsid w:val="00152FF2"/>
    <w:rsid w:val="00153130"/>
    <w:rsid w:val="0015317F"/>
    <w:rsid w:val="001532E7"/>
    <w:rsid w:val="001537C0"/>
    <w:rsid w:val="00153F42"/>
    <w:rsid w:val="00154698"/>
    <w:rsid w:val="00154BFC"/>
    <w:rsid w:val="001555B3"/>
    <w:rsid w:val="001555B4"/>
    <w:rsid w:val="001558FE"/>
    <w:rsid w:val="00155B64"/>
    <w:rsid w:val="00155ED5"/>
    <w:rsid w:val="00156336"/>
    <w:rsid w:val="001566A4"/>
    <w:rsid w:val="001566E1"/>
    <w:rsid w:val="001567EA"/>
    <w:rsid w:val="00156893"/>
    <w:rsid w:val="001569C4"/>
    <w:rsid w:val="00156B78"/>
    <w:rsid w:val="00156B85"/>
    <w:rsid w:val="00156FF4"/>
    <w:rsid w:val="001570B6"/>
    <w:rsid w:val="001570DF"/>
    <w:rsid w:val="001579E8"/>
    <w:rsid w:val="00160041"/>
    <w:rsid w:val="001602AF"/>
    <w:rsid w:val="0016053E"/>
    <w:rsid w:val="001605E3"/>
    <w:rsid w:val="001607D8"/>
    <w:rsid w:val="00160FE5"/>
    <w:rsid w:val="00160FF7"/>
    <w:rsid w:val="001611D7"/>
    <w:rsid w:val="001613B2"/>
    <w:rsid w:val="00161894"/>
    <w:rsid w:val="00161D85"/>
    <w:rsid w:val="00161EAE"/>
    <w:rsid w:val="00161F9D"/>
    <w:rsid w:val="0016260E"/>
    <w:rsid w:val="00162638"/>
    <w:rsid w:val="00162E4F"/>
    <w:rsid w:val="00163433"/>
    <w:rsid w:val="00163552"/>
    <w:rsid w:val="001635C9"/>
    <w:rsid w:val="00163835"/>
    <w:rsid w:val="00163883"/>
    <w:rsid w:val="00163B39"/>
    <w:rsid w:val="00163D11"/>
    <w:rsid w:val="00163F20"/>
    <w:rsid w:val="001642BD"/>
    <w:rsid w:val="00164562"/>
    <w:rsid w:val="001645A0"/>
    <w:rsid w:val="0016473C"/>
    <w:rsid w:val="00164FEF"/>
    <w:rsid w:val="0016513C"/>
    <w:rsid w:val="0016515C"/>
    <w:rsid w:val="001652F0"/>
    <w:rsid w:val="001655E2"/>
    <w:rsid w:val="001657E9"/>
    <w:rsid w:val="00165CB7"/>
    <w:rsid w:val="00165E38"/>
    <w:rsid w:val="00166242"/>
    <w:rsid w:val="001662E4"/>
    <w:rsid w:val="001667E7"/>
    <w:rsid w:val="00166924"/>
    <w:rsid w:val="00166C22"/>
    <w:rsid w:val="00167090"/>
    <w:rsid w:val="00167158"/>
    <w:rsid w:val="00167190"/>
    <w:rsid w:val="0016789D"/>
    <w:rsid w:val="00167D2C"/>
    <w:rsid w:val="00167EF1"/>
    <w:rsid w:val="00167F97"/>
    <w:rsid w:val="00170034"/>
    <w:rsid w:val="0017005B"/>
    <w:rsid w:val="0017049C"/>
    <w:rsid w:val="0017083F"/>
    <w:rsid w:val="001709D4"/>
    <w:rsid w:val="00170EF1"/>
    <w:rsid w:val="00171383"/>
    <w:rsid w:val="00171453"/>
    <w:rsid w:val="0017149C"/>
    <w:rsid w:val="0017174F"/>
    <w:rsid w:val="00171881"/>
    <w:rsid w:val="00171A8B"/>
    <w:rsid w:val="00171B2C"/>
    <w:rsid w:val="00171B55"/>
    <w:rsid w:val="00171C35"/>
    <w:rsid w:val="00171D1A"/>
    <w:rsid w:val="00171ED5"/>
    <w:rsid w:val="001721C1"/>
    <w:rsid w:val="001722B0"/>
    <w:rsid w:val="00172309"/>
    <w:rsid w:val="00172341"/>
    <w:rsid w:val="001724D9"/>
    <w:rsid w:val="001726B9"/>
    <w:rsid w:val="00172747"/>
    <w:rsid w:val="0017286E"/>
    <w:rsid w:val="00172919"/>
    <w:rsid w:val="00172B31"/>
    <w:rsid w:val="00172BEA"/>
    <w:rsid w:val="00172C4E"/>
    <w:rsid w:val="0017300F"/>
    <w:rsid w:val="00173327"/>
    <w:rsid w:val="001738BA"/>
    <w:rsid w:val="00173D81"/>
    <w:rsid w:val="00173EFD"/>
    <w:rsid w:val="00173F86"/>
    <w:rsid w:val="00174420"/>
    <w:rsid w:val="00174B33"/>
    <w:rsid w:val="00174BC5"/>
    <w:rsid w:val="00174CE3"/>
    <w:rsid w:val="00174E4E"/>
    <w:rsid w:val="001755E4"/>
    <w:rsid w:val="00175D23"/>
    <w:rsid w:val="00176011"/>
    <w:rsid w:val="001761A5"/>
    <w:rsid w:val="00176233"/>
    <w:rsid w:val="0017648C"/>
    <w:rsid w:val="001766A1"/>
    <w:rsid w:val="001767A5"/>
    <w:rsid w:val="001768F4"/>
    <w:rsid w:val="00176919"/>
    <w:rsid w:val="0017692F"/>
    <w:rsid w:val="00176939"/>
    <w:rsid w:val="00176AFE"/>
    <w:rsid w:val="00176C34"/>
    <w:rsid w:val="00176C70"/>
    <w:rsid w:val="00176D94"/>
    <w:rsid w:val="00177064"/>
    <w:rsid w:val="00177315"/>
    <w:rsid w:val="001773F7"/>
    <w:rsid w:val="00177B1C"/>
    <w:rsid w:val="00177BAC"/>
    <w:rsid w:val="00177D26"/>
    <w:rsid w:val="001802BB"/>
    <w:rsid w:val="00180B4A"/>
    <w:rsid w:val="00180B9A"/>
    <w:rsid w:val="00180C8A"/>
    <w:rsid w:val="00181023"/>
    <w:rsid w:val="001811B0"/>
    <w:rsid w:val="00181621"/>
    <w:rsid w:val="0018167B"/>
    <w:rsid w:val="0018167D"/>
    <w:rsid w:val="0018190B"/>
    <w:rsid w:val="00181B07"/>
    <w:rsid w:val="00181EE0"/>
    <w:rsid w:val="00181F02"/>
    <w:rsid w:val="00182083"/>
    <w:rsid w:val="001820C0"/>
    <w:rsid w:val="001823BE"/>
    <w:rsid w:val="001824AB"/>
    <w:rsid w:val="0018261C"/>
    <w:rsid w:val="0018269E"/>
    <w:rsid w:val="00182C5C"/>
    <w:rsid w:val="0018308D"/>
    <w:rsid w:val="001832AD"/>
    <w:rsid w:val="001833F0"/>
    <w:rsid w:val="00183638"/>
    <w:rsid w:val="00183675"/>
    <w:rsid w:val="00183693"/>
    <w:rsid w:val="00183835"/>
    <w:rsid w:val="00183971"/>
    <w:rsid w:val="00183EA8"/>
    <w:rsid w:val="001841D4"/>
    <w:rsid w:val="0018438D"/>
    <w:rsid w:val="001848B9"/>
    <w:rsid w:val="00184A61"/>
    <w:rsid w:val="00184D19"/>
    <w:rsid w:val="00184E44"/>
    <w:rsid w:val="00184ED8"/>
    <w:rsid w:val="0018548B"/>
    <w:rsid w:val="00185566"/>
    <w:rsid w:val="0018562F"/>
    <w:rsid w:val="00185BE8"/>
    <w:rsid w:val="001860F9"/>
    <w:rsid w:val="0018634A"/>
    <w:rsid w:val="001866AF"/>
    <w:rsid w:val="00186727"/>
    <w:rsid w:val="001867F7"/>
    <w:rsid w:val="00186ABF"/>
    <w:rsid w:val="00186AEB"/>
    <w:rsid w:val="00186C35"/>
    <w:rsid w:val="00186FDE"/>
    <w:rsid w:val="00187426"/>
    <w:rsid w:val="001876F9"/>
    <w:rsid w:val="0018794D"/>
    <w:rsid w:val="001879F8"/>
    <w:rsid w:val="00187A74"/>
    <w:rsid w:val="00187CEC"/>
    <w:rsid w:val="00187DD7"/>
    <w:rsid w:val="00190134"/>
    <w:rsid w:val="00190312"/>
    <w:rsid w:val="0019048D"/>
    <w:rsid w:val="001907CA"/>
    <w:rsid w:val="0019095C"/>
    <w:rsid w:val="00190961"/>
    <w:rsid w:val="00190BB7"/>
    <w:rsid w:val="00190C0B"/>
    <w:rsid w:val="00191066"/>
    <w:rsid w:val="00191687"/>
    <w:rsid w:val="00191BCD"/>
    <w:rsid w:val="00191CFA"/>
    <w:rsid w:val="00191D5B"/>
    <w:rsid w:val="00191F3E"/>
    <w:rsid w:val="00192252"/>
    <w:rsid w:val="00192301"/>
    <w:rsid w:val="00192360"/>
    <w:rsid w:val="00192439"/>
    <w:rsid w:val="001924F0"/>
    <w:rsid w:val="001926C0"/>
    <w:rsid w:val="00192976"/>
    <w:rsid w:val="00192AF2"/>
    <w:rsid w:val="001934A4"/>
    <w:rsid w:val="00193937"/>
    <w:rsid w:val="00193A8E"/>
    <w:rsid w:val="00193DA8"/>
    <w:rsid w:val="00193DC7"/>
    <w:rsid w:val="00193F79"/>
    <w:rsid w:val="0019455D"/>
    <w:rsid w:val="0019458D"/>
    <w:rsid w:val="00194614"/>
    <w:rsid w:val="00194675"/>
    <w:rsid w:val="001948B7"/>
    <w:rsid w:val="00194B82"/>
    <w:rsid w:val="00194D50"/>
    <w:rsid w:val="00194FF6"/>
    <w:rsid w:val="0019504E"/>
    <w:rsid w:val="00195216"/>
    <w:rsid w:val="00195285"/>
    <w:rsid w:val="001954D0"/>
    <w:rsid w:val="001956D7"/>
    <w:rsid w:val="0019577B"/>
    <w:rsid w:val="00195A05"/>
    <w:rsid w:val="00195DC7"/>
    <w:rsid w:val="00195F94"/>
    <w:rsid w:val="001963B8"/>
    <w:rsid w:val="0019644F"/>
    <w:rsid w:val="00196863"/>
    <w:rsid w:val="00196C3A"/>
    <w:rsid w:val="00196DC7"/>
    <w:rsid w:val="00197125"/>
    <w:rsid w:val="001978E4"/>
    <w:rsid w:val="00197944"/>
    <w:rsid w:val="00197E8D"/>
    <w:rsid w:val="001A01D8"/>
    <w:rsid w:val="001A02E0"/>
    <w:rsid w:val="001A0362"/>
    <w:rsid w:val="001A03E3"/>
    <w:rsid w:val="001A03F0"/>
    <w:rsid w:val="001A0588"/>
    <w:rsid w:val="001A0655"/>
    <w:rsid w:val="001A0742"/>
    <w:rsid w:val="001A08CE"/>
    <w:rsid w:val="001A08FE"/>
    <w:rsid w:val="001A0C28"/>
    <w:rsid w:val="001A106D"/>
    <w:rsid w:val="001A1140"/>
    <w:rsid w:val="001A12B6"/>
    <w:rsid w:val="001A139E"/>
    <w:rsid w:val="001A140D"/>
    <w:rsid w:val="001A1CA4"/>
    <w:rsid w:val="001A2050"/>
    <w:rsid w:val="001A20C3"/>
    <w:rsid w:val="001A239F"/>
    <w:rsid w:val="001A266A"/>
    <w:rsid w:val="001A27C7"/>
    <w:rsid w:val="001A2EAC"/>
    <w:rsid w:val="001A2FF0"/>
    <w:rsid w:val="001A32E7"/>
    <w:rsid w:val="001A345A"/>
    <w:rsid w:val="001A3496"/>
    <w:rsid w:val="001A3C44"/>
    <w:rsid w:val="001A4039"/>
    <w:rsid w:val="001A4247"/>
    <w:rsid w:val="001A431E"/>
    <w:rsid w:val="001A4809"/>
    <w:rsid w:val="001A486E"/>
    <w:rsid w:val="001A4B83"/>
    <w:rsid w:val="001A4BD9"/>
    <w:rsid w:val="001A4EFA"/>
    <w:rsid w:val="001A516D"/>
    <w:rsid w:val="001A540F"/>
    <w:rsid w:val="001A5507"/>
    <w:rsid w:val="001A5780"/>
    <w:rsid w:val="001A5821"/>
    <w:rsid w:val="001A5B32"/>
    <w:rsid w:val="001A5D08"/>
    <w:rsid w:val="001A5F1B"/>
    <w:rsid w:val="001A5FF6"/>
    <w:rsid w:val="001A61D7"/>
    <w:rsid w:val="001A623D"/>
    <w:rsid w:val="001A63D8"/>
    <w:rsid w:val="001A65D6"/>
    <w:rsid w:val="001A6A17"/>
    <w:rsid w:val="001A6CCF"/>
    <w:rsid w:val="001A7036"/>
    <w:rsid w:val="001A7136"/>
    <w:rsid w:val="001A75BB"/>
    <w:rsid w:val="001A797C"/>
    <w:rsid w:val="001A7A6E"/>
    <w:rsid w:val="001A7C7A"/>
    <w:rsid w:val="001B00CD"/>
    <w:rsid w:val="001B03C3"/>
    <w:rsid w:val="001B0424"/>
    <w:rsid w:val="001B0448"/>
    <w:rsid w:val="001B0622"/>
    <w:rsid w:val="001B06A8"/>
    <w:rsid w:val="001B0BF4"/>
    <w:rsid w:val="001B0ED5"/>
    <w:rsid w:val="001B127A"/>
    <w:rsid w:val="001B150B"/>
    <w:rsid w:val="001B154D"/>
    <w:rsid w:val="001B16AA"/>
    <w:rsid w:val="001B1763"/>
    <w:rsid w:val="001B19C2"/>
    <w:rsid w:val="001B1A47"/>
    <w:rsid w:val="001B1BBC"/>
    <w:rsid w:val="001B1BD2"/>
    <w:rsid w:val="001B1BD9"/>
    <w:rsid w:val="001B1D82"/>
    <w:rsid w:val="001B2043"/>
    <w:rsid w:val="001B20D5"/>
    <w:rsid w:val="001B21F6"/>
    <w:rsid w:val="001B238B"/>
    <w:rsid w:val="001B24FB"/>
    <w:rsid w:val="001B290C"/>
    <w:rsid w:val="001B2A21"/>
    <w:rsid w:val="001B2BE6"/>
    <w:rsid w:val="001B2BFB"/>
    <w:rsid w:val="001B2E80"/>
    <w:rsid w:val="001B364E"/>
    <w:rsid w:val="001B3732"/>
    <w:rsid w:val="001B37FC"/>
    <w:rsid w:val="001B398D"/>
    <w:rsid w:val="001B3EA0"/>
    <w:rsid w:val="001B3F5B"/>
    <w:rsid w:val="001B400D"/>
    <w:rsid w:val="001B434D"/>
    <w:rsid w:val="001B44CE"/>
    <w:rsid w:val="001B4688"/>
    <w:rsid w:val="001B46C9"/>
    <w:rsid w:val="001B48C8"/>
    <w:rsid w:val="001B4E69"/>
    <w:rsid w:val="001B4EB6"/>
    <w:rsid w:val="001B4F79"/>
    <w:rsid w:val="001B509C"/>
    <w:rsid w:val="001B546E"/>
    <w:rsid w:val="001B5A76"/>
    <w:rsid w:val="001B5D2D"/>
    <w:rsid w:val="001B5EEF"/>
    <w:rsid w:val="001B5F2D"/>
    <w:rsid w:val="001B6D20"/>
    <w:rsid w:val="001B70CF"/>
    <w:rsid w:val="001B7270"/>
    <w:rsid w:val="001B73CD"/>
    <w:rsid w:val="001B7525"/>
    <w:rsid w:val="001B7635"/>
    <w:rsid w:val="001B76FB"/>
    <w:rsid w:val="001B78FA"/>
    <w:rsid w:val="001B7954"/>
    <w:rsid w:val="001B7CF0"/>
    <w:rsid w:val="001B7F4D"/>
    <w:rsid w:val="001C0109"/>
    <w:rsid w:val="001C0200"/>
    <w:rsid w:val="001C05C1"/>
    <w:rsid w:val="001C18CA"/>
    <w:rsid w:val="001C19B1"/>
    <w:rsid w:val="001C1A6C"/>
    <w:rsid w:val="001C1B8E"/>
    <w:rsid w:val="001C1BB1"/>
    <w:rsid w:val="001C1BD0"/>
    <w:rsid w:val="001C1C91"/>
    <w:rsid w:val="001C1C9B"/>
    <w:rsid w:val="001C1CB4"/>
    <w:rsid w:val="001C1D59"/>
    <w:rsid w:val="001C2398"/>
    <w:rsid w:val="001C2424"/>
    <w:rsid w:val="001C2588"/>
    <w:rsid w:val="001C2613"/>
    <w:rsid w:val="001C26EA"/>
    <w:rsid w:val="001C2845"/>
    <w:rsid w:val="001C2B8D"/>
    <w:rsid w:val="001C2D10"/>
    <w:rsid w:val="001C2F1D"/>
    <w:rsid w:val="001C30F6"/>
    <w:rsid w:val="001C3241"/>
    <w:rsid w:val="001C3A23"/>
    <w:rsid w:val="001C3D92"/>
    <w:rsid w:val="001C3F65"/>
    <w:rsid w:val="001C3F77"/>
    <w:rsid w:val="001C420D"/>
    <w:rsid w:val="001C435A"/>
    <w:rsid w:val="001C4A2E"/>
    <w:rsid w:val="001C4B92"/>
    <w:rsid w:val="001C4BF1"/>
    <w:rsid w:val="001C4FDD"/>
    <w:rsid w:val="001C51B3"/>
    <w:rsid w:val="001C51F2"/>
    <w:rsid w:val="001C5234"/>
    <w:rsid w:val="001C54B4"/>
    <w:rsid w:val="001C56B7"/>
    <w:rsid w:val="001C59A1"/>
    <w:rsid w:val="001C5CC9"/>
    <w:rsid w:val="001C5DC8"/>
    <w:rsid w:val="001C5E76"/>
    <w:rsid w:val="001C5EAD"/>
    <w:rsid w:val="001C5F9F"/>
    <w:rsid w:val="001C6088"/>
    <w:rsid w:val="001C65FF"/>
    <w:rsid w:val="001C6667"/>
    <w:rsid w:val="001C6A5B"/>
    <w:rsid w:val="001C6D2E"/>
    <w:rsid w:val="001C7109"/>
    <w:rsid w:val="001D058C"/>
    <w:rsid w:val="001D05E2"/>
    <w:rsid w:val="001D0712"/>
    <w:rsid w:val="001D088E"/>
    <w:rsid w:val="001D0BF0"/>
    <w:rsid w:val="001D0F9A"/>
    <w:rsid w:val="001D11CA"/>
    <w:rsid w:val="001D124C"/>
    <w:rsid w:val="001D138C"/>
    <w:rsid w:val="001D147F"/>
    <w:rsid w:val="001D179B"/>
    <w:rsid w:val="001D1A14"/>
    <w:rsid w:val="001D1EBB"/>
    <w:rsid w:val="001D21AF"/>
    <w:rsid w:val="001D22A0"/>
    <w:rsid w:val="001D2672"/>
    <w:rsid w:val="001D26C0"/>
    <w:rsid w:val="001D2C8E"/>
    <w:rsid w:val="001D2CCA"/>
    <w:rsid w:val="001D2D0A"/>
    <w:rsid w:val="001D2ED6"/>
    <w:rsid w:val="001D332D"/>
    <w:rsid w:val="001D3426"/>
    <w:rsid w:val="001D3AE2"/>
    <w:rsid w:val="001D3CAE"/>
    <w:rsid w:val="001D3CC4"/>
    <w:rsid w:val="001D3E21"/>
    <w:rsid w:val="001D420F"/>
    <w:rsid w:val="001D4321"/>
    <w:rsid w:val="001D434D"/>
    <w:rsid w:val="001D4629"/>
    <w:rsid w:val="001D46CD"/>
    <w:rsid w:val="001D479B"/>
    <w:rsid w:val="001D47D2"/>
    <w:rsid w:val="001D47F4"/>
    <w:rsid w:val="001D4B32"/>
    <w:rsid w:val="001D4B89"/>
    <w:rsid w:val="001D4D1B"/>
    <w:rsid w:val="001D4DCA"/>
    <w:rsid w:val="001D4DEB"/>
    <w:rsid w:val="001D54F2"/>
    <w:rsid w:val="001D55F1"/>
    <w:rsid w:val="001D5625"/>
    <w:rsid w:val="001D57CD"/>
    <w:rsid w:val="001D5C5D"/>
    <w:rsid w:val="001D5DF8"/>
    <w:rsid w:val="001D5EE1"/>
    <w:rsid w:val="001D63E1"/>
    <w:rsid w:val="001D6859"/>
    <w:rsid w:val="001D6872"/>
    <w:rsid w:val="001D6AEB"/>
    <w:rsid w:val="001D6C86"/>
    <w:rsid w:val="001D6DAF"/>
    <w:rsid w:val="001D71C0"/>
    <w:rsid w:val="001D7292"/>
    <w:rsid w:val="001D740A"/>
    <w:rsid w:val="001D744F"/>
    <w:rsid w:val="001D7AAE"/>
    <w:rsid w:val="001E05B7"/>
    <w:rsid w:val="001E0793"/>
    <w:rsid w:val="001E07E6"/>
    <w:rsid w:val="001E094D"/>
    <w:rsid w:val="001E09BA"/>
    <w:rsid w:val="001E0A6F"/>
    <w:rsid w:val="001E0AB7"/>
    <w:rsid w:val="001E0AF3"/>
    <w:rsid w:val="001E0B23"/>
    <w:rsid w:val="001E0C24"/>
    <w:rsid w:val="001E1121"/>
    <w:rsid w:val="001E1147"/>
    <w:rsid w:val="001E1485"/>
    <w:rsid w:val="001E175F"/>
    <w:rsid w:val="001E1963"/>
    <w:rsid w:val="001E1AD8"/>
    <w:rsid w:val="001E1B8D"/>
    <w:rsid w:val="001E2556"/>
    <w:rsid w:val="001E2728"/>
    <w:rsid w:val="001E28B6"/>
    <w:rsid w:val="001E2B46"/>
    <w:rsid w:val="001E2E18"/>
    <w:rsid w:val="001E3026"/>
    <w:rsid w:val="001E3280"/>
    <w:rsid w:val="001E32B7"/>
    <w:rsid w:val="001E394C"/>
    <w:rsid w:val="001E3DA4"/>
    <w:rsid w:val="001E3F9B"/>
    <w:rsid w:val="001E402F"/>
    <w:rsid w:val="001E40C4"/>
    <w:rsid w:val="001E40E6"/>
    <w:rsid w:val="001E417A"/>
    <w:rsid w:val="001E48B1"/>
    <w:rsid w:val="001E4B66"/>
    <w:rsid w:val="001E4BE1"/>
    <w:rsid w:val="001E4E78"/>
    <w:rsid w:val="001E4F2D"/>
    <w:rsid w:val="001E503E"/>
    <w:rsid w:val="001E5087"/>
    <w:rsid w:val="001E509E"/>
    <w:rsid w:val="001E5303"/>
    <w:rsid w:val="001E5395"/>
    <w:rsid w:val="001E577F"/>
    <w:rsid w:val="001E5940"/>
    <w:rsid w:val="001E59AB"/>
    <w:rsid w:val="001E63BF"/>
    <w:rsid w:val="001E647F"/>
    <w:rsid w:val="001E65A4"/>
    <w:rsid w:val="001E675B"/>
    <w:rsid w:val="001E6988"/>
    <w:rsid w:val="001E6AAA"/>
    <w:rsid w:val="001E6AD4"/>
    <w:rsid w:val="001E6C01"/>
    <w:rsid w:val="001E7080"/>
    <w:rsid w:val="001E79B1"/>
    <w:rsid w:val="001E7B11"/>
    <w:rsid w:val="001E7C89"/>
    <w:rsid w:val="001E7D59"/>
    <w:rsid w:val="001E7ED9"/>
    <w:rsid w:val="001F0565"/>
    <w:rsid w:val="001F07F4"/>
    <w:rsid w:val="001F0B01"/>
    <w:rsid w:val="001F0B3D"/>
    <w:rsid w:val="001F0F34"/>
    <w:rsid w:val="001F1A8E"/>
    <w:rsid w:val="001F1D57"/>
    <w:rsid w:val="001F2084"/>
    <w:rsid w:val="001F239F"/>
    <w:rsid w:val="001F23C2"/>
    <w:rsid w:val="001F24D0"/>
    <w:rsid w:val="001F24D1"/>
    <w:rsid w:val="001F2633"/>
    <w:rsid w:val="001F2DD9"/>
    <w:rsid w:val="001F2EC4"/>
    <w:rsid w:val="001F2FAC"/>
    <w:rsid w:val="001F3184"/>
    <w:rsid w:val="001F3289"/>
    <w:rsid w:val="001F3398"/>
    <w:rsid w:val="001F340D"/>
    <w:rsid w:val="001F343E"/>
    <w:rsid w:val="001F3630"/>
    <w:rsid w:val="001F3758"/>
    <w:rsid w:val="001F386F"/>
    <w:rsid w:val="001F38B7"/>
    <w:rsid w:val="001F390C"/>
    <w:rsid w:val="001F3DC4"/>
    <w:rsid w:val="001F41DA"/>
    <w:rsid w:val="001F43E8"/>
    <w:rsid w:val="001F44E9"/>
    <w:rsid w:val="001F456C"/>
    <w:rsid w:val="001F478B"/>
    <w:rsid w:val="001F4799"/>
    <w:rsid w:val="001F4806"/>
    <w:rsid w:val="001F5220"/>
    <w:rsid w:val="001F5261"/>
    <w:rsid w:val="001F5424"/>
    <w:rsid w:val="001F5742"/>
    <w:rsid w:val="001F5A84"/>
    <w:rsid w:val="001F5B6B"/>
    <w:rsid w:val="001F5D4E"/>
    <w:rsid w:val="001F5D55"/>
    <w:rsid w:val="001F5FEB"/>
    <w:rsid w:val="001F6006"/>
    <w:rsid w:val="001F622B"/>
    <w:rsid w:val="001F6404"/>
    <w:rsid w:val="001F648D"/>
    <w:rsid w:val="001F662B"/>
    <w:rsid w:val="001F6646"/>
    <w:rsid w:val="001F671D"/>
    <w:rsid w:val="001F67A6"/>
    <w:rsid w:val="001F6890"/>
    <w:rsid w:val="001F68C7"/>
    <w:rsid w:val="001F69CA"/>
    <w:rsid w:val="001F6D36"/>
    <w:rsid w:val="001F6EA8"/>
    <w:rsid w:val="001F6F9B"/>
    <w:rsid w:val="001F705B"/>
    <w:rsid w:val="001F70AB"/>
    <w:rsid w:val="001F728A"/>
    <w:rsid w:val="001F73DB"/>
    <w:rsid w:val="00200024"/>
    <w:rsid w:val="0020054A"/>
    <w:rsid w:val="00200644"/>
    <w:rsid w:val="00200A6D"/>
    <w:rsid w:val="00200B65"/>
    <w:rsid w:val="00200D03"/>
    <w:rsid w:val="002010EB"/>
    <w:rsid w:val="0020175F"/>
    <w:rsid w:val="002019CF"/>
    <w:rsid w:val="002025FB"/>
    <w:rsid w:val="00202780"/>
    <w:rsid w:val="0020283D"/>
    <w:rsid w:val="00202BA1"/>
    <w:rsid w:val="00203063"/>
    <w:rsid w:val="0020308B"/>
    <w:rsid w:val="002032CC"/>
    <w:rsid w:val="00203309"/>
    <w:rsid w:val="00203317"/>
    <w:rsid w:val="002035E7"/>
    <w:rsid w:val="002038A6"/>
    <w:rsid w:val="0020428A"/>
    <w:rsid w:val="00204805"/>
    <w:rsid w:val="00204997"/>
    <w:rsid w:val="00204ADE"/>
    <w:rsid w:val="00204CB2"/>
    <w:rsid w:val="00205362"/>
    <w:rsid w:val="00205493"/>
    <w:rsid w:val="0020560E"/>
    <w:rsid w:val="002059C7"/>
    <w:rsid w:val="00205EB3"/>
    <w:rsid w:val="00205F9A"/>
    <w:rsid w:val="0020609C"/>
    <w:rsid w:val="002061A1"/>
    <w:rsid w:val="002063BA"/>
    <w:rsid w:val="00206607"/>
    <w:rsid w:val="002067BB"/>
    <w:rsid w:val="0020695A"/>
    <w:rsid w:val="0020697B"/>
    <w:rsid w:val="002069F2"/>
    <w:rsid w:val="0020718D"/>
    <w:rsid w:val="002071B2"/>
    <w:rsid w:val="00207358"/>
    <w:rsid w:val="002078BD"/>
    <w:rsid w:val="0020790F"/>
    <w:rsid w:val="00207971"/>
    <w:rsid w:val="00210047"/>
    <w:rsid w:val="00210442"/>
    <w:rsid w:val="00210460"/>
    <w:rsid w:val="00210AEB"/>
    <w:rsid w:val="00210D77"/>
    <w:rsid w:val="00210DA5"/>
    <w:rsid w:val="00210F4D"/>
    <w:rsid w:val="0021156D"/>
    <w:rsid w:val="002117F3"/>
    <w:rsid w:val="002118B1"/>
    <w:rsid w:val="00211AC4"/>
    <w:rsid w:val="00211B1A"/>
    <w:rsid w:val="002121C1"/>
    <w:rsid w:val="00212469"/>
    <w:rsid w:val="0021256E"/>
    <w:rsid w:val="002127B0"/>
    <w:rsid w:val="0021287A"/>
    <w:rsid w:val="002129F0"/>
    <w:rsid w:val="00212F6A"/>
    <w:rsid w:val="00213360"/>
    <w:rsid w:val="00213669"/>
    <w:rsid w:val="002137ED"/>
    <w:rsid w:val="00213BB7"/>
    <w:rsid w:val="00213CB5"/>
    <w:rsid w:val="00213F89"/>
    <w:rsid w:val="002141DF"/>
    <w:rsid w:val="002142D9"/>
    <w:rsid w:val="0021449C"/>
    <w:rsid w:val="00214AF8"/>
    <w:rsid w:val="00214B08"/>
    <w:rsid w:val="00214B89"/>
    <w:rsid w:val="00214DFD"/>
    <w:rsid w:val="00214EBC"/>
    <w:rsid w:val="00214FD8"/>
    <w:rsid w:val="00215167"/>
    <w:rsid w:val="002151C0"/>
    <w:rsid w:val="0021528F"/>
    <w:rsid w:val="002152AA"/>
    <w:rsid w:val="00215450"/>
    <w:rsid w:val="0021576F"/>
    <w:rsid w:val="00215A84"/>
    <w:rsid w:val="00215AB1"/>
    <w:rsid w:val="00215E6A"/>
    <w:rsid w:val="00215FEF"/>
    <w:rsid w:val="00216139"/>
    <w:rsid w:val="00216543"/>
    <w:rsid w:val="00216B3F"/>
    <w:rsid w:val="00216F25"/>
    <w:rsid w:val="0021704A"/>
    <w:rsid w:val="002174F3"/>
    <w:rsid w:val="0021776F"/>
    <w:rsid w:val="00217A26"/>
    <w:rsid w:val="00217AB0"/>
    <w:rsid w:val="00217C61"/>
    <w:rsid w:val="00217D1A"/>
    <w:rsid w:val="00217F2A"/>
    <w:rsid w:val="0022014C"/>
    <w:rsid w:val="002206D2"/>
    <w:rsid w:val="0022097E"/>
    <w:rsid w:val="002209D0"/>
    <w:rsid w:val="00220A83"/>
    <w:rsid w:val="00220FC7"/>
    <w:rsid w:val="002211A3"/>
    <w:rsid w:val="002217E6"/>
    <w:rsid w:val="00221845"/>
    <w:rsid w:val="00222068"/>
    <w:rsid w:val="002220CA"/>
    <w:rsid w:val="00222656"/>
    <w:rsid w:val="00222957"/>
    <w:rsid w:val="00222AB4"/>
    <w:rsid w:val="00222AE1"/>
    <w:rsid w:val="00222BFA"/>
    <w:rsid w:val="00222FD3"/>
    <w:rsid w:val="00223586"/>
    <w:rsid w:val="002235DD"/>
    <w:rsid w:val="00223715"/>
    <w:rsid w:val="00223751"/>
    <w:rsid w:val="0022394C"/>
    <w:rsid w:val="00223957"/>
    <w:rsid w:val="00223FC3"/>
    <w:rsid w:val="00224779"/>
    <w:rsid w:val="00224883"/>
    <w:rsid w:val="00224B98"/>
    <w:rsid w:val="00224E37"/>
    <w:rsid w:val="002250D4"/>
    <w:rsid w:val="002251C1"/>
    <w:rsid w:val="002251F4"/>
    <w:rsid w:val="00225A9A"/>
    <w:rsid w:val="00225F8A"/>
    <w:rsid w:val="00226567"/>
    <w:rsid w:val="0022671D"/>
    <w:rsid w:val="00226788"/>
    <w:rsid w:val="002268C5"/>
    <w:rsid w:val="00226946"/>
    <w:rsid w:val="00226F2E"/>
    <w:rsid w:val="002270AF"/>
    <w:rsid w:val="00227709"/>
    <w:rsid w:val="002277F9"/>
    <w:rsid w:val="00227990"/>
    <w:rsid w:val="00227B1E"/>
    <w:rsid w:val="00227DA2"/>
    <w:rsid w:val="0023007C"/>
    <w:rsid w:val="00230145"/>
    <w:rsid w:val="00230387"/>
    <w:rsid w:val="0023063C"/>
    <w:rsid w:val="00230681"/>
    <w:rsid w:val="0023073F"/>
    <w:rsid w:val="002310C8"/>
    <w:rsid w:val="0023117A"/>
    <w:rsid w:val="00231228"/>
    <w:rsid w:val="002314A5"/>
    <w:rsid w:val="0023152B"/>
    <w:rsid w:val="00231565"/>
    <w:rsid w:val="00231840"/>
    <w:rsid w:val="00231A27"/>
    <w:rsid w:val="00231AB2"/>
    <w:rsid w:val="00231C92"/>
    <w:rsid w:val="00231CA9"/>
    <w:rsid w:val="00231D4C"/>
    <w:rsid w:val="00231FB2"/>
    <w:rsid w:val="00232160"/>
    <w:rsid w:val="00232188"/>
    <w:rsid w:val="002322BB"/>
    <w:rsid w:val="00232408"/>
    <w:rsid w:val="00232750"/>
    <w:rsid w:val="002329C9"/>
    <w:rsid w:val="002329FA"/>
    <w:rsid w:val="00232E4F"/>
    <w:rsid w:val="00232E77"/>
    <w:rsid w:val="002331B5"/>
    <w:rsid w:val="002333F9"/>
    <w:rsid w:val="0023371E"/>
    <w:rsid w:val="002338EB"/>
    <w:rsid w:val="00233CA8"/>
    <w:rsid w:val="00233D58"/>
    <w:rsid w:val="00233FC6"/>
    <w:rsid w:val="002341B7"/>
    <w:rsid w:val="002342FB"/>
    <w:rsid w:val="002347FB"/>
    <w:rsid w:val="002348EE"/>
    <w:rsid w:val="0023496C"/>
    <w:rsid w:val="00234AFD"/>
    <w:rsid w:val="00234CAF"/>
    <w:rsid w:val="002350C4"/>
    <w:rsid w:val="002351B6"/>
    <w:rsid w:val="0023558B"/>
    <w:rsid w:val="002356CE"/>
    <w:rsid w:val="00235B1F"/>
    <w:rsid w:val="00235B5A"/>
    <w:rsid w:val="00235BC6"/>
    <w:rsid w:val="002360FC"/>
    <w:rsid w:val="002361D1"/>
    <w:rsid w:val="0023627D"/>
    <w:rsid w:val="00236311"/>
    <w:rsid w:val="0023635D"/>
    <w:rsid w:val="002363CA"/>
    <w:rsid w:val="00236806"/>
    <w:rsid w:val="002369F7"/>
    <w:rsid w:val="00236A7B"/>
    <w:rsid w:val="00236DC1"/>
    <w:rsid w:val="002372BD"/>
    <w:rsid w:val="00237503"/>
    <w:rsid w:val="00237810"/>
    <w:rsid w:val="00237823"/>
    <w:rsid w:val="00237941"/>
    <w:rsid w:val="00237C24"/>
    <w:rsid w:val="00237F17"/>
    <w:rsid w:val="002401E2"/>
    <w:rsid w:val="0024054E"/>
    <w:rsid w:val="00240605"/>
    <w:rsid w:val="00240658"/>
    <w:rsid w:val="0024082A"/>
    <w:rsid w:val="0024087D"/>
    <w:rsid w:val="00240CB3"/>
    <w:rsid w:val="00240E6A"/>
    <w:rsid w:val="00240E9B"/>
    <w:rsid w:val="00240F26"/>
    <w:rsid w:val="002416AC"/>
    <w:rsid w:val="00241B58"/>
    <w:rsid w:val="00241B7D"/>
    <w:rsid w:val="00241ECE"/>
    <w:rsid w:val="00242082"/>
    <w:rsid w:val="002420E8"/>
    <w:rsid w:val="002421C2"/>
    <w:rsid w:val="002421F8"/>
    <w:rsid w:val="002423B2"/>
    <w:rsid w:val="00242421"/>
    <w:rsid w:val="002429E0"/>
    <w:rsid w:val="00242C59"/>
    <w:rsid w:val="00242DA1"/>
    <w:rsid w:val="0024366C"/>
    <w:rsid w:val="0024370B"/>
    <w:rsid w:val="00243BD9"/>
    <w:rsid w:val="00243D8A"/>
    <w:rsid w:val="002443B4"/>
    <w:rsid w:val="002444B7"/>
    <w:rsid w:val="002446F2"/>
    <w:rsid w:val="00244973"/>
    <w:rsid w:val="00244D29"/>
    <w:rsid w:val="00244FD3"/>
    <w:rsid w:val="002450DE"/>
    <w:rsid w:val="0024521B"/>
    <w:rsid w:val="00245294"/>
    <w:rsid w:val="00245611"/>
    <w:rsid w:val="0024569C"/>
    <w:rsid w:val="002459FE"/>
    <w:rsid w:val="00246793"/>
    <w:rsid w:val="002467C6"/>
    <w:rsid w:val="00246833"/>
    <w:rsid w:val="00246EBB"/>
    <w:rsid w:val="0024701B"/>
    <w:rsid w:val="002473E7"/>
    <w:rsid w:val="00247751"/>
    <w:rsid w:val="00247E86"/>
    <w:rsid w:val="002502A2"/>
    <w:rsid w:val="002504C0"/>
    <w:rsid w:val="00250CA1"/>
    <w:rsid w:val="00250E10"/>
    <w:rsid w:val="00250F47"/>
    <w:rsid w:val="002510C5"/>
    <w:rsid w:val="002510F5"/>
    <w:rsid w:val="0025110A"/>
    <w:rsid w:val="002511D7"/>
    <w:rsid w:val="0025124D"/>
    <w:rsid w:val="0025137E"/>
    <w:rsid w:val="00251461"/>
    <w:rsid w:val="00251BDC"/>
    <w:rsid w:val="00251C2E"/>
    <w:rsid w:val="00251D45"/>
    <w:rsid w:val="00251FCF"/>
    <w:rsid w:val="002521B0"/>
    <w:rsid w:val="002521FB"/>
    <w:rsid w:val="002523B1"/>
    <w:rsid w:val="00252CBE"/>
    <w:rsid w:val="00252D08"/>
    <w:rsid w:val="00252F6E"/>
    <w:rsid w:val="002531E7"/>
    <w:rsid w:val="002534E9"/>
    <w:rsid w:val="002535CB"/>
    <w:rsid w:val="00253683"/>
    <w:rsid w:val="00253990"/>
    <w:rsid w:val="00253B63"/>
    <w:rsid w:val="00253EEA"/>
    <w:rsid w:val="00254048"/>
    <w:rsid w:val="0025451F"/>
    <w:rsid w:val="002547B0"/>
    <w:rsid w:val="0025481D"/>
    <w:rsid w:val="002549EC"/>
    <w:rsid w:val="002549F7"/>
    <w:rsid w:val="00254C7B"/>
    <w:rsid w:val="00254F81"/>
    <w:rsid w:val="002551CB"/>
    <w:rsid w:val="00255579"/>
    <w:rsid w:val="00255A94"/>
    <w:rsid w:val="00255D2E"/>
    <w:rsid w:val="00256696"/>
    <w:rsid w:val="0025680C"/>
    <w:rsid w:val="002571DD"/>
    <w:rsid w:val="002572C7"/>
    <w:rsid w:val="00257766"/>
    <w:rsid w:val="002578C8"/>
    <w:rsid w:val="00257A0B"/>
    <w:rsid w:val="00257C3B"/>
    <w:rsid w:val="00257EA2"/>
    <w:rsid w:val="00257FF0"/>
    <w:rsid w:val="0026019B"/>
    <w:rsid w:val="0026020C"/>
    <w:rsid w:val="002602CF"/>
    <w:rsid w:val="0026073D"/>
    <w:rsid w:val="0026087D"/>
    <w:rsid w:val="00260AB7"/>
    <w:rsid w:val="00260F23"/>
    <w:rsid w:val="002610C4"/>
    <w:rsid w:val="00261131"/>
    <w:rsid w:val="0026115B"/>
    <w:rsid w:val="00261226"/>
    <w:rsid w:val="0026128C"/>
    <w:rsid w:val="0026162B"/>
    <w:rsid w:val="00261665"/>
    <w:rsid w:val="002617B3"/>
    <w:rsid w:val="002617E3"/>
    <w:rsid w:val="00261804"/>
    <w:rsid w:val="00261B44"/>
    <w:rsid w:val="00261E63"/>
    <w:rsid w:val="00262009"/>
    <w:rsid w:val="00262062"/>
    <w:rsid w:val="002620D4"/>
    <w:rsid w:val="00262476"/>
    <w:rsid w:val="00262624"/>
    <w:rsid w:val="00262788"/>
    <w:rsid w:val="00262927"/>
    <w:rsid w:val="00262CBD"/>
    <w:rsid w:val="00262FE7"/>
    <w:rsid w:val="00263244"/>
    <w:rsid w:val="002634EB"/>
    <w:rsid w:val="00263590"/>
    <w:rsid w:val="002636C7"/>
    <w:rsid w:val="002638F7"/>
    <w:rsid w:val="00263AE3"/>
    <w:rsid w:val="00263F9B"/>
    <w:rsid w:val="00264325"/>
    <w:rsid w:val="00264402"/>
    <w:rsid w:val="002644DD"/>
    <w:rsid w:val="00264A5A"/>
    <w:rsid w:val="00264CD2"/>
    <w:rsid w:val="002658EF"/>
    <w:rsid w:val="00265CA6"/>
    <w:rsid w:val="00265CD0"/>
    <w:rsid w:val="00265E50"/>
    <w:rsid w:val="00265FA1"/>
    <w:rsid w:val="0026614F"/>
    <w:rsid w:val="00266189"/>
    <w:rsid w:val="00266239"/>
    <w:rsid w:val="002662F1"/>
    <w:rsid w:val="002664A6"/>
    <w:rsid w:val="002666E0"/>
    <w:rsid w:val="0026683C"/>
    <w:rsid w:val="00266BF9"/>
    <w:rsid w:val="00266CA4"/>
    <w:rsid w:val="00266D94"/>
    <w:rsid w:val="00266F46"/>
    <w:rsid w:val="00267002"/>
    <w:rsid w:val="0026701F"/>
    <w:rsid w:val="002673D5"/>
    <w:rsid w:val="00267496"/>
    <w:rsid w:val="0026777D"/>
    <w:rsid w:val="002704EC"/>
    <w:rsid w:val="002706E3"/>
    <w:rsid w:val="00270806"/>
    <w:rsid w:val="0027118A"/>
    <w:rsid w:val="002711AF"/>
    <w:rsid w:val="00271442"/>
    <w:rsid w:val="0027157C"/>
    <w:rsid w:val="0027186D"/>
    <w:rsid w:val="00271B19"/>
    <w:rsid w:val="00271EA8"/>
    <w:rsid w:val="002720B9"/>
    <w:rsid w:val="0027214E"/>
    <w:rsid w:val="0027216F"/>
    <w:rsid w:val="00272343"/>
    <w:rsid w:val="00272428"/>
    <w:rsid w:val="00272716"/>
    <w:rsid w:val="002727C2"/>
    <w:rsid w:val="00272B57"/>
    <w:rsid w:val="00272BC8"/>
    <w:rsid w:val="00272D02"/>
    <w:rsid w:val="00272DF9"/>
    <w:rsid w:val="00272E57"/>
    <w:rsid w:val="00273303"/>
    <w:rsid w:val="00273339"/>
    <w:rsid w:val="00273379"/>
    <w:rsid w:val="00273398"/>
    <w:rsid w:val="00273669"/>
    <w:rsid w:val="00273C18"/>
    <w:rsid w:val="00273D4A"/>
    <w:rsid w:val="00273D59"/>
    <w:rsid w:val="00273E79"/>
    <w:rsid w:val="00273FD1"/>
    <w:rsid w:val="00274306"/>
    <w:rsid w:val="00274458"/>
    <w:rsid w:val="00274572"/>
    <w:rsid w:val="002746E4"/>
    <w:rsid w:val="00274732"/>
    <w:rsid w:val="00274AFA"/>
    <w:rsid w:val="00274BDB"/>
    <w:rsid w:val="00274E01"/>
    <w:rsid w:val="00274F34"/>
    <w:rsid w:val="0027501E"/>
    <w:rsid w:val="00275289"/>
    <w:rsid w:val="00275594"/>
    <w:rsid w:val="00275799"/>
    <w:rsid w:val="002757BB"/>
    <w:rsid w:val="00275833"/>
    <w:rsid w:val="00275C64"/>
    <w:rsid w:val="00275D52"/>
    <w:rsid w:val="00275D9A"/>
    <w:rsid w:val="00275D9E"/>
    <w:rsid w:val="0027632A"/>
    <w:rsid w:val="002763EB"/>
    <w:rsid w:val="00276747"/>
    <w:rsid w:val="00276921"/>
    <w:rsid w:val="0027694F"/>
    <w:rsid w:val="00276B35"/>
    <w:rsid w:val="00276C8F"/>
    <w:rsid w:val="00276DE9"/>
    <w:rsid w:val="0027732F"/>
    <w:rsid w:val="002774CE"/>
    <w:rsid w:val="00277A78"/>
    <w:rsid w:val="00277ACC"/>
    <w:rsid w:val="00277AF0"/>
    <w:rsid w:val="00277CF1"/>
    <w:rsid w:val="002802AA"/>
    <w:rsid w:val="00280343"/>
    <w:rsid w:val="00280D5B"/>
    <w:rsid w:val="00280DF4"/>
    <w:rsid w:val="00281B47"/>
    <w:rsid w:val="00281BD6"/>
    <w:rsid w:val="00281D1F"/>
    <w:rsid w:val="00281DE8"/>
    <w:rsid w:val="0028233D"/>
    <w:rsid w:val="0028279F"/>
    <w:rsid w:val="00282E5A"/>
    <w:rsid w:val="002831B1"/>
    <w:rsid w:val="0028345A"/>
    <w:rsid w:val="0028386C"/>
    <w:rsid w:val="002838A9"/>
    <w:rsid w:val="00283C5F"/>
    <w:rsid w:val="002840A6"/>
    <w:rsid w:val="0028416E"/>
    <w:rsid w:val="0028431F"/>
    <w:rsid w:val="002844A1"/>
    <w:rsid w:val="0028453E"/>
    <w:rsid w:val="0028464A"/>
    <w:rsid w:val="00284B4B"/>
    <w:rsid w:val="00284C38"/>
    <w:rsid w:val="00284C73"/>
    <w:rsid w:val="00284D54"/>
    <w:rsid w:val="00284DB2"/>
    <w:rsid w:val="00284ED6"/>
    <w:rsid w:val="0028538C"/>
    <w:rsid w:val="002855B3"/>
    <w:rsid w:val="00285A01"/>
    <w:rsid w:val="00285F1C"/>
    <w:rsid w:val="002860B6"/>
    <w:rsid w:val="00286195"/>
    <w:rsid w:val="002867EE"/>
    <w:rsid w:val="00286A78"/>
    <w:rsid w:val="00286BD0"/>
    <w:rsid w:val="00286CAA"/>
    <w:rsid w:val="00286D50"/>
    <w:rsid w:val="0028757A"/>
    <w:rsid w:val="0028776D"/>
    <w:rsid w:val="00287890"/>
    <w:rsid w:val="002879EC"/>
    <w:rsid w:val="00287D3D"/>
    <w:rsid w:val="00287DAC"/>
    <w:rsid w:val="00287F7A"/>
    <w:rsid w:val="002904E5"/>
    <w:rsid w:val="0029074B"/>
    <w:rsid w:val="00290757"/>
    <w:rsid w:val="00290832"/>
    <w:rsid w:val="00290B78"/>
    <w:rsid w:val="00290D00"/>
    <w:rsid w:val="00290D7B"/>
    <w:rsid w:val="00290DC8"/>
    <w:rsid w:val="00290E95"/>
    <w:rsid w:val="00290FA6"/>
    <w:rsid w:val="00290FD4"/>
    <w:rsid w:val="00291009"/>
    <w:rsid w:val="002911EC"/>
    <w:rsid w:val="00291341"/>
    <w:rsid w:val="002915D8"/>
    <w:rsid w:val="002916D5"/>
    <w:rsid w:val="00291AC0"/>
    <w:rsid w:val="00291F47"/>
    <w:rsid w:val="00292256"/>
    <w:rsid w:val="0029234F"/>
    <w:rsid w:val="00292455"/>
    <w:rsid w:val="0029248A"/>
    <w:rsid w:val="002924D2"/>
    <w:rsid w:val="002928E7"/>
    <w:rsid w:val="00292AD6"/>
    <w:rsid w:val="00292F3D"/>
    <w:rsid w:val="00292F40"/>
    <w:rsid w:val="0029303C"/>
    <w:rsid w:val="0029390B"/>
    <w:rsid w:val="002939F8"/>
    <w:rsid w:val="00293ACF"/>
    <w:rsid w:val="00293AF3"/>
    <w:rsid w:val="002941C3"/>
    <w:rsid w:val="00294270"/>
    <w:rsid w:val="002943BF"/>
    <w:rsid w:val="00294755"/>
    <w:rsid w:val="0029479D"/>
    <w:rsid w:val="002948AD"/>
    <w:rsid w:val="00294A00"/>
    <w:rsid w:val="00294FC6"/>
    <w:rsid w:val="00295027"/>
    <w:rsid w:val="0029510A"/>
    <w:rsid w:val="002959CC"/>
    <w:rsid w:val="00295AA9"/>
    <w:rsid w:val="00295DC6"/>
    <w:rsid w:val="002963AF"/>
    <w:rsid w:val="0029662E"/>
    <w:rsid w:val="00296998"/>
    <w:rsid w:val="00296FBE"/>
    <w:rsid w:val="00296FC0"/>
    <w:rsid w:val="002970F7"/>
    <w:rsid w:val="0029713F"/>
    <w:rsid w:val="002971B2"/>
    <w:rsid w:val="002975CF"/>
    <w:rsid w:val="0029765A"/>
    <w:rsid w:val="002977CC"/>
    <w:rsid w:val="002978DC"/>
    <w:rsid w:val="002979C6"/>
    <w:rsid w:val="00297D8F"/>
    <w:rsid w:val="00297EA5"/>
    <w:rsid w:val="002A0175"/>
    <w:rsid w:val="002A02D1"/>
    <w:rsid w:val="002A04AF"/>
    <w:rsid w:val="002A086D"/>
    <w:rsid w:val="002A0A26"/>
    <w:rsid w:val="002A0C13"/>
    <w:rsid w:val="002A0C2E"/>
    <w:rsid w:val="002A0EA9"/>
    <w:rsid w:val="002A10CD"/>
    <w:rsid w:val="002A198E"/>
    <w:rsid w:val="002A1BCE"/>
    <w:rsid w:val="002A1CAD"/>
    <w:rsid w:val="002A1ED5"/>
    <w:rsid w:val="002A1F24"/>
    <w:rsid w:val="002A2072"/>
    <w:rsid w:val="002A2370"/>
    <w:rsid w:val="002A23C1"/>
    <w:rsid w:val="002A246F"/>
    <w:rsid w:val="002A2851"/>
    <w:rsid w:val="002A29A6"/>
    <w:rsid w:val="002A307D"/>
    <w:rsid w:val="002A3812"/>
    <w:rsid w:val="002A3A5C"/>
    <w:rsid w:val="002A3E91"/>
    <w:rsid w:val="002A4238"/>
    <w:rsid w:val="002A4524"/>
    <w:rsid w:val="002A49DE"/>
    <w:rsid w:val="002A4A24"/>
    <w:rsid w:val="002A4D21"/>
    <w:rsid w:val="002A4D82"/>
    <w:rsid w:val="002A4F31"/>
    <w:rsid w:val="002A4FDF"/>
    <w:rsid w:val="002A5015"/>
    <w:rsid w:val="002A50CE"/>
    <w:rsid w:val="002A51C6"/>
    <w:rsid w:val="002A5610"/>
    <w:rsid w:val="002A5708"/>
    <w:rsid w:val="002A5BF3"/>
    <w:rsid w:val="002A5C4C"/>
    <w:rsid w:val="002A6186"/>
    <w:rsid w:val="002A68A3"/>
    <w:rsid w:val="002A6D66"/>
    <w:rsid w:val="002A71B1"/>
    <w:rsid w:val="002A7430"/>
    <w:rsid w:val="002A75A1"/>
    <w:rsid w:val="002A76D3"/>
    <w:rsid w:val="002A77CB"/>
    <w:rsid w:val="002A7E80"/>
    <w:rsid w:val="002B066C"/>
    <w:rsid w:val="002B070C"/>
    <w:rsid w:val="002B0833"/>
    <w:rsid w:val="002B0914"/>
    <w:rsid w:val="002B095F"/>
    <w:rsid w:val="002B0AE3"/>
    <w:rsid w:val="002B0ECC"/>
    <w:rsid w:val="002B0F52"/>
    <w:rsid w:val="002B149F"/>
    <w:rsid w:val="002B174E"/>
    <w:rsid w:val="002B1A6C"/>
    <w:rsid w:val="002B1B06"/>
    <w:rsid w:val="002B1B07"/>
    <w:rsid w:val="002B1D7E"/>
    <w:rsid w:val="002B1E00"/>
    <w:rsid w:val="002B1F4B"/>
    <w:rsid w:val="002B1FAB"/>
    <w:rsid w:val="002B204F"/>
    <w:rsid w:val="002B217F"/>
    <w:rsid w:val="002B22B6"/>
    <w:rsid w:val="002B2499"/>
    <w:rsid w:val="002B29C3"/>
    <w:rsid w:val="002B2A12"/>
    <w:rsid w:val="002B2B7F"/>
    <w:rsid w:val="002B2C27"/>
    <w:rsid w:val="002B2D2A"/>
    <w:rsid w:val="002B2DD0"/>
    <w:rsid w:val="002B30BD"/>
    <w:rsid w:val="002B33A9"/>
    <w:rsid w:val="002B3749"/>
    <w:rsid w:val="002B38B9"/>
    <w:rsid w:val="002B3E43"/>
    <w:rsid w:val="002B47C7"/>
    <w:rsid w:val="002B4F5B"/>
    <w:rsid w:val="002B56FA"/>
    <w:rsid w:val="002B5CC9"/>
    <w:rsid w:val="002B5D17"/>
    <w:rsid w:val="002B5D21"/>
    <w:rsid w:val="002B5ED8"/>
    <w:rsid w:val="002B5EDE"/>
    <w:rsid w:val="002B6BCC"/>
    <w:rsid w:val="002B6CC3"/>
    <w:rsid w:val="002B6F66"/>
    <w:rsid w:val="002B7641"/>
    <w:rsid w:val="002B79AB"/>
    <w:rsid w:val="002B7D18"/>
    <w:rsid w:val="002B7E3D"/>
    <w:rsid w:val="002B7E6C"/>
    <w:rsid w:val="002C00BF"/>
    <w:rsid w:val="002C0363"/>
    <w:rsid w:val="002C05B0"/>
    <w:rsid w:val="002C0752"/>
    <w:rsid w:val="002C079F"/>
    <w:rsid w:val="002C0827"/>
    <w:rsid w:val="002C086C"/>
    <w:rsid w:val="002C0AF1"/>
    <w:rsid w:val="002C0B3E"/>
    <w:rsid w:val="002C0DB2"/>
    <w:rsid w:val="002C0F4A"/>
    <w:rsid w:val="002C10B6"/>
    <w:rsid w:val="002C1757"/>
    <w:rsid w:val="002C1911"/>
    <w:rsid w:val="002C1A50"/>
    <w:rsid w:val="002C1B32"/>
    <w:rsid w:val="002C1E58"/>
    <w:rsid w:val="002C1F7F"/>
    <w:rsid w:val="002C20B8"/>
    <w:rsid w:val="002C22EB"/>
    <w:rsid w:val="002C23FF"/>
    <w:rsid w:val="002C26DE"/>
    <w:rsid w:val="002C2730"/>
    <w:rsid w:val="002C2DDA"/>
    <w:rsid w:val="002C2DF5"/>
    <w:rsid w:val="002C2F11"/>
    <w:rsid w:val="002C322F"/>
    <w:rsid w:val="002C3344"/>
    <w:rsid w:val="002C340B"/>
    <w:rsid w:val="002C35B5"/>
    <w:rsid w:val="002C3607"/>
    <w:rsid w:val="002C3755"/>
    <w:rsid w:val="002C376A"/>
    <w:rsid w:val="002C3939"/>
    <w:rsid w:val="002C4072"/>
    <w:rsid w:val="002C41DF"/>
    <w:rsid w:val="002C478B"/>
    <w:rsid w:val="002C4E38"/>
    <w:rsid w:val="002C5000"/>
    <w:rsid w:val="002C5A24"/>
    <w:rsid w:val="002C5AC0"/>
    <w:rsid w:val="002C5F1E"/>
    <w:rsid w:val="002C601D"/>
    <w:rsid w:val="002C689E"/>
    <w:rsid w:val="002C68BC"/>
    <w:rsid w:val="002C696B"/>
    <w:rsid w:val="002C6A7B"/>
    <w:rsid w:val="002C6B30"/>
    <w:rsid w:val="002C6F2A"/>
    <w:rsid w:val="002C7093"/>
    <w:rsid w:val="002C725B"/>
    <w:rsid w:val="002C75DA"/>
    <w:rsid w:val="002C76BE"/>
    <w:rsid w:val="002C77D5"/>
    <w:rsid w:val="002C7927"/>
    <w:rsid w:val="002C79FF"/>
    <w:rsid w:val="002D00F2"/>
    <w:rsid w:val="002D0414"/>
    <w:rsid w:val="002D0430"/>
    <w:rsid w:val="002D04F5"/>
    <w:rsid w:val="002D058F"/>
    <w:rsid w:val="002D0A6F"/>
    <w:rsid w:val="002D0A75"/>
    <w:rsid w:val="002D0B6B"/>
    <w:rsid w:val="002D0CCC"/>
    <w:rsid w:val="002D0F59"/>
    <w:rsid w:val="002D10EC"/>
    <w:rsid w:val="002D10F4"/>
    <w:rsid w:val="002D141C"/>
    <w:rsid w:val="002D19AA"/>
    <w:rsid w:val="002D1A1C"/>
    <w:rsid w:val="002D1ADA"/>
    <w:rsid w:val="002D24DB"/>
    <w:rsid w:val="002D24E0"/>
    <w:rsid w:val="002D28B6"/>
    <w:rsid w:val="002D2B64"/>
    <w:rsid w:val="002D327A"/>
    <w:rsid w:val="002D356B"/>
    <w:rsid w:val="002D35D6"/>
    <w:rsid w:val="002D3642"/>
    <w:rsid w:val="002D3764"/>
    <w:rsid w:val="002D377C"/>
    <w:rsid w:val="002D38D9"/>
    <w:rsid w:val="002D3A6C"/>
    <w:rsid w:val="002D3A77"/>
    <w:rsid w:val="002D3A9E"/>
    <w:rsid w:val="002D3C88"/>
    <w:rsid w:val="002D3EC5"/>
    <w:rsid w:val="002D3F06"/>
    <w:rsid w:val="002D4402"/>
    <w:rsid w:val="002D44EC"/>
    <w:rsid w:val="002D4622"/>
    <w:rsid w:val="002D47F9"/>
    <w:rsid w:val="002D4BE0"/>
    <w:rsid w:val="002D4F12"/>
    <w:rsid w:val="002D4F73"/>
    <w:rsid w:val="002D5064"/>
    <w:rsid w:val="002D51CD"/>
    <w:rsid w:val="002D526B"/>
    <w:rsid w:val="002D55D8"/>
    <w:rsid w:val="002D5C96"/>
    <w:rsid w:val="002D5D96"/>
    <w:rsid w:val="002D6516"/>
    <w:rsid w:val="002D6A01"/>
    <w:rsid w:val="002D6B6D"/>
    <w:rsid w:val="002D72D5"/>
    <w:rsid w:val="002D73A4"/>
    <w:rsid w:val="002D73C6"/>
    <w:rsid w:val="002D7893"/>
    <w:rsid w:val="002D7A1F"/>
    <w:rsid w:val="002D7B0D"/>
    <w:rsid w:val="002D7B1A"/>
    <w:rsid w:val="002D7B1D"/>
    <w:rsid w:val="002D7BB0"/>
    <w:rsid w:val="002D7C7F"/>
    <w:rsid w:val="002E001C"/>
    <w:rsid w:val="002E01A3"/>
    <w:rsid w:val="002E0364"/>
    <w:rsid w:val="002E0520"/>
    <w:rsid w:val="002E0799"/>
    <w:rsid w:val="002E07B2"/>
    <w:rsid w:val="002E1189"/>
    <w:rsid w:val="002E120E"/>
    <w:rsid w:val="002E15E6"/>
    <w:rsid w:val="002E164F"/>
    <w:rsid w:val="002E1908"/>
    <w:rsid w:val="002E1C7E"/>
    <w:rsid w:val="002E1EE6"/>
    <w:rsid w:val="002E22E0"/>
    <w:rsid w:val="002E2481"/>
    <w:rsid w:val="002E2532"/>
    <w:rsid w:val="002E28AA"/>
    <w:rsid w:val="002E2F90"/>
    <w:rsid w:val="002E31E7"/>
    <w:rsid w:val="002E32C9"/>
    <w:rsid w:val="002E336A"/>
    <w:rsid w:val="002E336C"/>
    <w:rsid w:val="002E3373"/>
    <w:rsid w:val="002E358E"/>
    <w:rsid w:val="002E3642"/>
    <w:rsid w:val="002E3A0B"/>
    <w:rsid w:val="002E3EB0"/>
    <w:rsid w:val="002E4211"/>
    <w:rsid w:val="002E4A0A"/>
    <w:rsid w:val="002E4BD2"/>
    <w:rsid w:val="002E4D1A"/>
    <w:rsid w:val="002E4FB9"/>
    <w:rsid w:val="002E52F0"/>
    <w:rsid w:val="002E542A"/>
    <w:rsid w:val="002E5A71"/>
    <w:rsid w:val="002E5B20"/>
    <w:rsid w:val="002E5C4F"/>
    <w:rsid w:val="002E61EF"/>
    <w:rsid w:val="002E6634"/>
    <w:rsid w:val="002E66B1"/>
    <w:rsid w:val="002E66DB"/>
    <w:rsid w:val="002E68D3"/>
    <w:rsid w:val="002E6D92"/>
    <w:rsid w:val="002E7328"/>
    <w:rsid w:val="002E73F4"/>
    <w:rsid w:val="002E782D"/>
    <w:rsid w:val="002E7DF4"/>
    <w:rsid w:val="002E7F63"/>
    <w:rsid w:val="002F0AA9"/>
    <w:rsid w:val="002F0E21"/>
    <w:rsid w:val="002F0F66"/>
    <w:rsid w:val="002F1078"/>
    <w:rsid w:val="002F1144"/>
    <w:rsid w:val="002F1204"/>
    <w:rsid w:val="002F125E"/>
    <w:rsid w:val="002F182E"/>
    <w:rsid w:val="002F1849"/>
    <w:rsid w:val="002F1A04"/>
    <w:rsid w:val="002F1DD0"/>
    <w:rsid w:val="002F1FA7"/>
    <w:rsid w:val="002F233A"/>
    <w:rsid w:val="002F2489"/>
    <w:rsid w:val="002F2520"/>
    <w:rsid w:val="002F29C8"/>
    <w:rsid w:val="002F2B66"/>
    <w:rsid w:val="002F2C05"/>
    <w:rsid w:val="002F2D36"/>
    <w:rsid w:val="002F2D4A"/>
    <w:rsid w:val="002F3433"/>
    <w:rsid w:val="002F3931"/>
    <w:rsid w:val="002F3C8E"/>
    <w:rsid w:val="002F3F00"/>
    <w:rsid w:val="002F46BD"/>
    <w:rsid w:val="002F4A10"/>
    <w:rsid w:val="002F4D95"/>
    <w:rsid w:val="002F4F0B"/>
    <w:rsid w:val="002F5016"/>
    <w:rsid w:val="002F505D"/>
    <w:rsid w:val="002F50E6"/>
    <w:rsid w:val="002F5249"/>
    <w:rsid w:val="002F53F4"/>
    <w:rsid w:val="002F54CE"/>
    <w:rsid w:val="002F54F7"/>
    <w:rsid w:val="002F573A"/>
    <w:rsid w:val="002F619E"/>
    <w:rsid w:val="002F6200"/>
    <w:rsid w:val="002F6231"/>
    <w:rsid w:val="002F68AB"/>
    <w:rsid w:val="002F68F5"/>
    <w:rsid w:val="002F6BEB"/>
    <w:rsid w:val="002F6E06"/>
    <w:rsid w:val="002F7059"/>
    <w:rsid w:val="002F711E"/>
    <w:rsid w:val="002F73DC"/>
    <w:rsid w:val="002F7459"/>
    <w:rsid w:val="002F7933"/>
    <w:rsid w:val="002F795C"/>
    <w:rsid w:val="002F7E2B"/>
    <w:rsid w:val="00300310"/>
    <w:rsid w:val="00300941"/>
    <w:rsid w:val="00300AA3"/>
    <w:rsid w:val="00300FFE"/>
    <w:rsid w:val="003010AA"/>
    <w:rsid w:val="00301555"/>
    <w:rsid w:val="003016B4"/>
    <w:rsid w:val="003024C8"/>
    <w:rsid w:val="0030258B"/>
    <w:rsid w:val="00302780"/>
    <w:rsid w:val="00302D49"/>
    <w:rsid w:val="0030333A"/>
    <w:rsid w:val="003037FC"/>
    <w:rsid w:val="00303974"/>
    <w:rsid w:val="0030399B"/>
    <w:rsid w:val="003039C3"/>
    <w:rsid w:val="00303EC8"/>
    <w:rsid w:val="0030405A"/>
    <w:rsid w:val="00304201"/>
    <w:rsid w:val="00304469"/>
    <w:rsid w:val="00304481"/>
    <w:rsid w:val="00304572"/>
    <w:rsid w:val="003047CF"/>
    <w:rsid w:val="003047EB"/>
    <w:rsid w:val="00304871"/>
    <w:rsid w:val="003048F3"/>
    <w:rsid w:val="00304B96"/>
    <w:rsid w:val="00304D3D"/>
    <w:rsid w:val="00304FF6"/>
    <w:rsid w:val="00305357"/>
    <w:rsid w:val="003053AC"/>
    <w:rsid w:val="003053DB"/>
    <w:rsid w:val="003057AC"/>
    <w:rsid w:val="00305AB2"/>
    <w:rsid w:val="003061D0"/>
    <w:rsid w:val="0030645E"/>
    <w:rsid w:val="003068C6"/>
    <w:rsid w:val="003069D6"/>
    <w:rsid w:val="00306C57"/>
    <w:rsid w:val="00306CD7"/>
    <w:rsid w:val="00306E3D"/>
    <w:rsid w:val="00307043"/>
    <w:rsid w:val="00307206"/>
    <w:rsid w:val="00307225"/>
    <w:rsid w:val="00307283"/>
    <w:rsid w:val="003078DC"/>
    <w:rsid w:val="00307A47"/>
    <w:rsid w:val="00307A6C"/>
    <w:rsid w:val="00307E0C"/>
    <w:rsid w:val="0031014C"/>
    <w:rsid w:val="0031027C"/>
    <w:rsid w:val="003103D9"/>
    <w:rsid w:val="00310582"/>
    <w:rsid w:val="00310741"/>
    <w:rsid w:val="00310857"/>
    <w:rsid w:val="003109F8"/>
    <w:rsid w:val="00310A3C"/>
    <w:rsid w:val="00310E5B"/>
    <w:rsid w:val="00310F94"/>
    <w:rsid w:val="00311366"/>
    <w:rsid w:val="0031143A"/>
    <w:rsid w:val="003118FF"/>
    <w:rsid w:val="00311C56"/>
    <w:rsid w:val="00311DF5"/>
    <w:rsid w:val="00312471"/>
    <w:rsid w:val="00312C78"/>
    <w:rsid w:val="0031304E"/>
    <w:rsid w:val="0031325D"/>
    <w:rsid w:val="003132C5"/>
    <w:rsid w:val="0031354B"/>
    <w:rsid w:val="00313F43"/>
    <w:rsid w:val="00314160"/>
    <w:rsid w:val="003142AE"/>
    <w:rsid w:val="00314659"/>
    <w:rsid w:val="0031478C"/>
    <w:rsid w:val="00314909"/>
    <w:rsid w:val="00314A61"/>
    <w:rsid w:val="00314D87"/>
    <w:rsid w:val="00315014"/>
    <w:rsid w:val="003152AF"/>
    <w:rsid w:val="0031531F"/>
    <w:rsid w:val="00315B4E"/>
    <w:rsid w:val="00315C7C"/>
    <w:rsid w:val="00315D1B"/>
    <w:rsid w:val="00315F47"/>
    <w:rsid w:val="003163FF"/>
    <w:rsid w:val="00316549"/>
    <w:rsid w:val="00316B5A"/>
    <w:rsid w:val="00316F73"/>
    <w:rsid w:val="00317470"/>
    <w:rsid w:val="00317549"/>
    <w:rsid w:val="00317643"/>
    <w:rsid w:val="00317B03"/>
    <w:rsid w:val="00317F16"/>
    <w:rsid w:val="00317F54"/>
    <w:rsid w:val="003202D3"/>
    <w:rsid w:val="003203A5"/>
    <w:rsid w:val="003205BE"/>
    <w:rsid w:val="0032077E"/>
    <w:rsid w:val="00320A2F"/>
    <w:rsid w:val="00320B82"/>
    <w:rsid w:val="00320B89"/>
    <w:rsid w:val="00320E3E"/>
    <w:rsid w:val="00320E46"/>
    <w:rsid w:val="0032103E"/>
    <w:rsid w:val="00321737"/>
    <w:rsid w:val="00321865"/>
    <w:rsid w:val="00321B02"/>
    <w:rsid w:val="00321C79"/>
    <w:rsid w:val="00321E4B"/>
    <w:rsid w:val="00321ED0"/>
    <w:rsid w:val="00321FEF"/>
    <w:rsid w:val="003222E5"/>
    <w:rsid w:val="00322359"/>
    <w:rsid w:val="003224BA"/>
    <w:rsid w:val="00322B23"/>
    <w:rsid w:val="0032313C"/>
    <w:rsid w:val="0032332E"/>
    <w:rsid w:val="00323474"/>
    <w:rsid w:val="00323ED1"/>
    <w:rsid w:val="00323FCE"/>
    <w:rsid w:val="0032417B"/>
    <w:rsid w:val="003241B5"/>
    <w:rsid w:val="003242B9"/>
    <w:rsid w:val="003247A0"/>
    <w:rsid w:val="00324836"/>
    <w:rsid w:val="00324C0E"/>
    <w:rsid w:val="003251C2"/>
    <w:rsid w:val="003252D2"/>
    <w:rsid w:val="00325405"/>
    <w:rsid w:val="0032550E"/>
    <w:rsid w:val="003256D8"/>
    <w:rsid w:val="00325BBA"/>
    <w:rsid w:val="00325DD7"/>
    <w:rsid w:val="00325EE3"/>
    <w:rsid w:val="00325F4A"/>
    <w:rsid w:val="003260A8"/>
    <w:rsid w:val="0032619D"/>
    <w:rsid w:val="003267DA"/>
    <w:rsid w:val="00326826"/>
    <w:rsid w:val="00326B0D"/>
    <w:rsid w:val="00326DA7"/>
    <w:rsid w:val="003270FC"/>
    <w:rsid w:val="00327260"/>
    <w:rsid w:val="0032747D"/>
    <w:rsid w:val="003275C9"/>
    <w:rsid w:val="003275D5"/>
    <w:rsid w:val="00327A1D"/>
    <w:rsid w:val="00327B4C"/>
    <w:rsid w:val="00327C4F"/>
    <w:rsid w:val="00327F29"/>
    <w:rsid w:val="003301DF"/>
    <w:rsid w:val="00330218"/>
    <w:rsid w:val="0033054E"/>
    <w:rsid w:val="00330622"/>
    <w:rsid w:val="003307B7"/>
    <w:rsid w:val="00330852"/>
    <w:rsid w:val="0033085A"/>
    <w:rsid w:val="00330893"/>
    <w:rsid w:val="00330B38"/>
    <w:rsid w:val="00330F52"/>
    <w:rsid w:val="00331256"/>
    <w:rsid w:val="00331A3B"/>
    <w:rsid w:val="00331F69"/>
    <w:rsid w:val="003320B6"/>
    <w:rsid w:val="00332150"/>
    <w:rsid w:val="00332333"/>
    <w:rsid w:val="00332581"/>
    <w:rsid w:val="00332903"/>
    <w:rsid w:val="00332C69"/>
    <w:rsid w:val="0033369C"/>
    <w:rsid w:val="003338E4"/>
    <w:rsid w:val="00333903"/>
    <w:rsid w:val="00333953"/>
    <w:rsid w:val="003339F5"/>
    <w:rsid w:val="00333B4F"/>
    <w:rsid w:val="00333FDB"/>
    <w:rsid w:val="003341D6"/>
    <w:rsid w:val="003344F2"/>
    <w:rsid w:val="0033484B"/>
    <w:rsid w:val="00334D2D"/>
    <w:rsid w:val="00334FD0"/>
    <w:rsid w:val="0033557A"/>
    <w:rsid w:val="003356E1"/>
    <w:rsid w:val="003358AA"/>
    <w:rsid w:val="00335A42"/>
    <w:rsid w:val="00335AD9"/>
    <w:rsid w:val="00335E67"/>
    <w:rsid w:val="00335EBB"/>
    <w:rsid w:val="00336090"/>
    <w:rsid w:val="003360E5"/>
    <w:rsid w:val="003360F4"/>
    <w:rsid w:val="0033623D"/>
    <w:rsid w:val="003362FD"/>
    <w:rsid w:val="0033651B"/>
    <w:rsid w:val="0033693F"/>
    <w:rsid w:val="00336DF1"/>
    <w:rsid w:val="003372D5"/>
    <w:rsid w:val="003377A3"/>
    <w:rsid w:val="0033788B"/>
    <w:rsid w:val="00337A30"/>
    <w:rsid w:val="00337B06"/>
    <w:rsid w:val="00337BA0"/>
    <w:rsid w:val="00337E73"/>
    <w:rsid w:val="0034072B"/>
    <w:rsid w:val="00340793"/>
    <w:rsid w:val="003407DB"/>
    <w:rsid w:val="00340C2B"/>
    <w:rsid w:val="00340EC5"/>
    <w:rsid w:val="00340F74"/>
    <w:rsid w:val="00341046"/>
    <w:rsid w:val="0034106E"/>
    <w:rsid w:val="003414F3"/>
    <w:rsid w:val="003419E9"/>
    <w:rsid w:val="00341A10"/>
    <w:rsid w:val="003423C1"/>
    <w:rsid w:val="00342A1C"/>
    <w:rsid w:val="00342DEE"/>
    <w:rsid w:val="003432A1"/>
    <w:rsid w:val="003434A9"/>
    <w:rsid w:val="003437D3"/>
    <w:rsid w:val="00343B89"/>
    <w:rsid w:val="00343D0C"/>
    <w:rsid w:val="00343F28"/>
    <w:rsid w:val="0034403D"/>
    <w:rsid w:val="00344211"/>
    <w:rsid w:val="00344212"/>
    <w:rsid w:val="00344846"/>
    <w:rsid w:val="00344FFA"/>
    <w:rsid w:val="003450E3"/>
    <w:rsid w:val="003451FE"/>
    <w:rsid w:val="0034541E"/>
    <w:rsid w:val="00345506"/>
    <w:rsid w:val="003457C0"/>
    <w:rsid w:val="00345F7E"/>
    <w:rsid w:val="003462F5"/>
    <w:rsid w:val="00346719"/>
    <w:rsid w:val="003468B1"/>
    <w:rsid w:val="00347071"/>
    <w:rsid w:val="00347450"/>
    <w:rsid w:val="0034764E"/>
    <w:rsid w:val="003476EF"/>
    <w:rsid w:val="00347BE8"/>
    <w:rsid w:val="00347C82"/>
    <w:rsid w:val="00347C89"/>
    <w:rsid w:val="00347E62"/>
    <w:rsid w:val="003506A1"/>
    <w:rsid w:val="00350756"/>
    <w:rsid w:val="003507F2"/>
    <w:rsid w:val="00350A3B"/>
    <w:rsid w:val="00350F73"/>
    <w:rsid w:val="0035109B"/>
    <w:rsid w:val="00351594"/>
    <w:rsid w:val="00351619"/>
    <w:rsid w:val="003516A7"/>
    <w:rsid w:val="0035172B"/>
    <w:rsid w:val="00351947"/>
    <w:rsid w:val="00351B88"/>
    <w:rsid w:val="00351D2E"/>
    <w:rsid w:val="00351DD9"/>
    <w:rsid w:val="00351E75"/>
    <w:rsid w:val="00352363"/>
    <w:rsid w:val="00352532"/>
    <w:rsid w:val="00352730"/>
    <w:rsid w:val="003527A8"/>
    <w:rsid w:val="0035289F"/>
    <w:rsid w:val="00352911"/>
    <w:rsid w:val="0035291B"/>
    <w:rsid w:val="00352981"/>
    <w:rsid w:val="00352B40"/>
    <w:rsid w:val="00352B91"/>
    <w:rsid w:val="00352B92"/>
    <w:rsid w:val="00352C18"/>
    <w:rsid w:val="0035312B"/>
    <w:rsid w:val="003531AB"/>
    <w:rsid w:val="0035326B"/>
    <w:rsid w:val="003535CF"/>
    <w:rsid w:val="00353814"/>
    <w:rsid w:val="00353A27"/>
    <w:rsid w:val="00353B78"/>
    <w:rsid w:val="00353DEE"/>
    <w:rsid w:val="00353FC0"/>
    <w:rsid w:val="0035416A"/>
    <w:rsid w:val="00354438"/>
    <w:rsid w:val="00354591"/>
    <w:rsid w:val="0035474B"/>
    <w:rsid w:val="00354B61"/>
    <w:rsid w:val="00354E80"/>
    <w:rsid w:val="00354F61"/>
    <w:rsid w:val="00355319"/>
    <w:rsid w:val="003555C8"/>
    <w:rsid w:val="00355E11"/>
    <w:rsid w:val="00356061"/>
    <w:rsid w:val="00356140"/>
    <w:rsid w:val="003565B3"/>
    <w:rsid w:val="0035671D"/>
    <w:rsid w:val="00356C96"/>
    <w:rsid w:val="00356CF9"/>
    <w:rsid w:val="00356D32"/>
    <w:rsid w:val="00356E70"/>
    <w:rsid w:val="00357250"/>
    <w:rsid w:val="0035770F"/>
    <w:rsid w:val="00357D66"/>
    <w:rsid w:val="00357ED6"/>
    <w:rsid w:val="00360052"/>
    <w:rsid w:val="003600B8"/>
    <w:rsid w:val="0036044D"/>
    <w:rsid w:val="00360C96"/>
    <w:rsid w:val="00360F30"/>
    <w:rsid w:val="0036133D"/>
    <w:rsid w:val="003614E1"/>
    <w:rsid w:val="003614ED"/>
    <w:rsid w:val="00361672"/>
    <w:rsid w:val="00361737"/>
    <w:rsid w:val="00361758"/>
    <w:rsid w:val="003617E6"/>
    <w:rsid w:val="00361A9E"/>
    <w:rsid w:val="00361B7E"/>
    <w:rsid w:val="00361D3C"/>
    <w:rsid w:val="003620BD"/>
    <w:rsid w:val="003623CB"/>
    <w:rsid w:val="00362728"/>
    <w:rsid w:val="00362B11"/>
    <w:rsid w:val="00362BB9"/>
    <w:rsid w:val="00362BF1"/>
    <w:rsid w:val="00362C1B"/>
    <w:rsid w:val="00362DB3"/>
    <w:rsid w:val="00362E2B"/>
    <w:rsid w:val="00362F75"/>
    <w:rsid w:val="0036309F"/>
    <w:rsid w:val="0036310F"/>
    <w:rsid w:val="0036368E"/>
    <w:rsid w:val="00363753"/>
    <w:rsid w:val="0036384A"/>
    <w:rsid w:val="00363A44"/>
    <w:rsid w:val="00363AD7"/>
    <w:rsid w:val="00363C87"/>
    <w:rsid w:val="00363CB5"/>
    <w:rsid w:val="00363F0A"/>
    <w:rsid w:val="003643A3"/>
    <w:rsid w:val="0036452A"/>
    <w:rsid w:val="0036477C"/>
    <w:rsid w:val="003647D5"/>
    <w:rsid w:val="00364878"/>
    <w:rsid w:val="00364C5A"/>
    <w:rsid w:val="00364F51"/>
    <w:rsid w:val="00365501"/>
    <w:rsid w:val="0036552C"/>
    <w:rsid w:val="00365637"/>
    <w:rsid w:val="00365A38"/>
    <w:rsid w:val="00365BD1"/>
    <w:rsid w:val="00365D5C"/>
    <w:rsid w:val="00365ED4"/>
    <w:rsid w:val="00365ED5"/>
    <w:rsid w:val="0036627A"/>
    <w:rsid w:val="0036662C"/>
    <w:rsid w:val="00366EB5"/>
    <w:rsid w:val="00366ED2"/>
    <w:rsid w:val="00366FAD"/>
    <w:rsid w:val="003678A6"/>
    <w:rsid w:val="00367919"/>
    <w:rsid w:val="003679E7"/>
    <w:rsid w:val="00367BD4"/>
    <w:rsid w:val="003704C9"/>
    <w:rsid w:val="00370621"/>
    <w:rsid w:val="0037065D"/>
    <w:rsid w:val="00370721"/>
    <w:rsid w:val="00370750"/>
    <w:rsid w:val="00370861"/>
    <w:rsid w:val="003708E5"/>
    <w:rsid w:val="003709BA"/>
    <w:rsid w:val="003709D4"/>
    <w:rsid w:val="00370A4F"/>
    <w:rsid w:val="00370BEF"/>
    <w:rsid w:val="00370DF8"/>
    <w:rsid w:val="00371066"/>
    <w:rsid w:val="0037180E"/>
    <w:rsid w:val="00371892"/>
    <w:rsid w:val="00371CB6"/>
    <w:rsid w:val="00371CC0"/>
    <w:rsid w:val="00371ED3"/>
    <w:rsid w:val="00371FB8"/>
    <w:rsid w:val="003721C5"/>
    <w:rsid w:val="00372221"/>
    <w:rsid w:val="00372241"/>
    <w:rsid w:val="003727F8"/>
    <w:rsid w:val="00372815"/>
    <w:rsid w:val="00372BE6"/>
    <w:rsid w:val="00372F38"/>
    <w:rsid w:val="00373047"/>
    <w:rsid w:val="00373613"/>
    <w:rsid w:val="00373664"/>
    <w:rsid w:val="003737FA"/>
    <w:rsid w:val="0037386E"/>
    <w:rsid w:val="00373A04"/>
    <w:rsid w:val="00373B6E"/>
    <w:rsid w:val="00373BF8"/>
    <w:rsid w:val="00374046"/>
    <w:rsid w:val="00374645"/>
    <w:rsid w:val="00374758"/>
    <w:rsid w:val="00374876"/>
    <w:rsid w:val="003748B0"/>
    <w:rsid w:val="00374C05"/>
    <w:rsid w:val="003753E5"/>
    <w:rsid w:val="003756F1"/>
    <w:rsid w:val="00375B13"/>
    <w:rsid w:val="00375C7C"/>
    <w:rsid w:val="00375CDB"/>
    <w:rsid w:val="00375FE0"/>
    <w:rsid w:val="00376065"/>
    <w:rsid w:val="00376592"/>
    <w:rsid w:val="0037674E"/>
    <w:rsid w:val="0037680E"/>
    <w:rsid w:val="00376A00"/>
    <w:rsid w:val="00376C29"/>
    <w:rsid w:val="00377021"/>
    <w:rsid w:val="0037737F"/>
    <w:rsid w:val="00377387"/>
    <w:rsid w:val="0037755E"/>
    <w:rsid w:val="0037773C"/>
    <w:rsid w:val="003777A8"/>
    <w:rsid w:val="003778C4"/>
    <w:rsid w:val="00377B30"/>
    <w:rsid w:val="00377C20"/>
    <w:rsid w:val="00377D2D"/>
    <w:rsid w:val="003800EF"/>
    <w:rsid w:val="0038023D"/>
    <w:rsid w:val="00380278"/>
    <w:rsid w:val="003807C5"/>
    <w:rsid w:val="003807E2"/>
    <w:rsid w:val="00380887"/>
    <w:rsid w:val="003808AB"/>
    <w:rsid w:val="00380A22"/>
    <w:rsid w:val="00380C6A"/>
    <w:rsid w:val="00380D23"/>
    <w:rsid w:val="00380D43"/>
    <w:rsid w:val="00380F7F"/>
    <w:rsid w:val="00381398"/>
    <w:rsid w:val="003816E3"/>
    <w:rsid w:val="0038174E"/>
    <w:rsid w:val="00381AFB"/>
    <w:rsid w:val="00381B83"/>
    <w:rsid w:val="00381E66"/>
    <w:rsid w:val="0038205B"/>
    <w:rsid w:val="0038212C"/>
    <w:rsid w:val="0038247B"/>
    <w:rsid w:val="00382658"/>
    <w:rsid w:val="003827AE"/>
    <w:rsid w:val="00382E9E"/>
    <w:rsid w:val="0038320B"/>
    <w:rsid w:val="0038321A"/>
    <w:rsid w:val="003832C8"/>
    <w:rsid w:val="00383610"/>
    <w:rsid w:val="00383CCD"/>
    <w:rsid w:val="00383D98"/>
    <w:rsid w:val="0038416B"/>
    <w:rsid w:val="0038455B"/>
    <w:rsid w:val="00384706"/>
    <w:rsid w:val="00384886"/>
    <w:rsid w:val="003848AD"/>
    <w:rsid w:val="00384969"/>
    <w:rsid w:val="00384F61"/>
    <w:rsid w:val="003851DA"/>
    <w:rsid w:val="00385637"/>
    <w:rsid w:val="00385B6B"/>
    <w:rsid w:val="00385C5A"/>
    <w:rsid w:val="00386041"/>
    <w:rsid w:val="0038626F"/>
    <w:rsid w:val="00386306"/>
    <w:rsid w:val="00386314"/>
    <w:rsid w:val="00386A47"/>
    <w:rsid w:val="00386AF4"/>
    <w:rsid w:val="00386EAC"/>
    <w:rsid w:val="00386FA9"/>
    <w:rsid w:val="00386FDC"/>
    <w:rsid w:val="00387054"/>
    <w:rsid w:val="00387062"/>
    <w:rsid w:val="003870A0"/>
    <w:rsid w:val="003873A1"/>
    <w:rsid w:val="00387A33"/>
    <w:rsid w:val="00390B96"/>
    <w:rsid w:val="00390F3A"/>
    <w:rsid w:val="00390FE8"/>
    <w:rsid w:val="0039112B"/>
    <w:rsid w:val="0039137D"/>
    <w:rsid w:val="0039181D"/>
    <w:rsid w:val="00391BC7"/>
    <w:rsid w:val="00391CB6"/>
    <w:rsid w:val="00391FC3"/>
    <w:rsid w:val="00392020"/>
    <w:rsid w:val="0039245C"/>
    <w:rsid w:val="00392463"/>
    <w:rsid w:val="00392711"/>
    <w:rsid w:val="003937F1"/>
    <w:rsid w:val="00393920"/>
    <w:rsid w:val="00393A2B"/>
    <w:rsid w:val="00393AF6"/>
    <w:rsid w:val="00393D04"/>
    <w:rsid w:val="00393D2A"/>
    <w:rsid w:val="00393EC9"/>
    <w:rsid w:val="00393FFD"/>
    <w:rsid w:val="00394048"/>
    <w:rsid w:val="00394AA8"/>
    <w:rsid w:val="003953F4"/>
    <w:rsid w:val="00395F86"/>
    <w:rsid w:val="00396345"/>
    <w:rsid w:val="0039644E"/>
    <w:rsid w:val="00396504"/>
    <w:rsid w:val="0039660C"/>
    <w:rsid w:val="00396708"/>
    <w:rsid w:val="003969DC"/>
    <w:rsid w:val="00396A16"/>
    <w:rsid w:val="00396CC0"/>
    <w:rsid w:val="00397008"/>
    <w:rsid w:val="00397457"/>
    <w:rsid w:val="003A03A1"/>
    <w:rsid w:val="003A03D4"/>
    <w:rsid w:val="003A0405"/>
    <w:rsid w:val="003A049A"/>
    <w:rsid w:val="003A0874"/>
    <w:rsid w:val="003A109F"/>
    <w:rsid w:val="003A1604"/>
    <w:rsid w:val="003A171B"/>
    <w:rsid w:val="003A1771"/>
    <w:rsid w:val="003A2043"/>
    <w:rsid w:val="003A227B"/>
    <w:rsid w:val="003A26F5"/>
    <w:rsid w:val="003A2910"/>
    <w:rsid w:val="003A2CB2"/>
    <w:rsid w:val="003A2CF7"/>
    <w:rsid w:val="003A2E0F"/>
    <w:rsid w:val="003A3630"/>
    <w:rsid w:val="003A39F9"/>
    <w:rsid w:val="003A3EE3"/>
    <w:rsid w:val="003A3EFA"/>
    <w:rsid w:val="003A45BB"/>
    <w:rsid w:val="003A4A53"/>
    <w:rsid w:val="003A4D24"/>
    <w:rsid w:val="003A4E9F"/>
    <w:rsid w:val="003A5445"/>
    <w:rsid w:val="003A56E9"/>
    <w:rsid w:val="003A5900"/>
    <w:rsid w:val="003A5DEC"/>
    <w:rsid w:val="003A66B8"/>
    <w:rsid w:val="003A6773"/>
    <w:rsid w:val="003A6813"/>
    <w:rsid w:val="003A68AA"/>
    <w:rsid w:val="003A6989"/>
    <w:rsid w:val="003A6A12"/>
    <w:rsid w:val="003A6A21"/>
    <w:rsid w:val="003A6A3B"/>
    <w:rsid w:val="003A6B40"/>
    <w:rsid w:val="003A6B9A"/>
    <w:rsid w:val="003A6F0B"/>
    <w:rsid w:val="003A729B"/>
    <w:rsid w:val="003A7330"/>
    <w:rsid w:val="003A765C"/>
    <w:rsid w:val="003A7848"/>
    <w:rsid w:val="003A78BA"/>
    <w:rsid w:val="003B031B"/>
    <w:rsid w:val="003B059A"/>
    <w:rsid w:val="003B0643"/>
    <w:rsid w:val="003B06F6"/>
    <w:rsid w:val="003B078F"/>
    <w:rsid w:val="003B07DA"/>
    <w:rsid w:val="003B0951"/>
    <w:rsid w:val="003B0B05"/>
    <w:rsid w:val="003B0B2C"/>
    <w:rsid w:val="003B0B2E"/>
    <w:rsid w:val="003B0C69"/>
    <w:rsid w:val="003B108F"/>
    <w:rsid w:val="003B117D"/>
    <w:rsid w:val="003B130A"/>
    <w:rsid w:val="003B144D"/>
    <w:rsid w:val="003B148A"/>
    <w:rsid w:val="003B1951"/>
    <w:rsid w:val="003B1AC5"/>
    <w:rsid w:val="003B2062"/>
    <w:rsid w:val="003B21D1"/>
    <w:rsid w:val="003B23C3"/>
    <w:rsid w:val="003B27BE"/>
    <w:rsid w:val="003B27C6"/>
    <w:rsid w:val="003B27DF"/>
    <w:rsid w:val="003B3288"/>
    <w:rsid w:val="003B35C3"/>
    <w:rsid w:val="003B3EA2"/>
    <w:rsid w:val="003B4411"/>
    <w:rsid w:val="003B4F83"/>
    <w:rsid w:val="003B50E5"/>
    <w:rsid w:val="003B533F"/>
    <w:rsid w:val="003B5412"/>
    <w:rsid w:val="003B5CCC"/>
    <w:rsid w:val="003B62DA"/>
    <w:rsid w:val="003B64B7"/>
    <w:rsid w:val="003B6F62"/>
    <w:rsid w:val="003B739D"/>
    <w:rsid w:val="003B73F0"/>
    <w:rsid w:val="003B7470"/>
    <w:rsid w:val="003B7579"/>
    <w:rsid w:val="003B7837"/>
    <w:rsid w:val="003B78AE"/>
    <w:rsid w:val="003C048E"/>
    <w:rsid w:val="003C0595"/>
    <w:rsid w:val="003C0A5D"/>
    <w:rsid w:val="003C0ABE"/>
    <w:rsid w:val="003C0B8F"/>
    <w:rsid w:val="003C0CD7"/>
    <w:rsid w:val="003C0CF3"/>
    <w:rsid w:val="003C0D3B"/>
    <w:rsid w:val="003C0E0E"/>
    <w:rsid w:val="003C0F8C"/>
    <w:rsid w:val="003C10A5"/>
    <w:rsid w:val="003C114D"/>
    <w:rsid w:val="003C12F0"/>
    <w:rsid w:val="003C1344"/>
    <w:rsid w:val="003C23F3"/>
    <w:rsid w:val="003C2B82"/>
    <w:rsid w:val="003C2FBF"/>
    <w:rsid w:val="003C312E"/>
    <w:rsid w:val="003C31A5"/>
    <w:rsid w:val="003C325E"/>
    <w:rsid w:val="003C32AF"/>
    <w:rsid w:val="003C34B0"/>
    <w:rsid w:val="003C3547"/>
    <w:rsid w:val="003C3771"/>
    <w:rsid w:val="003C3D03"/>
    <w:rsid w:val="003C44D3"/>
    <w:rsid w:val="003C4B11"/>
    <w:rsid w:val="003C4B5B"/>
    <w:rsid w:val="003C4B6C"/>
    <w:rsid w:val="003C4DE6"/>
    <w:rsid w:val="003C4FA1"/>
    <w:rsid w:val="003C4FAC"/>
    <w:rsid w:val="003C4FCC"/>
    <w:rsid w:val="003C5214"/>
    <w:rsid w:val="003C53C1"/>
    <w:rsid w:val="003C5794"/>
    <w:rsid w:val="003C598C"/>
    <w:rsid w:val="003C5AD1"/>
    <w:rsid w:val="003C5D30"/>
    <w:rsid w:val="003C6050"/>
    <w:rsid w:val="003C665D"/>
    <w:rsid w:val="003C66B5"/>
    <w:rsid w:val="003C672B"/>
    <w:rsid w:val="003C68A1"/>
    <w:rsid w:val="003C6B83"/>
    <w:rsid w:val="003C6C85"/>
    <w:rsid w:val="003C6CED"/>
    <w:rsid w:val="003C6DF2"/>
    <w:rsid w:val="003C6FD0"/>
    <w:rsid w:val="003C7259"/>
    <w:rsid w:val="003C73ED"/>
    <w:rsid w:val="003C7696"/>
    <w:rsid w:val="003C77EE"/>
    <w:rsid w:val="003C7B3B"/>
    <w:rsid w:val="003D00D8"/>
    <w:rsid w:val="003D052B"/>
    <w:rsid w:val="003D0879"/>
    <w:rsid w:val="003D09BF"/>
    <w:rsid w:val="003D0C6A"/>
    <w:rsid w:val="003D0E9B"/>
    <w:rsid w:val="003D0EE7"/>
    <w:rsid w:val="003D1376"/>
    <w:rsid w:val="003D1605"/>
    <w:rsid w:val="003D1707"/>
    <w:rsid w:val="003D199F"/>
    <w:rsid w:val="003D1AFF"/>
    <w:rsid w:val="003D298D"/>
    <w:rsid w:val="003D3596"/>
    <w:rsid w:val="003D3618"/>
    <w:rsid w:val="003D3BA9"/>
    <w:rsid w:val="003D3BDA"/>
    <w:rsid w:val="003D3C45"/>
    <w:rsid w:val="003D3D05"/>
    <w:rsid w:val="003D3DB5"/>
    <w:rsid w:val="003D41DE"/>
    <w:rsid w:val="003D435B"/>
    <w:rsid w:val="003D43C1"/>
    <w:rsid w:val="003D46E8"/>
    <w:rsid w:val="003D48C0"/>
    <w:rsid w:val="003D499E"/>
    <w:rsid w:val="003D4A1B"/>
    <w:rsid w:val="003D4F7E"/>
    <w:rsid w:val="003D5151"/>
    <w:rsid w:val="003D549E"/>
    <w:rsid w:val="003D566B"/>
    <w:rsid w:val="003D584C"/>
    <w:rsid w:val="003D598A"/>
    <w:rsid w:val="003D5A72"/>
    <w:rsid w:val="003D5CE5"/>
    <w:rsid w:val="003D5D31"/>
    <w:rsid w:val="003D5DF8"/>
    <w:rsid w:val="003D6568"/>
    <w:rsid w:val="003D6737"/>
    <w:rsid w:val="003D67AA"/>
    <w:rsid w:val="003D6938"/>
    <w:rsid w:val="003D6A2A"/>
    <w:rsid w:val="003D6A7A"/>
    <w:rsid w:val="003D6B03"/>
    <w:rsid w:val="003D6DC8"/>
    <w:rsid w:val="003D6E5E"/>
    <w:rsid w:val="003D7BE2"/>
    <w:rsid w:val="003D7CBA"/>
    <w:rsid w:val="003D7CFA"/>
    <w:rsid w:val="003D7DBF"/>
    <w:rsid w:val="003D7EA5"/>
    <w:rsid w:val="003D7F0C"/>
    <w:rsid w:val="003E03C8"/>
    <w:rsid w:val="003E0554"/>
    <w:rsid w:val="003E06A8"/>
    <w:rsid w:val="003E075E"/>
    <w:rsid w:val="003E0B49"/>
    <w:rsid w:val="003E0BA3"/>
    <w:rsid w:val="003E0E58"/>
    <w:rsid w:val="003E0E8A"/>
    <w:rsid w:val="003E0F63"/>
    <w:rsid w:val="003E1364"/>
    <w:rsid w:val="003E1411"/>
    <w:rsid w:val="003E146A"/>
    <w:rsid w:val="003E16BA"/>
    <w:rsid w:val="003E1718"/>
    <w:rsid w:val="003E187E"/>
    <w:rsid w:val="003E1B47"/>
    <w:rsid w:val="003E1FC9"/>
    <w:rsid w:val="003E2003"/>
    <w:rsid w:val="003E2009"/>
    <w:rsid w:val="003E21AD"/>
    <w:rsid w:val="003E230E"/>
    <w:rsid w:val="003E24F8"/>
    <w:rsid w:val="003E2750"/>
    <w:rsid w:val="003E278D"/>
    <w:rsid w:val="003E2AE0"/>
    <w:rsid w:val="003E2B23"/>
    <w:rsid w:val="003E2E4C"/>
    <w:rsid w:val="003E3012"/>
    <w:rsid w:val="003E3174"/>
    <w:rsid w:val="003E31B1"/>
    <w:rsid w:val="003E3C79"/>
    <w:rsid w:val="003E3FB6"/>
    <w:rsid w:val="003E40C4"/>
    <w:rsid w:val="003E43DA"/>
    <w:rsid w:val="003E44C5"/>
    <w:rsid w:val="003E4739"/>
    <w:rsid w:val="003E4758"/>
    <w:rsid w:val="003E4CD0"/>
    <w:rsid w:val="003E4D15"/>
    <w:rsid w:val="003E4E43"/>
    <w:rsid w:val="003E4EA9"/>
    <w:rsid w:val="003E570B"/>
    <w:rsid w:val="003E5817"/>
    <w:rsid w:val="003E59C2"/>
    <w:rsid w:val="003E59E3"/>
    <w:rsid w:val="003E5A47"/>
    <w:rsid w:val="003E5C1E"/>
    <w:rsid w:val="003E5F1D"/>
    <w:rsid w:val="003E6017"/>
    <w:rsid w:val="003E62C8"/>
    <w:rsid w:val="003E6447"/>
    <w:rsid w:val="003E6453"/>
    <w:rsid w:val="003E670B"/>
    <w:rsid w:val="003E691E"/>
    <w:rsid w:val="003E6934"/>
    <w:rsid w:val="003E6A87"/>
    <w:rsid w:val="003E70F4"/>
    <w:rsid w:val="003E7121"/>
    <w:rsid w:val="003E7716"/>
    <w:rsid w:val="003E77B6"/>
    <w:rsid w:val="003E77B8"/>
    <w:rsid w:val="003E79F1"/>
    <w:rsid w:val="003E7C4D"/>
    <w:rsid w:val="003E7CF9"/>
    <w:rsid w:val="003E7D6E"/>
    <w:rsid w:val="003E7E0B"/>
    <w:rsid w:val="003E7F03"/>
    <w:rsid w:val="003F00BB"/>
    <w:rsid w:val="003F065A"/>
    <w:rsid w:val="003F06A6"/>
    <w:rsid w:val="003F06C1"/>
    <w:rsid w:val="003F07A7"/>
    <w:rsid w:val="003F084B"/>
    <w:rsid w:val="003F0941"/>
    <w:rsid w:val="003F0C7F"/>
    <w:rsid w:val="003F0D81"/>
    <w:rsid w:val="003F0E9E"/>
    <w:rsid w:val="003F13F9"/>
    <w:rsid w:val="003F1465"/>
    <w:rsid w:val="003F16FC"/>
    <w:rsid w:val="003F177B"/>
    <w:rsid w:val="003F1B72"/>
    <w:rsid w:val="003F1C52"/>
    <w:rsid w:val="003F2055"/>
    <w:rsid w:val="003F20FB"/>
    <w:rsid w:val="003F21FB"/>
    <w:rsid w:val="003F2316"/>
    <w:rsid w:val="003F2395"/>
    <w:rsid w:val="003F245C"/>
    <w:rsid w:val="003F25AA"/>
    <w:rsid w:val="003F2659"/>
    <w:rsid w:val="003F279C"/>
    <w:rsid w:val="003F2A4C"/>
    <w:rsid w:val="003F2AE8"/>
    <w:rsid w:val="003F2DFE"/>
    <w:rsid w:val="003F32F8"/>
    <w:rsid w:val="003F3655"/>
    <w:rsid w:val="003F3788"/>
    <w:rsid w:val="003F3ACC"/>
    <w:rsid w:val="003F3B33"/>
    <w:rsid w:val="003F3BEC"/>
    <w:rsid w:val="003F3D14"/>
    <w:rsid w:val="003F45AC"/>
    <w:rsid w:val="003F46CD"/>
    <w:rsid w:val="003F4FE1"/>
    <w:rsid w:val="003F4FF9"/>
    <w:rsid w:val="003F5157"/>
    <w:rsid w:val="003F5374"/>
    <w:rsid w:val="003F5CBB"/>
    <w:rsid w:val="003F5DC8"/>
    <w:rsid w:val="003F5FE2"/>
    <w:rsid w:val="003F614A"/>
    <w:rsid w:val="003F619C"/>
    <w:rsid w:val="003F6423"/>
    <w:rsid w:val="003F6792"/>
    <w:rsid w:val="003F6930"/>
    <w:rsid w:val="003F6979"/>
    <w:rsid w:val="003F6DA4"/>
    <w:rsid w:val="003F752F"/>
    <w:rsid w:val="003F7752"/>
    <w:rsid w:val="003F78B8"/>
    <w:rsid w:val="003F78D3"/>
    <w:rsid w:val="003F7AC3"/>
    <w:rsid w:val="003F7BBE"/>
    <w:rsid w:val="003F7E49"/>
    <w:rsid w:val="003F7E87"/>
    <w:rsid w:val="003F7FDF"/>
    <w:rsid w:val="0040066A"/>
    <w:rsid w:val="00400A1F"/>
    <w:rsid w:val="00400BF5"/>
    <w:rsid w:val="00400C17"/>
    <w:rsid w:val="00400CE3"/>
    <w:rsid w:val="004011BC"/>
    <w:rsid w:val="004013CC"/>
    <w:rsid w:val="0040173F"/>
    <w:rsid w:val="0040189E"/>
    <w:rsid w:val="00401AC5"/>
    <w:rsid w:val="00401DC2"/>
    <w:rsid w:val="00401FAF"/>
    <w:rsid w:val="00401FB3"/>
    <w:rsid w:val="0040231A"/>
    <w:rsid w:val="004023CE"/>
    <w:rsid w:val="004024FD"/>
    <w:rsid w:val="0040268C"/>
    <w:rsid w:val="0040268F"/>
    <w:rsid w:val="004026CC"/>
    <w:rsid w:val="00402750"/>
    <w:rsid w:val="0040285A"/>
    <w:rsid w:val="004028DB"/>
    <w:rsid w:val="00402BCA"/>
    <w:rsid w:val="00402CC4"/>
    <w:rsid w:val="00402FEE"/>
    <w:rsid w:val="00403389"/>
    <w:rsid w:val="004034DB"/>
    <w:rsid w:val="00403658"/>
    <w:rsid w:val="00403B12"/>
    <w:rsid w:val="0040435B"/>
    <w:rsid w:val="004043B9"/>
    <w:rsid w:val="00404425"/>
    <w:rsid w:val="00404735"/>
    <w:rsid w:val="004047D5"/>
    <w:rsid w:val="00404AD6"/>
    <w:rsid w:val="004058D1"/>
    <w:rsid w:val="00405BF5"/>
    <w:rsid w:val="00405ED8"/>
    <w:rsid w:val="004062C5"/>
    <w:rsid w:val="00406530"/>
    <w:rsid w:val="00406567"/>
    <w:rsid w:val="00406974"/>
    <w:rsid w:val="004069AE"/>
    <w:rsid w:val="004069FA"/>
    <w:rsid w:val="00406D5C"/>
    <w:rsid w:val="00407050"/>
    <w:rsid w:val="004070E7"/>
    <w:rsid w:val="00407129"/>
    <w:rsid w:val="0040733D"/>
    <w:rsid w:val="00407B7D"/>
    <w:rsid w:val="00407C34"/>
    <w:rsid w:val="00410627"/>
    <w:rsid w:val="00410706"/>
    <w:rsid w:val="0041098E"/>
    <w:rsid w:val="00410AE1"/>
    <w:rsid w:val="00410BDF"/>
    <w:rsid w:val="00411133"/>
    <w:rsid w:val="00411136"/>
    <w:rsid w:val="0041118A"/>
    <w:rsid w:val="004111A8"/>
    <w:rsid w:val="004111DA"/>
    <w:rsid w:val="00411218"/>
    <w:rsid w:val="00411291"/>
    <w:rsid w:val="00411494"/>
    <w:rsid w:val="00411555"/>
    <w:rsid w:val="0041163A"/>
    <w:rsid w:val="00411D92"/>
    <w:rsid w:val="00411F6F"/>
    <w:rsid w:val="00411FA9"/>
    <w:rsid w:val="00412216"/>
    <w:rsid w:val="004126DE"/>
    <w:rsid w:val="00412837"/>
    <w:rsid w:val="00412E30"/>
    <w:rsid w:val="00412E4C"/>
    <w:rsid w:val="00412EF3"/>
    <w:rsid w:val="004130BC"/>
    <w:rsid w:val="00413325"/>
    <w:rsid w:val="004134CE"/>
    <w:rsid w:val="00413B58"/>
    <w:rsid w:val="00413CC8"/>
    <w:rsid w:val="00413D11"/>
    <w:rsid w:val="0041424B"/>
    <w:rsid w:val="00414269"/>
    <w:rsid w:val="0041426F"/>
    <w:rsid w:val="004147A1"/>
    <w:rsid w:val="004147F8"/>
    <w:rsid w:val="00414908"/>
    <w:rsid w:val="00414ABD"/>
    <w:rsid w:val="00414B1E"/>
    <w:rsid w:val="00414E02"/>
    <w:rsid w:val="00414E63"/>
    <w:rsid w:val="0041568A"/>
    <w:rsid w:val="00415B21"/>
    <w:rsid w:val="00415B64"/>
    <w:rsid w:val="00415BF1"/>
    <w:rsid w:val="00415DB7"/>
    <w:rsid w:val="00415E3F"/>
    <w:rsid w:val="00415F85"/>
    <w:rsid w:val="004166BE"/>
    <w:rsid w:val="00416718"/>
    <w:rsid w:val="00416834"/>
    <w:rsid w:val="00416E1F"/>
    <w:rsid w:val="00416EB2"/>
    <w:rsid w:val="00417175"/>
    <w:rsid w:val="004173F5"/>
    <w:rsid w:val="004176F5"/>
    <w:rsid w:val="0041777A"/>
    <w:rsid w:val="00420261"/>
    <w:rsid w:val="004204D5"/>
    <w:rsid w:val="00420625"/>
    <w:rsid w:val="00420720"/>
    <w:rsid w:val="004208B7"/>
    <w:rsid w:val="00420C74"/>
    <w:rsid w:val="00420D50"/>
    <w:rsid w:val="00420ECC"/>
    <w:rsid w:val="0042176B"/>
    <w:rsid w:val="0042177C"/>
    <w:rsid w:val="004219AD"/>
    <w:rsid w:val="00422018"/>
    <w:rsid w:val="004220BA"/>
    <w:rsid w:val="004221C1"/>
    <w:rsid w:val="0042250F"/>
    <w:rsid w:val="0042258C"/>
    <w:rsid w:val="004226AC"/>
    <w:rsid w:val="00422720"/>
    <w:rsid w:val="004227E7"/>
    <w:rsid w:val="0042288C"/>
    <w:rsid w:val="0042290B"/>
    <w:rsid w:val="004229C5"/>
    <w:rsid w:val="00422A28"/>
    <w:rsid w:val="00422AB0"/>
    <w:rsid w:val="00422F7C"/>
    <w:rsid w:val="00423BA7"/>
    <w:rsid w:val="0042406D"/>
    <w:rsid w:val="00424142"/>
    <w:rsid w:val="00424538"/>
    <w:rsid w:val="00424655"/>
    <w:rsid w:val="0042473D"/>
    <w:rsid w:val="004247C6"/>
    <w:rsid w:val="004247DB"/>
    <w:rsid w:val="00424AD1"/>
    <w:rsid w:val="00424F8D"/>
    <w:rsid w:val="0042527B"/>
    <w:rsid w:val="004252C9"/>
    <w:rsid w:val="004254EB"/>
    <w:rsid w:val="004259D5"/>
    <w:rsid w:val="00425ABE"/>
    <w:rsid w:val="00425B78"/>
    <w:rsid w:val="00426164"/>
    <w:rsid w:val="004261DB"/>
    <w:rsid w:val="004262BE"/>
    <w:rsid w:val="00426864"/>
    <w:rsid w:val="00426D31"/>
    <w:rsid w:val="00426E61"/>
    <w:rsid w:val="00426FA4"/>
    <w:rsid w:val="004272FC"/>
    <w:rsid w:val="004273FD"/>
    <w:rsid w:val="0042754A"/>
    <w:rsid w:val="004277E1"/>
    <w:rsid w:val="00427992"/>
    <w:rsid w:val="00427EF7"/>
    <w:rsid w:val="00430AD6"/>
    <w:rsid w:val="00431167"/>
    <w:rsid w:val="00431182"/>
    <w:rsid w:val="00431543"/>
    <w:rsid w:val="0043166F"/>
    <w:rsid w:val="004316E9"/>
    <w:rsid w:val="004317C2"/>
    <w:rsid w:val="00431ADF"/>
    <w:rsid w:val="00431FFE"/>
    <w:rsid w:val="00432047"/>
    <w:rsid w:val="004321B6"/>
    <w:rsid w:val="004322E9"/>
    <w:rsid w:val="004323A2"/>
    <w:rsid w:val="00432436"/>
    <w:rsid w:val="004324F5"/>
    <w:rsid w:val="004327F9"/>
    <w:rsid w:val="00432BDB"/>
    <w:rsid w:val="00432C8D"/>
    <w:rsid w:val="00432D0D"/>
    <w:rsid w:val="0043322B"/>
    <w:rsid w:val="00433568"/>
    <w:rsid w:val="0043376D"/>
    <w:rsid w:val="0043397E"/>
    <w:rsid w:val="004339FD"/>
    <w:rsid w:val="00433A54"/>
    <w:rsid w:val="00433D4F"/>
    <w:rsid w:val="004341DE"/>
    <w:rsid w:val="0043422D"/>
    <w:rsid w:val="00434865"/>
    <w:rsid w:val="00434BC9"/>
    <w:rsid w:val="00434D8A"/>
    <w:rsid w:val="00434FAB"/>
    <w:rsid w:val="0043502B"/>
    <w:rsid w:val="00435723"/>
    <w:rsid w:val="00435739"/>
    <w:rsid w:val="00435B6A"/>
    <w:rsid w:val="004361F8"/>
    <w:rsid w:val="00436224"/>
    <w:rsid w:val="0043630A"/>
    <w:rsid w:val="004363A8"/>
    <w:rsid w:val="0043659C"/>
    <w:rsid w:val="0043668E"/>
    <w:rsid w:val="00436890"/>
    <w:rsid w:val="004368A1"/>
    <w:rsid w:val="00436C47"/>
    <w:rsid w:val="00436EB2"/>
    <w:rsid w:val="004371F8"/>
    <w:rsid w:val="00437427"/>
    <w:rsid w:val="004374BC"/>
    <w:rsid w:val="00437AF7"/>
    <w:rsid w:val="00437BBB"/>
    <w:rsid w:val="00437BCE"/>
    <w:rsid w:val="00437C7B"/>
    <w:rsid w:val="00437DB8"/>
    <w:rsid w:val="0044005C"/>
    <w:rsid w:val="00440178"/>
    <w:rsid w:val="00440452"/>
    <w:rsid w:val="004404FF"/>
    <w:rsid w:val="0044051F"/>
    <w:rsid w:val="00440678"/>
    <w:rsid w:val="0044067E"/>
    <w:rsid w:val="004408AC"/>
    <w:rsid w:val="00440E87"/>
    <w:rsid w:val="00441078"/>
    <w:rsid w:val="00441242"/>
    <w:rsid w:val="0044152D"/>
    <w:rsid w:val="0044212E"/>
    <w:rsid w:val="00442379"/>
    <w:rsid w:val="004426DB"/>
    <w:rsid w:val="0044297C"/>
    <w:rsid w:val="00442A5B"/>
    <w:rsid w:val="00442A97"/>
    <w:rsid w:val="00442A9B"/>
    <w:rsid w:val="00442E39"/>
    <w:rsid w:val="00442EAB"/>
    <w:rsid w:val="00443037"/>
    <w:rsid w:val="004430FD"/>
    <w:rsid w:val="004435B4"/>
    <w:rsid w:val="00443650"/>
    <w:rsid w:val="00443692"/>
    <w:rsid w:val="004437F8"/>
    <w:rsid w:val="00443A24"/>
    <w:rsid w:val="004442CA"/>
    <w:rsid w:val="0044471C"/>
    <w:rsid w:val="00444904"/>
    <w:rsid w:val="00444D31"/>
    <w:rsid w:val="004451B7"/>
    <w:rsid w:val="004452B2"/>
    <w:rsid w:val="00445418"/>
    <w:rsid w:val="004454C0"/>
    <w:rsid w:val="00445DC9"/>
    <w:rsid w:val="00445E76"/>
    <w:rsid w:val="00446013"/>
    <w:rsid w:val="004461AB"/>
    <w:rsid w:val="0044624A"/>
    <w:rsid w:val="0044653C"/>
    <w:rsid w:val="00446BD2"/>
    <w:rsid w:val="00446DC9"/>
    <w:rsid w:val="00447292"/>
    <w:rsid w:val="004472B3"/>
    <w:rsid w:val="004475E6"/>
    <w:rsid w:val="00447863"/>
    <w:rsid w:val="00447A8B"/>
    <w:rsid w:val="00447CF3"/>
    <w:rsid w:val="00447F76"/>
    <w:rsid w:val="00450228"/>
    <w:rsid w:val="004502BE"/>
    <w:rsid w:val="004509E7"/>
    <w:rsid w:val="00450E45"/>
    <w:rsid w:val="00450F05"/>
    <w:rsid w:val="0045126D"/>
    <w:rsid w:val="00451AFE"/>
    <w:rsid w:val="004520B9"/>
    <w:rsid w:val="004521D2"/>
    <w:rsid w:val="004522D5"/>
    <w:rsid w:val="004524B5"/>
    <w:rsid w:val="004527BC"/>
    <w:rsid w:val="00452C95"/>
    <w:rsid w:val="00452E4F"/>
    <w:rsid w:val="00452F4A"/>
    <w:rsid w:val="00452F6D"/>
    <w:rsid w:val="00452FCA"/>
    <w:rsid w:val="00452FFF"/>
    <w:rsid w:val="00453169"/>
    <w:rsid w:val="004531A2"/>
    <w:rsid w:val="004531F9"/>
    <w:rsid w:val="00453308"/>
    <w:rsid w:val="00453896"/>
    <w:rsid w:val="00453996"/>
    <w:rsid w:val="00453DFF"/>
    <w:rsid w:val="0045400F"/>
    <w:rsid w:val="00454291"/>
    <w:rsid w:val="004552B4"/>
    <w:rsid w:val="0045573D"/>
    <w:rsid w:val="00455A55"/>
    <w:rsid w:val="004562B5"/>
    <w:rsid w:val="0045635F"/>
    <w:rsid w:val="0045636B"/>
    <w:rsid w:val="00456456"/>
    <w:rsid w:val="00456549"/>
    <w:rsid w:val="00456998"/>
    <w:rsid w:val="00456DC5"/>
    <w:rsid w:val="00456F8B"/>
    <w:rsid w:val="00457015"/>
    <w:rsid w:val="0045730C"/>
    <w:rsid w:val="0045761A"/>
    <w:rsid w:val="00457D6E"/>
    <w:rsid w:val="00457ED8"/>
    <w:rsid w:val="00457EDF"/>
    <w:rsid w:val="0046047F"/>
    <w:rsid w:val="0046064A"/>
    <w:rsid w:val="00460853"/>
    <w:rsid w:val="004609B1"/>
    <w:rsid w:val="00460D45"/>
    <w:rsid w:val="00460E2A"/>
    <w:rsid w:val="00460E39"/>
    <w:rsid w:val="00460EF6"/>
    <w:rsid w:val="00461248"/>
    <w:rsid w:val="004618BF"/>
    <w:rsid w:val="00461B32"/>
    <w:rsid w:val="00461E3D"/>
    <w:rsid w:val="00462538"/>
    <w:rsid w:val="0046269B"/>
    <w:rsid w:val="00462B8F"/>
    <w:rsid w:val="00462CDA"/>
    <w:rsid w:val="00462DF6"/>
    <w:rsid w:val="00462E3C"/>
    <w:rsid w:val="00462FA9"/>
    <w:rsid w:val="00462FCE"/>
    <w:rsid w:val="004632AE"/>
    <w:rsid w:val="0046350B"/>
    <w:rsid w:val="00463740"/>
    <w:rsid w:val="00463B0F"/>
    <w:rsid w:val="00463D84"/>
    <w:rsid w:val="004640AD"/>
    <w:rsid w:val="00464442"/>
    <w:rsid w:val="00464865"/>
    <w:rsid w:val="00464B2A"/>
    <w:rsid w:val="004653AD"/>
    <w:rsid w:val="004654E1"/>
    <w:rsid w:val="004654FD"/>
    <w:rsid w:val="004659FB"/>
    <w:rsid w:val="00465B79"/>
    <w:rsid w:val="00465F48"/>
    <w:rsid w:val="004662E2"/>
    <w:rsid w:val="00466405"/>
    <w:rsid w:val="0046656F"/>
    <w:rsid w:val="0046659D"/>
    <w:rsid w:val="004667F4"/>
    <w:rsid w:val="0046687C"/>
    <w:rsid w:val="00466DCA"/>
    <w:rsid w:val="00466ECC"/>
    <w:rsid w:val="00466F60"/>
    <w:rsid w:val="00467104"/>
    <w:rsid w:val="00467572"/>
    <w:rsid w:val="0046764D"/>
    <w:rsid w:val="00467A6A"/>
    <w:rsid w:val="00467D17"/>
    <w:rsid w:val="004700CA"/>
    <w:rsid w:val="0047049A"/>
    <w:rsid w:val="0047052E"/>
    <w:rsid w:val="0047053C"/>
    <w:rsid w:val="00470C03"/>
    <w:rsid w:val="00470E0B"/>
    <w:rsid w:val="00470E6E"/>
    <w:rsid w:val="00470E72"/>
    <w:rsid w:val="00471210"/>
    <w:rsid w:val="00471970"/>
    <w:rsid w:val="00471A4D"/>
    <w:rsid w:val="00471D3B"/>
    <w:rsid w:val="0047264A"/>
    <w:rsid w:val="00472819"/>
    <w:rsid w:val="00472B90"/>
    <w:rsid w:val="00473216"/>
    <w:rsid w:val="004738DE"/>
    <w:rsid w:val="00473BE2"/>
    <w:rsid w:val="00473CD7"/>
    <w:rsid w:val="00473CE1"/>
    <w:rsid w:val="00473D1A"/>
    <w:rsid w:val="004746A2"/>
    <w:rsid w:val="00474925"/>
    <w:rsid w:val="00474D74"/>
    <w:rsid w:val="00474DEB"/>
    <w:rsid w:val="00474E36"/>
    <w:rsid w:val="00474E86"/>
    <w:rsid w:val="00474EE7"/>
    <w:rsid w:val="004753C2"/>
    <w:rsid w:val="0047570F"/>
    <w:rsid w:val="00475A3A"/>
    <w:rsid w:val="00475A45"/>
    <w:rsid w:val="00475AD4"/>
    <w:rsid w:val="00475C7E"/>
    <w:rsid w:val="00475D10"/>
    <w:rsid w:val="00475E7C"/>
    <w:rsid w:val="00476635"/>
    <w:rsid w:val="00476891"/>
    <w:rsid w:val="00476D8E"/>
    <w:rsid w:val="00476D96"/>
    <w:rsid w:val="004773E6"/>
    <w:rsid w:val="00477DD8"/>
    <w:rsid w:val="00477E82"/>
    <w:rsid w:val="00477E8D"/>
    <w:rsid w:val="00477EA4"/>
    <w:rsid w:val="00477F24"/>
    <w:rsid w:val="0048016A"/>
    <w:rsid w:val="00480242"/>
    <w:rsid w:val="004803A0"/>
    <w:rsid w:val="0048058E"/>
    <w:rsid w:val="00480724"/>
    <w:rsid w:val="004807C6"/>
    <w:rsid w:val="00480BCD"/>
    <w:rsid w:val="00480C9B"/>
    <w:rsid w:val="0048100E"/>
    <w:rsid w:val="004812E6"/>
    <w:rsid w:val="004814D1"/>
    <w:rsid w:val="00481687"/>
    <w:rsid w:val="004819E3"/>
    <w:rsid w:val="00481BEA"/>
    <w:rsid w:val="0048204B"/>
    <w:rsid w:val="00482124"/>
    <w:rsid w:val="00482347"/>
    <w:rsid w:val="004824AF"/>
    <w:rsid w:val="004825DB"/>
    <w:rsid w:val="00482DE5"/>
    <w:rsid w:val="004834D0"/>
    <w:rsid w:val="004838E6"/>
    <w:rsid w:val="00483B7A"/>
    <w:rsid w:val="00483B7F"/>
    <w:rsid w:val="00483E2D"/>
    <w:rsid w:val="00484174"/>
    <w:rsid w:val="00484242"/>
    <w:rsid w:val="00484551"/>
    <w:rsid w:val="004845B1"/>
    <w:rsid w:val="004846C6"/>
    <w:rsid w:val="00484A32"/>
    <w:rsid w:val="00484AE5"/>
    <w:rsid w:val="00484C95"/>
    <w:rsid w:val="00484D90"/>
    <w:rsid w:val="004850EB"/>
    <w:rsid w:val="004855FF"/>
    <w:rsid w:val="004856AB"/>
    <w:rsid w:val="00485758"/>
    <w:rsid w:val="00485772"/>
    <w:rsid w:val="00485D78"/>
    <w:rsid w:val="00485D9D"/>
    <w:rsid w:val="00485F4A"/>
    <w:rsid w:val="004863CE"/>
    <w:rsid w:val="00486555"/>
    <w:rsid w:val="0048665A"/>
    <w:rsid w:val="004872A7"/>
    <w:rsid w:val="0048738E"/>
    <w:rsid w:val="00487874"/>
    <w:rsid w:val="00487991"/>
    <w:rsid w:val="00487D29"/>
    <w:rsid w:val="00487FE9"/>
    <w:rsid w:val="004900E8"/>
    <w:rsid w:val="00490653"/>
    <w:rsid w:val="00490B4B"/>
    <w:rsid w:val="00490B86"/>
    <w:rsid w:val="00490BF4"/>
    <w:rsid w:val="00490C10"/>
    <w:rsid w:val="0049113C"/>
    <w:rsid w:val="00492823"/>
    <w:rsid w:val="0049285E"/>
    <w:rsid w:val="004928B5"/>
    <w:rsid w:val="00492BA8"/>
    <w:rsid w:val="00492E18"/>
    <w:rsid w:val="00493B0D"/>
    <w:rsid w:val="00493B1A"/>
    <w:rsid w:val="00493B99"/>
    <w:rsid w:val="00493C7C"/>
    <w:rsid w:val="00493FFA"/>
    <w:rsid w:val="00494768"/>
    <w:rsid w:val="00494DFB"/>
    <w:rsid w:val="00494FA6"/>
    <w:rsid w:val="00495290"/>
    <w:rsid w:val="004954F8"/>
    <w:rsid w:val="004954FD"/>
    <w:rsid w:val="0049627E"/>
    <w:rsid w:val="004964EE"/>
    <w:rsid w:val="00496642"/>
    <w:rsid w:val="004968C8"/>
    <w:rsid w:val="0049691F"/>
    <w:rsid w:val="00496C09"/>
    <w:rsid w:val="00496C16"/>
    <w:rsid w:val="00496ECF"/>
    <w:rsid w:val="00496F63"/>
    <w:rsid w:val="00497119"/>
    <w:rsid w:val="0049735F"/>
    <w:rsid w:val="00497991"/>
    <w:rsid w:val="004979F2"/>
    <w:rsid w:val="00497DDC"/>
    <w:rsid w:val="00497E9C"/>
    <w:rsid w:val="004A03E1"/>
    <w:rsid w:val="004A04C5"/>
    <w:rsid w:val="004A0BAE"/>
    <w:rsid w:val="004A11EF"/>
    <w:rsid w:val="004A135E"/>
    <w:rsid w:val="004A19A1"/>
    <w:rsid w:val="004A1BAE"/>
    <w:rsid w:val="004A1F76"/>
    <w:rsid w:val="004A241E"/>
    <w:rsid w:val="004A2535"/>
    <w:rsid w:val="004A2ACD"/>
    <w:rsid w:val="004A2C4A"/>
    <w:rsid w:val="004A30C2"/>
    <w:rsid w:val="004A3486"/>
    <w:rsid w:val="004A353A"/>
    <w:rsid w:val="004A37E9"/>
    <w:rsid w:val="004A3AE9"/>
    <w:rsid w:val="004A3AF4"/>
    <w:rsid w:val="004A3CF9"/>
    <w:rsid w:val="004A4406"/>
    <w:rsid w:val="004A4522"/>
    <w:rsid w:val="004A46E4"/>
    <w:rsid w:val="004A53E6"/>
    <w:rsid w:val="004A58D1"/>
    <w:rsid w:val="004A5916"/>
    <w:rsid w:val="004A5A11"/>
    <w:rsid w:val="004A5ECB"/>
    <w:rsid w:val="004A5FE0"/>
    <w:rsid w:val="004A6073"/>
    <w:rsid w:val="004A614A"/>
    <w:rsid w:val="004A643C"/>
    <w:rsid w:val="004A6863"/>
    <w:rsid w:val="004A693F"/>
    <w:rsid w:val="004A6967"/>
    <w:rsid w:val="004A6C8A"/>
    <w:rsid w:val="004A6DC3"/>
    <w:rsid w:val="004A7100"/>
    <w:rsid w:val="004A739E"/>
    <w:rsid w:val="004A7469"/>
    <w:rsid w:val="004A75FC"/>
    <w:rsid w:val="004A7BAF"/>
    <w:rsid w:val="004A7F09"/>
    <w:rsid w:val="004B017F"/>
    <w:rsid w:val="004B02BC"/>
    <w:rsid w:val="004B05AD"/>
    <w:rsid w:val="004B064A"/>
    <w:rsid w:val="004B069E"/>
    <w:rsid w:val="004B07AD"/>
    <w:rsid w:val="004B08A2"/>
    <w:rsid w:val="004B0E7F"/>
    <w:rsid w:val="004B117D"/>
    <w:rsid w:val="004B12C5"/>
    <w:rsid w:val="004B12DF"/>
    <w:rsid w:val="004B13F8"/>
    <w:rsid w:val="004B145B"/>
    <w:rsid w:val="004B20B3"/>
    <w:rsid w:val="004B21FF"/>
    <w:rsid w:val="004B2237"/>
    <w:rsid w:val="004B230C"/>
    <w:rsid w:val="004B267F"/>
    <w:rsid w:val="004B287F"/>
    <w:rsid w:val="004B2AD2"/>
    <w:rsid w:val="004B2B43"/>
    <w:rsid w:val="004B2B66"/>
    <w:rsid w:val="004B3313"/>
    <w:rsid w:val="004B3511"/>
    <w:rsid w:val="004B3694"/>
    <w:rsid w:val="004B3816"/>
    <w:rsid w:val="004B39DA"/>
    <w:rsid w:val="004B3A56"/>
    <w:rsid w:val="004B3B4B"/>
    <w:rsid w:val="004B3C75"/>
    <w:rsid w:val="004B3E31"/>
    <w:rsid w:val="004B4112"/>
    <w:rsid w:val="004B4324"/>
    <w:rsid w:val="004B4724"/>
    <w:rsid w:val="004B5571"/>
    <w:rsid w:val="004B5607"/>
    <w:rsid w:val="004B563A"/>
    <w:rsid w:val="004B59F7"/>
    <w:rsid w:val="004B5BC8"/>
    <w:rsid w:val="004B5C2E"/>
    <w:rsid w:val="004B5D8D"/>
    <w:rsid w:val="004B5EFA"/>
    <w:rsid w:val="004B61F9"/>
    <w:rsid w:val="004B62C4"/>
    <w:rsid w:val="004B632B"/>
    <w:rsid w:val="004B6689"/>
    <w:rsid w:val="004B6936"/>
    <w:rsid w:val="004B6BF4"/>
    <w:rsid w:val="004B6FBE"/>
    <w:rsid w:val="004B72AB"/>
    <w:rsid w:val="004B72FF"/>
    <w:rsid w:val="004B736F"/>
    <w:rsid w:val="004B7850"/>
    <w:rsid w:val="004B7877"/>
    <w:rsid w:val="004B7C03"/>
    <w:rsid w:val="004C056C"/>
    <w:rsid w:val="004C06DE"/>
    <w:rsid w:val="004C0B56"/>
    <w:rsid w:val="004C0B88"/>
    <w:rsid w:val="004C0CB0"/>
    <w:rsid w:val="004C0DC7"/>
    <w:rsid w:val="004C15F4"/>
    <w:rsid w:val="004C1678"/>
    <w:rsid w:val="004C1BDD"/>
    <w:rsid w:val="004C1EEA"/>
    <w:rsid w:val="004C1F61"/>
    <w:rsid w:val="004C22E0"/>
    <w:rsid w:val="004C22E2"/>
    <w:rsid w:val="004C2446"/>
    <w:rsid w:val="004C2ADE"/>
    <w:rsid w:val="004C361D"/>
    <w:rsid w:val="004C3B52"/>
    <w:rsid w:val="004C3C8F"/>
    <w:rsid w:val="004C3E35"/>
    <w:rsid w:val="004C3E60"/>
    <w:rsid w:val="004C3EF8"/>
    <w:rsid w:val="004C4036"/>
    <w:rsid w:val="004C43A4"/>
    <w:rsid w:val="004C4493"/>
    <w:rsid w:val="004C4595"/>
    <w:rsid w:val="004C45F2"/>
    <w:rsid w:val="004C49D2"/>
    <w:rsid w:val="004C4A47"/>
    <w:rsid w:val="004C4F25"/>
    <w:rsid w:val="004C56F1"/>
    <w:rsid w:val="004C5715"/>
    <w:rsid w:val="004C574A"/>
    <w:rsid w:val="004C585D"/>
    <w:rsid w:val="004C5A78"/>
    <w:rsid w:val="004C5AD1"/>
    <w:rsid w:val="004C5B23"/>
    <w:rsid w:val="004C5E06"/>
    <w:rsid w:val="004C6099"/>
    <w:rsid w:val="004C640B"/>
    <w:rsid w:val="004C643C"/>
    <w:rsid w:val="004C6589"/>
    <w:rsid w:val="004C6924"/>
    <w:rsid w:val="004C6B98"/>
    <w:rsid w:val="004C6F0C"/>
    <w:rsid w:val="004C741F"/>
    <w:rsid w:val="004C7912"/>
    <w:rsid w:val="004C7AE8"/>
    <w:rsid w:val="004C7EDC"/>
    <w:rsid w:val="004C7F03"/>
    <w:rsid w:val="004C7F3E"/>
    <w:rsid w:val="004C7F8F"/>
    <w:rsid w:val="004D0610"/>
    <w:rsid w:val="004D0844"/>
    <w:rsid w:val="004D0D31"/>
    <w:rsid w:val="004D0EEA"/>
    <w:rsid w:val="004D1279"/>
    <w:rsid w:val="004D1341"/>
    <w:rsid w:val="004D15BE"/>
    <w:rsid w:val="004D15D4"/>
    <w:rsid w:val="004D18BE"/>
    <w:rsid w:val="004D1F5A"/>
    <w:rsid w:val="004D20FD"/>
    <w:rsid w:val="004D2218"/>
    <w:rsid w:val="004D2273"/>
    <w:rsid w:val="004D2300"/>
    <w:rsid w:val="004D23B5"/>
    <w:rsid w:val="004D2521"/>
    <w:rsid w:val="004D2A03"/>
    <w:rsid w:val="004D2AA6"/>
    <w:rsid w:val="004D3097"/>
    <w:rsid w:val="004D312D"/>
    <w:rsid w:val="004D359A"/>
    <w:rsid w:val="004D3682"/>
    <w:rsid w:val="004D368D"/>
    <w:rsid w:val="004D3A0B"/>
    <w:rsid w:val="004D3BB7"/>
    <w:rsid w:val="004D3F4D"/>
    <w:rsid w:val="004D41E6"/>
    <w:rsid w:val="004D4300"/>
    <w:rsid w:val="004D47F6"/>
    <w:rsid w:val="004D4CE4"/>
    <w:rsid w:val="004D4E18"/>
    <w:rsid w:val="004D4E76"/>
    <w:rsid w:val="004D506A"/>
    <w:rsid w:val="004D50C4"/>
    <w:rsid w:val="004D5777"/>
    <w:rsid w:val="004D5D56"/>
    <w:rsid w:val="004D6257"/>
    <w:rsid w:val="004D637F"/>
    <w:rsid w:val="004D66A9"/>
    <w:rsid w:val="004D66BE"/>
    <w:rsid w:val="004D6732"/>
    <w:rsid w:val="004D6FE9"/>
    <w:rsid w:val="004D759D"/>
    <w:rsid w:val="004D78D7"/>
    <w:rsid w:val="004D794C"/>
    <w:rsid w:val="004D7BF2"/>
    <w:rsid w:val="004E00CE"/>
    <w:rsid w:val="004E013A"/>
    <w:rsid w:val="004E0165"/>
    <w:rsid w:val="004E02A6"/>
    <w:rsid w:val="004E0380"/>
    <w:rsid w:val="004E04AA"/>
    <w:rsid w:val="004E067B"/>
    <w:rsid w:val="004E06E1"/>
    <w:rsid w:val="004E085A"/>
    <w:rsid w:val="004E12AA"/>
    <w:rsid w:val="004E12D8"/>
    <w:rsid w:val="004E149B"/>
    <w:rsid w:val="004E162C"/>
    <w:rsid w:val="004E16F5"/>
    <w:rsid w:val="004E177A"/>
    <w:rsid w:val="004E17D3"/>
    <w:rsid w:val="004E1A3F"/>
    <w:rsid w:val="004E1A44"/>
    <w:rsid w:val="004E1D2A"/>
    <w:rsid w:val="004E1EF9"/>
    <w:rsid w:val="004E2834"/>
    <w:rsid w:val="004E28D6"/>
    <w:rsid w:val="004E29A2"/>
    <w:rsid w:val="004E29D5"/>
    <w:rsid w:val="004E30C1"/>
    <w:rsid w:val="004E35CA"/>
    <w:rsid w:val="004E36DC"/>
    <w:rsid w:val="004E3827"/>
    <w:rsid w:val="004E3CD9"/>
    <w:rsid w:val="004E3FD9"/>
    <w:rsid w:val="004E4157"/>
    <w:rsid w:val="004E415F"/>
    <w:rsid w:val="004E4937"/>
    <w:rsid w:val="004E4C83"/>
    <w:rsid w:val="004E4E28"/>
    <w:rsid w:val="004E4F77"/>
    <w:rsid w:val="004E5034"/>
    <w:rsid w:val="004E5059"/>
    <w:rsid w:val="004E5145"/>
    <w:rsid w:val="004E5401"/>
    <w:rsid w:val="004E5451"/>
    <w:rsid w:val="004E5668"/>
    <w:rsid w:val="004E5CF9"/>
    <w:rsid w:val="004E5FFB"/>
    <w:rsid w:val="004E6274"/>
    <w:rsid w:val="004E6408"/>
    <w:rsid w:val="004E648D"/>
    <w:rsid w:val="004E67FD"/>
    <w:rsid w:val="004E6A2D"/>
    <w:rsid w:val="004E6A50"/>
    <w:rsid w:val="004E6AEA"/>
    <w:rsid w:val="004E6CD3"/>
    <w:rsid w:val="004E70F9"/>
    <w:rsid w:val="004E7333"/>
    <w:rsid w:val="004E75EF"/>
    <w:rsid w:val="004E772D"/>
    <w:rsid w:val="004E7871"/>
    <w:rsid w:val="004E7BDF"/>
    <w:rsid w:val="004E7CDB"/>
    <w:rsid w:val="004E7D9C"/>
    <w:rsid w:val="004F00E6"/>
    <w:rsid w:val="004F0218"/>
    <w:rsid w:val="004F023D"/>
    <w:rsid w:val="004F0263"/>
    <w:rsid w:val="004F0319"/>
    <w:rsid w:val="004F0757"/>
    <w:rsid w:val="004F0E96"/>
    <w:rsid w:val="004F10AD"/>
    <w:rsid w:val="004F10DE"/>
    <w:rsid w:val="004F119C"/>
    <w:rsid w:val="004F16F2"/>
    <w:rsid w:val="004F1729"/>
    <w:rsid w:val="004F2754"/>
    <w:rsid w:val="004F2A11"/>
    <w:rsid w:val="004F2EF5"/>
    <w:rsid w:val="004F3214"/>
    <w:rsid w:val="004F327F"/>
    <w:rsid w:val="004F379A"/>
    <w:rsid w:val="004F3A61"/>
    <w:rsid w:val="004F3B09"/>
    <w:rsid w:val="004F3F1F"/>
    <w:rsid w:val="004F3FE8"/>
    <w:rsid w:val="004F416C"/>
    <w:rsid w:val="004F46A6"/>
    <w:rsid w:val="004F470D"/>
    <w:rsid w:val="004F4A86"/>
    <w:rsid w:val="004F4C4C"/>
    <w:rsid w:val="004F5168"/>
    <w:rsid w:val="004F5424"/>
    <w:rsid w:val="004F582C"/>
    <w:rsid w:val="004F58FA"/>
    <w:rsid w:val="004F5921"/>
    <w:rsid w:val="004F59E4"/>
    <w:rsid w:val="004F5FF5"/>
    <w:rsid w:val="004F625D"/>
    <w:rsid w:val="004F63E2"/>
    <w:rsid w:val="004F659F"/>
    <w:rsid w:val="004F6929"/>
    <w:rsid w:val="004F692E"/>
    <w:rsid w:val="004F6A6F"/>
    <w:rsid w:val="004F6F79"/>
    <w:rsid w:val="004F7052"/>
    <w:rsid w:val="004F763D"/>
    <w:rsid w:val="004F7670"/>
    <w:rsid w:val="004F772C"/>
    <w:rsid w:val="004F7814"/>
    <w:rsid w:val="004F7997"/>
    <w:rsid w:val="004F7FDC"/>
    <w:rsid w:val="005007A4"/>
    <w:rsid w:val="005007F4"/>
    <w:rsid w:val="00500A01"/>
    <w:rsid w:val="00500BF2"/>
    <w:rsid w:val="00500F07"/>
    <w:rsid w:val="00501102"/>
    <w:rsid w:val="00501402"/>
    <w:rsid w:val="0050142B"/>
    <w:rsid w:val="0050143F"/>
    <w:rsid w:val="005014EF"/>
    <w:rsid w:val="0050155F"/>
    <w:rsid w:val="00501C69"/>
    <w:rsid w:val="00501ED5"/>
    <w:rsid w:val="00502071"/>
    <w:rsid w:val="00502742"/>
    <w:rsid w:val="00502A18"/>
    <w:rsid w:val="00502E8F"/>
    <w:rsid w:val="0050328E"/>
    <w:rsid w:val="0050370F"/>
    <w:rsid w:val="005037FB"/>
    <w:rsid w:val="00503B55"/>
    <w:rsid w:val="00503B58"/>
    <w:rsid w:val="00503FAD"/>
    <w:rsid w:val="005043C2"/>
    <w:rsid w:val="005048F1"/>
    <w:rsid w:val="00504C59"/>
    <w:rsid w:val="00504EBA"/>
    <w:rsid w:val="00505436"/>
    <w:rsid w:val="00505556"/>
    <w:rsid w:val="005056A2"/>
    <w:rsid w:val="00505730"/>
    <w:rsid w:val="00505D9C"/>
    <w:rsid w:val="00505DDA"/>
    <w:rsid w:val="005062A1"/>
    <w:rsid w:val="0050631A"/>
    <w:rsid w:val="005064F5"/>
    <w:rsid w:val="00506504"/>
    <w:rsid w:val="005066C5"/>
    <w:rsid w:val="00506788"/>
    <w:rsid w:val="00506A69"/>
    <w:rsid w:val="00506B65"/>
    <w:rsid w:val="00506CB5"/>
    <w:rsid w:val="00507107"/>
    <w:rsid w:val="00507524"/>
    <w:rsid w:val="00507605"/>
    <w:rsid w:val="005078EB"/>
    <w:rsid w:val="00507BD2"/>
    <w:rsid w:val="00507CFB"/>
    <w:rsid w:val="0051007F"/>
    <w:rsid w:val="0051021B"/>
    <w:rsid w:val="005104FB"/>
    <w:rsid w:val="005105A4"/>
    <w:rsid w:val="0051071E"/>
    <w:rsid w:val="00510A73"/>
    <w:rsid w:val="00510C28"/>
    <w:rsid w:val="00510C5E"/>
    <w:rsid w:val="00510C75"/>
    <w:rsid w:val="00510F4D"/>
    <w:rsid w:val="005111A7"/>
    <w:rsid w:val="00511843"/>
    <w:rsid w:val="0051192E"/>
    <w:rsid w:val="00511D46"/>
    <w:rsid w:val="0051200E"/>
    <w:rsid w:val="00512121"/>
    <w:rsid w:val="00512229"/>
    <w:rsid w:val="0051230E"/>
    <w:rsid w:val="005124F6"/>
    <w:rsid w:val="00512A11"/>
    <w:rsid w:val="00512A62"/>
    <w:rsid w:val="00512AF4"/>
    <w:rsid w:val="00512CA4"/>
    <w:rsid w:val="00512D6C"/>
    <w:rsid w:val="0051301C"/>
    <w:rsid w:val="00513063"/>
    <w:rsid w:val="00513081"/>
    <w:rsid w:val="00513236"/>
    <w:rsid w:val="00513315"/>
    <w:rsid w:val="005135A8"/>
    <w:rsid w:val="00513623"/>
    <w:rsid w:val="005138BE"/>
    <w:rsid w:val="0051404E"/>
    <w:rsid w:val="00514276"/>
    <w:rsid w:val="00514623"/>
    <w:rsid w:val="005146B8"/>
    <w:rsid w:val="00514754"/>
    <w:rsid w:val="00514DA6"/>
    <w:rsid w:val="00515398"/>
    <w:rsid w:val="00515C70"/>
    <w:rsid w:val="00515FD1"/>
    <w:rsid w:val="005160C9"/>
    <w:rsid w:val="0051641B"/>
    <w:rsid w:val="005164EA"/>
    <w:rsid w:val="00516570"/>
    <w:rsid w:val="005167CB"/>
    <w:rsid w:val="00516D07"/>
    <w:rsid w:val="00517222"/>
    <w:rsid w:val="00517856"/>
    <w:rsid w:val="00517912"/>
    <w:rsid w:val="0051795A"/>
    <w:rsid w:val="00517F0B"/>
    <w:rsid w:val="00517F8E"/>
    <w:rsid w:val="00520211"/>
    <w:rsid w:val="005210A7"/>
    <w:rsid w:val="005210BD"/>
    <w:rsid w:val="005211D0"/>
    <w:rsid w:val="00521461"/>
    <w:rsid w:val="00521569"/>
    <w:rsid w:val="00521614"/>
    <w:rsid w:val="00521AE7"/>
    <w:rsid w:val="00521B85"/>
    <w:rsid w:val="00521BA0"/>
    <w:rsid w:val="00521CE7"/>
    <w:rsid w:val="00522379"/>
    <w:rsid w:val="005223C1"/>
    <w:rsid w:val="0052244F"/>
    <w:rsid w:val="00522528"/>
    <w:rsid w:val="0052259C"/>
    <w:rsid w:val="00522A4A"/>
    <w:rsid w:val="00522B4B"/>
    <w:rsid w:val="00522B72"/>
    <w:rsid w:val="00522CD8"/>
    <w:rsid w:val="0052331E"/>
    <w:rsid w:val="00523829"/>
    <w:rsid w:val="00523830"/>
    <w:rsid w:val="005238FA"/>
    <w:rsid w:val="00523A30"/>
    <w:rsid w:val="00523D4B"/>
    <w:rsid w:val="005242CB"/>
    <w:rsid w:val="00524313"/>
    <w:rsid w:val="005244FB"/>
    <w:rsid w:val="00524E08"/>
    <w:rsid w:val="005252E1"/>
    <w:rsid w:val="005252E8"/>
    <w:rsid w:val="00525BFD"/>
    <w:rsid w:val="00525C62"/>
    <w:rsid w:val="00525CCB"/>
    <w:rsid w:val="00525EA4"/>
    <w:rsid w:val="00525EF4"/>
    <w:rsid w:val="00525F5C"/>
    <w:rsid w:val="00526CAA"/>
    <w:rsid w:val="00526D78"/>
    <w:rsid w:val="00527387"/>
    <w:rsid w:val="00527432"/>
    <w:rsid w:val="005274E7"/>
    <w:rsid w:val="005277DF"/>
    <w:rsid w:val="005277F8"/>
    <w:rsid w:val="00527A1F"/>
    <w:rsid w:val="00527A79"/>
    <w:rsid w:val="005300DA"/>
    <w:rsid w:val="00530180"/>
    <w:rsid w:val="00530236"/>
    <w:rsid w:val="0053024F"/>
    <w:rsid w:val="00530592"/>
    <w:rsid w:val="0053061A"/>
    <w:rsid w:val="00530A2C"/>
    <w:rsid w:val="00530ECB"/>
    <w:rsid w:val="00530FD0"/>
    <w:rsid w:val="005310FF"/>
    <w:rsid w:val="0053117F"/>
    <w:rsid w:val="005311B2"/>
    <w:rsid w:val="00531332"/>
    <w:rsid w:val="005315D4"/>
    <w:rsid w:val="00531632"/>
    <w:rsid w:val="00531765"/>
    <w:rsid w:val="00531DFD"/>
    <w:rsid w:val="00531E9B"/>
    <w:rsid w:val="00532020"/>
    <w:rsid w:val="005323A4"/>
    <w:rsid w:val="005324A5"/>
    <w:rsid w:val="0053253E"/>
    <w:rsid w:val="00532D38"/>
    <w:rsid w:val="005330BF"/>
    <w:rsid w:val="0053387C"/>
    <w:rsid w:val="00533BAA"/>
    <w:rsid w:val="00533EF0"/>
    <w:rsid w:val="00533F29"/>
    <w:rsid w:val="00534036"/>
    <w:rsid w:val="005343CD"/>
    <w:rsid w:val="0053506F"/>
    <w:rsid w:val="0053528A"/>
    <w:rsid w:val="005357E1"/>
    <w:rsid w:val="00535919"/>
    <w:rsid w:val="00535AE5"/>
    <w:rsid w:val="00535EDF"/>
    <w:rsid w:val="00535FEA"/>
    <w:rsid w:val="005361F8"/>
    <w:rsid w:val="0053630C"/>
    <w:rsid w:val="00536315"/>
    <w:rsid w:val="00536424"/>
    <w:rsid w:val="005366EF"/>
    <w:rsid w:val="00536A0F"/>
    <w:rsid w:val="00536A31"/>
    <w:rsid w:val="00536E45"/>
    <w:rsid w:val="00536E96"/>
    <w:rsid w:val="005372F7"/>
    <w:rsid w:val="0053763A"/>
    <w:rsid w:val="00537AF5"/>
    <w:rsid w:val="00537E40"/>
    <w:rsid w:val="00537E6F"/>
    <w:rsid w:val="00537E8E"/>
    <w:rsid w:val="00537F94"/>
    <w:rsid w:val="005400BB"/>
    <w:rsid w:val="00540152"/>
    <w:rsid w:val="005408CF"/>
    <w:rsid w:val="005409CA"/>
    <w:rsid w:val="00540AA5"/>
    <w:rsid w:val="00540C7A"/>
    <w:rsid w:val="00541000"/>
    <w:rsid w:val="00541065"/>
    <w:rsid w:val="00541278"/>
    <w:rsid w:val="00541668"/>
    <w:rsid w:val="005418AD"/>
    <w:rsid w:val="00541E3C"/>
    <w:rsid w:val="005421BC"/>
    <w:rsid w:val="0054223F"/>
    <w:rsid w:val="0054252C"/>
    <w:rsid w:val="005429B8"/>
    <w:rsid w:val="00542A04"/>
    <w:rsid w:val="00542A93"/>
    <w:rsid w:val="00542B57"/>
    <w:rsid w:val="00542E74"/>
    <w:rsid w:val="00542F13"/>
    <w:rsid w:val="00543279"/>
    <w:rsid w:val="005434F2"/>
    <w:rsid w:val="00543797"/>
    <w:rsid w:val="00543C68"/>
    <w:rsid w:val="00543D15"/>
    <w:rsid w:val="00544030"/>
    <w:rsid w:val="00544220"/>
    <w:rsid w:val="00544323"/>
    <w:rsid w:val="00544C89"/>
    <w:rsid w:val="00544D33"/>
    <w:rsid w:val="00544E3F"/>
    <w:rsid w:val="00544E73"/>
    <w:rsid w:val="005450F2"/>
    <w:rsid w:val="0054545E"/>
    <w:rsid w:val="00545726"/>
    <w:rsid w:val="00545994"/>
    <w:rsid w:val="005459E1"/>
    <w:rsid w:val="00545A47"/>
    <w:rsid w:val="00545CB4"/>
    <w:rsid w:val="00545DAB"/>
    <w:rsid w:val="00546186"/>
    <w:rsid w:val="00546475"/>
    <w:rsid w:val="005464B8"/>
    <w:rsid w:val="00546568"/>
    <w:rsid w:val="0054664C"/>
    <w:rsid w:val="005466BA"/>
    <w:rsid w:val="00546882"/>
    <w:rsid w:val="00546A47"/>
    <w:rsid w:val="00546ACA"/>
    <w:rsid w:val="00546BF2"/>
    <w:rsid w:val="00546DC1"/>
    <w:rsid w:val="0054729A"/>
    <w:rsid w:val="0054735F"/>
    <w:rsid w:val="00547567"/>
    <w:rsid w:val="00547A46"/>
    <w:rsid w:val="00547AC6"/>
    <w:rsid w:val="00547B5E"/>
    <w:rsid w:val="00547DE0"/>
    <w:rsid w:val="0055010D"/>
    <w:rsid w:val="00550176"/>
    <w:rsid w:val="00550281"/>
    <w:rsid w:val="0055046B"/>
    <w:rsid w:val="00550491"/>
    <w:rsid w:val="005505A0"/>
    <w:rsid w:val="00550785"/>
    <w:rsid w:val="0055092A"/>
    <w:rsid w:val="00551149"/>
    <w:rsid w:val="00551228"/>
    <w:rsid w:val="005512EE"/>
    <w:rsid w:val="00551331"/>
    <w:rsid w:val="00551CA1"/>
    <w:rsid w:val="00551F94"/>
    <w:rsid w:val="00552447"/>
    <w:rsid w:val="0055267F"/>
    <w:rsid w:val="005532AD"/>
    <w:rsid w:val="00553A96"/>
    <w:rsid w:val="00553AA6"/>
    <w:rsid w:val="00553AA7"/>
    <w:rsid w:val="00553B2D"/>
    <w:rsid w:val="0055426E"/>
    <w:rsid w:val="00554511"/>
    <w:rsid w:val="005545D2"/>
    <w:rsid w:val="005549E8"/>
    <w:rsid w:val="00554B66"/>
    <w:rsid w:val="00554C21"/>
    <w:rsid w:val="00554CE2"/>
    <w:rsid w:val="00554D1A"/>
    <w:rsid w:val="00554FB5"/>
    <w:rsid w:val="00555288"/>
    <w:rsid w:val="00555303"/>
    <w:rsid w:val="005559DF"/>
    <w:rsid w:val="005559F5"/>
    <w:rsid w:val="00555AC9"/>
    <w:rsid w:val="00555D80"/>
    <w:rsid w:val="00555EAA"/>
    <w:rsid w:val="00556314"/>
    <w:rsid w:val="005563CE"/>
    <w:rsid w:val="00556429"/>
    <w:rsid w:val="00556908"/>
    <w:rsid w:val="00556A93"/>
    <w:rsid w:val="00556AC1"/>
    <w:rsid w:val="00556B22"/>
    <w:rsid w:val="00556B39"/>
    <w:rsid w:val="00556DC3"/>
    <w:rsid w:val="00557256"/>
    <w:rsid w:val="005575B6"/>
    <w:rsid w:val="005575CF"/>
    <w:rsid w:val="00557B4A"/>
    <w:rsid w:val="00560455"/>
    <w:rsid w:val="005604BB"/>
    <w:rsid w:val="00560625"/>
    <w:rsid w:val="005606A6"/>
    <w:rsid w:val="00560874"/>
    <w:rsid w:val="00560D04"/>
    <w:rsid w:val="00560EB8"/>
    <w:rsid w:val="00561409"/>
    <w:rsid w:val="005614A3"/>
    <w:rsid w:val="0056154A"/>
    <w:rsid w:val="0056210B"/>
    <w:rsid w:val="00562AC4"/>
    <w:rsid w:val="00562E55"/>
    <w:rsid w:val="0056314B"/>
    <w:rsid w:val="005631DE"/>
    <w:rsid w:val="0056352D"/>
    <w:rsid w:val="00563628"/>
    <w:rsid w:val="00563767"/>
    <w:rsid w:val="00563959"/>
    <w:rsid w:val="00563D43"/>
    <w:rsid w:val="00563E04"/>
    <w:rsid w:val="00563EEB"/>
    <w:rsid w:val="0056411C"/>
    <w:rsid w:val="00564152"/>
    <w:rsid w:val="005646B6"/>
    <w:rsid w:val="00564B1B"/>
    <w:rsid w:val="00564C56"/>
    <w:rsid w:val="00564CDD"/>
    <w:rsid w:val="00564CF8"/>
    <w:rsid w:val="00564DE1"/>
    <w:rsid w:val="00564FEC"/>
    <w:rsid w:val="00565032"/>
    <w:rsid w:val="0056514C"/>
    <w:rsid w:val="0056553B"/>
    <w:rsid w:val="00565588"/>
    <w:rsid w:val="0056576B"/>
    <w:rsid w:val="00565C2A"/>
    <w:rsid w:val="00566078"/>
    <w:rsid w:val="0056631C"/>
    <w:rsid w:val="00566370"/>
    <w:rsid w:val="00566371"/>
    <w:rsid w:val="00566792"/>
    <w:rsid w:val="00566D3A"/>
    <w:rsid w:val="00566E77"/>
    <w:rsid w:val="00566F1B"/>
    <w:rsid w:val="0056717B"/>
    <w:rsid w:val="005671BC"/>
    <w:rsid w:val="005672EF"/>
    <w:rsid w:val="005673C8"/>
    <w:rsid w:val="00567C78"/>
    <w:rsid w:val="00570653"/>
    <w:rsid w:val="005709C0"/>
    <w:rsid w:val="0057242F"/>
    <w:rsid w:val="005724AC"/>
    <w:rsid w:val="00572576"/>
    <w:rsid w:val="00572770"/>
    <w:rsid w:val="005727E6"/>
    <w:rsid w:val="005728B0"/>
    <w:rsid w:val="0057292D"/>
    <w:rsid w:val="00573E9D"/>
    <w:rsid w:val="00573FCA"/>
    <w:rsid w:val="005740E8"/>
    <w:rsid w:val="005742C1"/>
    <w:rsid w:val="0057433E"/>
    <w:rsid w:val="00574422"/>
    <w:rsid w:val="0057461D"/>
    <w:rsid w:val="00574AA9"/>
    <w:rsid w:val="00574C04"/>
    <w:rsid w:val="00574C9E"/>
    <w:rsid w:val="00574E62"/>
    <w:rsid w:val="0057522E"/>
    <w:rsid w:val="00575299"/>
    <w:rsid w:val="00575720"/>
    <w:rsid w:val="005757D2"/>
    <w:rsid w:val="005757F2"/>
    <w:rsid w:val="0057593D"/>
    <w:rsid w:val="00575AD3"/>
    <w:rsid w:val="00575BAE"/>
    <w:rsid w:val="005760DA"/>
    <w:rsid w:val="0057618E"/>
    <w:rsid w:val="005763C5"/>
    <w:rsid w:val="00576C7B"/>
    <w:rsid w:val="00576CA9"/>
    <w:rsid w:val="00576E53"/>
    <w:rsid w:val="005770C6"/>
    <w:rsid w:val="00577688"/>
    <w:rsid w:val="00577766"/>
    <w:rsid w:val="005779BA"/>
    <w:rsid w:val="00577AE2"/>
    <w:rsid w:val="00577D3C"/>
    <w:rsid w:val="00577E46"/>
    <w:rsid w:val="005808DB"/>
    <w:rsid w:val="00580D7A"/>
    <w:rsid w:val="00580DBB"/>
    <w:rsid w:val="00581101"/>
    <w:rsid w:val="00581378"/>
    <w:rsid w:val="0058137E"/>
    <w:rsid w:val="00581434"/>
    <w:rsid w:val="0058155C"/>
    <w:rsid w:val="00581691"/>
    <w:rsid w:val="00581853"/>
    <w:rsid w:val="00581C8A"/>
    <w:rsid w:val="00581F60"/>
    <w:rsid w:val="00582147"/>
    <w:rsid w:val="0058217A"/>
    <w:rsid w:val="005822DD"/>
    <w:rsid w:val="00582469"/>
    <w:rsid w:val="005824BD"/>
    <w:rsid w:val="00582642"/>
    <w:rsid w:val="005826D8"/>
    <w:rsid w:val="0058280C"/>
    <w:rsid w:val="00582912"/>
    <w:rsid w:val="00582A43"/>
    <w:rsid w:val="00582BD1"/>
    <w:rsid w:val="00582C1C"/>
    <w:rsid w:val="00582DB2"/>
    <w:rsid w:val="00582E18"/>
    <w:rsid w:val="005831AD"/>
    <w:rsid w:val="005834A8"/>
    <w:rsid w:val="005835C0"/>
    <w:rsid w:val="005836DC"/>
    <w:rsid w:val="005836E1"/>
    <w:rsid w:val="00583740"/>
    <w:rsid w:val="005837BC"/>
    <w:rsid w:val="005838CC"/>
    <w:rsid w:val="0058395F"/>
    <w:rsid w:val="00583C61"/>
    <w:rsid w:val="00583E5F"/>
    <w:rsid w:val="00584385"/>
    <w:rsid w:val="0058448A"/>
    <w:rsid w:val="005846F3"/>
    <w:rsid w:val="00584DE8"/>
    <w:rsid w:val="005853FE"/>
    <w:rsid w:val="00585410"/>
    <w:rsid w:val="005857A3"/>
    <w:rsid w:val="00585901"/>
    <w:rsid w:val="00585CEA"/>
    <w:rsid w:val="005862DA"/>
    <w:rsid w:val="0058660A"/>
    <w:rsid w:val="00586714"/>
    <w:rsid w:val="005868FA"/>
    <w:rsid w:val="00586CC9"/>
    <w:rsid w:val="00586DA0"/>
    <w:rsid w:val="00586E73"/>
    <w:rsid w:val="0058703B"/>
    <w:rsid w:val="00587202"/>
    <w:rsid w:val="005876C4"/>
    <w:rsid w:val="0058782E"/>
    <w:rsid w:val="00587953"/>
    <w:rsid w:val="00587AC6"/>
    <w:rsid w:val="00587B02"/>
    <w:rsid w:val="00590082"/>
    <w:rsid w:val="005902ED"/>
    <w:rsid w:val="005904FD"/>
    <w:rsid w:val="005908E1"/>
    <w:rsid w:val="0059091C"/>
    <w:rsid w:val="00590AC6"/>
    <w:rsid w:val="00590CE8"/>
    <w:rsid w:val="00590EB0"/>
    <w:rsid w:val="0059141E"/>
    <w:rsid w:val="00591809"/>
    <w:rsid w:val="00591813"/>
    <w:rsid w:val="00591861"/>
    <w:rsid w:val="00591989"/>
    <w:rsid w:val="00591A37"/>
    <w:rsid w:val="00591C84"/>
    <w:rsid w:val="00591EA4"/>
    <w:rsid w:val="005920A4"/>
    <w:rsid w:val="00592631"/>
    <w:rsid w:val="005928D5"/>
    <w:rsid w:val="00592950"/>
    <w:rsid w:val="00592AB2"/>
    <w:rsid w:val="00592B02"/>
    <w:rsid w:val="00593288"/>
    <w:rsid w:val="00593787"/>
    <w:rsid w:val="0059382F"/>
    <w:rsid w:val="005939D7"/>
    <w:rsid w:val="005939E9"/>
    <w:rsid w:val="00593A8E"/>
    <w:rsid w:val="00593CFF"/>
    <w:rsid w:val="00594310"/>
    <w:rsid w:val="005944F7"/>
    <w:rsid w:val="00594B0F"/>
    <w:rsid w:val="00594B1F"/>
    <w:rsid w:val="00594B91"/>
    <w:rsid w:val="00594D2A"/>
    <w:rsid w:val="00594E2B"/>
    <w:rsid w:val="00594EDE"/>
    <w:rsid w:val="00595412"/>
    <w:rsid w:val="00595418"/>
    <w:rsid w:val="0059592C"/>
    <w:rsid w:val="00595952"/>
    <w:rsid w:val="00595B81"/>
    <w:rsid w:val="00595CC8"/>
    <w:rsid w:val="005963F9"/>
    <w:rsid w:val="005964B7"/>
    <w:rsid w:val="005965AF"/>
    <w:rsid w:val="00596A3D"/>
    <w:rsid w:val="00596D9D"/>
    <w:rsid w:val="00597336"/>
    <w:rsid w:val="00597432"/>
    <w:rsid w:val="00597F93"/>
    <w:rsid w:val="005A039A"/>
    <w:rsid w:val="005A1010"/>
    <w:rsid w:val="005A11CA"/>
    <w:rsid w:val="005A12C9"/>
    <w:rsid w:val="005A1482"/>
    <w:rsid w:val="005A14F3"/>
    <w:rsid w:val="005A1B22"/>
    <w:rsid w:val="005A1BEA"/>
    <w:rsid w:val="005A1F2D"/>
    <w:rsid w:val="005A1F9B"/>
    <w:rsid w:val="005A26A0"/>
    <w:rsid w:val="005A276A"/>
    <w:rsid w:val="005A27E4"/>
    <w:rsid w:val="005A284B"/>
    <w:rsid w:val="005A2DAC"/>
    <w:rsid w:val="005A2E5E"/>
    <w:rsid w:val="005A338E"/>
    <w:rsid w:val="005A342C"/>
    <w:rsid w:val="005A3B2F"/>
    <w:rsid w:val="005A3B52"/>
    <w:rsid w:val="005A41D0"/>
    <w:rsid w:val="005A439C"/>
    <w:rsid w:val="005A4755"/>
    <w:rsid w:val="005A4C4E"/>
    <w:rsid w:val="005A4F67"/>
    <w:rsid w:val="005A5094"/>
    <w:rsid w:val="005A52F0"/>
    <w:rsid w:val="005A5521"/>
    <w:rsid w:val="005A5697"/>
    <w:rsid w:val="005A57D9"/>
    <w:rsid w:val="005A5A29"/>
    <w:rsid w:val="005A5CB3"/>
    <w:rsid w:val="005A5D00"/>
    <w:rsid w:val="005A5D30"/>
    <w:rsid w:val="005A6037"/>
    <w:rsid w:val="005A64F5"/>
    <w:rsid w:val="005A6798"/>
    <w:rsid w:val="005A692A"/>
    <w:rsid w:val="005A6994"/>
    <w:rsid w:val="005A72D8"/>
    <w:rsid w:val="005A732E"/>
    <w:rsid w:val="005A739E"/>
    <w:rsid w:val="005A7912"/>
    <w:rsid w:val="005A7F2C"/>
    <w:rsid w:val="005B0029"/>
    <w:rsid w:val="005B0083"/>
    <w:rsid w:val="005B0CAB"/>
    <w:rsid w:val="005B0CD8"/>
    <w:rsid w:val="005B10ED"/>
    <w:rsid w:val="005B112A"/>
    <w:rsid w:val="005B11D0"/>
    <w:rsid w:val="005B11F7"/>
    <w:rsid w:val="005B1234"/>
    <w:rsid w:val="005B153B"/>
    <w:rsid w:val="005B157D"/>
    <w:rsid w:val="005B1BEC"/>
    <w:rsid w:val="005B1C00"/>
    <w:rsid w:val="005B20B6"/>
    <w:rsid w:val="005B23A8"/>
    <w:rsid w:val="005B25CA"/>
    <w:rsid w:val="005B28F1"/>
    <w:rsid w:val="005B2A04"/>
    <w:rsid w:val="005B2BCF"/>
    <w:rsid w:val="005B2D12"/>
    <w:rsid w:val="005B2FF6"/>
    <w:rsid w:val="005B3414"/>
    <w:rsid w:val="005B3438"/>
    <w:rsid w:val="005B34D7"/>
    <w:rsid w:val="005B360E"/>
    <w:rsid w:val="005B3831"/>
    <w:rsid w:val="005B3A5C"/>
    <w:rsid w:val="005B41A6"/>
    <w:rsid w:val="005B41B9"/>
    <w:rsid w:val="005B48D9"/>
    <w:rsid w:val="005B493A"/>
    <w:rsid w:val="005B4ABF"/>
    <w:rsid w:val="005B504A"/>
    <w:rsid w:val="005B553E"/>
    <w:rsid w:val="005B5C72"/>
    <w:rsid w:val="005B6057"/>
    <w:rsid w:val="005B6079"/>
    <w:rsid w:val="005B624C"/>
    <w:rsid w:val="005B6254"/>
    <w:rsid w:val="005B7268"/>
    <w:rsid w:val="005B74B7"/>
    <w:rsid w:val="005B7576"/>
    <w:rsid w:val="005B767A"/>
    <w:rsid w:val="005B795F"/>
    <w:rsid w:val="005B79CF"/>
    <w:rsid w:val="005B7C6C"/>
    <w:rsid w:val="005C0206"/>
    <w:rsid w:val="005C026A"/>
    <w:rsid w:val="005C0457"/>
    <w:rsid w:val="005C05F7"/>
    <w:rsid w:val="005C0810"/>
    <w:rsid w:val="005C093B"/>
    <w:rsid w:val="005C0947"/>
    <w:rsid w:val="005C0A06"/>
    <w:rsid w:val="005C1287"/>
    <w:rsid w:val="005C12C1"/>
    <w:rsid w:val="005C1F73"/>
    <w:rsid w:val="005C20BE"/>
    <w:rsid w:val="005C20CB"/>
    <w:rsid w:val="005C2170"/>
    <w:rsid w:val="005C254D"/>
    <w:rsid w:val="005C2571"/>
    <w:rsid w:val="005C25A1"/>
    <w:rsid w:val="005C26A1"/>
    <w:rsid w:val="005C2993"/>
    <w:rsid w:val="005C2B0B"/>
    <w:rsid w:val="005C2BD1"/>
    <w:rsid w:val="005C2C01"/>
    <w:rsid w:val="005C2C6F"/>
    <w:rsid w:val="005C2E63"/>
    <w:rsid w:val="005C2E70"/>
    <w:rsid w:val="005C2FB8"/>
    <w:rsid w:val="005C3004"/>
    <w:rsid w:val="005C32E3"/>
    <w:rsid w:val="005C33DF"/>
    <w:rsid w:val="005C36ED"/>
    <w:rsid w:val="005C3713"/>
    <w:rsid w:val="005C39A3"/>
    <w:rsid w:val="005C39F1"/>
    <w:rsid w:val="005C3AC7"/>
    <w:rsid w:val="005C3B6F"/>
    <w:rsid w:val="005C3C3D"/>
    <w:rsid w:val="005C3C7F"/>
    <w:rsid w:val="005C3D66"/>
    <w:rsid w:val="005C3F1D"/>
    <w:rsid w:val="005C47F7"/>
    <w:rsid w:val="005C48B3"/>
    <w:rsid w:val="005C48F5"/>
    <w:rsid w:val="005C4B10"/>
    <w:rsid w:val="005C4DA0"/>
    <w:rsid w:val="005C4E74"/>
    <w:rsid w:val="005C4F4E"/>
    <w:rsid w:val="005C5B56"/>
    <w:rsid w:val="005C5CD8"/>
    <w:rsid w:val="005C5EE7"/>
    <w:rsid w:val="005C62B6"/>
    <w:rsid w:val="005C633F"/>
    <w:rsid w:val="005C6836"/>
    <w:rsid w:val="005C686F"/>
    <w:rsid w:val="005C6AF9"/>
    <w:rsid w:val="005C6B3A"/>
    <w:rsid w:val="005C6CF2"/>
    <w:rsid w:val="005C6E82"/>
    <w:rsid w:val="005C6F30"/>
    <w:rsid w:val="005C7123"/>
    <w:rsid w:val="005C7723"/>
    <w:rsid w:val="005C797E"/>
    <w:rsid w:val="005C7D8D"/>
    <w:rsid w:val="005C7EAF"/>
    <w:rsid w:val="005D0039"/>
    <w:rsid w:val="005D003F"/>
    <w:rsid w:val="005D07B5"/>
    <w:rsid w:val="005D0B2E"/>
    <w:rsid w:val="005D0E1C"/>
    <w:rsid w:val="005D0E99"/>
    <w:rsid w:val="005D0F67"/>
    <w:rsid w:val="005D0F7A"/>
    <w:rsid w:val="005D0F83"/>
    <w:rsid w:val="005D1132"/>
    <w:rsid w:val="005D14C2"/>
    <w:rsid w:val="005D1632"/>
    <w:rsid w:val="005D185C"/>
    <w:rsid w:val="005D1A90"/>
    <w:rsid w:val="005D1E9F"/>
    <w:rsid w:val="005D20DB"/>
    <w:rsid w:val="005D2638"/>
    <w:rsid w:val="005D268D"/>
    <w:rsid w:val="005D272F"/>
    <w:rsid w:val="005D2DE3"/>
    <w:rsid w:val="005D2ECD"/>
    <w:rsid w:val="005D314A"/>
    <w:rsid w:val="005D3239"/>
    <w:rsid w:val="005D328A"/>
    <w:rsid w:val="005D3371"/>
    <w:rsid w:val="005D3389"/>
    <w:rsid w:val="005D3900"/>
    <w:rsid w:val="005D3933"/>
    <w:rsid w:val="005D396E"/>
    <w:rsid w:val="005D3997"/>
    <w:rsid w:val="005D3A59"/>
    <w:rsid w:val="005D3A5C"/>
    <w:rsid w:val="005D3E1B"/>
    <w:rsid w:val="005D41B5"/>
    <w:rsid w:val="005D442D"/>
    <w:rsid w:val="005D4B8D"/>
    <w:rsid w:val="005D4ED3"/>
    <w:rsid w:val="005D4F6A"/>
    <w:rsid w:val="005D5076"/>
    <w:rsid w:val="005D50CF"/>
    <w:rsid w:val="005D5181"/>
    <w:rsid w:val="005D53AC"/>
    <w:rsid w:val="005D53F4"/>
    <w:rsid w:val="005D5556"/>
    <w:rsid w:val="005D55E2"/>
    <w:rsid w:val="005D5C0E"/>
    <w:rsid w:val="005D616D"/>
    <w:rsid w:val="005D61AC"/>
    <w:rsid w:val="005D626B"/>
    <w:rsid w:val="005D65EC"/>
    <w:rsid w:val="005D67AE"/>
    <w:rsid w:val="005D685C"/>
    <w:rsid w:val="005D6861"/>
    <w:rsid w:val="005D68CE"/>
    <w:rsid w:val="005D6935"/>
    <w:rsid w:val="005D6BE1"/>
    <w:rsid w:val="005D6CDB"/>
    <w:rsid w:val="005D6FD7"/>
    <w:rsid w:val="005D7058"/>
    <w:rsid w:val="005D7292"/>
    <w:rsid w:val="005D7439"/>
    <w:rsid w:val="005D753B"/>
    <w:rsid w:val="005D7622"/>
    <w:rsid w:val="005D7669"/>
    <w:rsid w:val="005D7791"/>
    <w:rsid w:val="005D7E5D"/>
    <w:rsid w:val="005D7EF8"/>
    <w:rsid w:val="005E004D"/>
    <w:rsid w:val="005E0134"/>
    <w:rsid w:val="005E02DE"/>
    <w:rsid w:val="005E0790"/>
    <w:rsid w:val="005E089A"/>
    <w:rsid w:val="005E1327"/>
    <w:rsid w:val="005E136D"/>
    <w:rsid w:val="005E14B3"/>
    <w:rsid w:val="005E1EC0"/>
    <w:rsid w:val="005E20D5"/>
    <w:rsid w:val="005E2398"/>
    <w:rsid w:val="005E23B0"/>
    <w:rsid w:val="005E2633"/>
    <w:rsid w:val="005E27FA"/>
    <w:rsid w:val="005E2AEB"/>
    <w:rsid w:val="005E2C50"/>
    <w:rsid w:val="005E3099"/>
    <w:rsid w:val="005E3978"/>
    <w:rsid w:val="005E3D6D"/>
    <w:rsid w:val="005E3E90"/>
    <w:rsid w:val="005E43F7"/>
    <w:rsid w:val="005E4640"/>
    <w:rsid w:val="005E4C93"/>
    <w:rsid w:val="005E50CE"/>
    <w:rsid w:val="005E5641"/>
    <w:rsid w:val="005E5BAA"/>
    <w:rsid w:val="005E5C4E"/>
    <w:rsid w:val="005E5D19"/>
    <w:rsid w:val="005E5E5E"/>
    <w:rsid w:val="005E5EDB"/>
    <w:rsid w:val="005E6226"/>
    <w:rsid w:val="005E6295"/>
    <w:rsid w:val="005E68A0"/>
    <w:rsid w:val="005E6B17"/>
    <w:rsid w:val="005E6E24"/>
    <w:rsid w:val="005E73E9"/>
    <w:rsid w:val="005E7550"/>
    <w:rsid w:val="005E7772"/>
    <w:rsid w:val="005E7818"/>
    <w:rsid w:val="005E794B"/>
    <w:rsid w:val="005E7A2E"/>
    <w:rsid w:val="005E7B7A"/>
    <w:rsid w:val="005E7CCF"/>
    <w:rsid w:val="005E7F7B"/>
    <w:rsid w:val="005F039A"/>
    <w:rsid w:val="005F0E41"/>
    <w:rsid w:val="005F1004"/>
    <w:rsid w:val="005F11B1"/>
    <w:rsid w:val="005F1477"/>
    <w:rsid w:val="005F14E0"/>
    <w:rsid w:val="005F1532"/>
    <w:rsid w:val="005F1664"/>
    <w:rsid w:val="005F1F1E"/>
    <w:rsid w:val="005F1FB8"/>
    <w:rsid w:val="005F2094"/>
    <w:rsid w:val="005F2138"/>
    <w:rsid w:val="005F22B2"/>
    <w:rsid w:val="005F24D7"/>
    <w:rsid w:val="005F2642"/>
    <w:rsid w:val="005F2D2E"/>
    <w:rsid w:val="005F2EED"/>
    <w:rsid w:val="005F2F7A"/>
    <w:rsid w:val="005F303D"/>
    <w:rsid w:val="005F335A"/>
    <w:rsid w:val="005F3408"/>
    <w:rsid w:val="005F3641"/>
    <w:rsid w:val="005F3854"/>
    <w:rsid w:val="005F39F7"/>
    <w:rsid w:val="005F3B0F"/>
    <w:rsid w:val="005F3B33"/>
    <w:rsid w:val="005F3C97"/>
    <w:rsid w:val="005F3D21"/>
    <w:rsid w:val="005F3F92"/>
    <w:rsid w:val="005F446B"/>
    <w:rsid w:val="005F4535"/>
    <w:rsid w:val="005F4CA3"/>
    <w:rsid w:val="005F5045"/>
    <w:rsid w:val="005F50BB"/>
    <w:rsid w:val="005F5404"/>
    <w:rsid w:val="005F556F"/>
    <w:rsid w:val="005F57EA"/>
    <w:rsid w:val="005F59A6"/>
    <w:rsid w:val="005F5B91"/>
    <w:rsid w:val="005F5D8C"/>
    <w:rsid w:val="005F6047"/>
    <w:rsid w:val="005F6431"/>
    <w:rsid w:val="005F6C71"/>
    <w:rsid w:val="005F6E77"/>
    <w:rsid w:val="005F6FAF"/>
    <w:rsid w:val="005F6FE3"/>
    <w:rsid w:val="005F6FEC"/>
    <w:rsid w:val="005F71FB"/>
    <w:rsid w:val="005F7317"/>
    <w:rsid w:val="005F75B7"/>
    <w:rsid w:val="005F75BD"/>
    <w:rsid w:val="005F76C5"/>
    <w:rsid w:val="005F77CA"/>
    <w:rsid w:val="005F7D2C"/>
    <w:rsid w:val="005F7EAE"/>
    <w:rsid w:val="005F7FB0"/>
    <w:rsid w:val="0060027E"/>
    <w:rsid w:val="006002C9"/>
    <w:rsid w:val="00600301"/>
    <w:rsid w:val="006003BA"/>
    <w:rsid w:val="00600531"/>
    <w:rsid w:val="00600913"/>
    <w:rsid w:val="00600945"/>
    <w:rsid w:val="00600ACE"/>
    <w:rsid w:val="00600B49"/>
    <w:rsid w:val="00600BE1"/>
    <w:rsid w:val="00600D60"/>
    <w:rsid w:val="00600DB2"/>
    <w:rsid w:val="00600E02"/>
    <w:rsid w:val="00600FB8"/>
    <w:rsid w:val="00601196"/>
    <w:rsid w:val="00601302"/>
    <w:rsid w:val="00601555"/>
    <w:rsid w:val="006015D8"/>
    <w:rsid w:val="00601B12"/>
    <w:rsid w:val="00601DBC"/>
    <w:rsid w:val="00601E0F"/>
    <w:rsid w:val="0060212A"/>
    <w:rsid w:val="0060220A"/>
    <w:rsid w:val="006022FC"/>
    <w:rsid w:val="00602426"/>
    <w:rsid w:val="006024A3"/>
    <w:rsid w:val="00602524"/>
    <w:rsid w:val="00602559"/>
    <w:rsid w:val="006025BB"/>
    <w:rsid w:val="006027A1"/>
    <w:rsid w:val="00602B04"/>
    <w:rsid w:val="00602C27"/>
    <w:rsid w:val="00603105"/>
    <w:rsid w:val="00603222"/>
    <w:rsid w:val="006032E3"/>
    <w:rsid w:val="00603484"/>
    <w:rsid w:val="0060361A"/>
    <w:rsid w:val="0060362A"/>
    <w:rsid w:val="006036AF"/>
    <w:rsid w:val="00603738"/>
    <w:rsid w:val="006037BA"/>
    <w:rsid w:val="0060432E"/>
    <w:rsid w:val="00604351"/>
    <w:rsid w:val="00604505"/>
    <w:rsid w:val="00604547"/>
    <w:rsid w:val="0060491F"/>
    <w:rsid w:val="00604AB2"/>
    <w:rsid w:val="00604AB7"/>
    <w:rsid w:val="00604B81"/>
    <w:rsid w:val="00604BC3"/>
    <w:rsid w:val="0060502F"/>
    <w:rsid w:val="0060506D"/>
    <w:rsid w:val="00605079"/>
    <w:rsid w:val="00605093"/>
    <w:rsid w:val="006051A7"/>
    <w:rsid w:val="006052FF"/>
    <w:rsid w:val="0060545E"/>
    <w:rsid w:val="006058AD"/>
    <w:rsid w:val="006058D4"/>
    <w:rsid w:val="00605C5E"/>
    <w:rsid w:val="00605D47"/>
    <w:rsid w:val="00605D4C"/>
    <w:rsid w:val="006062D0"/>
    <w:rsid w:val="0060664B"/>
    <w:rsid w:val="00606877"/>
    <w:rsid w:val="0060690A"/>
    <w:rsid w:val="00606963"/>
    <w:rsid w:val="00606ABF"/>
    <w:rsid w:val="00606EA4"/>
    <w:rsid w:val="006078D7"/>
    <w:rsid w:val="00607A11"/>
    <w:rsid w:val="00607DDC"/>
    <w:rsid w:val="006100DB"/>
    <w:rsid w:val="0061027A"/>
    <w:rsid w:val="0061058E"/>
    <w:rsid w:val="0061091D"/>
    <w:rsid w:val="006109D9"/>
    <w:rsid w:val="00610C38"/>
    <w:rsid w:val="00610CEB"/>
    <w:rsid w:val="00611120"/>
    <w:rsid w:val="0061119D"/>
    <w:rsid w:val="006111DA"/>
    <w:rsid w:val="006111F5"/>
    <w:rsid w:val="006112F8"/>
    <w:rsid w:val="00611358"/>
    <w:rsid w:val="006114BE"/>
    <w:rsid w:val="00611500"/>
    <w:rsid w:val="00611CB5"/>
    <w:rsid w:val="00611D47"/>
    <w:rsid w:val="00611ECE"/>
    <w:rsid w:val="00611F8E"/>
    <w:rsid w:val="006120FB"/>
    <w:rsid w:val="00612531"/>
    <w:rsid w:val="00612660"/>
    <w:rsid w:val="006126D3"/>
    <w:rsid w:val="00612C25"/>
    <w:rsid w:val="00612EE0"/>
    <w:rsid w:val="00612F6F"/>
    <w:rsid w:val="00613227"/>
    <w:rsid w:val="00613BEA"/>
    <w:rsid w:val="00613E73"/>
    <w:rsid w:val="00613F79"/>
    <w:rsid w:val="00614019"/>
    <w:rsid w:val="0061425E"/>
    <w:rsid w:val="00614630"/>
    <w:rsid w:val="006146B6"/>
    <w:rsid w:val="006147E0"/>
    <w:rsid w:val="006148E8"/>
    <w:rsid w:val="00614ABC"/>
    <w:rsid w:val="00614C34"/>
    <w:rsid w:val="00614D5C"/>
    <w:rsid w:val="00614E2A"/>
    <w:rsid w:val="00614F1A"/>
    <w:rsid w:val="00614F5D"/>
    <w:rsid w:val="00614FAA"/>
    <w:rsid w:val="00615421"/>
    <w:rsid w:val="006156A4"/>
    <w:rsid w:val="00615732"/>
    <w:rsid w:val="006158DD"/>
    <w:rsid w:val="00615FD1"/>
    <w:rsid w:val="00616090"/>
    <w:rsid w:val="006166B8"/>
    <w:rsid w:val="006166D1"/>
    <w:rsid w:val="00616B5D"/>
    <w:rsid w:val="00616CBD"/>
    <w:rsid w:val="00616F5F"/>
    <w:rsid w:val="00616F83"/>
    <w:rsid w:val="0061700E"/>
    <w:rsid w:val="006170D6"/>
    <w:rsid w:val="00617418"/>
    <w:rsid w:val="006175F2"/>
    <w:rsid w:val="00617919"/>
    <w:rsid w:val="00617A5D"/>
    <w:rsid w:val="006200F7"/>
    <w:rsid w:val="0062070A"/>
    <w:rsid w:val="00621031"/>
    <w:rsid w:val="00621421"/>
    <w:rsid w:val="0062153C"/>
    <w:rsid w:val="00621C8F"/>
    <w:rsid w:val="00622383"/>
    <w:rsid w:val="00622695"/>
    <w:rsid w:val="006229B3"/>
    <w:rsid w:val="00622AC2"/>
    <w:rsid w:val="00622B9F"/>
    <w:rsid w:val="00622E9D"/>
    <w:rsid w:val="0062316D"/>
    <w:rsid w:val="0062335B"/>
    <w:rsid w:val="00623577"/>
    <w:rsid w:val="0062372C"/>
    <w:rsid w:val="00623A9F"/>
    <w:rsid w:val="00623DEA"/>
    <w:rsid w:val="00623FBE"/>
    <w:rsid w:val="00624201"/>
    <w:rsid w:val="006248CA"/>
    <w:rsid w:val="00624CDA"/>
    <w:rsid w:val="006251D1"/>
    <w:rsid w:val="006256BB"/>
    <w:rsid w:val="006259BE"/>
    <w:rsid w:val="00625B1F"/>
    <w:rsid w:val="00625B46"/>
    <w:rsid w:val="00625EAA"/>
    <w:rsid w:val="0062610F"/>
    <w:rsid w:val="0062636B"/>
    <w:rsid w:val="00626440"/>
    <w:rsid w:val="0062660D"/>
    <w:rsid w:val="00626C54"/>
    <w:rsid w:val="00626D00"/>
    <w:rsid w:val="00626E46"/>
    <w:rsid w:val="00626F23"/>
    <w:rsid w:val="00626F4A"/>
    <w:rsid w:val="00626F4E"/>
    <w:rsid w:val="006270FC"/>
    <w:rsid w:val="00627331"/>
    <w:rsid w:val="0062752A"/>
    <w:rsid w:val="0062786B"/>
    <w:rsid w:val="006278CE"/>
    <w:rsid w:val="00627B4D"/>
    <w:rsid w:val="00627BBB"/>
    <w:rsid w:val="00627BCE"/>
    <w:rsid w:val="00627DE9"/>
    <w:rsid w:val="00627FAF"/>
    <w:rsid w:val="00630011"/>
    <w:rsid w:val="0063027A"/>
    <w:rsid w:val="0063030F"/>
    <w:rsid w:val="006308BC"/>
    <w:rsid w:val="00630926"/>
    <w:rsid w:val="006309D7"/>
    <w:rsid w:val="00630A24"/>
    <w:rsid w:val="00630BBD"/>
    <w:rsid w:val="00630D64"/>
    <w:rsid w:val="00630ED2"/>
    <w:rsid w:val="00631169"/>
    <w:rsid w:val="006314A6"/>
    <w:rsid w:val="00631689"/>
    <w:rsid w:val="006318C3"/>
    <w:rsid w:val="006319C7"/>
    <w:rsid w:val="00631A57"/>
    <w:rsid w:val="00631DCD"/>
    <w:rsid w:val="006322EB"/>
    <w:rsid w:val="0063232B"/>
    <w:rsid w:val="0063253F"/>
    <w:rsid w:val="00632855"/>
    <w:rsid w:val="00632BA5"/>
    <w:rsid w:val="00632EC5"/>
    <w:rsid w:val="006336D1"/>
    <w:rsid w:val="0063380A"/>
    <w:rsid w:val="00633AB4"/>
    <w:rsid w:val="0063400F"/>
    <w:rsid w:val="00634072"/>
    <w:rsid w:val="006340F5"/>
    <w:rsid w:val="00634139"/>
    <w:rsid w:val="006341B5"/>
    <w:rsid w:val="006341C5"/>
    <w:rsid w:val="0063445F"/>
    <w:rsid w:val="006344D9"/>
    <w:rsid w:val="006344DF"/>
    <w:rsid w:val="006345C0"/>
    <w:rsid w:val="0063462C"/>
    <w:rsid w:val="006347C8"/>
    <w:rsid w:val="006347D3"/>
    <w:rsid w:val="00634960"/>
    <w:rsid w:val="006349EC"/>
    <w:rsid w:val="00634A09"/>
    <w:rsid w:val="00634B68"/>
    <w:rsid w:val="00634C8F"/>
    <w:rsid w:val="00634C97"/>
    <w:rsid w:val="00635274"/>
    <w:rsid w:val="00635719"/>
    <w:rsid w:val="00636076"/>
    <w:rsid w:val="006363EE"/>
    <w:rsid w:val="00636518"/>
    <w:rsid w:val="006366E4"/>
    <w:rsid w:val="00636AC6"/>
    <w:rsid w:val="00636DD2"/>
    <w:rsid w:val="006371CD"/>
    <w:rsid w:val="0063731B"/>
    <w:rsid w:val="00637497"/>
    <w:rsid w:val="00637829"/>
    <w:rsid w:val="00637BE2"/>
    <w:rsid w:val="00637CC9"/>
    <w:rsid w:val="00637D67"/>
    <w:rsid w:val="00637EE3"/>
    <w:rsid w:val="0064082C"/>
    <w:rsid w:val="00640B78"/>
    <w:rsid w:val="00640EEC"/>
    <w:rsid w:val="00641062"/>
    <w:rsid w:val="006410A9"/>
    <w:rsid w:val="00641282"/>
    <w:rsid w:val="006412C8"/>
    <w:rsid w:val="00641369"/>
    <w:rsid w:val="006413B7"/>
    <w:rsid w:val="006413C4"/>
    <w:rsid w:val="0064154D"/>
    <w:rsid w:val="00641860"/>
    <w:rsid w:val="00641A4F"/>
    <w:rsid w:val="006423C5"/>
    <w:rsid w:val="006423D9"/>
    <w:rsid w:val="006423FB"/>
    <w:rsid w:val="00642526"/>
    <w:rsid w:val="0064270F"/>
    <w:rsid w:val="00642765"/>
    <w:rsid w:val="006427FA"/>
    <w:rsid w:val="0064289A"/>
    <w:rsid w:val="006431A3"/>
    <w:rsid w:val="006434FE"/>
    <w:rsid w:val="00643A9B"/>
    <w:rsid w:val="00643D95"/>
    <w:rsid w:val="00643F43"/>
    <w:rsid w:val="0064434F"/>
    <w:rsid w:val="006446D6"/>
    <w:rsid w:val="00644941"/>
    <w:rsid w:val="00644A92"/>
    <w:rsid w:val="00644B86"/>
    <w:rsid w:val="00644E6F"/>
    <w:rsid w:val="00645068"/>
    <w:rsid w:val="006450EB"/>
    <w:rsid w:val="00645436"/>
    <w:rsid w:val="00645493"/>
    <w:rsid w:val="006458A7"/>
    <w:rsid w:val="0064590E"/>
    <w:rsid w:val="00645D71"/>
    <w:rsid w:val="00645ED7"/>
    <w:rsid w:val="0064604C"/>
    <w:rsid w:val="00646B54"/>
    <w:rsid w:val="00646CC0"/>
    <w:rsid w:val="00646E2D"/>
    <w:rsid w:val="00646EED"/>
    <w:rsid w:val="00646F3B"/>
    <w:rsid w:val="00646FB5"/>
    <w:rsid w:val="0064719D"/>
    <w:rsid w:val="00647544"/>
    <w:rsid w:val="00647674"/>
    <w:rsid w:val="0064789B"/>
    <w:rsid w:val="00647AE2"/>
    <w:rsid w:val="00647DE1"/>
    <w:rsid w:val="00647E9C"/>
    <w:rsid w:val="00647EAD"/>
    <w:rsid w:val="00647F89"/>
    <w:rsid w:val="006504B6"/>
    <w:rsid w:val="00650694"/>
    <w:rsid w:val="00650713"/>
    <w:rsid w:val="00650849"/>
    <w:rsid w:val="00650965"/>
    <w:rsid w:val="00650D03"/>
    <w:rsid w:val="006513A5"/>
    <w:rsid w:val="00651661"/>
    <w:rsid w:val="006518D9"/>
    <w:rsid w:val="00651918"/>
    <w:rsid w:val="00651A7A"/>
    <w:rsid w:val="00651AB2"/>
    <w:rsid w:val="00651C3F"/>
    <w:rsid w:val="00651D1D"/>
    <w:rsid w:val="00651E6B"/>
    <w:rsid w:val="00651F26"/>
    <w:rsid w:val="006525B3"/>
    <w:rsid w:val="0065288D"/>
    <w:rsid w:val="006534D3"/>
    <w:rsid w:val="0065355D"/>
    <w:rsid w:val="00653588"/>
    <w:rsid w:val="00653631"/>
    <w:rsid w:val="006536B4"/>
    <w:rsid w:val="006537FF"/>
    <w:rsid w:val="006539BA"/>
    <w:rsid w:val="00653AA2"/>
    <w:rsid w:val="00653F80"/>
    <w:rsid w:val="00653FBE"/>
    <w:rsid w:val="00654497"/>
    <w:rsid w:val="0065473B"/>
    <w:rsid w:val="00654750"/>
    <w:rsid w:val="00654835"/>
    <w:rsid w:val="00654910"/>
    <w:rsid w:val="006549E3"/>
    <w:rsid w:val="00654B52"/>
    <w:rsid w:val="00654B6C"/>
    <w:rsid w:val="00654BC3"/>
    <w:rsid w:val="00654BEC"/>
    <w:rsid w:val="00654C26"/>
    <w:rsid w:val="00654D20"/>
    <w:rsid w:val="00655263"/>
    <w:rsid w:val="0065528E"/>
    <w:rsid w:val="00655B11"/>
    <w:rsid w:val="00656017"/>
    <w:rsid w:val="006560C0"/>
    <w:rsid w:val="006560C3"/>
    <w:rsid w:val="0065641C"/>
    <w:rsid w:val="00656729"/>
    <w:rsid w:val="006567E4"/>
    <w:rsid w:val="006568B4"/>
    <w:rsid w:val="006568EF"/>
    <w:rsid w:val="00656A08"/>
    <w:rsid w:val="00657268"/>
    <w:rsid w:val="00657400"/>
    <w:rsid w:val="0065771E"/>
    <w:rsid w:val="00657F8B"/>
    <w:rsid w:val="00660092"/>
    <w:rsid w:val="00660158"/>
    <w:rsid w:val="0066039E"/>
    <w:rsid w:val="00660504"/>
    <w:rsid w:val="00660519"/>
    <w:rsid w:val="00660799"/>
    <w:rsid w:val="006607D1"/>
    <w:rsid w:val="00660C91"/>
    <w:rsid w:val="0066103B"/>
    <w:rsid w:val="00661236"/>
    <w:rsid w:val="00661349"/>
    <w:rsid w:val="006613C9"/>
    <w:rsid w:val="00661914"/>
    <w:rsid w:val="00661D8B"/>
    <w:rsid w:val="00661E07"/>
    <w:rsid w:val="00661F35"/>
    <w:rsid w:val="00662198"/>
    <w:rsid w:val="00662573"/>
    <w:rsid w:val="00662E42"/>
    <w:rsid w:val="00662FC0"/>
    <w:rsid w:val="0066304D"/>
    <w:rsid w:val="006630DF"/>
    <w:rsid w:val="0066317E"/>
    <w:rsid w:val="006632C5"/>
    <w:rsid w:val="006636AE"/>
    <w:rsid w:val="006637F8"/>
    <w:rsid w:val="006638DA"/>
    <w:rsid w:val="00663927"/>
    <w:rsid w:val="006639B4"/>
    <w:rsid w:val="00663B7C"/>
    <w:rsid w:val="0066425E"/>
    <w:rsid w:val="0066429E"/>
    <w:rsid w:val="0066496B"/>
    <w:rsid w:val="00664AEA"/>
    <w:rsid w:val="00664BA1"/>
    <w:rsid w:val="00664F34"/>
    <w:rsid w:val="006650EB"/>
    <w:rsid w:val="0066510C"/>
    <w:rsid w:val="00665329"/>
    <w:rsid w:val="006654B8"/>
    <w:rsid w:val="00665829"/>
    <w:rsid w:val="0066590A"/>
    <w:rsid w:val="00665928"/>
    <w:rsid w:val="00665AF1"/>
    <w:rsid w:val="00665DE2"/>
    <w:rsid w:val="00666398"/>
    <w:rsid w:val="006668A7"/>
    <w:rsid w:val="006669E4"/>
    <w:rsid w:val="00666ABB"/>
    <w:rsid w:val="00666EEC"/>
    <w:rsid w:val="00667047"/>
    <w:rsid w:val="006670FB"/>
    <w:rsid w:val="006670FE"/>
    <w:rsid w:val="006672F8"/>
    <w:rsid w:val="00667565"/>
    <w:rsid w:val="006675EF"/>
    <w:rsid w:val="00667A7B"/>
    <w:rsid w:val="00667E04"/>
    <w:rsid w:val="00667EC7"/>
    <w:rsid w:val="00667F3A"/>
    <w:rsid w:val="00667F52"/>
    <w:rsid w:val="00667F9A"/>
    <w:rsid w:val="006702BC"/>
    <w:rsid w:val="0067051C"/>
    <w:rsid w:val="00670670"/>
    <w:rsid w:val="006706A5"/>
    <w:rsid w:val="006707B8"/>
    <w:rsid w:val="006709A5"/>
    <w:rsid w:val="00670C8E"/>
    <w:rsid w:val="0067119F"/>
    <w:rsid w:val="006712A4"/>
    <w:rsid w:val="00671AE5"/>
    <w:rsid w:val="00671F1A"/>
    <w:rsid w:val="00671F69"/>
    <w:rsid w:val="00672010"/>
    <w:rsid w:val="00672049"/>
    <w:rsid w:val="0067233F"/>
    <w:rsid w:val="0067234A"/>
    <w:rsid w:val="00672492"/>
    <w:rsid w:val="006725F6"/>
    <w:rsid w:val="00672706"/>
    <w:rsid w:val="00672914"/>
    <w:rsid w:val="00672929"/>
    <w:rsid w:val="00672B38"/>
    <w:rsid w:val="00672B67"/>
    <w:rsid w:val="00672CA7"/>
    <w:rsid w:val="00673192"/>
    <w:rsid w:val="00673219"/>
    <w:rsid w:val="006734DA"/>
    <w:rsid w:val="00673577"/>
    <w:rsid w:val="006737A4"/>
    <w:rsid w:val="00673FB7"/>
    <w:rsid w:val="006741F0"/>
    <w:rsid w:val="0067431B"/>
    <w:rsid w:val="00674C11"/>
    <w:rsid w:val="0067502E"/>
    <w:rsid w:val="00675323"/>
    <w:rsid w:val="00675AB2"/>
    <w:rsid w:val="00675BC4"/>
    <w:rsid w:val="00675DA1"/>
    <w:rsid w:val="00675EFD"/>
    <w:rsid w:val="006760D6"/>
    <w:rsid w:val="00676201"/>
    <w:rsid w:val="006762CA"/>
    <w:rsid w:val="00676A1D"/>
    <w:rsid w:val="00676A69"/>
    <w:rsid w:val="00676CB9"/>
    <w:rsid w:val="00676D73"/>
    <w:rsid w:val="006773C9"/>
    <w:rsid w:val="006777B6"/>
    <w:rsid w:val="00677A33"/>
    <w:rsid w:val="00677B03"/>
    <w:rsid w:val="00677D32"/>
    <w:rsid w:val="00677E2A"/>
    <w:rsid w:val="00677E3A"/>
    <w:rsid w:val="0068011F"/>
    <w:rsid w:val="00680448"/>
    <w:rsid w:val="006805ED"/>
    <w:rsid w:val="00680A3C"/>
    <w:rsid w:val="00680B59"/>
    <w:rsid w:val="00680CA4"/>
    <w:rsid w:val="00680E2D"/>
    <w:rsid w:val="0068137F"/>
    <w:rsid w:val="006816EE"/>
    <w:rsid w:val="006817AD"/>
    <w:rsid w:val="006817D5"/>
    <w:rsid w:val="00681E3D"/>
    <w:rsid w:val="00682394"/>
    <w:rsid w:val="006825C0"/>
    <w:rsid w:val="00682649"/>
    <w:rsid w:val="00682B6A"/>
    <w:rsid w:val="00682BF1"/>
    <w:rsid w:val="00682D02"/>
    <w:rsid w:val="0068389F"/>
    <w:rsid w:val="00683ACD"/>
    <w:rsid w:val="00683B17"/>
    <w:rsid w:val="00683DE9"/>
    <w:rsid w:val="00683DF6"/>
    <w:rsid w:val="006843F9"/>
    <w:rsid w:val="00684475"/>
    <w:rsid w:val="00684508"/>
    <w:rsid w:val="00684583"/>
    <w:rsid w:val="00684DC5"/>
    <w:rsid w:val="00685097"/>
    <w:rsid w:val="00685244"/>
    <w:rsid w:val="00685266"/>
    <w:rsid w:val="006854AC"/>
    <w:rsid w:val="0068559C"/>
    <w:rsid w:val="006856F1"/>
    <w:rsid w:val="006856F9"/>
    <w:rsid w:val="006858CA"/>
    <w:rsid w:val="00685B85"/>
    <w:rsid w:val="006861DC"/>
    <w:rsid w:val="0068622F"/>
    <w:rsid w:val="0068643C"/>
    <w:rsid w:val="00686C7B"/>
    <w:rsid w:val="00686D1B"/>
    <w:rsid w:val="00686EB4"/>
    <w:rsid w:val="00687143"/>
    <w:rsid w:val="006875E1"/>
    <w:rsid w:val="0068790F"/>
    <w:rsid w:val="00687C5B"/>
    <w:rsid w:val="00687CF8"/>
    <w:rsid w:val="00687D26"/>
    <w:rsid w:val="00687D93"/>
    <w:rsid w:val="00687E0A"/>
    <w:rsid w:val="00690379"/>
    <w:rsid w:val="006904E5"/>
    <w:rsid w:val="006907D1"/>
    <w:rsid w:val="0069084B"/>
    <w:rsid w:val="006908F5"/>
    <w:rsid w:val="00690E72"/>
    <w:rsid w:val="00691362"/>
    <w:rsid w:val="006914E1"/>
    <w:rsid w:val="00691510"/>
    <w:rsid w:val="00691706"/>
    <w:rsid w:val="00691983"/>
    <w:rsid w:val="00691ADB"/>
    <w:rsid w:val="00691D93"/>
    <w:rsid w:val="0069239A"/>
    <w:rsid w:val="00692699"/>
    <w:rsid w:val="006927F4"/>
    <w:rsid w:val="00692887"/>
    <w:rsid w:val="00692889"/>
    <w:rsid w:val="006929F2"/>
    <w:rsid w:val="00692F04"/>
    <w:rsid w:val="00693000"/>
    <w:rsid w:val="006935C5"/>
    <w:rsid w:val="00693D0B"/>
    <w:rsid w:val="006942FA"/>
    <w:rsid w:val="0069435F"/>
    <w:rsid w:val="006943AF"/>
    <w:rsid w:val="006944BF"/>
    <w:rsid w:val="006944D9"/>
    <w:rsid w:val="00694651"/>
    <w:rsid w:val="00694663"/>
    <w:rsid w:val="006946CD"/>
    <w:rsid w:val="006947B1"/>
    <w:rsid w:val="006948EC"/>
    <w:rsid w:val="006951FF"/>
    <w:rsid w:val="0069531C"/>
    <w:rsid w:val="00695954"/>
    <w:rsid w:val="00695B37"/>
    <w:rsid w:val="00695E41"/>
    <w:rsid w:val="00696088"/>
    <w:rsid w:val="00696176"/>
    <w:rsid w:val="0069642F"/>
    <w:rsid w:val="0069674D"/>
    <w:rsid w:val="00696AF1"/>
    <w:rsid w:val="00696CE1"/>
    <w:rsid w:val="006974FF"/>
    <w:rsid w:val="00697556"/>
    <w:rsid w:val="00697E09"/>
    <w:rsid w:val="00697EA0"/>
    <w:rsid w:val="00697F02"/>
    <w:rsid w:val="00697F0F"/>
    <w:rsid w:val="00697FAE"/>
    <w:rsid w:val="006A070C"/>
    <w:rsid w:val="006A0A70"/>
    <w:rsid w:val="006A0AEF"/>
    <w:rsid w:val="006A0B2D"/>
    <w:rsid w:val="006A0FD5"/>
    <w:rsid w:val="006A1177"/>
    <w:rsid w:val="006A14AE"/>
    <w:rsid w:val="006A1636"/>
    <w:rsid w:val="006A1C81"/>
    <w:rsid w:val="006A2189"/>
    <w:rsid w:val="006A26FF"/>
    <w:rsid w:val="006A2D26"/>
    <w:rsid w:val="006A2F27"/>
    <w:rsid w:val="006A2F95"/>
    <w:rsid w:val="006A328C"/>
    <w:rsid w:val="006A3495"/>
    <w:rsid w:val="006A34D8"/>
    <w:rsid w:val="006A37A8"/>
    <w:rsid w:val="006A3B3F"/>
    <w:rsid w:val="006A40E0"/>
    <w:rsid w:val="006A412B"/>
    <w:rsid w:val="006A47B3"/>
    <w:rsid w:val="006A4AC1"/>
    <w:rsid w:val="006A4B69"/>
    <w:rsid w:val="006A4CE1"/>
    <w:rsid w:val="006A4DBD"/>
    <w:rsid w:val="006A4F11"/>
    <w:rsid w:val="006A5142"/>
    <w:rsid w:val="006A51F3"/>
    <w:rsid w:val="006A5472"/>
    <w:rsid w:val="006A58AA"/>
    <w:rsid w:val="006A5A86"/>
    <w:rsid w:val="006A5C5D"/>
    <w:rsid w:val="006A5F0B"/>
    <w:rsid w:val="006A5F35"/>
    <w:rsid w:val="006A5F8C"/>
    <w:rsid w:val="006A5FC2"/>
    <w:rsid w:val="006A6224"/>
    <w:rsid w:val="006A626E"/>
    <w:rsid w:val="006A629A"/>
    <w:rsid w:val="006A6665"/>
    <w:rsid w:val="006A6682"/>
    <w:rsid w:val="006A6980"/>
    <w:rsid w:val="006A6F1D"/>
    <w:rsid w:val="006A6FA5"/>
    <w:rsid w:val="006A722D"/>
    <w:rsid w:val="006A7335"/>
    <w:rsid w:val="006A73F1"/>
    <w:rsid w:val="006A7A0C"/>
    <w:rsid w:val="006A7AB1"/>
    <w:rsid w:val="006A7B7F"/>
    <w:rsid w:val="006A7C8E"/>
    <w:rsid w:val="006A7DC1"/>
    <w:rsid w:val="006A7DFD"/>
    <w:rsid w:val="006B0045"/>
    <w:rsid w:val="006B012C"/>
    <w:rsid w:val="006B027C"/>
    <w:rsid w:val="006B04A6"/>
    <w:rsid w:val="006B08B5"/>
    <w:rsid w:val="006B0927"/>
    <w:rsid w:val="006B0B37"/>
    <w:rsid w:val="006B0C25"/>
    <w:rsid w:val="006B0E47"/>
    <w:rsid w:val="006B1016"/>
    <w:rsid w:val="006B107C"/>
    <w:rsid w:val="006B14E1"/>
    <w:rsid w:val="006B1932"/>
    <w:rsid w:val="006B1A9A"/>
    <w:rsid w:val="006B1AB1"/>
    <w:rsid w:val="006B2108"/>
    <w:rsid w:val="006B21D2"/>
    <w:rsid w:val="006B2206"/>
    <w:rsid w:val="006B2418"/>
    <w:rsid w:val="006B2694"/>
    <w:rsid w:val="006B26BC"/>
    <w:rsid w:val="006B2BDF"/>
    <w:rsid w:val="006B2C75"/>
    <w:rsid w:val="006B2D73"/>
    <w:rsid w:val="006B2E0C"/>
    <w:rsid w:val="006B30A0"/>
    <w:rsid w:val="006B3609"/>
    <w:rsid w:val="006B3937"/>
    <w:rsid w:val="006B3977"/>
    <w:rsid w:val="006B3C3A"/>
    <w:rsid w:val="006B3C3C"/>
    <w:rsid w:val="006B3C72"/>
    <w:rsid w:val="006B3FD9"/>
    <w:rsid w:val="006B3FFB"/>
    <w:rsid w:val="006B4154"/>
    <w:rsid w:val="006B42B6"/>
    <w:rsid w:val="006B42DA"/>
    <w:rsid w:val="006B49D9"/>
    <w:rsid w:val="006B4DB9"/>
    <w:rsid w:val="006B52D4"/>
    <w:rsid w:val="006B5335"/>
    <w:rsid w:val="006B565B"/>
    <w:rsid w:val="006B57E4"/>
    <w:rsid w:val="006B60FA"/>
    <w:rsid w:val="006B6472"/>
    <w:rsid w:val="006B653F"/>
    <w:rsid w:val="006B68B1"/>
    <w:rsid w:val="006B6EF0"/>
    <w:rsid w:val="006B7025"/>
    <w:rsid w:val="006B720A"/>
    <w:rsid w:val="006B7744"/>
    <w:rsid w:val="006B7BFC"/>
    <w:rsid w:val="006B7F87"/>
    <w:rsid w:val="006C00C2"/>
    <w:rsid w:val="006C0273"/>
    <w:rsid w:val="006C076B"/>
    <w:rsid w:val="006C079F"/>
    <w:rsid w:val="006C08AE"/>
    <w:rsid w:val="006C0918"/>
    <w:rsid w:val="006C0B93"/>
    <w:rsid w:val="006C0BB6"/>
    <w:rsid w:val="006C0D8E"/>
    <w:rsid w:val="006C0F65"/>
    <w:rsid w:val="006C11D1"/>
    <w:rsid w:val="006C1560"/>
    <w:rsid w:val="006C19A9"/>
    <w:rsid w:val="006C19B0"/>
    <w:rsid w:val="006C1BE1"/>
    <w:rsid w:val="006C1CC9"/>
    <w:rsid w:val="006C1EDA"/>
    <w:rsid w:val="006C241F"/>
    <w:rsid w:val="006C248E"/>
    <w:rsid w:val="006C2638"/>
    <w:rsid w:val="006C273C"/>
    <w:rsid w:val="006C2A16"/>
    <w:rsid w:val="006C2BDF"/>
    <w:rsid w:val="006C2E48"/>
    <w:rsid w:val="006C2F9F"/>
    <w:rsid w:val="006C3005"/>
    <w:rsid w:val="006C3027"/>
    <w:rsid w:val="006C3362"/>
    <w:rsid w:val="006C37FA"/>
    <w:rsid w:val="006C3F69"/>
    <w:rsid w:val="006C3F77"/>
    <w:rsid w:val="006C4305"/>
    <w:rsid w:val="006C46FC"/>
    <w:rsid w:val="006C4B9F"/>
    <w:rsid w:val="006C4EF9"/>
    <w:rsid w:val="006C555C"/>
    <w:rsid w:val="006C55B1"/>
    <w:rsid w:val="006C5824"/>
    <w:rsid w:val="006C5B50"/>
    <w:rsid w:val="006C5D48"/>
    <w:rsid w:val="006C5D5A"/>
    <w:rsid w:val="006C60CE"/>
    <w:rsid w:val="006C6385"/>
    <w:rsid w:val="006C6442"/>
    <w:rsid w:val="006C6643"/>
    <w:rsid w:val="006C665B"/>
    <w:rsid w:val="006C689E"/>
    <w:rsid w:val="006C6B37"/>
    <w:rsid w:val="006C6DCC"/>
    <w:rsid w:val="006C7291"/>
    <w:rsid w:val="006C7527"/>
    <w:rsid w:val="006C7644"/>
    <w:rsid w:val="006C7C2B"/>
    <w:rsid w:val="006C7E56"/>
    <w:rsid w:val="006C7ED3"/>
    <w:rsid w:val="006D0256"/>
    <w:rsid w:val="006D02DA"/>
    <w:rsid w:val="006D030F"/>
    <w:rsid w:val="006D037E"/>
    <w:rsid w:val="006D0433"/>
    <w:rsid w:val="006D04E1"/>
    <w:rsid w:val="006D05BC"/>
    <w:rsid w:val="006D079B"/>
    <w:rsid w:val="006D0CCF"/>
    <w:rsid w:val="006D0FC5"/>
    <w:rsid w:val="006D1010"/>
    <w:rsid w:val="006D1142"/>
    <w:rsid w:val="006D11D6"/>
    <w:rsid w:val="006D18D0"/>
    <w:rsid w:val="006D19C5"/>
    <w:rsid w:val="006D1B2C"/>
    <w:rsid w:val="006D1B69"/>
    <w:rsid w:val="006D1E33"/>
    <w:rsid w:val="006D1E3F"/>
    <w:rsid w:val="006D203D"/>
    <w:rsid w:val="006D213D"/>
    <w:rsid w:val="006D21BA"/>
    <w:rsid w:val="006D31F7"/>
    <w:rsid w:val="006D32BD"/>
    <w:rsid w:val="006D3599"/>
    <w:rsid w:val="006D35EA"/>
    <w:rsid w:val="006D363B"/>
    <w:rsid w:val="006D3A36"/>
    <w:rsid w:val="006D4020"/>
    <w:rsid w:val="006D435F"/>
    <w:rsid w:val="006D45A5"/>
    <w:rsid w:val="006D4716"/>
    <w:rsid w:val="006D476D"/>
    <w:rsid w:val="006D4850"/>
    <w:rsid w:val="006D4B3D"/>
    <w:rsid w:val="006D4B82"/>
    <w:rsid w:val="006D4D2D"/>
    <w:rsid w:val="006D4D66"/>
    <w:rsid w:val="006D4D6A"/>
    <w:rsid w:val="006D4F5F"/>
    <w:rsid w:val="006D4FBE"/>
    <w:rsid w:val="006D5199"/>
    <w:rsid w:val="006D5264"/>
    <w:rsid w:val="006D539D"/>
    <w:rsid w:val="006D57E7"/>
    <w:rsid w:val="006D5C79"/>
    <w:rsid w:val="006D5F33"/>
    <w:rsid w:val="006D608C"/>
    <w:rsid w:val="006D64F1"/>
    <w:rsid w:val="006D68A4"/>
    <w:rsid w:val="006D68BF"/>
    <w:rsid w:val="006D6BB1"/>
    <w:rsid w:val="006D6BB8"/>
    <w:rsid w:val="006D6D9B"/>
    <w:rsid w:val="006D6DEB"/>
    <w:rsid w:val="006D6E61"/>
    <w:rsid w:val="006D7276"/>
    <w:rsid w:val="006D72E1"/>
    <w:rsid w:val="006D72F9"/>
    <w:rsid w:val="006D7805"/>
    <w:rsid w:val="006D78AB"/>
    <w:rsid w:val="006D7B46"/>
    <w:rsid w:val="006D7C17"/>
    <w:rsid w:val="006D7DDF"/>
    <w:rsid w:val="006E009C"/>
    <w:rsid w:val="006E026B"/>
    <w:rsid w:val="006E04BA"/>
    <w:rsid w:val="006E04F4"/>
    <w:rsid w:val="006E0833"/>
    <w:rsid w:val="006E0873"/>
    <w:rsid w:val="006E08F2"/>
    <w:rsid w:val="006E0905"/>
    <w:rsid w:val="006E09B6"/>
    <w:rsid w:val="006E0B3B"/>
    <w:rsid w:val="006E0BDE"/>
    <w:rsid w:val="006E0DCD"/>
    <w:rsid w:val="006E0E9E"/>
    <w:rsid w:val="006E12E2"/>
    <w:rsid w:val="006E131F"/>
    <w:rsid w:val="006E151D"/>
    <w:rsid w:val="006E1AC1"/>
    <w:rsid w:val="006E1C19"/>
    <w:rsid w:val="006E1E8E"/>
    <w:rsid w:val="006E206D"/>
    <w:rsid w:val="006E21D9"/>
    <w:rsid w:val="006E2279"/>
    <w:rsid w:val="006E23CF"/>
    <w:rsid w:val="006E289C"/>
    <w:rsid w:val="006E2B59"/>
    <w:rsid w:val="006E2C83"/>
    <w:rsid w:val="006E2C8A"/>
    <w:rsid w:val="006E2CF4"/>
    <w:rsid w:val="006E2EB8"/>
    <w:rsid w:val="006E2EC2"/>
    <w:rsid w:val="006E2F31"/>
    <w:rsid w:val="006E3075"/>
    <w:rsid w:val="006E3384"/>
    <w:rsid w:val="006E345A"/>
    <w:rsid w:val="006E375F"/>
    <w:rsid w:val="006E3A4E"/>
    <w:rsid w:val="006E3A9C"/>
    <w:rsid w:val="006E3F2F"/>
    <w:rsid w:val="006E407B"/>
    <w:rsid w:val="006E40DF"/>
    <w:rsid w:val="006E41AB"/>
    <w:rsid w:val="006E42BC"/>
    <w:rsid w:val="006E43A1"/>
    <w:rsid w:val="006E45A0"/>
    <w:rsid w:val="006E46E7"/>
    <w:rsid w:val="006E4873"/>
    <w:rsid w:val="006E4951"/>
    <w:rsid w:val="006E496D"/>
    <w:rsid w:val="006E4E63"/>
    <w:rsid w:val="006E4F47"/>
    <w:rsid w:val="006E5130"/>
    <w:rsid w:val="006E52F4"/>
    <w:rsid w:val="006E5677"/>
    <w:rsid w:val="006E58AE"/>
    <w:rsid w:val="006E5C56"/>
    <w:rsid w:val="006E5C7B"/>
    <w:rsid w:val="006E6133"/>
    <w:rsid w:val="006E65F6"/>
    <w:rsid w:val="006E6698"/>
    <w:rsid w:val="006E671C"/>
    <w:rsid w:val="006E674E"/>
    <w:rsid w:val="006E6892"/>
    <w:rsid w:val="006E6AE8"/>
    <w:rsid w:val="006E6B66"/>
    <w:rsid w:val="006E6BDA"/>
    <w:rsid w:val="006E7220"/>
    <w:rsid w:val="006E72E4"/>
    <w:rsid w:val="006E754A"/>
    <w:rsid w:val="006E7866"/>
    <w:rsid w:val="006E7BF2"/>
    <w:rsid w:val="006E7D79"/>
    <w:rsid w:val="006F00AE"/>
    <w:rsid w:val="006F0401"/>
    <w:rsid w:val="006F0857"/>
    <w:rsid w:val="006F0B75"/>
    <w:rsid w:val="006F1051"/>
    <w:rsid w:val="006F10B2"/>
    <w:rsid w:val="006F15E9"/>
    <w:rsid w:val="006F16F6"/>
    <w:rsid w:val="006F184F"/>
    <w:rsid w:val="006F19CC"/>
    <w:rsid w:val="006F1FD0"/>
    <w:rsid w:val="006F245C"/>
    <w:rsid w:val="006F2653"/>
    <w:rsid w:val="006F291A"/>
    <w:rsid w:val="006F2C0B"/>
    <w:rsid w:val="006F32FB"/>
    <w:rsid w:val="006F3356"/>
    <w:rsid w:val="006F33D9"/>
    <w:rsid w:val="006F3400"/>
    <w:rsid w:val="006F3CFA"/>
    <w:rsid w:val="006F3DE4"/>
    <w:rsid w:val="006F3DF1"/>
    <w:rsid w:val="006F3E6C"/>
    <w:rsid w:val="006F3EBA"/>
    <w:rsid w:val="006F3F46"/>
    <w:rsid w:val="006F4001"/>
    <w:rsid w:val="006F4003"/>
    <w:rsid w:val="006F40C9"/>
    <w:rsid w:val="006F43F8"/>
    <w:rsid w:val="006F447F"/>
    <w:rsid w:val="006F46C1"/>
    <w:rsid w:val="006F4877"/>
    <w:rsid w:val="006F489F"/>
    <w:rsid w:val="006F4FEE"/>
    <w:rsid w:val="006F5510"/>
    <w:rsid w:val="006F5554"/>
    <w:rsid w:val="006F55EC"/>
    <w:rsid w:val="006F5864"/>
    <w:rsid w:val="006F5C45"/>
    <w:rsid w:val="006F6208"/>
    <w:rsid w:val="006F6365"/>
    <w:rsid w:val="006F667F"/>
    <w:rsid w:val="006F66C7"/>
    <w:rsid w:val="006F695E"/>
    <w:rsid w:val="006F6A9A"/>
    <w:rsid w:val="006F6BA2"/>
    <w:rsid w:val="006F6FC6"/>
    <w:rsid w:val="006F70EA"/>
    <w:rsid w:val="006F72C7"/>
    <w:rsid w:val="006F72CF"/>
    <w:rsid w:val="006F744E"/>
    <w:rsid w:val="006F76F9"/>
    <w:rsid w:val="006F7702"/>
    <w:rsid w:val="006F7A84"/>
    <w:rsid w:val="006F7C73"/>
    <w:rsid w:val="006F7FE5"/>
    <w:rsid w:val="007000B2"/>
    <w:rsid w:val="00700187"/>
    <w:rsid w:val="0070062F"/>
    <w:rsid w:val="007009E5"/>
    <w:rsid w:val="00700C09"/>
    <w:rsid w:val="00700FC2"/>
    <w:rsid w:val="007015FD"/>
    <w:rsid w:val="0070173C"/>
    <w:rsid w:val="0070177D"/>
    <w:rsid w:val="00701C56"/>
    <w:rsid w:val="00701D96"/>
    <w:rsid w:val="0070232A"/>
    <w:rsid w:val="007026AC"/>
    <w:rsid w:val="007029A7"/>
    <w:rsid w:val="00702B76"/>
    <w:rsid w:val="00703065"/>
    <w:rsid w:val="007030B6"/>
    <w:rsid w:val="007037F5"/>
    <w:rsid w:val="00703A97"/>
    <w:rsid w:val="00703AA4"/>
    <w:rsid w:val="00703AD5"/>
    <w:rsid w:val="00703B98"/>
    <w:rsid w:val="00703EB3"/>
    <w:rsid w:val="00703F25"/>
    <w:rsid w:val="00704024"/>
    <w:rsid w:val="00704113"/>
    <w:rsid w:val="00704683"/>
    <w:rsid w:val="0070472E"/>
    <w:rsid w:val="00705378"/>
    <w:rsid w:val="00705585"/>
    <w:rsid w:val="007057A9"/>
    <w:rsid w:val="0070594A"/>
    <w:rsid w:val="00705B67"/>
    <w:rsid w:val="00706077"/>
    <w:rsid w:val="00706134"/>
    <w:rsid w:val="0070637B"/>
    <w:rsid w:val="007064B7"/>
    <w:rsid w:val="00706715"/>
    <w:rsid w:val="0070671D"/>
    <w:rsid w:val="007069C2"/>
    <w:rsid w:val="00706A2A"/>
    <w:rsid w:val="00706AE1"/>
    <w:rsid w:val="00706B36"/>
    <w:rsid w:val="00706C80"/>
    <w:rsid w:val="00706CAD"/>
    <w:rsid w:val="00707444"/>
    <w:rsid w:val="0070759E"/>
    <w:rsid w:val="00707A0D"/>
    <w:rsid w:val="00707C3D"/>
    <w:rsid w:val="00707DC4"/>
    <w:rsid w:val="00707DF6"/>
    <w:rsid w:val="00707F02"/>
    <w:rsid w:val="00707F91"/>
    <w:rsid w:val="007102A3"/>
    <w:rsid w:val="00710334"/>
    <w:rsid w:val="00710419"/>
    <w:rsid w:val="00710444"/>
    <w:rsid w:val="00710B81"/>
    <w:rsid w:val="00710DD9"/>
    <w:rsid w:val="00710E53"/>
    <w:rsid w:val="00710F54"/>
    <w:rsid w:val="00710FCD"/>
    <w:rsid w:val="0071104D"/>
    <w:rsid w:val="007110EB"/>
    <w:rsid w:val="007111CF"/>
    <w:rsid w:val="007111F6"/>
    <w:rsid w:val="007119B8"/>
    <w:rsid w:val="00711BEE"/>
    <w:rsid w:val="00712696"/>
    <w:rsid w:val="007129AF"/>
    <w:rsid w:val="00712C43"/>
    <w:rsid w:val="00712DF2"/>
    <w:rsid w:val="00712EF7"/>
    <w:rsid w:val="00713117"/>
    <w:rsid w:val="007133DC"/>
    <w:rsid w:val="007139D8"/>
    <w:rsid w:val="0071406B"/>
    <w:rsid w:val="00714172"/>
    <w:rsid w:val="00714585"/>
    <w:rsid w:val="007147F3"/>
    <w:rsid w:val="007149E8"/>
    <w:rsid w:val="00714BC2"/>
    <w:rsid w:val="007151DC"/>
    <w:rsid w:val="0071532A"/>
    <w:rsid w:val="007153B4"/>
    <w:rsid w:val="007153BD"/>
    <w:rsid w:val="0071557C"/>
    <w:rsid w:val="00715853"/>
    <w:rsid w:val="00715B7A"/>
    <w:rsid w:val="00716617"/>
    <w:rsid w:val="007168D8"/>
    <w:rsid w:val="00716C03"/>
    <w:rsid w:val="0071716A"/>
    <w:rsid w:val="0071739E"/>
    <w:rsid w:val="007173CD"/>
    <w:rsid w:val="00717706"/>
    <w:rsid w:val="00717A42"/>
    <w:rsid w:val="00717B7E"/>
    <w:rsid w:val="00717CCD"/>
    <w:rsid w:val="007203CC"/>
    <w:rsid w:val="007207C9"/>
    <w:rsid w:val="007207E1"/>
    <w:rsid w:val="0072086E"/>
    <w:rsid w:val="00720A56"/>
    <w:rsid w:val="00720C6A"/>
    <w:rsid w:val="00722166"/>
    <w:rsid w:val="0072227C"/>
    <w:rsid w:val="007224B0"/>
    <w:rsid w:val="00722543"/>
    <w:rsid w:val="0072288D"/>
    <w:rsid w:val="007228A9"/>
    <w:rsid w:val="007231CD"/>
    <w:rsid w:val="007234D4"/>
    <w:rsid w:val="007234EB"/>
    <w:rsid w:val="0072370B"/>
    <w:rsid w:val="00723760"/>
    <w:rsid w:val="00723784"/>
    <w:rsid w:val="00723AC6"/>
    <w:rsid w:val="00723B24"/>
    <w:rsid w:val="00723CCA"/>
    <w:rsid w:val="00723F5C"/>
    <w:rsid w:val="00724180"/>
    <w:rsid w:val="0072422E"/>
    <w:rsid w:val="007243FC"/>
    <w:rsid w:val="00724629"/>
    <w:rsid w:val="0072480F"/>
    <w:rsid w:val="00724AED"/>
    <w:rsid w:val="00724B5F"/>
    <w:rsid w:val="00724CB4"/>
    <w:rsid w:val="00724E70"/>
    <w:rsid w:val="00725012"/>
    <w:rsid w:val="00725084"/>
    <w:rsid w:val="007251DB"/>
    <w:rsid w:val="0072522E"/>
    <w:rsid w:val="00725274"/>
    <w:rsid w:val="00725324"/>
    <w:rsid w:val="00725354"/>
    <w:rsid w:val="007256E4"/>
    <w:rsid w:val="007258C6"/>
    <w:rsid w:val="0072594A"/>
    <w:rsid w:val="00726088"/>
    <w:rsid w:val="00726359"/>
    <w:rsid w:val="007266F1"/>
    <w:rsid w:val="0072682F"/>
    <w:rsid w:val="00726C9B"/>
    <w:rsid w:val="00726D17"/>
    <w:rsid w:val="00726FDD"/>
    <w:rsid w:val="007270BF"/>
    <w:rsid w:val="00727638"/>
    <w:rsid w:val="007277CF"/>
    <w:rsid w:val="00727808"/>
    <w:rsid w:val="00727A88"/>
    <w:rsid w:val="007300FA"/>
    <w:rsid w:val="007301B7"/>
    <w:rsid w:val="00730205"/>
    <w:rsid w:val="007303C8"/>
    <w:rsid w:val="00730401"/>
    <w:rsid w:val="00730579"/>
    <w:rsid w:val="00730613"/>
    <w:rsid w:val="007306E2"/>
    <w:rsid w:val="007307D7"/>
    <w:rsid w:val="00730D30"/>
    <w:rsid w:val="00730DFF"/>
    <w:rsid w:val="0073127F"/>
    <w:rsid w:val="00731632"/>
    <w:rsid w:val="007316FC"/>
    <w:rsid w:val="00731AE1"/>
    <w:rsid w:val="0073295D"/>
    <w:rsid w:val="00732AC0"/>
    <w:rsid w:val="00732F88"/>
    <w:rsid w:val="007332DA"/>
    <w:rsid w:val="00733458"/>
    <w:rsid w:val="00733460"/>
    <w:rsid w:val="00733564"/>
    <w:rsid w:val="007337BB"/>
    <w:rsid w:val="00733888"/>
    <w:rsid w:val="00733B78"/>
    <w:rsid w:val="00733C9A"/>
    <w:rsid w:val="00733EB3"/>
    <w:rsid w:val="00733F04"/>
    <w:rsid w:val="00734094"/>
    <w:rsid w:val="007347D9"/>
    <w:rsid w:val="00734A7D"/>
    <w:rsid w:val="00734AD2"/>
    <w:rsid w:val="00735441"/>
    <w:rsid w:val="007354F1"/>
    <w:rsid w:val="007355E7"/>
    <w:rsid w:val="00735A8A"/>
    <w:rsid w:val="00735C2B"/>
    <w:rsid w:val="00735CB6"/>
    <w:rsid w:val="00735CC7"/>
    <w:rsid w:val="00735F48"/>
    <w:rsid w:val="00735F9E"/>
    <w:rsid w:val="00736170"/>
    <w:rsid w:val="007364DC"/>
    <w:rsid w:val="007365A6"/>
    <w:rsid w:val="00736602"/>
    <w:rsid w:val="00736736"/>
    <w:rsid w:val="0073689F"/>
    <w:rsid w:val="007368ED"/>
    <w:rsid w:val="00736B0B"/>
    <w:rsid w:val="00736E7A"/>
    <w:rsid w:val="007370C5"/>
    <w:rsid w:val="007371C3"/>
    <w:rsid w:val="00737634"/>
    <w:rsid w:val="00737A3E"/>
    <w:rsid w:val="00737AE5"/>
    <w:rsid w:val="00737AF8"/>
    <w:rsid w:val="00737AF9"/>
    <w:rsid w:val="00737D55"/>
    <w:rsid w:val="00737E10"/>
    <w:rsid w:val="00737E4A"/>
    <w:rsid w:val="0074041A"/>
    <w:rsid w:val="00740755"/>
    <w:rsid w:val="00741019"/>
    <w:rsid w:val="007410B6"/>
    <w:rsid w:val="00741C7B"/>
    <w:rsid w:val="007420A3"/>
    <w:rsid w:val="007422A3"/>
    <w:rsid w:val="00742C86"/>
    <w:rsid w:val="00742CA1"/>
    <w:rsid w:val="00742CF7"/>
    <w:rsid w:val="00742FCE"/>
    <w:rsid w:val="00742FE5"/>
    <w:rsid w:val="007430A2"/>
    <w:rsid w:val="007435D2"/>
    <w:rsid w:val="007438FB"/>
    <w:rsid w:val="00743A46"/>
    <w:rsid w:val="00744155"/>
    <w:rsid w:val="00744183"/>
    <w:rsid w:val="007441C6"/>
    <w:rsid w:val="00744392"/>
    <w:rsid w:val="00744486"/>
    <w:rsid w:val="007446DE"/>
    <w:rsid w:val="00744B27"/>
    <w:rsid w:val="00744BDF"/>
    <w:rsid w:val="00744EA2"/>
    <w:rsid w:val="0074538F"/>
    <w:rsid w:val="0074553B"/>
    <w:rsid w:val="00745589"/>
    <w:rsid w:val="007457AB"/>
    <w:rsid w:val="007459BD"/>
    <w:rsid w:val="00745D95"/>
    <w:rsid w:val="00745F7A"/>
    <w:rsid w:val="007465B2"/>
    <w:rsid w:val="007466C8"/>
    <w:rsid w:val="0074674E"/>
    <w:rsid w:val="00746BDE"/>
    <w:rsid w:val="00746DD2"/>
    <w:rsid w:val="0074704D"/>
    <w:rsid w:val="00747546"/>
    <w:rsid w:val="00747A2C"/>
    <w:rsid w:val="00750329"/>
    <w:rsid w:val="00750636"/>
    <w:rsid w:val="00750778"/>
    <w:rsid w:val="007507E4"/>
    <w:rsid w:val="00750BE2"/>
    <w:rsid w:val="00751011"/>
    <w:rsid w:val="00751161"/>
    <w:rsid w:val="007518F1"/>
    <w:rsid w:val="00751BE2"/>
    <w:rsid w:val="00751CBB"/>
    <w:rsid w:val="0075202A"/>
    <w:rsid w:val="00752136"/>
    <w:rsid w:val="0075220C"/>
    <w:rsid w:val="0075253B"/>
    <w:rsid w:val="007525DD"/>
    <w:rsid w:val="00752632"/>
    <w:rsid w:val="007526D6"/>
    <w:rsid w:val="007526D7"/>
    <w:rsid w:val="00752933"/>
    <w:rsid w:val="00752B64"/>
    <w:rsid w:val="00752C1B"/>
    <w:rsid w:val="00752C24"/>
    <w:rsid w:val="00752C4C"/>
    <w:rsid w:val="00752F3D"/>
    <w:rsid w:val="007531A6"/>
    <w:rsid w:val="0075322C"/>
    <w:rsid w:val="00753275"/>
    <w:rsid w:val="00753489"/>
    <w:rsid w:val="00753493"/>
    <w:rsid w:val="00753695"/>
    <w:rsid w:val="0075374D"/>
    <w:rsid w:val="00753773"/>
    <w:rsid w:val="0075395F"/>
    <w:rsid w:val="00753A5C"/>
    <w:rsid w:val="00753B55"/>
    <w:rsid w:val="00753CD5"/>
    <w:rsid w:val="00753E76"/>
    <w:rsid w:val="007544E1"/>
    <w:rsid w:val="007545D6"/>
    <w:rsid w:val="0075498A"/>
    <w:rsid w:val="00754C51"/>
    <w:rsid w:val="00754EC0"/>
    <w:rsid w:val="00755061"/>
    <w:rsid w:val="00755104"/>
    <w:rsid w:val="00755164"/>
    <w:rsid w:val="007551EC"/>
    <w:rsid w:val="00755299"/>
    <w:rsid w:val="0075556C"/>
    <w:rsid w:val="007559DB"/>
    <w:rsid w:val="00755B0E"/>
    <w:rsid w:val="00755B15"/>
    <w:rsid w:val="00755E5E"/>
    <w:rsid w:val="00756269"/>
    <w:rsid w:val="007564F1"/>
    <w:rsid w:val="00756B2C"/>
    <w:rsid w:val="00756BC4"/>
    <w:rsid w:val="00756ED4"/>
    <w:rsid w:val="0075702D"/>
    <w:rsid w:val="00757495"/>
    <w:rsid w:val="00757588"/>
    <w:rsid w:val="007576A5"/>
    <w:rsid w:val="00757DF2"/>
    <w:rsid w:val="00757ED4"/>
    <w:rsid w:val="007600F4"/>
    <w:rsid w:val="007601E5"/>
    <w:rsid w:val="007603B9"/>
    <w:rsid w:val="0076043F"/>
    <w:rsid w:val="00760924"/>
    <w:rsid w:val="0076093B"/>
    <w:rsid w:val="00760CD2"/>
    <w:rsid w:val="007611E8"/>
    <w:rsid w:val="00761D16"/>
    <w:rsid w:val="00762331"/>
    <w:rsid w:val="0076246D"/>
    <w:rsid w:val="007624DF"/>
    <w:rsid w:val="00762831"/>
    <w:rsid w:val="00762859"/>
    <w:rsid w:val="0076294C"/>
    <w:rsid w:val="00762E9F"/>
    <w:rsid w:val="00762FB4"/>
    <w:rsid w:val="00763604"/>
    <w:rsid w:val="00763713"/>
    <w:rsid w:val="00763878"/>
    <w:rsid w:val="00763DDF"/>
    <w:rsid w:val="00763E3E"/>
    <w:rsid w:val="00763E60"/>
    <w:rsid w:val="00763E6E"/>
    <w:rsid w:val="00763FBD"/>
    <w:rsid w:val="0076403B"/>
    <w:rsid w:val="00764752"/>
    <w:rsid w:val="00764B69"/>
    <w:rsid w:val="00764CB7"/>
    <w:rsid w:val="007652EA"/>
    <w:rsid w:val="00765D1C"/>
    <w:rsid w:val="00765D2A"/>
    <w:rsid w:val="00765E09"/>
    <w:rsid w:val="007660D6"/>
    <w:rsid w:val="007660E1"/>
    <w:rsid w:val="007664BD"/>
    <w:rsid w:val="00766597"/>
    <w:rsid w:val="00766AA6"/>
    <w:rsid w:val="00766B17"/>
    <w:rsid w:val="00766B7B"/>
    <w:rsid w:val="00766BA7"/>
    <w:rsid w:val="00766EEC"/>
    <w:rsid w:val="00767004"/>
    <w:rsid w:val="007672FB"/>
    <w:rsid w:val="007674B3"/>
    <w:rsid w:val="007674DD"/>
    <w:rsid w:val="0076754E"/>
    <w:rsid w:val="007677DB"/>
    <w:rsid w:val="00767D3E"/>
    <w:rsid w:val="0077022E"/>
    <w:rsid w:val="007702F0"/>
    <w:rsid w:val="007702FB"/>
    <w:rsid w:val="00770575"/>
    <w:rsid w:val="00770A5F"/>
    <w:rsid w:val="00770AF7"/>
    <w:rsid w:val="00770BA6"/>
    <w:rsid w:val="00770BE7"/>
    <w:rsid w:val="00770DB1"/>
    <w:rsid w:val="00770E10"/>
    <w:rsid w:val="00770FCA"/>
    <w:rsid w:val="00771050"/>
    <w:rsid w:val="007710F6"/>
    <w:rsid w:val="00771231"/>
    <w:rsid w:val="007716B8"/>
    <w:rsid w:val="00771703"/>
    <w:rsid w:val="00771F99"/>
    <w:rsid w:val="00771FDA"/>
    <w:rsid w:val="0077204F"/>
    <w:rsid w:val="007721ED"/>
    <w:rsid w:val="007722F4"/>
    <w:rsid w:val="007723B1"/>
    <w:rsid w:val="0077259E"/>
    <w:rsid w:val="00772872"/>
    <w:rsid w:val="007728E7"/>
    <w:rsid w:val="0077292E"/>
    <w:rsid w:val="0077298D"/>
    <w:rsid w:val="00772A1C"/>
    <w:rsid w:val="00772A2E"/>
    <w:rsid w:val="00772B7D"/>
    <w:rsid w:val="00772C96"/>
    <w:rsid w:val="00772D3F"/>
    <w:rsid w:val="007733AB"/>
    <w:rsid w:val="00773684"/>
    <w:rsid w:val="0077392A"/>
    <w:rsid w:val="007739DC"/>
    <w:rsid w:val="00773ADD"/>
    <w:rsid w:val="00773B1D"/>
    <w:rsid w:val="00773C0F"/>
    <w:rsid w:val="00773ED1"/>
    <w:rsid w:val="00774680"/>
    <w:rsid w:val="0077491A"/>
    <w:rsid w:val="0077499C"/>
    <w:rsid w:val="00774F4F"/>
    <w:rsid w:val="0077503B"/>
    <w:rsid w:val="0077541B"/>
    <w:rsid w:val="0077567C"/>
    <w:rsid w:val="007756AE"/>
    <w:rsid w:val="00775A75"/>
    <w:rsid w:val="00775A7A"/>
    <w:rsid w:val="00775BB1"/>
    <w:rsid w:val="00775DC5"/>
    <w:rsid w:val="0077605F"/>
    <w:rsid w:val="00776646"/>
    <w:rsid w:val="007769A8"/>
    <w:rsid w:val="00776C0A"/>
    <w:rsid w:val="0077705F"/>
    <w:rsid w:val="00777322"/>
    <w:rsid w:val="00777351"/>
    <w:rsid w:val="00777509"/>
    <w:rsid w:val="00777E51"/>
    <w:rsid w:val="00780309"/>
    <w:rsid w:val="007803E3"/>
    <w:rsid w:val="0078050E"/>
    <w:rsid w:val="0078066D"/>
    <w:rsid w:val="00780765"/>
    <w:rsid w:val="00780A9D"/>
    <w:rsid w:val="00780F70"/>
    <w:rsid w:val="00780FA6"/>
    <w:rsid w:val="007816D4"/>
    <w:rsid w:val="0078175F"/>
    <w:rsid w:val="00781C06"/>
    <w:rsid w:val="00781E6D"/>
    <w:rsid w:val="0078224F"/>
    <w:rsid w:val="007822EA"/>
    <w:rsid w:val="007826F3"/>
    <w:rsid w:val="00782757"/>
    <w:rsid w:val="00782811"/>
    <w:rsid w:val="00782A69"/>
    <w:rsid w:val="00782E2D"/>
    <w:rsid w:val="00782E94"/>
    <w:rsid w:val="00782EB2"/>
    <w:rsid w:val="00782ED5"/>
    <w:rsid w:val="00783026"/>
    <w:rsid w:val="007830F5"/>
    <w:rsid w:val="0078363A"/>
    <w:rsid w:val="007836DF"/>
    <w:rsid w:val="00784532"/>
    <w:rsid w:val="007845A8"/>
    <w:rsid w:val="00784A49"/>
    <w:rsid w:val="00784F65"/>
    <w:rsid w:val="007852A1"/>
    <w:rsid w:val="0078549E"/>
    <w:rsid w:val="0078577F"/>
    <w:rsid w:val="00785AD0"/>
    <w:rsid w:val="00785B09"/>
    <w:rsid w:val="00786836"/>
    <w:rsid w:val="00786A06"/>
    <w:rsid w:val="00786A8D"/>
    <w:rsid w:val="00786C89"/>
    <w:rsid w:val="007870B6"/>
    <w:rsid w:val="00787191"/>
    <w:rsid w:val="007871BB"/>
    <w:rsid w:val="0078727B"/>
    <w:rsid w:val="0078731C"/>
    <w:rsid w:val="007873E0"/>
    <w:rsid w:val="007874B4"/>
    <w:rsid w:val="00787666"/>
    <w:rsid w:val="007877B3"/>
    <w:rsid w:val="00787849"/>
    <w:rsid w:val="00787BCB"/>
    <w:rsid w:val="00787C53"/>
    <w:rsid w:val="00787D16"/>
    <w:rsid w:val="0079066D"/>
    <w:rsid w:val="00790881"/>
    <w:rsid w:val="00790A4C"/>
    <w:rsid w:val="00790B1C"/>
    <w:rsid w:val="007910E5"/>
    <w:rsid w:val="007911F3"/>
    <w:rsid w:val="0079142B"/>
    <w:rsid w:val="007914E9"/>
    <w:rsid w:val="00791602"/>
    <w:rsid w:val="007917DD"/>
    <w:rsid w:val="0079192F"/>
    <w:rsid w:val="00791C39"/>
    <w:rsid w:val="00792170"/>
    <w:rsid w:val="00792486"/>
    <w:rsid w:val="007924F3"/>
    <w:rsid w:val="00792BEF"/>
    <w:rsid w:val="00792CA0"/>
    <w:rsid w:val="00792DD8"/>
    <w:rsid w:val="007930B3"/>
    <w:rsid w:val="0079345E"/>
    <w:rsid w:val="00793E31"/>
    <w:rsid w:val="00794191"/>
    <w:rsid w:val="00794A7D"/>
    <w:rsid w:val="00794B08"/>
    <w:rsid w:val="00794B66"/>
    <w:rsid w:val="00794E0A"/>
    <w:rsid w:val="00794E4F"/>
    <w:rsid w:val="00794F47"/>
    <w:rsid w:val="00795235"/>
    <w:rsid w:val="0079529A"/>
    <w:rsid w:val="00795380"/>
    <w:rsid w:val="007955ED"/>
    <w:rsid w:val="0079574A"/>
    <w:rsid w:val="0079594D"/>
    <w:rsid w:val="0079599A"/>
    <w:rsid w:val="00795A5E"/>
    <w:rsid w:val="00795B06"/>
    <w:rsid w:val="007969A0"/>
    <w:rsid w:val="0079715C"/>
    <w:rsid w:val="007971C6"/>
    <w:rsid w:val="00797725"/>
    <w:rsid w:val="00797AEB"/>
    <w:rsid w:val="007A006A"/>
    <w:rsid w:val="007A00B7"/>
    <w:rsid w:val="007A048C"/>
    <w:rsid w:val="007A05D7"/>
    <w:rsid w:val="007A06CB"/>
    <w:rsid w:val="007A08DA"/>
    <w:rsid w:val="007A0B20"/>
    <w:rsid w:val="007A1062"/>
    <w:rsid w:val="007A1883"/>
    <w:rsid w:val="007A1B81"/>
    <w:rsid w:val="007A1BBC"/>
    <w:rsid w:val="007A25B9"/>
    <w:rsid w:val="007A29C9"/>
    <w:rsid w:val="007A32C7"/>
    <w:rsid w:val="007A3420"/>
    <w:rsid w:val="007A3688"/>
    <w:rsid w:val="007A38A5"/>
    <w:rsid w:val="007A3A49"/>
    <w:rsid w:val="007A3C07"/>
    <w:rsid w:val="007A3CFC"/>
    <w:rsid w:val="007A4148"/>
    <w:rsid w:val="007A42C1"/>
    <w:rsid w:val="007A4505"/>
    <w:rsid w:val="007A47E6"/>
    <w:rsid w:val="007A4826"/>
    <w:rsid w:val="007A4BE3"/>
    <w:rsid w:val="007A4E35"/>
    <w:rsid w:val="007A50CC"/>
    <w:rsid w:val="007A540B"/>
    <w:rsid w:val="007A585A"/>
    <w:rsid w:val="007A5A08"/>
    <w:rsid w:val="007A5AC1"/>
    <w:rsid w:val="007A5B0F"/>
    <w:rsid w:val="007A5D7E"/>
    <w:rsid w:val="007A5E58"/>
    <w:rsid w:val="007A6035"/>
    <w:rsid w:val="007A612B"/>
    <w:rsid w:val="007A62A5"/>
    <w:rsid w:val="007A63ED"/>
    <w:rsid w:val="007A6480"/>
    <w:rsid w:val="007A64B7"/>
    <w:rsid w:val="007A681F"/>
    <w:rsid w:val="007A6B47"/>
    <w:rsid w:val="007A6C88"/>
    <w:rsid w:val="007A6D5A"/>
    <w:rsid w:val="007A6FBF"/>
    <w:rsid w:val="007A740B"/>
    <w:rsid w:val="007A77A1"/>
    <w:rsid w:val="007A77A4"/>
    <w:rsid w:val="007A7CCF"/>
    <w:rsid w:val="007A7CF8"/>
    <w:rsid w:val="007A7D41"/>
    <w:rsid w:val="007A7FDF"/>
    <w:rsid w:val="007B0064"/>
    <w:rsid w:val="007B0196"/>
    <w:rsid w:val="007B01DB"/>
    <w:rsid w:val="007B0522"/>
    <w:rsid w:val="007B059E"/>
    <w:rsid w:val="007B063F"/>
    <w:rsid w:val="007B06FC"/>
    <w:rsid w:val="007B0C3E"/>
    <w:rsid w:val="007B1215"/>
    <w:rsid w:val="007B186D"/>
    <w:rsid w:val="007B1DF9"/>
    <w:rsid w:val="007B2047"/>
    <w:rsid w:val="007B2252"/>
    <w:rsid w:val="007B22CE"/>
    <w:rsid w:val="007B240A"/>
    <w:rsid w:val="007B243C"/>
    <w:rsid w:val="007B25A6"/>
    <w:rsid w:val="007B272F"/>
    <w:rsid w:val="007B279F"/>
    <w:rsid w:val="007B2D20"/>
    <w:rsid w:val="007B3170"/>
    <w:rsid w:val="007B3782"/>
    <w:rsid w:val="007B3A15"/>
    <w:rsid w:val="007B3BE9"/>
    <w:rsid w:val="007B3C3D"/>
    <w:rsid w:val="007B3FA5"/>
    <w:rsid w:val="007B4034"/>
    <w:rsid w:val="007B4080"/>
    <w:rsid w:val="007B4289"/>
    <w:rsid w:val="007B43F6"/>
    <w:rsid w:val="007B4BF2"/>
    <w:rsid w:val="007B4D5A"/>
    <w:rsid w:val="007B4EA6"/>
    <w:rsid w:val="007B5586"/>
    <w:rsid w:val="007B56BD"/>
    <w:rsid w:val="007B573A"/>
    <w:rsid w:val="007B5B09"/>
    <w:rsid w:val="007B5C26"/>
    <w:rsid w:val="007B5CFA"/>
    <w:rsid w:val="007B5D2E"/>
    <w:rsid w:val="007B65E8"/>
    <w:rsid w:val="007B69DE"/>
    <w:rsid w:val="007B6CFA"/>
    <w:rsid w:val="007B6D17"/>
    <w:rsid w:val="007B6E66"/>
    <w:rsid w:val="007B6EE5"/>
    <w:rsid w:val="007B7C54"/>
    <w:rsid w:val="007B7EF0"/>
    <w:rsid w:val="007B7F71"/>
    <w:rsid w:val="007C0198"/>
    <w:rsid w:val="007C0676"/>
    <w:rsid w:val="007C096C"/>
    <w:rsid w:val="007C0CCE"/>
    <w:rsid w:val="007C0D6C"/>
    <w:rsid w:val="007C0E10"/>
    <w:rsid w:val="007C197F"/>
    <w:rsid w:val="007C1AA9"/>
    <w:rsid w:val="007C1E72"/>
    <w:rsid w:val="007C239F"/>
    <w:rsid w:val="007C260E"/>
    <w:rsid w:val="007C26E4"/>
    <w:rsid w:val="007C2B55"/>
    <w:rsid w:val="007C2DA6"/>
    <w:rsid w:val="007C30DF"/>
    <w:rsid w:val="007C3A57"/>
    <w:rsid w:val="007C3AA2"/>
    <w:rsid w:val="007C3B52"/>
    <w:rsid w:val="007C3D89"/>
    <w:rsid w:val="007C4346"/>
    <w:rsid w:val="007C43A1"/>
    <w:rsid w:val="007C458C"/>
    <w:rsid w:val="007C45DF"/>
    <w:rsid w:val="007C476E"/>
    <w:rsid w:val="007C4887"/>
    <w:rsid w:val="007C4904"/>
    <w:rsid w:val="007C4B0D"/>
    <w:rsid w:val="007C4DA1"/>
    <w:rsid w:val="007C4F0C"/>
    <w:rsid w:val="007C4F27"/>
    <w:rsid w:val="007C5006"/>
    <w:rsid w:val="007C51B8"/>
    <w:rsid w:val="007C5207"/>
    <w:rsid w:val="007C531A"/>
    <w:rsid w:val="007C53B2"/>
    <w:rsid w:val="007C59AB"/>
    <w:rsid w:val="007C61C4"/>
    <w:rsid w:val="007C63B3"/>
    <w:rsid w:val="007C642A"/>
    <w:rsid w:val="007C644A"/>
    <w:rsid w:val="007C695B"/>
    <w:rsid w:val="007C6965"/>
    <w:rsid w:val="007C6AFE"/>
    <w:rsid w:val="007C6C23"/>
    <w:rsid w:val="007C6F52"/>
    <w:rsid w:val="007C755A"/>
    <w:rsid w:val="007C76AF"/>
    <w:rsid w:val="007C7869"/>
    <w:rsid w:val="007C7C29"/>
    <w:rsid w:val="007C7CBD"/>
    <w:rsid w:val="007C7CCA"/>
    <w:rsid w:val="007C7D8E"/>
    <w:rsid w:val="007D0374"/>
    <w:rsid w:val="007D070B"/>
    <w:rsid w:val="007D0860"/>
    <w:rsid w:val="007D0DD4"/>
    <w:rsid w:val="007D0EA9"/>
    <w:rsid w:val="007D1375"/>
    <w:rsid w:val="007D148B"/>
    <w:rsid w:val="007D168C"/>
    <w:rsid w:val="007D16BE"/>
    <w:rsid w:val="007D16F7"/>
    <w:rsid w:val="007D19FB"/>
    <w:rsid w:val="007D1FC0"/>
    <w:rsid w:val="007D2112"/>
    <w:rsid w:val="007D2333"/>
    <w:rsid w:val="007D23BC"/>
    <w:rsid w:val="007D2855"/>
    <w:rsid w:val="007D2905"/>
    <w:rsid w:val="007D2D9B"/>
    <w:rsid w:val="007D2F21"/>
    <w:rsid w:val="007D310E"/>
    <w:rsid w:val="007D317C"/>
    <w:rsid w:val="007D34C3"/>
    <w:rsid w:val="007D38B2"/>
    <w:rsid w:val="007D3A7C"/>
    <w:rsid w:val="007D3B18"/>
    <w:rsid w:val="007D3EDB"/>
    <w:rsid w:val="007D44B0"/>
    <w:rsid w:val="007D471B"/>
    <w:rsid w:val="007D4890"/>
    <w:rsid w:val="007D4E06"/>
    <w:rsid w:val="007D4FCE"/>
    <w:rsid w:val="007D52B5"/>
    <w:rsid w:val="007D5422"/>
    <w:rsid w:val="007D5595"/>
    <w:rsid w:val="007D58E0"/>
    <w:rsid w:val="007D5C69"/>
    <w:rsid w:val="007D5E74"/>
    <w:rsid w:val="007D5E77"/>
    <w:rsid w:val="007D5F0A"/>
    <w:rsid w:val="007D5F5C"/>
    <w:rsid w:val="007D61C1"/>
    <w:rsid w:val="007D6373"/>
    <w:rsid w:val="007D645A"/>
    <w:rsid w:val="007D64B6"/>
    <w:rsid w:val="007D6950"/>
    <w:rsid w:val="007D6AA7"/>
    <w:rsid w:val="007D6CBE"/>
    <w:rsid w:val="007D6DB4"/>
    <w:rsid w:val="007D6E42"/>
    <w:rsid w:val="007D6F39"/>
    <w:rsid w:val="007D77D3"/>
    <w:rsid w:val="007D7815"/>
    <w:rsid w:val="007D7AA0"/>
    <w:rsid w:val="007D7D40"/>
    <w:rsid w:val="007E002A"/>
    <w:rsid w:val="007E02B2"/>
    <w:rsid w:val="007E08B7"/>
    <w:rsid w:val="007E0B10"/>
    <w:rsid w:val="007E0D9E"/>
    <w:rsid w:val="007E1047"/>
    <w:rsid w:val="007E11E5"/>
    <w:rsid w:val="007E1236"/>
    <w:rsid w:val="007E1320"/>
    <w:rsid w:val="007E132A"/>
    <w:rsid w:val="007E142A"/>
    <w:rsid w:val="007E1879"/>
    <w:rsid w:val="007E1A98"/>
    <w:rsid w:val="007E1B27"/>
    <w:rsid w:val="007E1CBE"/>
    <w:rsid w:val="007E2194"/>
    <w:rsid w:val="007E2371"/>
    <w:rsid w:val="007E269D"/>
    <w:rsid w:val="007E2845"/>
    <w:rsid w:val="007E299A"/>
    <w:rsid w:val="007E30EE"/>
    <w:rsid w:val="007E3125"/>
    <w:rsid w:val="007E3286"/>
    <w:rsid w:val="007E3790"/>
    <w:rsid w:val="007E3C16"/>
    <w:rsid w:val="007E3D83"/>
    <w:rsid w:val="007E3F20"/>
    <w:rsid w:val="007E418C"/>
    <w:rsid w:val="007E4264"/>
    <w:rsid w:val="007E43B4"/>
    <w:rsid w:val="007E4780"/>
    <w:rsid w:val="007E4A3E"/>
    <w:rsid w:val="007E4A62"/>
    <w:rsid w:val="007E4BD7"/>
    <w:rsid w:val="007E4BED"/>
    <w:rsid w:val="007E4BFA"/>
    <w:rsid w:val="007E4CDC"/>
    <w:rsid w:val="007E4D96"/>
    <w:rsid w:val="007E4E4D"/>
    <w:rsid w:val="007E4F39"/>
    <w:rsid w:val="007E51CB"/>
    <w:rsid w:val="007E5323"/>
    <w:rsid w:val="007E546A"/>
    <w:rsid w:val="007E5BBA"/>
    <w:rsid w:val="007E5C27"/>
    <w:rsid w:val="007E5CCE"/>
    <w:rsid w:val="007E5EAA"/>
    <w:rsid w:val="007E5F35"/>
    <w:rsid w:val="007E60B5"/>
    <w:rsid w:val="007E6801"/>
    <w:rsid w:val="007E6CE3"/>
    <w:rsid w:val="007E6D5F"/>
    <w:rsid w:val="007E7136"/>
    <w:rsid w:val="007E713D"/>
    <w:rsid w:val="007E76D9"/>
    <w:rsid w:val="007E7768"/>
    <w:rsid w:val="007E7B78"/>
    <w:rsid w:val="007E7BCE"/>
    <w:rsid w:val="007E7FEB"/>
    <w:rsid w:val="007F019D"/>
    <w:rsid w:val="007F0401"/>
    <w:rsid w:val="007F05EE"/>
    <w:rsid w:val="007F080A"/>
    <w:rsid w:val="007F0B3A"/>
    <w:rsid w:val="007F0B99"/>
    <w:rsid w:val="007F117E"/>
    <w:rsid w:val="007F15C3"/>
    <w:rsid w:val="007F18F9"/>
    <w:rsid w:val="007F1D8B"/>
    <w:rsid w:val="007F1E15"/>
    <w:rsid w:val="007F1F35"/>
    <w:rsid w:val="007F224B"/>
    <w:rsid w:val="007F25DE"/>
    <w:rsid w:val="007F2750"/>
    <w:rsid w:val="007F2BBD"/>
    <w:rsid w:val="007F2CF6"/>
    <w:rsid w:val="007F3187"/>
    <w:rsid w:val="007F332E"/>
    <w:rsid w:val="007F37EE"/>
    <w:rsid w:val="007F3916"/>
    <w:rsid w:val="007F40CC"/>
    <w:rsid w:val="007F40DF"/>
    <w:rsid w:val="007F40FC"/>
    <w:rsid w:val="007F44CF"/>
    <w:rsid w:val="007F4656"/>
    <w:rsid w:val="007F46FB"/>
    <w:rsid w:val="007F4961"/>
    <w:rsid w:val="007F4A3E"/>
    <w:rsid w:val="007F4AD3"/>
    <w:rsid w:val="007F4F79"/>
    <w:rsid w:val="007F52DA"/>
    <w:rsid w:val="007F5544"/>
    <w:rsid w:val="007F555D"/>
    <w:rsid w:val="007F5A44"/>
    <w:rsid w:val="007F5A4E"/>
    <w:rsid w:val="007F5D13"/>
    <w:rsid w:val="007F5EA0"/>
    <w:rsid w:val="007F6055"/>
    <w:rsid w:val="007F62FF"/>
    <w:rsid w:val="007F6438"/>
    <w:rsid w:val="007F6713"/>
    <w:rsid w:val="007F6719"/>
    <w:rsid w:val="007F6A1A"/>
    <w:rsid w:val="007F6D54"/>
    <w:rsid w:val="007F6E34"/>
    <w:rsid w:val="007F6F0C"/>
    <w:rsid w:val="007F6F79"/>
    <w:rsid w:val="007F70EF"/>
    <w:rsid w:val="007F714F"/>
    <w:rsid w:val="007F7521"/>
    <w:rsid w:val="007F75C3"/>
    <w:rsid w:val="007F75E3"/>
    <w:rsid w:val="007F76E6"/>
    <w:rsid w:val="007F799E"/>
    <w:rsid w:val="007F7B64"/>
    <w:rsid w:val="007F7B7C"/>
    <w:rsid w:val="007F7C07"/>
    <w:rsid w:val="007F7CEA"/>
    <w:rsid w:val="007F7DF1"/>
    <w:rsid w:val="007F7ED0"/>
    <w:rsid w:val="008003E4"/>
    <w:rsid w:val="00800452"/>
    <w:rsid w:val="008004C8"/>
    <w:rsid w:val="008007B0"/>
    <w:rsid w:val="00800817"/>
    <w:rsid w:val="00800AB5"/>
    <w:rsid w:val="008012C1"/>
    <w:rsid w:val="008013A3"/>
    <w:rsid w:val="0080154D"/>
    <w:rsid w:val="0080158C"/>
    <w:rsid w:val="008017B9"/>
    <w:rsid w:val="008017F7"/>
    <w:rsid w:val="00801A48"/>
    <w:rsid w:val="00801B17"/>
    <w:rsid w:val="0080221D"/>
    <w:rsid w:val="008023E3"/>
    <w:rsid w:val="008027F0"/>
    <w:rsid w:val="00802C25"/>
    <w:rsid w:val="00802EA3"/>
    <w:rsid w:val="008031AD"/>
    <w:rsid w:val="008032FF"/>
    <w:rsid w:val="00803912"/>
    <w:rsid w:val="008040B0"/>
    <w:rsid w:val="008041F2"/>
    <w:rsid w:val="00804714"/>
    <w:rsid w:val="008048FB"/>
    <w:rsid w:val="00804ADB"/>
    <w:rsid w:val="00804C16"/>
    <w:rsid w:val="00804CC1"/>
    <w:rsid w:val="00804D05"/>
    <w:rsid w:val="00804E7E"/>
    <w:rsid w:val="00805454"/>
    <w:rsid w:val="008055AC"/>
    <w:rsid w:val="0080566E"/>
    <w:rsid w:val="00805742"/>
    <w:rsid w:val="00805A64"/>
    <w:rsid w:val="00805B3A"/>
    <w:rsid w:val="0080635A"/>
    <w:rsid w:val="00806450"/>
    <w:rsid w:val="008065CE"/>
    <w:rsid w:val="00806727"/>
    <w:rsid w:val="008067A5"/>
    <w:rsid w:val="008069A4"/>
    <w:rsid w:val="00806C01"/>
    <w:rsid w:val="00806E02"/>
    <w:rsid w:val="00807183"/>
    <w:rsid w:val="00807452"/>
    <w:rsid w:val="0080752B"/>
    <w:rsid w:val="0080797A"/>
    <w:rsid w:val="00807A62"/>
    <w:rsid w:val="00807A96"/>
    <w:rsid w:val="00807B28"/>
    <w:rsid w:val="00807D59"/>
    <w:rsid w:val="00807E16"/>
    <w:rsid w:val="0081001C"/>
    <w:rsid w:val="0081026D"/>
    <w:rsid w:val="008105B4"/>
    <w:rsid w:val="008107CC"/>
    <w:rsid w:val="00810D98"/>
    <w:rsid w:val="0081126D"/>
    <w:rsid w:val="00811384"/>
    <w:rsid w:val="00811642"/>
    <w:rsid w:val="008119B5"/>
    <w:rsid w:val="00811A34"/>
    <w:rsid w:val="00811C1A"/>
    <w:rsid w:val="00812267"/>
    <w:rsid w:val="0081252F"/>
    <w:rsid w:val="00812625"/>
    <w:rsid w:val="00812667"/>
    <w:rsid w:val="00812678"/>
    <w:rsid w:val="0081274D"/>
    <w:rsid w:val="00812864"/>
    <w:rsid w:val="00812ABE"/>
    <w:rsid w:val="00812D21"/>
    <w:rsid w:val="00813131"/>
    <w:rsid w:val="00813246"/>
    <w:rsid w:val="00813543"/>
    <w:rsid w:val="0081368A"/>
    <w:rsid w:val="00813749"/>
    <w:rsid w:val="00813859"/>
    <w:rsid w:val="008138BE"/>
    <w:rsid w:val="00814437"/>
    <w:rsid w:val="00814692"/>
    <w:rsid w:val="00814987"/>
    <w:rsid w:val="00814A7E"/>
    <w:rsid w:val="00814A9D"/>
    <w:rsid w:val="00814B58"/>
    <w:rsid w:val="00814CCF"/>
    <w:rsid w:val="008150A2"/>
    <w:rsid w:val="0081515C"/>
    <w:rsid w:val="00815222"/>
    <w:rsid w:val="0081581C"/>
    <w:rsid w:val="00815936"/>
    <w:rsid w:val="00815B87"/>
    <w:rsid w:val="00815BFF"/>
    <w:rsid w:val="00815F2D"/>
    <w:rsid w:val="008160FB"/>
    <w:rsid w:val="008164B4"/>
    <w:rsid w:val="00816834"/>
    <w:rsid w:val="00816854"/>
    <w:rsid w:val="00816DB1"/>
    <w:rsid w:val="00816E37"/>
    <w:rsid w:val="00816EF9"/>
    <w:rsid w:val="00817048"/>
    <w:rsid w:val="0081706F"/>
    <w:rsid w:val="0081750B"/>
    <w:rsid w:val="00817B76"/>
    <w:rsid w:val="00817D0B"/>
    <w:rsid w:val="00817D6C"/>
    <w:rsid w:val="00817DD3"/>
    <w:rsid w:val="008200CA"/>
    <w:rsid w:val="00820372"/>
    <w:rsid w:val="00820DFF"/>
    <w:rsid w:val="00820E05"/>
    <w:rsid w:val="00821006"/>
    <w:rsid w:val="008210D6"/>
    <w:rsid w:val="008211F5"/>
    <w:rsid w:val="0082137A"/>
    <w:rsid w:val="00821A08"/>
    <w:rsid w:val="00821DBB"/>
    <w:rsid w:val="00821F9A"/>
    <w:rsid w:val="008222FF"/>
    <w:rsid w:val="00822434"/>
    <w:rsid w:val="0082257E"/>
    <w:rsid w:val="008226B1"/>
    <w:rsid w:val="00822772"/>
    <w:rsid w:val="008227BA"/>
    <w:rsid w:val="00822894"/>
    <w:rsid w:val="00822AF8"/>
    <w:rsid w:val="00822FC8"/>
    <w:rsid w:val="00822FDA"/>
    <w:rsid w:val="0082300E"/>
    <w:rsid w:val="008231D2"/>
    <w:rsid w:val="008232FD"/>
    <w:rsid w:val="00823378"/>
    <w:rsid w:val="008239C4"/>
    <w:rsid w:val="008239EE"/>
    <w:rsid w:val="008240AA"/>
    <w:rsid w:val="008241D8"/>
    <w:rsid w:val="0082464F"/>
    <w:rsid w:val="00824D9A"/>
    <w:rsid w:val="0082510E"/>
    <w:rsid w:val="008251E3"/>
    <w:rsid w:val="00825200"/>
    <w:rsid w:val="00825289"/>
    <w:rsid w:val="00825754"/>
    <w:rsid w:val="00825B65"/>
    <w:rsid w:val="00825C37"/>
    <w:rsid w:val="00825CE1"/>
    <w:rsid w:val="00825F16"/>
    <w:rsid w:val="00825F4F"/>
    <w:rsid w:val="008260ED"/>
    <w:rsid w:val="0082635A"/>
    <w:rsid w:val="008266F1"/>
    <w:rsid w:val="00826DC7"/>
    <w:rsid w:val="008272A2"/>
    <w:rsid w:val="00827400"/>
    <w:rsid w:val="00827715"/>
    <w:rsid w:val="00827786"/>
    <w:rsid w:val="00827C4B"/>
    <w:rsid w:val="00827FE9"/>
    <w:rsid w:val="008300BC"/>
    <w:rsid w:val="00830216"/>
    <w:rsid w:val="0083034F"/>
    <w:rsid w:val="00830677"/>
    <w:rsid w:val="0083079C"/>
    <w:rsid w:val="00830959"/>
    <w:rsid w:val="00830F83"/>
    <w:rsid w:val="008317D9"/>
    <w:rsid w:val="0083192A"/>
    <w:rsid w:val="00831944"/>
    <w:rsid w:val="00831AC5"/>
    <w:rsid w:val="00831C02"/>
    <w:rsid w:val="00831CB6"/>
    <w:rsid w:val="0083227D"/>
    <w:rsid w:val="00832495"/>
    <w:rsid w:val="00832516"/>
    <w:rsid w:val="008325AB"/>
    <w:rsid w:val="008328D8"/>
    <w:rsid w:val="00832D5F"/>
    <w:rsid w:val="0083315D"/>
    <w:rsid w:val="008331D1"/>
    <w:rsid w:val="0083389A"/>
    <w:rsid w:val="008339FA"/>
    <w:rsid w:val="00833B0C"/>
    <w:rsid w:val="00833F97"/>
    <w:rsid w:val="0083409F"/>
    <w:rsid w:val="0083410E"/>
    <w:rsid w:val="0083413E"/>
    <w:rsid w:val="0083422C"/>
    <w:rsid w:val="00834437"/>
    <w:rsid w:val="00834A80"/>
    <w:rsid w:val="00834A94"/>
    <w:rsid w:val="008350F1"/>
    <w:rsid w:val="008350F8"/>
    <w:rsid w:val="008351ED"/>
    <w:rsid w:val="008358B2"/>
    <w:rsid w:val="0083595A"/>
    <w:rsid w:val="00835A51"/>
    <w:rsid w:val="00835E3F"/>
    <w:rsid w:val="00835EDE"/>
    <w:rsid w:val="00836A23"/>
    <w:rsid w:val="0083708B"/>
    <w:rsid w:val="008371F8"/>
    <w:rsid w:val="008374DE"/>
    <w:rsid w:val="008375FC"/>
    <w:rsid w:val="00837673"/>
    <w:rsid w:val="0083771C"/>
    <w:rsid w:val="00837C48"/>
    <w:rsid w:val="00837EF1"/>
    <w:rsid w:val="00837FE8"/>
    <w:rsid w:val="00840157"/>
    <w:rsid w:val="00840344"/>
    <w:rsid w:val="0084080C"/>
    <w:rsid w:val="00840A4E"/>
    <w:rsid w:val="00840DAC"/>
    <w:rsid w:val="00840E69"/>
    <w:rsid w:val="00840EA1"/>
    <w:rsid w:val="0084112A"/>
    <w:rsid w:val="008411D8"/>
    <w:rsid w:val="008413D4"/>
    <w:rsid w:val="008417AF"/>
    <w:rsid w:val="00841AA5"/>
    <w:rsid w:val="00841DD6"/>
    <w:rsid w:val="00841DE9"/>
    <w:rsid w:val="00841E0E"/>
    <w:rsid w:val="00841FBF"/>
    <w:rsid w:val="0084214A"/>
    <w:rsid w:val="008422C9"/>
    <w:rsid w:val="008424C2"/>
    <w:rsid w:val="00842660"/>
    <w:rsid w:val="00842858"/>
    <w:rsid w:val="00842A17"/>
    <w:rsid w:val="00842BA9"/>
    <w:rsid w:val="00842E7E"/>
    <w:rsid w:val="00842E9E"/>
    <w:rsid w:val="0084354B"/>
    <w:rsid w:val="00843716"/>
    <w:rsid w:val="00843968"/>
    <w:rsid w:val="00843B2B"/>
    <w:rsid w:val="00843C6E"/>
    <w:rsid w:val="00843CF1"/>
    <w:rsid w:val="00844047"/>
    <w:rsid w:val="00844269"/>
    <w:rsid w:val="00844292"/>
    <w:rsid w:val="0084434A"/>
    <w:rsid w:val="008443F0"/>
    <w:rsid w:val="008444B8"/>
    <w:rsid w:val="008444F2"/>
    <w:rsid w:val="0084465C"/>
    <w:rsid w:val="00844A8F"/>
    <w:rsid w:val="00844CBE"/>
    <w:rsid w:val="00844FAA"/>
    <w:rsid w:val="00845144"/>
    <w:rsid w:val="0084515C"/>
    <w:rsid w:val="008451CD"/>
    <w:rsid w:val="008452B2"/>
    <w:rsid w:val="00845583"/>
    <w:rsid w:val="00845B25"/>
    <w:rsid w:val="00845C3D"/>
    <w:rsid w:val="00845CCB"/>
    <w:rsid w:val="00845D26"/>
    <w:rsid w:val="008461EE"/>
    <w:rsid w:val="008462DE"/>
    <w:rsid w:val="008464D2"/>
    <w:rsid w:val="008464F1"/>
    <w:rsid w:val="00846533"/>
    <w:rsid w:val="00846683"/>
    <w:rsid w:val="00846690"/>
    <w:rsid w:val="0084670D"/>
    <w:rsid w:val="00846887"/>
    <w:rsid w:val="00846981"/>
    <w:rsid w:val="00846A9B"/>
    <w:rsid w:val="00846EF9"/>
    <w:rsid w:val="00847216"/>
    <w:rsid w:val="00847285"/>
    <w:rsid w:val="00847477"/>
    <w:rsid w:val="008476E4"/>
    <w:rsid w:val="008477A0"/>
    <w:rsid w:val="00847A33"/>
    <w:rsid w:val="00847B74"/>
    <w:rsid w:val="00847DDE"/>
    <w:rsid w:val="00850145"/>
    <w:rsid w:val="00850254"/>
    <w:rsid w:val="00850612"/>
    <w:rsid w:val="008509EB"/>
    <w:rsid w:val="0085122B"/>
    <w:rsid w:val="00851361"/>
    <w:rsid w:val="008514AB"/>
    <w:rsid w:val="008514B5"/>
    <w:rsid w:val="00851768"/>
    <w:rsid w:val="00851886"/>
    <w:rsid w:val="00851905"/>
    <w:rsid w:val="00851AA8"/>
    <w:rsid w:val="00851E16"/>
    <w:rsid w:val="00852020"/>
    <w:rsid w:val="0085204A"/>
    <w:rsid w:val="008520E0"/>
    <w:rsid w:val="00852145"/>
    <w:rsid w:val="008523EA"/>
    <w:rsid w:val="00852FBB"/>
    <w:rsid w:val="008530E0"/>
    <w:rsid w:val="008530FB"/>
    <w:rsid w:val="008534FE"/>
    <w:rsid w:val="00853582"/>
    <w:rsid w:val="00853771"/>
    <w:rsid w:val="00853863"/>
    <w:rsid w:val="00853F01"/>
    <w:rsid w:val="00854233"/>
    <w:rsid w:val="00854B9D"/>
    <w:rsid w:val="00854CBD"/>
    <w:rsid w:val="00854FD9"/>
    <w:rsid w:val="008550F4"/>
    <w:rsid w:val="008552D2"/>
    <w:rsid w:val="008554ED"/>
    <w:rsid w:val="008556CE"/>
    <w:rsid w:val="00855B00"/>
    <w:rsid w:val="00855D1B"/>
    <w:rsid w:val="00855DC7"/>
    <w:rsid w:val="00855E84"/>
    <w:rsid w:val="008561F1"/>
    <w:rsid w:val="00856307"/>
    <w:rsid w:val="008564B4"/>
    <w:rsid w:val="00856684"/>
    <w:rsid w:val="008567D1"/>
    <w:rsid w:val="00856D19"/>
    <w:rsid w:val="00856F3F"/>
    <w:rsid w:val="00857031"/>
    <w:rsid w:val="008570AB"/>
    <w:rsid w:val="00857136"/>
    <w:rsid w:val="00857573"/>
    <w:rsid w:val="008575AF"/>
    <w:rsid w:val="008575C1"/>
    <w:rsid w:val="008576A9"/>
    <w:rsid w:val="008579A2"/>
    <w:rsid w:val="008579B5"/>
    <w:rsid w:val="00857A43"/>
    <w:rsid w:val="00857CC0"/>
    <w:rsid w:val="00860264"/>
    <w:rsid w:val="00860313"/>
    <w:rsid w:val="00860332"/>
    <w:rsid w:val="008603E6"/>
    <w:rsid w:val="0086096F"/>
    <w:rsid w:val="00860AB6"/>
    <w:rsid w:val="00860CFD"/>
    <w:rsid w:val="00860D4D"/>
    <w:rsid w:val="00860D6E"/>
    <w:rsid w:val="00860EC1"/>
    <w:rsid w:val="00860F6B"/>
    <w:rsid w:val="00860FCB"/>
    <w:rsid w:val="00861906"/>
    <w:rsid w:val="00861C8D"/>
    <w:rsid w:val="00861CE6"/>
    <w:rsid w:val="00861F96"/>
    <w:rsid w:val="0086203B"/>
    <w:rsid w:val="00862295"/>
    <w:rsid w:val="0086231E"/>
    <w:rsid w:val="008623B6"/>
    <w:rsid w:val="00862415"/>
    <w:rsid w:val="00862726"/>
    <w:rsid w:val="0086280B"/>
    <w:rsid w:val="008628AA"/>
    <w:rsid w:val="008630E4"/>
    <w:rsid w:val="00863259"/>
    <w:rsid w:val="008638AC"/>
    <w:rsid w:val="00863A81"/>
    <w:rsid w:val="00863DE7"/>
    <w:rsid w:val="00863F17"/>
    <w:rsid w:val="00864019"/>
    <w:rsid w:val="0086406D"/>
    <w:rsid w:val="008641B4"/>
    <w:rsid w:val="008644AE"/>
    <w:rsid w:val="0086479D"/>
    <w:rsid w:val="008649C4"/>
    <w:rsid w:val="00864B10"/>
    <w:rsid w:val="00864B65"/>
    <w:rsid w:val="00864FC0"/>
    <w:rsid w:val="0086520A"/>
    <w:rsid w:val="00865384"/>
    <w:rsid w:val="008653C5"/>
    <w:rsid w:val="0086562F"/>
    <w:rsid w:val="00865765"/>
    <w:rsid w:val="00865960"/>
    <w:rsid w:val="00865D3C"/>
    <w:rsid w:val="00865D91"/>
    <w:rsid w:val="00865DD6"/>
    <w:rsid w:val="00865E12"/>
    <w:rsid w:val="00865E8E"/>
    <w:rsid w:val="00865E9C"/>
    <w:rsid w:val="00865EA3"/>
    <w:rsid w:val="00865FD2"/>
    <w:rsid w:val="0086609E"/>
    <w:rsid w:val="00866162"/>
    <w:rsid w:val="008661A9"/>
    <w:rsid w:val="0086626C"/>
    <w:rsid w:val="00866354"/>
    <w:rsid w:val="008663CC"/>
    <w:rsid w:val="008663EC"/>
    <w:rsid w:val="0086658B"/>
    <w:rsid w:val="008665D0"/>
    <w:rsid w:val="00866BC9"/>
    <w:rsid w:val="00867692"/>
    <w:rsid w:val="00867B0B"/>
    <w:rsid w:val="00867B23"/>
    <w:rsid w:val="00867E4B"/>
    <w:rsid w:val="00867FD0"/>
    <w:rsid w:val="00870D66"/>
    <w:rsid w:val="00870DC4"/>
    <w:rsid w:val="00870F6A"/>
    <w:rsid w:val="00871388"/>
    <w:rsid w:val="00871A1D"/>
    <w:rsid w:val="00871ACE"/>
    <w:rsid w:val="00871BAD"/>
    <w:rsid w:val="008721B3"/>
    <w:rsid w:val="008722F5"/>
    <w:rsid w:val="008723FE"/>
    <w:rsid w:val="008724ED"/>
    <w:rsid w:val="00872A73"/>
    <w:rsid w:val="00872A86"/>
    <w:rsid w:val="00872D31"/>
    <w:rsid w:val="00873147"/>
    <w:rsid w:val="0087321B"/>
    <w:rsid w:val="00873417"/>
    <w:rsid w:val="008734DF"/>
    <w:rsid w:val="00873ACC"/>
    <w:rsid w:val="008747F8"/>
    <w:rsid w:val="0087493D"/>
    <w:rsid w:val="00874AF3"/>
    <w:rsid w:val="00874D41"/>
    <w:rsid w:val="0087512F"/>
    <w:rsid w:val="008751BB"/>
    <w:rsid w:val="008752AF"/>
    <w:rsid w:val="008753C2"/>
    <w:rsid w:val="008753EB"/>
    <w:rsid w:val="008754D5"/>
    <w:rsid w:val="008759F4"/>
    <w:rsid w:val="00875A82"/>
    <w:rsid w:val="00875B55"/>
    <w:rsid w:val="00875F0C"/>
    <w:rsid w:val="008760C8"/>
    <w:rsid w:val="00876206"/>
    <w:rsid w:val="00876219"/>
    <w:rsid w:val="008766EF"/>
    <w:rsid w:val="008769DB"/>
    <w:rsid w:val="00876CA3"/>
    <w:rsid w:val="00877098"/>
    <w:rsid w:val="008773F5"/>
    <w:rsid w:val="008779A8"/>
    <w:rsid w:val="00877CA8"/>
    <w:rsid w:val="008805CE"/>
    <w:rsid w:val="008807E9"/>
    <w:rsid w:val="008808EF"/>
    <w:rsid w:val="00880E30"/>
    <w:rsid w:val="00880EB1"/>
    <w:rsid w:val="00880FE3"/>
    <w:rsid w:val="008815BB"/>
    <w:rsid w:val="008817B6"/>
    <w:rsid w:val="0088180C"/>
    <w:rsid w:val="00881D19"/>
    <w:rsid w:val="00881D58"/>
    <w:rsid w:val="00881F58"/>
    <w:rsid w:val="00881F7B"/>
    <w:rsid w:val="00881FA0"/>
    <w:rsid w:val="00881FF4"/>
    <w:rsid w:val="008822AE"/>
    <w:rsid w:val="00882921"/>
    <w:rsid w:val="008829F0"/>
    <w:rsid w:val="00882AF5"/>
    <w:rsid w:val="00882B39"/>
    <w:rsid w:val="00882E57"/>
    <w:rsid w:val="0088330C"/>
    <w:rsid w:val="008833B0"/>
    <w:rsid w:val="00883598"/>
    <w:rsid w:val="0088362B"/>
    <w:rsid w:val="0088364D"/>
    <w:rsid w:val="00883733"/>
    <w:rsid w:val="0088373A"/>
    <w:rsid w:val="0088389C"/>
    <w:rsid w:val="00883A9C"/>
    <w:rsid w:val="00883BDC"/>
    <w:rsid w:val="00883C3C"/>
    <w:rsid w:val="00883DC2"/>
    <w:rsid w:val="00883E4D"/>
    <w:rsid w:val="00883F20"/>
    <w:rsid w:val="00883F2E"/>
    <w:rsid w:val="00883F35"/>
    <w:rsid w:val="00883F99"/>
    <w:rsid w:val="0088423F"/>
    <w:rsid w:val="00884313"/>
    <w:rsid w:val="00884532"/>
    <w:rsid w:val="00884582"/>
    <w:rsid w:val="008846FD"/>
    <w:rsid w:val="00884749"/>
    <w:rsid w:val="00884A0B"/>
    <w:rsid w:val="00884A7C"/>
    <w:rsid w:val="00884C4A"/>
    <w:rsid w:val="00884EFB"/>
    <w:rsid w:val="00884F68"/>
    <w:rsid w:val="0088504E"/>
    <w:rsid w:val="008850EB"/>
    <w:rsid w:val="00885260"/>
    <w:rsid w:val="008852C8"/>
    <w:rsid w:val="0088587E"/>
    <w:rsid w:val="00885AB5"/>
    <w:rsid w:val="008861E8"/>
    <w:rsid w:val="0088639C"/>
    <w:rsid w:val="00886476"/>
    <w:rsid w:val="008864E0"/>
    <w:rsid w:val="008866FF"/>
    <w:rsid w:val="0088673C"/>
    <w:rsid w:val="0088691D"/>
    <w:rsid w:val="00886A6D"/>
    <w:rsid w:val="00886DE4"/>
    <w:rsid w:val="00886E4A"/>
    <w:rsid w:val="00886FAF"/>
    <w:rsid w:val="00886FF9"/>
    <w:rsid w:val="008870CB"/>
    <w:rsid w:val="00887782"/>
    <w:rsid w:val="00887956"/>
    <w:rsid w:val="008879BE"/>
    <w:rsid w:val="00887BEA"/>
    <w:rsid w:val="00887C96"/>
    <w:rsid w:val="00887CA2"/>
    <w:rsid w:val="008900BD"/>
    <w:rsid w:val="008901FB"/>
    <w:rsid w:val="008902F8"/>
    <w:rsid w:val="00890355"/>
    <w:rsid w:val="00890777"/>
    <w:rsid w:val="00890873"/>
    <w:rsid w:val="00890966"/>
    <w:rsid w:val="008909CA"/>
    <w:rsid w:val="00890BC3"/>
    <w:rsid w:val="00890C1D"/>
    <w:rsid w:val="008911A1"/>
    <w:rsid w:val="00891566"/>
    <w:rsid w:val="00891EE7"/>
    <w:rsid w:val="0089206F"/>
    <w:rsid w:val="008923A3"/>
    <w:rsid w:val="008927AE"/>
    <w:rsid w:val="00892828"/>
    <w:rsid w:val="00892A08"/>
    <w:rsid w:val="00892E2F"/>
    <w:rsid w:val="0089311B"/>
    <w:rsid w:val="008939B2"/>
    <w:rsid w:val="00893A69"/>
    <w:rsid w:val="00893B41"/>
    <w:rsid w:val="00893BF0"/>
    <w:rsid w:val="00893C80"/>
    <w:rsid w:val="00893CFE"/>
    <w:rsid w:val="00894344"/>
    <w:rsid w:val="00894350"/>
    <w:rsid w:val="00894369"/>
    <w:rsid w:val="00894418"/>
    <w:rsid w:val="00894550"/>
    <w:rsid w:val="008948C0"/>
    <w:rsid w:val="00894A01"/>
    <w:rsid w:val="00894ADB"/>
    <w:rsid w:val="00894C3A"/>
    <w:rsid w:val="00894D7F"/>
    <w:rsid w:val="00894D95"/>
    <w:rsid w:val="00894EFD"/>
    <w:rsid w:val="008950AF"/>
    <w:rsid w:val="008952BE"/>
    <w:rsid w:val="008953B1"/>
    <w:rsid w:val="0089584F"/>
    <w:rsid w:val="008958C4"/>
    <w:rsid w:val="0089592F"/>
    <w:rsid w:val="00895C1C"/>
    <w:rsid w:val="00895EF7"/>
    <w:rsid w:val="00896290"/>
    <w:rsid w:val="00896546"/>
    <w:rsid w:val="008966A8"/>
    <w:rsid w:val="008969A7"/>
    <w:rsid w:val="00896EB0"/>
    <w:rsid w:val="00896F64"/>
    <w:rsid w:val="00896F91"/>
    <w:rsid w:val="0089717F"/>
    <w:rsid w:val="008972C9"/>
    <w:rsid w:val="00897361"/>
    <w:rsid w:val="008976D7"/>
    <w:rsid w:val="00897A81"/>
    <w:rsid w:val="00897AF4"/>
    <w:rsid w:val="00897DA3"/>
    <w:rsid w:val="008A01B4"/>
    <w:rsid w:val="008A0879"/>
    <w:rsid w:val="008A0987"/>
    <w:rsid w:val="008A0AEF"/>
    <w:rsid w:val="008A0BF4"/>
    <w:rsid w:val="008A0C37"/>
    <w:rsid w:val="008A0EAB"/>
    <w:rsid w:val="008A11A0"/>
    <w:rsid w:val="008A1211"/>
    <w:rsid w:val="008A1702"/>
    <w:rsid w:val="008A18C3"/>
    <w:rsid w:val="008A1966"/>
    <w:rsid w:val="008A1A47"/>
    <w:rsid w:val="008A1B50"/>
    <w:rsid w:val="008A1B86"/>
    <w:rsid w:val="008A1B9A"/>
    <w:rsid w:val="008A1F48"/>
    <w:rsid w:val="008A2245"/>
    <w:rsid w:val="008A2E3F"/>
    <w:rsid w:val="008A301D"/>
    <w:rsid w:val="008A3124"/>
    <w:rsid w:val="008A33E7"/>
    <w:rsid w:val="008A340C"/>
    <w:rsid w:val="008A34A5"/>
    <w:rsid w:val="008A34E2"/>
    <w:rsid w:val="008A39B6"/>
    <w:rsid w:val="008A3B7F"/>
    <w:rsid w:val="008A3CE7"/>
    <w:rsid w:val="008A3D50"/>
    <w:rsid w:val="008A3EA4"/>
    <w:rsid w:val="008A4574"/>
    <w:rsid w:val="008A47E2"/>
    <w:rsid w:val="008A4B9C"/>
    <w:rsid w:val="008A5263"/>
    <w:rsid w:val="008A531E"/>
    <w:rsid w:val="008A535C"/>
    <w:rsid w:val="008A5819"/>
    <w:rsid w:val="008A5920"/>
    <w:rsid w:val="008A5CE8"/>
    <w:rsid w:val="008A6022"/>
    <w:rsid w:val="008A6226"/>
    <w:rsid w:val="008A7BAB"/>
    <w:rsid w:val="008A7BE8"/>
    <w:rsid w:val="008A7C7B"/>
    <w:rsid w:val="008A7C9B"/>
    <w:rsid w:val="008A7EEF"/>
    <w:rsid w:val="008A7F0D"/>
    <w:rsid w:val="008A7F4B"/>
    <w:rsid w:val="008B0403"/>
    <w:rsid w:val="008B05A0"/>
    <w:rsid w:val="008B05AE"/>
    <w:rsid w:val="008B0AE4"/>
    <w:rsid w:val="008B0BD9"/>
    <w:rsid w:val="008B0C18"/>
    <w:rsid w:val="008B0F67"/>
    <w:rsid w:val="008B1084"/>
    <w:rsid w:val="008B10F7"/>
    <w:rsid w:val="008B191F"/>
    <w:rsid w:val="008B1BA3"/>
    <w:rsid w:val="008B1DEE"/>
    <w:rsid w:val="008B2371"/>
    <w:rsid w:val="008B2574"/>
    <w:rsid w:val="008B25C1"/>
    <w:rsid w:val="008B2603"/>
    <w:rsid w:val="008B2698"/>
    <w:rsid w:val="008B292C"/>
    <w:rsid w:val="008B2CF1"/>
    <w:rsid w:val="008B309F"/>
    <w:rsid w:val="008B30D5"/>
    <w:rsid w:val="008B3266"/>
    <w:rsid w:val="008B329E"/>
    <w:rsid w:val="008B3A62"/>
    <w:rsid w:val="008B3BB0"/>
    <w:rsid w:val="008B3CF0"/>
    <w:rsid w:val="008B3E14"/>
    <w:rsid w:val="008B4110"/>
    <w:rsid w:val="008B4AD2"/>
    <w:rsid w:val="008B4DA2"/>
    <w:rsid w:val="008B4F1F"/>
    <w:rsid w:val="008B55C5"/>
    <w:rsid w:val="008B58E4"/>
    <w:rsid w:val="008B5935"/>
    <w:rsid w:val="008B5AFB"/>
    <w:rsid w:val="008B5F3D"/>
    <w:rsid w:val="008B644A"/>
    <w:rsid w:val="008B6593"/>
    <w:rsid w:val="008B65C6"/>
    <w:rsid w:val="008B677A"/>
    <w:rsid w:val="008B69F3"/>
    <w:rsid w:val="008B6C9E"/>
    <w:rsid w:val="008B6E84"/>
    <w:rsid w:val="008B6E9A"/>
    <w:rsid w:val="008B7106"/>
    <w:rsid w:val="008B717F"/>
    <w:rsid w:val="008B731D"/>
    <w:rsid w:val="008B740B"/>
    <w:rsid w:val="008B74AA"/>
    <w:rsid w:val="008B75E1"/>
    <w:rsid w:val="008B76D9"/>
    <w:rsid w:val="008B77BD"/>
    <w:rsid w:val="008B79D2"/>
    <w:rsid w:val="008B7DB5"/>
    <w:rsid w:val="008B7E93"/>
    <w:rsid w:val="008C0142"/>
    <w:rsid w:val="008C014B"/>
    <w:rsid w:val="008C0169"/>
    <w:rsid w:val="008C021B"/>
    <w:rsid w:val="008C067D"/>
    <w:rsid w:val="008C0AD7"/>
    <w:rsid w:val="008C0E68"/>
    <w:rsid w:val="008C1074"/>
    <w:rsid w:val="008C108A"/>
    <w:rsid w:val="008C14E5"/>
    <w:rsid w:val="008C157B"/>
    <w:rsid w:val="008C1744"/>
    <w:rsid w:val="008C18E0"/>
    <w:rsid w:val="008C18F3"/>
    <w:rsid w:val="008C1919"/>
    <w:rsid w:val="008C19CC"/>
    <w:rsid w:val="008C1CA9"/>
    <w:rsid w:val="008C1D35"/>
    <w:rsid w:val="008C1F4B"/>
    <w:rsid w:val="008C1FE7"/>
    <w:rsid w:val="008C2012"/>
    <w:rsid w:val="008C2377"/>
    <w:rsid w:val="008C23EE"/>
    <w:rsid w:val="008C2585"/>
    <w:rsid w:val="008C2820"/>
    <w:rsid w:val="008C2829"/>
    <w:rsid w:val="008C28DB"/>
    <w:rsid w:val="008C2E6F"/>
    <w:rsid w:val="008C31C0"/>
    <w:rsid w:val="008C320E"/>
    <w:rsid w:val="008C3396"/>
    <w:rsid w:val="008C34ED"/>
    <w:rsid w:val="008C3F72"/>
    <w:rsid w:val="008C40E8"/>
    <w:rsid w:val="008C4437"/>
    <w:rsid w:val="008C44C1"/>
    <w:rsid w:val="008C44E3"/>
    <w:rsid w:val="008C475A"/>
    <w:rsid w:val="008C491D"/>
    <w:rsid w:val="008C4C02"/>
    <w:rsid w:val="008C4CA0"/>
    <w:rsid w:val="008C4D0A"/>
    <w:rsid w:val="008C4ED7"/>
    <w:rsid w:val="008C4EF7"/>
    <w:rsid w:val="008C51DA"/>
    <w:rsid w:val="008C5455"/>
    <w:rsid w:val="008C5643"/>
    <w:rsid w:val="008C5839"/>
    <w:rsid w:val="008C5B74"/>
    <w:rsid w:val="008C5B8A"/>
    <w:rsid w:val="008C5D09"/>
    <w:rsid w:val="008C5DA1"/>
    <w:rsid w:val="008C5DA6"/>
    <w:rsid w:val="008C5F95"/>
    <w:rsid w:val="008C610A"/>
    <w:rsid w:val="008C62B4"/>
    <w:rsid w:val="008C6347"/>
    <w:rsid w:val="008C6395"/>
    <w:rsid w:val="008C6996"/>
    <w:rsid w:val="008C6E5D"/>
    <w:rsid w:val="008C731F"/>
    <w:rsid w:val="008C750B"/>
    <w:rsid w:val="008C76E4"/>
    <w:rsid w:val="008C7E7B"/>
    <w:rsid w:val="008C7F61"/>
    <w:rsid w:val="008D00E9"/>
    <w:rsid w:val="008D04C7"/>
    <w:rsid w:val="008D07B3"/>
    <w:rsid w:val="008D086C"/>
    <w:rsid w:val="008D0E79"/>
    <w:rsid w:val="008D0F13"/>
    <w:rsid w:val="008D1393"/>
    <w:rsid w:val="008D1404"/>
    <w:rsid w:val="008D1442"/>
    <w:rsid w:val="008D144B"/>
    <w:rsid w:val="008D1655"/>
    <w:rsid w:val="008D1670"/>
    <w:rsid w:val="008D19AD"/>
    <w:rsid w:val="008D1B0F"/>
    <w:rsid w:val="008D1D57"/>
    <w:rsid w:val="008D1FF5"/>
    <w:rsid w:val="008D2374"/>
    <w:rsid w:val="008D24D0"/>
    <w:rsid w:val="008D26D5"/>
    <w:rsid w:val="008D27BA"/>
    <w:rsid w:val="008D2A76"/>
    <w:rsid w:val="008D2A77"/>
    <w:rsid w:val="008D2B58"/>
    <w:rsid w:val="008D2F49"/>
    <w:rsid w:val="008D3112"/>
    <w:rsid w:val="008D3751"/>
    <w:rsid w:val="008D3A12"/>
    <w:rsid w:val="008D4114"/>
    <w:rsid w:val="008D4255"/>
    <w:rsid w:val="008D4335"/>
    <w:rsid w:val="008D478C"/>
    <w:rsid w:val="008D4827"/>
    <w:rsid w:val="008D533E"/>
    <w:rsid w:val="008D5646"/>
    <w:rsid w:val="008D5F79"/>
    <w:rsid w:val="008D6028"/>
    <w:rsid w:val="008D61BF"/>
    <w:rsid w:val="008D6239"/>
    <w:rsid w:val="008D636F"/>
    <w:rsid w:val="008D6AF4"/>
    <w:rsid w:val="008D6E6A"/>
    <w:rsid w:val="008D73DA"/>
    <w:rsid w:val="008D75E8"/>
    <w:rsid w:val="008D75E9"/>
    <w:rsid w:val="008D7A6C"/>
    <w:rsid w:val="008D7B0C"/>
    <w:rsid w:val="008E02C7"/>
    <w:rsid w:val="008E074E"/>
    <w:rsid w:val="008E07D9"/>
    <w:rsid w:val="008E0F8C"/>
    <w:rsid w:val="008E110B"/>
    <w:rsid w:val="008E1167"/>
    <w:rsid w:val="008E1B63"/>
    <w:rsid w:val="008E1DC9"/>
    <w:rsid w:val="008E1ED3"/>
    <w:rsid w:val="008E1EF0"/>
    <w:rsid w:val="008E20E9"/>
    <w:rsid w:val="008E2156"/>
    <w:rsid w:val="008E21BF"/>
    <w:rsid w:val="008E24E3"/>
    <w:rsid w:val="008E2706"/>
    <w:rsid w:val="008E2B2E"/>
    <w:rsid w:val="008E3058"/>
    <w:rsid w:val="008E316E"/>
    <w:rsid w:val="008E3315"/>
    <w:rsid w:val="008E342C"/>
    <w:rsid w:val="008E37F8"/>
    <w:rsid w:val="008E3A48"/>
    <w:rsid w:val="008E3AAC"/>
    <w:rsid w:val="008E3B9C"/>
    <w:rsid w:val="008E3CAC"/>
    <w:rsid w:val="008E3E33"/>
    <w:rsid w:val="008E43A6"/>
    <w:rsid w:val="008E4463"/>
    <w:rsid w:val="008E45CB"/>
    <w:rsid w:val="008E4618"/>
    <w:rsid w:val="008E478D"/>
    <w:rsid w:val="008E48D2"/>
    <w:rsid w:val="008E4A49"/>
    <w:rsid w:val="008E4C0B"/>
    <w:rsid w:val="008E4E0A"/>
    <w:rsid w:val="008E4EB7"/>
    <w:rsid w:val="008E50AE"/>
    <w:rsid w:val="008E5123"/>
    <w:rsid w:val="008E5296"/>
    <w:rsid w:val="008E534E"/>
    <w:rsid w:val="008E57C9"/>
    <w:rsid w:val="008E591D"/>
    <w:rsid w:val="008E5B1B"/>
    <w:rsid w:val="008E5BA7"/>
    <w:rsid w:val="008E619A"/>
    <w:rsid w:val="008E62CA"/>
    <w:rsid w:val="008E6436"/>
    <w:rsid w:val="008E719F"/>
    <w:rsid w:val="008E71F1"/>
    <w:rsid w:val="008E72BA"/>
    <w:rsid w:val="008E74A0"/>
    <w:rsid w:val="008E7A1E"/>
    <w:rsid w:val="008E7D34"/>
    <w:rsid w:val="008F0115"/>
    <w:rsid w:val="008F02E7"/>
    <w:rsid w:val="008F0594"/>
    <w:rsid w:val="008F065D"/>
    <w:rsid w:val="008F0DEB"/>
    <w:rsid w:val="008F0DEC"/>
    <w:rsid w:val="008F0DFA"/>
    <w:rsid w:val="008F0E76"/>
    <w:rsid w:val="008F0EF9"/>
    <w:rsid w:val="008F0FE7"/>
    <w:rsid w:val="008F1282"/>
    <w:rsid w:val="008F12E1"/>
    <w:rsid w:val="008F1572"/>
    <w:rsid w:val="008F17DF"/>
    <w:rsid w:val="008F1AAE"/>
    <w:rsid w:val="008F1BA8"/>
    <w:rsid w:val="008F1C78"/>
    <w:rsid w:val="008F1D9F"/>
    <w:rsid w:val="008F1E3E"/>
    <w:rsid w:val="008F1ED7"/>
    <w:rsid w:val="008F22F8"/>
    <w:rsid w:val="008F2447"/>
    <w:rsid w:val="008F246D"/>
    <w:rsid w:val="008F250A"/>
    <w:rsid w:val="008F2895"/>
    <w:rsid w:val="008F29D2"/>
    <w:rsid w:val="008F2C03"/>
    <w:rsid w:val="008F2CBB"/>
    <w:rsid w:val="008F32F5"/>
    <w:rsid w:val="008F3481"/>
    <w:rsid w:val="008F351A"/>
    <w:rsid w:val="008F3742"/>
    <w:rsid w:val="008F378A"/>
    <w:rsid w:val="008F38FA"/>
    <w:rsid w:val="008F3C6D"/>
    <w:rsid w:val="008F418D"/>
    <w:rsid w:val="008F4293"/>
    <w:rsid w:val="008F48AB"/>
    <w:rsid w:val="008F4A10"/>
    <w:rsid w:val="008F4C37"/>
    <w:rsid w:val="008F5108"/>
    <w:rsid w:val="008F526D"/>
    <w:rsid w:val="008F57FE"/>
    <w:rsid w:val="008F5A9E"/>
    <w:rsid w:val="008F5AC8"/>
    <w:rsid w:val="008F5F0C"/>
    <w:rsid w:val="008F5F35"/>
    <w:rsid w:val="008F61C4"/>
    <w:rsid w:val="008F67ED"/>
    <w:rsid w:val="008F68D8"/>
    <w:rsid w:val="008F6A92"/>
    <w:rsid w:val="008F6AB1"/>
    <w:rsid w:val="008F6C8C"/>
    <w:rsid w:val="008F6D19"/>
    <w:rsid w:val="008F6DF8"/>
    <w:rsid w:val="008F74B0"/>
    <w:rsid w:val="008F750D"/>
    <w:rsid w:val="008F7576"/>
    <w:rsid w:val="008F75A5"/>
    <w:rsid w:val="008F75C4"/>
    <w:rsid w:val="008F7629"/>
    <w:rsid w:val="008F765F"/>
    <w:rsid w:val="008F7A7F"/>
    <w:rsid w:val="008F7B66"/>
    <w:rsid w:val="008F7C63"/>
    <w:rsid w:val="008F7CDA"/>
    <w:rsid w:val="008F7ED6"/>
    <w:rsid w:val="008F7F94"/>
    <w:rsid w:val="009000C5"/>
    <w:rsid w:val="0090077B"/>
    <w:rsid w:val="009008A8"/>
    <w:rsid w:val="00900A53"/>
    <w:rsid w:val="00900BC6"/>
    <w:rsid w:val="00900BDA"/>
    <w:rsid w:val="009019C9"/>
    <w:rsid w:val="0090213A"/>
    <w:rsid w:val="009021B2"/>
    <w:rsid w:val="00902577"/>
    <w:rsid w:val="00902A3D"/>
    <w:rsid w:val="00902AFF"/>
    <w:rsid w:val="00902B2F"/>
    <w:rsid w:val="00902CA3"/>
    <w:rsid w:val="00902F63"/>
    <w:rsid w:val="00902F7E"/>
    <w:rsid w:val="00902FF5"/>
    <w:rsid w:val="009030CA"/>
    <w:rsid w:val="009033A4"/>
    <w:rsid w:val="00903474"/>
    <w:rsid w:val="00903499"/>
    <w:rsid w:val="009034FF"/>
    <w:rsid w:val="009036FD"/>
    <w:rsid w:val="00903959"/>
    <w:rsid w:val="00903B6A"/>
    <w:rsid w:val="009044A2"/>
    <w:rsid w:val="00904738"/>
    <w:rsid w:val="00904800"/>
    <w:rsid w:val="00904863"/>
    <w:rsid w:val="009048BC"/>
    <w:rsid w:val="00904CEC"/>
    <w:rsid w:val="00904D7E"/>
    <w:rsid w:val="009050D8"/>
    <w:rsid w:val="0090524A"/>
    <w:rsid w:val="0090533B"/>
    <w:rsid w:val="009054A1"/>
    <w:rsid w:val="00905585"/>
    <w:rsid w:val="00905BCC"/>
    <w:rsid w:val="00905D8A"/>
    <w:rsid w:val="00905E62"/>
    <w:rsid w:val="00907067"/>
    <w:rsid w:val="009074C3"/>
    <w:rsid w:val="00907948"/>
    <w:rsid w:val="009079A3"/>
    <w:rsid w:val="009079D6"/>
    <w:rsid w:val="0091019C"/>
    <w:rsid w:val="009102A7"/>
    <w:rsid w:val="0091052B"/>
    <w:rsid w:val="0091054B"/>
    <w:rsid w:val="0091080A"/>
    <w:rsid w:val="0091099D"/>
    <w:rsid w:val="009109C0"/>
    <w:rsid w:val="00910AF0"/>
    <w:rsid w:val="00910B6D"/>
    <w:rsid w:val="00910BAD"/>
    <w:rsid w:val="009115E3"/>
    <w:rsid w:val="00911747"/>
    <w:rsid w:val="00911B2D"/>
    <w:rsid w:val="00911F2C"/>
    <w:rsid w:val="009121D7"/>
    <w:rsid w:val="0091225B"/>
    <w:rsid w:val="009124A2"/>
    <w:rsid w:val="0091266D"/>
    <w:rsid w:val="009127A3"/>
    <w:rsid w:val="00912936"/>
    <w:rsid w:val="009130E2"/>
    <w:rsid w:val="00913D6E"/>
    <w:rsid w:val="00913DC6"/>
    <w:rsid w:val="00913E57"/>
    <w:rsid w:val="00913E9B"/>
    <w:rsid w:val="00914036"/>
    <w:rsid w:val="009142DC"/>
    <w:rsid w:val="0091490B"/>
    <w:rsid w:val="00914AC6"/>
    <w:rsid w:val="00914E8B"/>
    <w:rsid w:val="00915049"/>
    <w:rsid w:val="00915817"/>
    <w:rsid w:val="00915CAA"/>
    <w:rsid w:val="00915E8E"/>
    <w:rsid w:val="009161D0"/>
    <w:rsid w:val="0091625E"/>
    <w:rsid w:val="00916647"/>
    <w:rsid w:val="009168A4"/>
    <w:rsid w:val="00916C66"/>
    <w:rsid w:val="00916D8F"/>
    <w:rsid w:val="009170F5"/>
    <w:rsid w:val="0091725C"/>
    <w:rsid w:val="00917464"/>
    <w:rsid w:val="0091770F"/>
    <w:rsid w:val="0091792E"/>
    <w:rsid w:val="00917BC3"/>
    <w:rsid w:val="00917E7A"/>
    <w:rsid w:val="009201C0"/>
    <w:rsid w:val="00920438"/>
    <w:rsid w:val="009205B1"/>
    <w:rsid w:val="00920990"/>
    <w:rsid w:val="00920A1C"/>
    <w:rsid w:val="00920A35"/>
    <w:rsid w:val="00920A97"/>
    <w:rsid w:val="00920DC8"/>
    <w:rsid w:val="009211E6"/>
    <w:rsid w:val="0092131B"/>
    <w:rsid w:val="0092141E"/>
    <w:rsid w:val="0092162F"/>
    <w:rsid w:val="009216DE"/>
    <w:rsid w:val="00921CAA"/>
    <w:rsid w:val="00922074"/>
    <w:rsid w:val="00922127"/>
    <w:rsid w:val="00922976"/>
    <w:rsid w:val="00922B05"/>
    <w:rsid w:val="00922BDC"/>
    <w:rsid w:val="00922C0B"/>
    <w:rsid w:val="00922FE9"/>
    <w:rsid w:val="00923081"/>
    <w:rsid w:val="0092313B"/>
    <w:rsid w:val="0092318A"/>
    <w:rsid w:val="009234E8"/>
    <w:rsid w:val="00923626"/>
    <w:rsid w:val="00923A3B"/>
    <w:rsid w:val="00923DBF"/>
    <w:rsid w:val="00923DF4"/>
    <w:rsid w:val="00923E94"/>
    <w:rsid w:val="009243DE"/>
    <w:rsid w:val="00924C22"/>
    <w:rsid w:val="00924C68"/>
    <w:rsid w:val="00924DB3"/>
    <w:rsid w:val="00924DED"/>
    <w:rsid w:val="009251F1"/>
    <w:rsid w:val="0092531B"/>
    <w:rsid w:val="0092572F"/>
    <w:rsid w:val="0092592D"/>
    <w:rsid w:val="00925CA2"/>
    <w:rsid w:val="00925EA5"/>
    <w:rsid w:val="00925F80"/>
    <w:rsid w:val="00925FF9"/>
    <w:rsid w:val="00926010"/>
    <w:rsid w:val="00926182"/>
    <w:rsid w:val="009261DF"/>
    <w:rsid w:val="009263BE"/>
    <w:rsid w:val="009263E1"/>
    <w:rsid w:val="0092643D"/>
    <w:rsid w:val="00926733"/>
    <w:rsid w:val="00926929"/>
    <w:rsid w:val="009269FD"/>
    <w:rsid w:val="00926A4C"/>
    <w:rsid w:val="00926ACA"/>
    <w:rsid w:val="00926CDD"/>
    <w:rsid w:val="009278D1"/>
    <w:rsid w:val="00927B85"/>
    <w:rsid w:val="00927BD3"/>
    <w:rsid w:val="00927F49"/>
    <w:rsid w:val="009308C7"/>
    <w:rsid w:val="00930B3B"/>
    <w:rsid w:val="00930B6C"/>
    <w:rsid w:val="00930C0C"/>
    <w:rsid w:val="00930C8A"/>
    <w:rsid w:val="0093105B"/>
    <w:rsid w:val="0093149C"/>
    <w:rsid w:val="009315E1"/>
    <w:rsid w:val="00931ADB"/>
    <w:rsid w:val="00931EAD"/>
    <w:rsid w:val="00931F1C"/>
    <w:rsid w:val="009321FF"/>
    <w:rsid w:val="00932356"/>
    <w:rsid w:val="009326EF"/>
    <w:rsid w:val="009327A5"/>
    <w:rsid w:val="00932803"/>
    <w:rsid w:val="00932E9C"/>
    <w:rsid w:val="00932F4E"/>
    <w:rsid w:val="0093334C"/>
    <w:rsid w:val="00933442"/>
    <w:rsid w:val="0093345D"/>
    <w:rsid w:val="009336DF"/>
    <w:rsid w:val="0093389B"/>
    <w:rsid w:val="00933A70"/>
    <w:rsid w:val="00934345"/>
    <w:rsid w:val="0093455F"/>
    <w:rsid w:val="009345F2"/>
    <w:rsid w:val="00934CDF"/>
    <w:rsid w:val="0093531C"/>
    <w:rsid w:val="009353A7"/>
    <w:rsid w:val="0093566B"/>
    <w:rsid w:val="00935AA9"/>
    <w:rsid w:val="00935B15"/>
    <w:rsid w:val="00935E1D"/>
    <w:rsid w:val="00935E87"/>
    <w:rsid w:val="00936059"/>
    <w:rsid w:val="00936163"/>
    <w:rsid w:val="0093642E"/>
    <w:rsid w:val="009365C1"/>
    <w:rsid w:val="00936983"/>
    <w:rsid w:val="00936BE6"/>
    <w:rsid w:val="00936BFE"/>
    <w:rsid w:val="00936E35"/>
    <w:rsid w:val="00936EEC"/>
    <w:rsid w:val="00936FAC"/>
    <w:rsid w:val="009370DD"/>
    <w:rsid w:val="0093751E"/>
    <w:rsid w:val="00937572"/>
    <w:rsid w:val="009376C9"/>
    <w:rsid w:val="00937763"/>
    <w:rsid w:val="00937D04"/>
    <w:rsid w:val="00937E3A"/>
    <w:rsid w:val="00937EBC"/>
    <w:rsid w:val="009406DD"/>
    <w:rsid w:val="00940825"/>
    <w:rsid w:val="0094088C"/>
    <w:rsid w:val="00940962"/>
    <w:rsid w:val="00940A09"/>
    <w:rsid w:val="00941092"/>
    <w:rsid w:val="00941371"/>
    <w:rsid w:val="009413EB"/>
    <w:rsid w:val="009414AA"/>
    <w:rsid w:val="00941594"/>
    <w:rsid w:val="009419F0"/>
    <w:rsid w:val="00941B2B"/>
    <w:rsid w:val="00941C3F"/>
    <w:rsid w:val="00941D29"/>
    <w:rsid w:val="00941E89"/>
    <w:rsid w:val="00941F10"/>
    <w:rsid w:val="00942B00"/>
    <w:rsid w:val="00942D4E"/>
    <w:rsid w:val="00943011"/>
    <w:rsid w:val="0094312C"/>
    <w:rsid w:val="0094342F"/>
    <w:rsid w:val="00943E6D"/>
    <w:rsid w:val="009441B2"/>
    <w:rsid w:val="00944FC3"/>
    <w:rsid w:val="009450ED"/>
    <w:rsid w:val="00945550"/>
    <w:rsid w:val="00945A80"/>
    <w:rsid w:val="00945B79"/>
    <w:rsid w:val="00945E9E"/>
    <w:rsid w:val="00946157"/>
    <w:rsid w:val="009463AE"/>
    <w:rsid w:val="00946CA5"/>
    <w:rsid w:val="0094721E"/>
    <w:rsid w:val="00947279"/>
    <w:rsid w:val="00947579"/>
    <w:rsid w:val="00947861"/>
    <w:rsid w:val="00947D6B"/>
    <w:rsid w:val="00947FF1"/>
    <w:rsid w:val="009502B8"/>
    <w:rsid w:val="009502E6"/>
    <w:rsid w:val="00950648"/>
    <w:rsid w:val="00950660"/>
    <w:rsid w:val="00950673"/>
    <w:rsid w:val="009506FC"/>
    <w:rsid w:val="00950F6B"/>
    <w:rsid w:val="00951019"/>
    <w:rsid w:val="00951125"/>
    <w:rsid w:val="009511AF"/>
    <w:rsid w:val="00951265"/>
    <w:rsid w:val="0095169C"/>
    <w:rsid w:val="009516DB"/>
    <w:rsid w:val="00951923"/>
    <w:rsid w:val="00951A63"/>
    <w:rsid w:val="00951E3E"/>
    <w:rsid w:val="00951FF7"/>
    <w:rsid w:val="00952293"/>
    <w:rsid w:val="00952582"/>
    <w:rsid w:val="00952682"/>
    <w:rsid w:val="00952A84"/>
    <w:rsid w:val="00952B2B"/>
    <w:rsid w:val="00952FF5"/>
    <w:rsid w:val="00953113"/>
    <w:rsid w:val="0095322C"/>
    <w:rsid w:val="009532BD"/>
    <w:rsid w:val="0095333E"/>
    <w:rsid w:val="009536B6"/>
    <w:rsid w:val="00953AD3"/>
    <w:rsid w:val="00953D3B"/>
    <w:rsid w:val="0095409E"/>
    <w:rsid w:val="009540B9"/>
    <w:rsid w:val="009540BA"/>
    <w:rsid w:val="009540FF"/>
    <w:rsid w:val="00954189"/>
    <w:rsid w:val="009542C6"/>
    <w:rsid w:val="0095492C"/>
    <w:rsid w:val="00955069"/>
    <w:rsid w:val="00955322"/>
    <w:rsid w:val="009553E7"/>
    <w:rsid w:val="0095642B"/>
    <w:rsid w:val="0095688A"/>
    <w:rsid w:val="00956EC7"/>
    <w:rsid w:val="0095785B"/>
    <w:rsid w:val="00957877"/>
    <w:rsid w:val="009578B6"/>
    <w:rsid w:val="009579B8"/>
    <w:rsid w:val="00957A40"/>
    <w:rsid w:val="00957B06"/>
    <w:rsid w:val="00957DCC"/>
    <w:rsid w:val="009601D0"/>
    <w:rsid w:val="00960308"/>
    <w:rsid w:val="0096097D"/>
    <w:rsid w:val="00960C43"/>
    <w:rsid w:val="00960D15"/>
    <w:rsid w:val="00960EFB"/>
    <w:rsid w:val="009610D1"/>
    <w:rsid w:val="009611C7"/>
    <w:rsid w:val="0096164C"/>
    <w:rsid w:val="009616B2"/>
    <w:rsid w:val="00961B37"/>
    <w:rsid w:val="00961DF3"/>
    <w:rsid w:val="00961F00"/>
    <w:rsid w:val="00962072"/>
    <w:rsid w:val="0096227D"/>
    <w:rsid w:val="00962414"/>
    <w:rsid w:val="00962486"/>
    <w:rsid w:val="0096254A"/>
    <w:rsid w:val="00962634"/>
    <w:rsid w:val="009629D7"/>
    <w:rsid w:val="00962C76"/>
    <w:rsid w:val="00962E07"/>
    <w:rsid w:val="0096308C"/>
    <w:rsid w:val="00963664"/>
    <w:rsid w:val="00963888"/>
    <w:rsid w:val="00963A12"/>
    <w:rsid w:val="00963C63"/>
    <w:rsid w:val="00963CE7"/>
    <w:rsid w:val="00963DF6"/>
    <w:rsid w:val="00963FBC"/>
    <w:rsid w:val="009642EA"/>
    <w:rsid w:val="00964454"/>
    <w:rsid w:val="00964628"/>
    <w:rsid w:val="00964772"/>
    <w:rsid w:val="00965054"/>
    <w:rsid w:val="00965207"/>
    <w:rsid w:val="009652E8"/>
    <w:rsid w:val="00965401"/>
    <w:rsid w:val="009654AA"/>
    <w:rsid w:val="00965557"/>
    <w:rsid w:val="0096561B"/>
    <w:rsid w:val="00965CBB"/>
    <w:rsid w:val="00965CC6"/>
    <w:rsid w:val="00965F33"/>
    <w:rsid w:val="00966413"/>
    <w:rsid w:val="0096662D"/>
    <w:rsid w:val="009668D2"/>
    <w:rsid w:val="00966916"/>
    <w:rsid w:val="00966AB6"/>
    <w:rsid w:val="00966BFC"/>
    <w:rsid w:val="00966C0B"/>
    <w:rsid w:val="00966D8C"/>
    <w:rsid w:val="00966EB5"/>
    <w:rsid w:val="00966F54"/>
    <w:rsid w:val="009671D0"/>
    <w:rsid w:val="0096731D"/>
    <w:rsid w:val="00967730"/>
    <w:rsid w:val="009679A6"/>
    <w:rsid w:val="00967B2D"/>
    <w:rsid w:val="00967BA6"/>
    <w:rsid w:val="00967F36"/>
    <w:rsid w:val="009708B8"/>
    <w:rsid w:val="00970B6C"/>
    <w:rsid w:val="00970D7C"/>
    <w:rsid w:val="00970E97"/>
    <w:rsid w:val="00971011"/>
    <w:rsid w:val="0097124E"/>
    <w:rsid w:val="009712BE"/>
    <w:rsid w:val="00971300"/>
    <w:rsid w:val="0097148D"/>
    <w:rsid w:val="00971677"/>
    <w:rsid w:val="0097190B"/>
    <w:rsid w:val="00971A4E"/>
    <w:rsid w:val="00971D38"/>
    <w:rsid w:val="009720EF"/>
    <w:rsid w:val="009721C5"/>
    <w:rsid w:val="009722D1"/>
    <w:rsid w:val="00972637"/>
    <w:rsid w:val="00972BDA"/>
    <w:rsid w:val="00972C67"/>
    <w:rsid w:val="00972E81"/>
    <w:rsid w:val="00973187"/>
    <w:rsid w:val="00973287"/>
    <w:rsid w:val="009733FB"/>
    <w:rsid w:val="00973489"/>
    <w:rsid w:val="009737D2"/>
    <w:rsid w:val="0097393E"/>
    <w:rsid w:val="00973B28"/>
    <w:rsid w:val="00973F4D"/>
    <w:rsid w:val="00974829"/>
    <w:rsid w:val="00974948"/>
    <w:rsid w:val="009749F8"/>
    <w:rsid w:val="00975222"/>
    <w:rsid w:val="009753D9"/>
    <w:rsid w:val="00975B08"/>
    <w:rsid w:val="00975BC4"/>
    <w:rsid w:val="00975E3C"/>
    <w:rsid w:val="00976001"/>
    <w:rsid w:val="00976843"/>
    <w:rsid w:val="009768DA"/>
    <w:rsid w:val="00976DAF"/>
    <w:rsid w:val="00977437"/>
    <w:rsid w:val="009774A9"/>
    <w:rsid w:val="009779F1"/>
    <w:rsid w:val="00977FF3"/>
    <w:rsid w:val="00980197"/>
    <w:rsid w:val="00980774"/>
    <w:rsid w:val="009807E4"/>
    <w:rsid w:val="00980D5F"/>
    <w:rsid w:val="00980F78"/>
    <w:rsid w:val="00981147"/>
    <w:rsid w:val="0098116D"/>
    <w:rsid w:val="009812BB"/>
    <w:rsid w:val="009813D4"/>
    <w:rsid w:val="00981428"/>
    <w:rsid w:val="0098165B"/>
    <w:rsid w:val="00981746"/>
    <w:rsid w:val="009819C4"/>
    <w:rsid w:val="00981AD9"/>
    <w:rsid w:val="00981BB6"/>
    <w:rsid w:val="00982259"/>
    <w:rsid w:val="0098228E"/>
    <w:rsid w:val="00982634"/>
    <w:rsid w:val="00982684"/>
    <w:rsid w:val="009826C1"/>
    <w:rsid w:val="00982966"/>
    <w:rsid w:val="00982DCE"/>
    <w:rsid w:val="00982E6C"/>
    <w:rsid w:val="00982F06"/>
    <w:rsid w:val="009832D2"/>
    <w:rsid w:val="00983A97"/>
    <w:rsid w:val="00984164"/>
    <w:rsid w:val="00984223"/>
    <w:rsid w:val="009843BA"/>
    <w:rsid w:val="0098540A"/>
    <w:rsid w:val="009856B5"/>
    <w:rsid w:val="00985CE3"/>
    <w:rsid w:val="00985F28"/>
    <w:rsid w:val="00985FD5"/>
    <w:rsid w:val="009860E0"/>
    <w:rsid w:val="00986146"/>
    <w:rsid w:val="0098638C"/>
    <w:rsid w:val="009866BB"/>
    <w:rsid w:val="009867EC"/>
    <w:rsid w:val="00986816"/>
    <w:rsid w:val="00986AB2"/>
    <w:rsid w:val="00986BC4"/>
    <w:rsid w:val="00986F32"/>
    <w:rsid w:val="009873AE"/>
    <w:rsid w:val="009873F9"/>
    <w:rsid w:val="00987925"/>
    <w:rsid w:val="00987AF9"/>
    <w:rsid w:val="00987B05"/>
    <w:rsid w:val="00987B0B"/>
    <w:rsid w:val="00987B10"/>
    <w:rsid w:val="00987F2A"/>
    <w:rsid w:val="0099028C"/>
    <w:rsid w:val="00990385"/>
    <w:rsid w:val="00990445"/>
    <w:rsid w:val="0099044F"/>
    <w:rsid w:val="00990B47"/>
    <w:rsid w:val="00990C6F"/>
    <w:rsid w:val="0099182B"/>
    <w:rsid w:val="00991AB5"/>
    <w:rsid w:val="00991AB9"/>
    <w:rsid w:val="00991B77"/>
    <w:rsid w:val="00992561"/>
    <w:rsid w:val="0099259C"/>
    <w:rsid w:val="00992753"/>
    <w:rsid w:val="00992775"/>
    <w:rsid w:val="0099278D"/>
    <w:rsid w:val="00992A0E"/>
    <w:rsid w:val="00992F25"/>
    <w:rsid w:val="00993005"/>
    <w:rsid w:val="00993081"/>
    <w:rsid w:val="00993248"/>
    <w:rsid w:val="00993396"/>
    <w:rsid w:val="009933FC"/>
    <w:rsid w:val="00993547"/>
    <w:rsid w:val="00993829"/>
    <w:rsid w:val="00993BE7"/>
    <w:rsid w:val="00993CB0"/>
    <w:rsid w:val="00993DD4"/>
    <w:rsid w:val="00994321"/>
    <w:rsid w:val="0099434E"/>
    <w:rsid w:val="009944B2"/>
    <w:rsid w:val="00994879"/>
    <w:rsid w:val="0099487F"/>
    <w:rsid w:val="00994983"/>
    <w:rsid w:val="00994988"/>
    <w:rsid w:val="00994AEE"/>
    <w:rsid w:val="00994F7C"/>
    <w:rsid w:val="00995079"/>
    <w:rsid w:val="009951EA"/>
    <w:rsid w:val="00995336"/>
    <w:rsid w:val="009959B4"/>
    <w:rsid w:val="00995C11"/>
    <w:rsid w:val="00995F0A"/>
    <w:rsid w:val="00996283"/>
    <w:rsid w:val="009962A1"/>
    <w:rsid w:val="00996C39"/>
    <w:rsid w:val="00996E57"/>
    <w:rsid w:val="00997435"/>
    <w:rsid w:val="009974EE"/>
    <w:rsid w:val="009978EA"/>
    <w:rsid w:val="009979DC"/>
    <w:rsid w:val="00997E95"/>
    <w:rsid w:val="00997ED0"/>
    <w:rsid w:val="009A01AC"/>
    <w:rsid w:val="009A028D"/>
    <w:rsid w:val="009A02AF"/>
    <w:rsid w:val="009A05B6"/>
    <w:rsid w:val="009A0A28"/>
    <w:rsid w:val="009A0A3F"/>
    <w:rsid w:val="009A0F18"/>
    <w:rsid w:val="009A0FBA"/>
    <w:rsid w:val="009A1135"/>
    <w:rsid w:val="009A11EE"/>
    <w:rsid w:val="009A1334"/>
    <w:rsid w:val="009A14D0"/>
    <w:rsid w:val="009A193D"/>
    <w:rsid w:val="009A1AD3"/>
    <w:rsid w:val="009A1C9E"/>
    <w:rsid w:val="009A1E00"/>
    <w:rsid w:val="009A270B"/>
    <w:rsid w:val="009A2943"/>
    <w:rsid w:val="009A294C"/>
    <w:rsid w:val="009A2B8E"/>
    <w:rsid w:val="009A2DD2"/>
    <w:rsid w:val="009A2DFC"/>
    <w:rsid w:val="009A34A3"/>
    <w:rsid w:val="009A36B5"/>
    <w:rsid w:val="009A38AF"/>
    <w:rsid w:val="009A3985"/>
    <w:rsid w:val="009A3B8D"/>
    <w:rsid w:val="009A3BD6"/>
    <w:rsid w:val="009A439E"/>
    <w:rsid w:val="009A4593"/>
    <w:rsid w:val="009A4743"/>
    <w:rsid w:val="009A50DB"/>
    <w:rsid w:val="009A5147"/>
    <w:rsid w:val="009A53A0"/>
    <w:rsid w:val="009A554F"/>
    <w:rsid w:val="009A56AE"/>
    <w:rsid w:val="009A56B8"/>
    <w:rsid w:val="009A5B63"/>
    <w:rsid w:val="009A5EC8"/>
    <w:rsid w:val="009A6338"/>
    <w:rsid w:val="009A6A0F"/>
    <w:rsid w:val="009A6A9D"/>
    <w:rsid w:val="009A6AD8"/>
    <w:rsid w:val="009A6C13"/>
    <w:rsid w:val="009A6CDD"/>
    <w:rsid w:val="009A6ED8"/>
    <w:rsid w:val="009A738C"/>
    <w:rsid w:val="009A7635"/>
    <w:rsid w:val="009A79A5"/>
    <w:rsid w:val="009A7A4B"/>
    <w:rsid w:val="009A7A76"/>
    <w:rsid w:val="009A7B08"/>
    <w:rsid w:val="009A7E76"/>
    <w:rsid w:val="009B0017"/>
    <w:rsid w:val="009B0080"/>
    <w:rsid w:val="009B0E8F"/>
    <w:rsid w:val="009B0EAA"/>
    <w:rsid w:val="009B114A"/>
    <w:rsid w:val="009B1485"/>
    <w:rsid w:val="009B1D33"/>
    <w:rsid w:val="009B2CBB"/>
    <w:rsid w:val="009B2EC1"/>
    <w:rsid w:val="009B308F"/>
    <w:rsid w:val="009B30ED"/>
    <w:rsid w:val="009B31C5"/>
    <w:rsid w:val="009B3363"/>
    <w:rsid w:val="009B353D"/>
    <w:rsid w:val="009B36C0"/>
    <w:rsid w:val="009B36F4"/>
    <w:rsid w:val="009B3B07"/>
    <w:rsid w:val="009B3CAB"/>
    <w:rsid w:val="009B40F3"/>
    <w:rsid w:val="009B42A2"/>
    <w:rsid w:val="009B4301"/>
    <w:rsid w:val="009B46E3"/>
    <w:rsid w:val="009B46FC"/>
    <w:rsid w:val="009B473B"/>
    <w:rsid w:val="009B47B5"/>
    <w:rsid w:val="009B4C49"/>
    <w:rsid w:val="009B4EDA"/>
    <w:rsid w:val="009B5273"/>
    <w:rsid w:val="009B542D"/>
    <w:rsid w:val="009B54A6"/>
    <w:rsid w:val="009B54E9"/>
    <w:rsid w:val="009B55EA"/>
    <w:rsid w:val="009B594E"/>
    <w:rsid w:val="009B5D8A"/>
    <w:rsid w:val="009B5E9C"/>
    <w:rsid w:val="009B6020"/>
    <w:rsid w:val="009B6113"/>
    <w:rsid w:val="009B649B"/>
    <w:rsid w:val="009B6576"/>
    <w:rsid w:val="009B6983"/>
    <w:rsid w:val="009B69E3"/>
    <w:rsid w:val="009B6CE7"/>
    <w:rsid w:val="009B6DD0"/>
    <w:rsid w:val="009B6EED"/>
    <w:rsid w:val="009B6F9F"/>
    <w:rsid w:val="009B6FEE"/>
    <w:rsid w:val="009B7020"/>
    <w:rsid w:val="009B7256"/>
    <w:rsid w:val="009B75CC"/>
    <w:rsid w:val="009B7A98"/>
    <w:rsid w:val="009B7AF9"/>
    <w:rsid w:val="009B7C95"/>
    <w:rsid w:val="009B7DAD"/>
    <w:rsid w:val="009B7DC2"/>
    <w:rsid w:val="009B7DDB"/>
    <w:rsid w:val="009B7E80"/>
    <w:rsid w:val="009C0117"/>
    <w:rsid w:val="009C03FB"/>
    <w:rsid w:val="009C0693"/>
    <w:rsid w:val="009C0784"/>
    <w:rsid w:val="009C0B18"/>
    <w:rsid w:val="009C0B2A"/>
    <w:rsid w:val="009C0B33"/>
    <w:rsid w:val="009C0C5B"/>
    <w:rsid w:val="009C0C74"/>
    <w:rsid w:val="009C1044"/>
    <w:rsid w:val="009C1210"/>
    <w:rsid w:val="009C1739"/>
    <w:rsid w:val="009C174E"/>
    <w:rsid w:val="009C19F4"/>
    <w:rsid w:val="009C1C9D"/>
    <w:rsid w:val="009C1D29"/>
    <w:rsid w:val="009C1E6F"/>
    <w:rsid w:val="009C1F89"/>
    <w:rsid w:val="009C21F2"/>
    <w:rsid w:val="009C22A0"/>
    <w:rsid w:val="009C240D"/>
    <w:rsid w:val="009C2429"/>
    <w:rsid w:val="009C2450"/>
    <w:rsid w:val="009C24EA"/>
    <w:rsid w:val="009C24F4"/>
    <w:rsid w:val="009C25F7"/>
    <w:rsid w:val="009C2749"/>
    <w:rsid w:val="009C28C8"/>
    <w:rsid w:val="009C2A3E"/>
    <w:rsid w:val="009C2ECC"/>
    <w:rsid w:val="009C2F5B"/>
    <w:rsid w:val="009C31AE"/>
    <w:rsid w:val="009C35E6"/>
    <w:rsid w:val="009C384C"/>
    <w:rsid w:val="009C3A5E"/>
    <w:rsid w:val="009C3C0F"/>
    <w:rsid w:val="009C3E52"/>
    <w:rsid w:val="009C3F88"/>
    <w:rsid w:val="009C4017"/>
    <w:rsid w:val="009C4425"/>
    <w:rsid w:val="009C4655"/>
    <w:rsid w:val="009C48F9"/>
    <w:rsid w:val="009C49DE"/>
    <w:rsid w:val="009C4B74"/>
    <w:rsid w:val="009C4FF8"/>
    <w:rsid w:val="009C533F"/>
    <w:rsid w:val="009C53C3"/>
    <w:rsid w:val="009C53E3"/>
    <w:rsid w:val="009C5544"/>
    <w:rsid w:val="009C593D"/>
    <w:rsid w:val="009C5AC1"/>
    <w:rsid w:val="009C5DD8"/>
    <w:rsid w:val="009C6516"/>
    <w:rsid w:val="009C6636"/>
    <w:rsid w:val="009C66FB"/>
    <w:rsid w:val="009C6770"/>
    <w:rsid w:val="009C6857"/>
    <w:rsid w:val="009C6A40"/>
    <w:rsid w:val="009C6B67"/>
    <w:rsid w:val="009C6CDD"/>
    <w:rsid w:val="009C7016"/>
    <w:rsid w:val="009C70EB"/>
    <w:rsid w:val="009C7219"/>
    <w:rsid w:val="009C75EE"/>
    <w:rsid w:val="009C77C9"/>
    <w:rsid w:val="009C7BA5"/>
    <w:rsid w:val="009C7C4E"/>
    <w:rsid w:val="009C7CD0"/>
    <w:rsid w:val="009C7FD6"/>
    <w:rsid w:val="009D00C9"/>
    <w:rsid w:val="009D01B0"/>
    <w:rsid w:val="009D0855"/>
    <w:rsid w:val="009D0990"/>
    <w:rsid w:val="009D0BC2"/>
    <w:rsid w:val="009D0EBC"/>
    <w:rsid w:val="009D10C9"/>
    <w:rsid w:val="009D1451"/>
    <w:rsid w:val="009D1569"/>
    <w:rsid w:val="009D15A0"/>
    <w:rsid w:val="009D1872"/>
    <w:rsid w:val="009D1B4B"/>
    <w:rsid w:val="009D23C8"/>
    <w:rsid w:val="009D2987"/>
    <w:rsid w:val="009D2BF1"/>
    <w:rsid w:val="009D2F51"/>
    <w:rsid w:val="009D3917"/>
    <w:rsid w:val="009D3D15"/>
    <w:rsid w:val="009D42BF"/>
    <w:rsid w:val="009D440D"/>
    <w:rsid w:val="009D4975"/>
    <w:rsid w:val="009D4AAC"/>
    <w:rsid w:val="009D4C1D"/>
    <w:rsid w:val="009D5528"/>
    <w:rsid w:val="009D552C"/>
    <w:rsid w:val="009D5749"/>
    <w:rsid w:val="009D5A01"/>
    <w:rsid w:val="009D5A8D"/>
    <w:rsid w:val="009D5AE3"/>
    <w:rsid w:val="009D5B8F"/>
    <w:rsid w:val="009D5CB1"/>
    <w:rsid w:val="009D603E"/>
    <w:rsid w:val="009D61EB"/>
    <w:rsid w:val="009D62B4"/>
    <w:rsid w:val="009D64F4"/>
    <w:rsid w:val="009D6548"/>
    <w:rsid w:val="009D6634"/>
    <w:rsid w:val="009D689C"/>
    <w:rsid w:val="009D6A14"/>
    <w:rsid w:val="009D6D08"/>
    <w:rsid w:val="009D6D30"/>
    <w:rsid w:val="009D6DB3"/>
    <w:rsid w:val="009D6DD6"/>
    <w:rsid w:val="009D7228"/>
    <w:rsid w:val="009D7429"/>
    <w:rsid w:val="009D7940"/>
    <w:rsid w:val="009E0306"/>
    <w:rsid w:val="009E0371"/>
    <w:rsid w:val="009E03DB"/>
    <w:rsid w:val="009E08E8"/>
    <w:rsid w:val="009E0A2F"/>
    <w:rsid w:val="009E0D0D"/>
    <w:rsid w:val="009E0D6F"/>
    <w:rsid w:val="009E0EBB"/>
    <w:rsid w:val="009E0ED6"/>
    <w:rsid w:val="009E1591"/>
    <w:rsid w:val="009E15DB"/>
    <w:rsid w:val="009E1636"/>
    <w:rsid w:val="009E1853"/>
    <w:rsid w:val="009E1A33"/>
    <w:rsid w:val="009E1A92"/>
    <w:rsid w:val="009E1E3E"/>
    <w:rsid w:val="009E1E64"/>
    <w:rsid w:val="009E1ED9"/>
    <w:rsid w:val="009E2012"/>
    <w:rsid w:val="009E2079"/>
    <w:rsid w:val="009E2094"/>
    <w:rsid w:val="009E258E"/>
    <w:rsid w:val="009E2EA9"/>
    <w:rsid w:val="009E2EFE"/>
    <w:rsid w:val="009E306D"/>
    <w:rsid w:val="009E3114"/>
    <w:rsid w:val="009E3677"/>
    <w:rsid w:val="009E36AF"/>
    <w:rsid w:val="009E3737"/>
    <w:rsid w:val="009E399E"/>
    <w:rsid w:val="009E3A1B"/>
    <w:rsid w:val="009E3EDB"/>
    <w:rsid w:val="009E4100"/>
    <w:rsid w:val="009E44AC"/>
    <w:rsid w:val="009E4655"/>
    <w:rsid w:val="009E46BD"/>
    <w:rsid w:val="009E4870"/>
    <w:rsid w:val="009E4B7C"/>
    <w:rsid w:val="009E4C05"/>
    <w:rsid w:val="009E4F3A"/>
    <w:rsid w:val="009E526B"/>
    <w:rsid w:val="009E571A"/>
    <w:rsid w:val="009E57B3"/>
    <w:rsid w:val="009E592F"/>
    <w:rsid w:val="009E5BE3"/>
    <w:rsid w:val="009E5F7F"/>
    <w:rsid w:val="009E6686"/>
    <w:rsid w:val="009E683F"/>
    <w:rsid w:val="009E6B5D"/>
    <w:rsid w:val="009E70A8"/>
    <w:rsid w:val="009E71D8"/>
    <w:rsid w:val="009E71DF"/>
    <w:rsid w:val="009E7349"/>
    <w:rsid w:val="009E7769"/>
    <w:rsid w:val="009E7A82"/>
    <w:rsid w:val="009E7BED"/>
    <w:rsid w:val="009F01C2"/>
    <w:rsid w:val="009F029C"/>
    <w:rsid w:val="009F03BE"/>
    <w:rsid w:val="009F04BE"/>
    <w:rsid w:val="009F053B"/>
    <w:rsid w:val="009F0900"/>
    <w:rsid w:val="009F095A"/>
    <w:rsid w:val="009F0970"/>
    <w:rsid w:val="009F0CDA"/>
    <w:rsid w:val="009F0D77"/>
    <w:rsid w:val="009F147F"/>
    <w:rsid w:val="009F1560"/>
    <w:rsid w:val="009F1682"/>
    <w:rsid w:val="009F18D0"/>
    <w:rsid w:val="009F1915"/>
    <w:rsid w:val="009F19AC"/>
    <w:rsid w:val="009F1A62"/>
    <w:rsid w:val="009F1ABB"/>
    <w:rsid w:val="009F1C2A"/>
    <w:rsid w:val="009F1D38"/>
    <w:rsid w:val="009F1E5F"/>
    <w:rsid w:val="009F1E64"/>
    <w:rsid w:val="009F2E62"/>
    <w:rsid w:val="009F2E77"/>
    <w:rsid w:val="009F314A"/>
    <w:rsid w:val="009F38BE"/>
    <w:rsid w:val="009F3959"/>
    <w:rsid w:val="009F3B92"/>
    <w:rsid w:val="009F3CA3"/>
    <w:rsid w:val="009F45C4"/>
    <w:rsid w:val="009F499F"/>
    <w:rsid w:val="009F4FD3"/>
    <w:rsid w:val="009F5151"/>
    <w:rsid w:val="009F54C6"/>
    <w:rsid w:val="009F54D8"/>
    <w:rsid w:val="009F55BB"/>
    <w:rsid w:val="009F57B6"/>
    <w:rsid w:val="009F5A89"/>
    <w:rsid w:val="009F5BCA"/>
    <w:rsid w:val="009F5D05"/>
    <w:rsid w:val="009F6251"/>
    <w:rsid w:val="009F629A"/>
    <w:rsid w:val="009F6344"/>
    <w:rsid w:val="009F64F0"/>
    <w:rsid w:val="009F6523"/>
    <w:rsid w:val="009F68C0"/>
    <w:rsid w:val="009F6A4B"/>
    <w:rsid w:val="009F70D2"/>
    <w:rsid w:val="009F7563"/>
    <w:rsid w:val="009F77FB"/>
    <w:rsid w:val="009F7855"/>
    <w:rsid w:val="009F78B8"/>
    <w:rsid w:val="009F79B3"/>
    <w:rsid w:val="009F7AA3"/>
    <w:rsid w:val="009F7C96"/>
    <w:rsid w:val="009F7CAE"/>
    <w:rsid w:val="009F7FAB"/>
    <w:rsid w:val="00A0028C"/>
    <w:rsid w:val="00A002A4"/>
    <w:rsid w:val="00A003AF"/>
    <w:rsid w:val="00A0080C"/>
    <w:rsid w:val="00A00951"/>
    <w:rsid w:val="00A00DE2"/>
    <w:rsid w:val="00A00F26"/>
    <w:rsid w:val="00A010FE"/>
    <w:rsid w:val="00A0168E"/>
    <w:rsid w:val="00A0175A"/>
    <w:rsid w:val="00A01B13"/>
    <w:rsid w:val="00A01B42"/>
    <w:rsid w:val="00A01DA8"/>
    <w:rsid w:val="00A01DD9"/>
    <w:rsid w:val="00A02018"/>
    <w:rsid w:val="00A02200"/>
    <w:rsid w:val="00A02288"/>
    <w:rsid w:val="00A0236B"/>
    <w:rsid w:val="00A02BD2"/>
    <w:rsid w:val="00A02E24"/>
    <w:rsid w:val="00A032DF"/>
    <w:rsid w:val="00A036E2"/>
    <w:rsid w:val="00A03739"/>
    <w:rsid w:val="00A03975"/>
    <w:rsid w:val="00A03A0F"/>
    <w:rsid w:val="00A03D97"/>
    <w:rsid w:val="00A03DF5"/>
    <w:rsid w:val="00A03EC2"/>
    <w:rsid w:val="00A03F20"/>
    <w:rsid w:val="00A044F1"/>
    <w:rsid w:val="00A04B76"/>
    <w:rsid w:val="00A04E3D"/>
    <w:rsid w:val="00A04F33"/>
    <w:rsid w:val="00A05035"/>
    <w:rsid w:val="00A05329"/>
    <w:rsid w:val="00A053B7"/>
    <w:rsid w:val="00A0547E"/>
    <w:rsid w:val="00A054A5"/>
    <w:rsid w:val="00A0556F"/>
    <w:rsid w:val="00A055DB"/>
    <w:rsid w:val="00A05890"/>
    <w:rsid w:val="00A058EB"/>
    <w:rsid w:val="00A059B6"/>
    <w:rsid w:val="00A05A92"/>
    <w:rsid w:val="00A05D56"/>
    <w:rsid w:val="00A062DA"/>
    <w:rsid w:val="00A064CF"/>
    <w:rsid w:val="00A06D4F"/>
    <w:rsid w:val="00A06D99"/>
    <w:rsid w:val="00A0782B"/>
    <w:rsid w:val="00A078B8"/>
    <w:rsid w:val="00A079A5"/>
    <w:rsid w:val="00A07BFA"/>
    <w:rsid w:val="00A07C3D"/>
    <w:rsid w:val="00A104E6"/>
    <w:rsid w:val="00A1058A"/>
    <w:rsid w:val="00A10BE3"/>
    <w:rsid w:val="00A10DB6"/>
    <w:rsid w:val="00A10ECD"/>
    <w:rsid w:val="00A10EEB"/>
    <w:rsid w:val="00A11182"/>
    <w:rsid w:val="00A11407"/>
    <w:rsid w:val="00A11542"/>
    <w:rsid w:val="00A117E1"/>
    <w:rsid w:val="00A1187F"/>
    <w:rsid w:val="00A11BA6"/>
    <w:rsid w:val="00A11C78"/>
    <w:rsid w:val="00A11FFA"/>
    <w:rsid w:val="00A12201"/>
    <w:rsid w:val="00A1221C"/>
    <w:rsid w:val="00A122C7"/>
    <w:rsid w:val="00A1246D"/>
    <w:rsid w:val="00A126BE"/>
    <w:rsid w:val="00A12A1D"/>
    <w:rsid w:val="00A12A22"/>
    <w:rsid w:val="00A12C7A"/>
    <w:rsid w:val="00A12D87"/>
    <w:rsid w:val="00A130A6"/>
    <w:rsid w:val="00A130CC"/>
    <w:rsid w:val="00A13310"/>
    <w:rsid w:val="00A1339B"/>
    <w:rsid w:val="00A13550"/>
    <w:rsid w:val="00A13713"/>
    <w:rsid w:val="00A13D66"/>
    <w:rsid w:val="00A13D75"/>
    <w:rsid w:val="00A13DF5"/>
    <w:rsid w:val="00A13FCA"/>
    <w:rsid w:val="00A14432"/>
    <w:rsid w:val="00A14433"/>
    <w:rsid w:val="00A14446"/>
    <w:rsid w:val="00A1484E"/>
    <w:rsid w:val="00A14A8B"/>
    <w:rsid w:val="00A14AB6"/>
    <w:rsid w:val="00A14AD9"/>
    <w:rsid w:val="00A14C55"/>
    <w:rsid w:val="00A14F18"/>
    <w:rsid w:val="00A156B4"/>
    <w:rsid w:val="00A1583E"/>
    <w:rsid w:val="00A15A90"/>
    <w:rsid w:val="00A15BAA"/>
    <w:rsid w:val="00A15C9E"/>
    <w:rsid w:val="00A15CA1"/>
    <w:rsid w:val="00A1683A"/>
    <w:rsid w:val="00A16942"/>
    <w:rsid w:val="00A169C8"/>
    <w:rsid w:val="00A16B22"/>
    <w:rsid w:val="00A16E15"/>
    <w:rsid w:val="00A1712F"/>
    <w:rsid w:val="00A1719A"/>
    <w:rsid w:val="00A17351"/>
    <w:rsid w:val="00A17360"/>
    <w:rsid w:val="00A17573"/>
    <w:rsid w:val="00A17653"/>
    <w:rsid w:val="00A17654"/>
    <w:rsid w:val="00A1766C"/>
    <w:rsid w:val="00A1775E"/>
    <w:rsid w:val="00A17999"/>
    <w:rsid w:val="00A17AF4"/>
    <w:rsid w:val="00A17D30"/>
    <w:rsid w:val="00A17E27"/>
    <w:rsid w:val="00A17E92"/>
    <w:rsid w:val="00A17ED1"/>
    <w:rsid w:val="00A20122"/>
    <w:rsid w:val="00A20297"/>
    <w:rsid w:val="00A203E0"/>
    <w:rsid w:val="00A203F2"/>
    <w:rsid w:val="00A2069F"/>
    <w:rsid w:val="00A20E9C"/>
    <w:rsid w:val="00A212C9"/>
    <w:rsid w:val="00A21554"/>
    <w:rsid w:val="00A21A25"/>
    <w:rsid w:val="00A21A60"/>
    <w:rsid w:val="00A22526"/>
    <w:rsid w:val="00A22541"/>
    <w:rsid w:val="00A227E3"/>
    <w:rsid w:val="00A2287B"/>
    <w:rsid w:val="00A228A7"/>
    <w:rsid w:val="00A228CC"/>
    <w:rsid w:val="00A22AC3"/>
    <w:rsid w:val="00A22DA8"/>
    <w:rsid w:val="00A22EDC"/>
    <w:rsid w:val="00A23303"/>
    <w:rsid w:val="00A23381"/>
    <w:rsid w:val="00A233EF"/>
    <w:rsid w:val="00A23586"/>
    <w:rsid w:val="00A2380E"/>
    <w:rsid w:val="00A23893"/>
    <w:rsid w:val="00A23989"/>
    <w:rsid w:val="00A23CFD"/>
    <w:rsid w:val="00A23F8C"/>
    <w:rsid w:val="00A24180"/>
    <w:rsid w:val="00A24517"/>
    <w:rsid w:val="00A245A0"/>
    <w:rsid w:val="00A24654"/>
    <w:rsid w:val="00A24E62"/>
    <w:rsid w:val="00A24F9E"/>
    <w:rsid w:val="00A251BE"/>
    <w:rsid w:val="00A251D4"/>
    <w:rsid w:val="00A256CD"/>
    <w:rsid w:val="00A257EC"/>
    <w:rsid w:val="00A25809"/>
    <w:rsid w:val="00A25898"/>
    <w:rsid w:val="00A25ABF"/>
    <w:rsid w:val="00A25B5E"/>
    <w:rsid w:val="00A25D79"/>
    <w:rsid w:val="00A25F26"/>
    <w:rsid w:val="00A26061"/>
    <w:rsid w:val="00A26182"/>
    <w:rsid w:val="00A269C4"/>
    <w:rsid w:val="00A270FC"/>
    <w:rsid w:val="00A27257"/>
    <w:rsid w:val="00A27643"/>
    <w:rsid w:val="00A27693"/>
    <w:rsid w:val="00A276E3"/>
    <w:rsid w:val="00A2775E"/>
    <w:rsid w:val="00A277DD"/>
    <w:rsid w:val="00A27B5D"/>
    <w:rsid w:val="00A27CEB"/>
    <w:rsid w:val="00A27D2E"/>
    <w:rsid w:val="00A27DB6"/>
    <w:rsid w:val="00A30380"/>
    <w:rsid w:val="00A30417"/>
    <w:rsid w:val="00A3059A"/>
    <w:rsid w:val="00A305B2"/>
    <w:rsid w:val="00A306C0"/>
    <w:rsid w:val="00A308BE"/>
    <w:rsid w:val="00A30928"/>
    <w:rsid w:val="00A3093E"/>
    <w:rsid w:val="00A30BA9"/>
    <w:rsid w:val="00A30C5B"/>
    <w:rsid w:val="00A30C72"/>
    <w:rsid w:val="00A30FB7"/>
    <w:rsid w:val="00A310AF"/>
    <w:rsid w:val="00A310EC"/>
    <w:rsid w:val="00A311DD"/>
    <w:rsid w:val="00A31254"/>
    <w:rsid w:val="00A3134A"/>
    <w:rsid w:val="00A313C9"/>
    <w:rsid w:val="00A316AB"/>
    <w:rsid w:val="00A325C9"/>
    <w:rsid w:val="00A32630"/>
    <w:rsid w:val="00A3264B"/>
    <w:rsid w:val="00A326B4"/>
    <w:rsid w:val="00A3288E"/>
    <w:rsid w:val="00A32A05"/>
    <w:rsid w:val="00A32A88"/>
    <w:rsid w:val="00A32BBB"/>
    <w:rsid w:val="00A32CEB"/>
    <w:rsid w:val="00A32CF4"/>
    <w:rsid w:val="00A32E43"/>
    <w:rsid w:val="00A331D6"/>
    <w:rsid w:val="00A33616"/>
    <w:rsid w:val="00A33658"/>
    <w:rsid w:val="00A33822"/>
    <w:rsid w:val="00A3382D"/>
    <w:rsid w:val="00A3383C"/>
    <w:rsid w:val="00A338EA"/>
    <w:rsid w:val="00A33944"/>
    <w:rsid w:val="00A33C43"/>
    <w:rsid w:val="00A33F94"/>
    <w:rsid w:val="00A34426"/>
    <w:rsid w:val="00A34585"/>
    <w:rsid w:val="00A345DE"/>
    <w:rsid w:val="00A34A8E"/>
    <w:rsid w:val="00A34B0D"/>
    <w:rsid w:val="00A350F7"/>
    <w:rsid w:val="00A351CF"/>
    <w:rsid w:val="00A35461"/>
    <w:rsid w:val="00A354AE"/>
    <w:rsid w:val="00A356B9"/>
    <w:rsid w:val="00A35751"/>
    <w:rsid w:val="00A35E03"/>
    <w:rsid w:val="00A35F49"/>
    <w:rsid w:val="00A35F57"/>
    <w:rsid w:val="00A36041"/>
    <w:rsid w:val="00A36171"/>
    <w:rsid w:val="00A36281"/>
    <w:rsid w:val="00A36574"/>
    <w:rsid w:val="00A36ED7"/>
    <w:rsid w:val="00A372A7"/>
    <w:rsid w:val="00A37BF1"/>
    <w:rsid w:val="00A37F1E"/>
    <w:rsid w:val="00A40034"/>
    <w:rsid w:val="00A401B8"/>
    <w:rsid w:val="00A40415"/>
    <w:rsid w:val="00A406BE"/>
    <w:rsid w:val="00A40992"/>
    <w:rsid w:val="00A415F3"/>
    <w:rsid w:val="00A419A5"/>
    <w:rsid w:val="00A41A06"/>
    <w:rsid w:val="00A41A0D"/>
    <w:rsid w:val="00A41A17"/>
    <w:rsid w:val="00A41B98"/>
    <w:rsid w:val="00A41DEE"/>
    <w:rsid w:val="00A427F5"/>
    <w:rsid w:val="00A42963"/>
    <w:rsid w:val="00A42976"/>
    <w:rsid w:val="00A42B78"/>
    <w:rsid w:val="00A42BDD"/>
    <w:rsid w:val="00A42D93"/>
    <w:rsid w:val="00A43076"/>
    <w:rsid w:val="00A431A4"/>
    <w:rsid w:val="00A431BE"/>
    <w:rsid w:val="00A432E3"/>
    <w:rsid w:val="00A4342A"/>
    <w:rsid w:val="00A4351F"/>
    <w:rsid w:val="00A4370C"/>
    <w:rsid w:val="00A437EC"/>
    <w:rsid w:val="00A4395B"/>
    <w:rsid w:val="00A43975"/>
    <w:rsid w:val="00A439BF"/>
    <w:rsid w:val="00A43A97"/>
    <w:rsid w:val="00A43F56"/>
    <w:rsid w:val="00A43FE8"/>
    <w:rsid w:val="00A441DA"/>
    <w:rsid w:val="00A4424D"/>
    <w:rsid w:val="00A44460"/>
    <w:rsid w:val="00A446EB"/>
    <w:rsid w:val="00A44C34"/>
    <w:rsid w:val="00A44D67"/>
    <w:rsid w:val="00A44E30"/>
    <w:rsid w:val="00A44E98"/>
    <w:rsid w:val="00A44F2F"/>
    <w:rsid w:val="00A45022"/>
    <w:rsid w:val="00A452AB"/>
    <w:rsid w:val="00A45334"/>
    <w:rsid w:val="00A45566"/>
    <w:rsid w:val="00A45806"/>
    <w:rsid w:val="00A458EF"/>
    <w:rsid w:val="00A459A8"/>
    <w:rsid w:val="00A45E88"/>
    <w:rsid w:val="00A45FB1"/>
    <w:rsid w:val="00A46118"/>
    <w:rsid w:val="00A464AC"/>
    <w:rsid w:val="00A46803"/>
    <w:rsid w:val="00A46AEF"/>
    <w:rsid w:val="00A46BE1"/>
    <w:rsid w:val="00A46E48"/>
    <w:rsid w:val="00A46FEF"/>
    <w:rsid w:val="00A4718C"/>
    <w:rsid w:val="00A471BE"/>
    <w:rsid w:val="00A472FF"/>
    <w:rsid w:val="00A474C2"/>
    <w:rsid w:val="00A4783C"/>
    <w:rsid w:val="00A47A76"/>
    <w:rsid w:val="00A47AD1"/>
    <w:rsid w:val="00A47CB5"/>
    <w:rsid w:val="00A47DDD"/>
    <w:rsid w:val="00A500E1"/>
    <w:rsid w:val="00A502C0"/>
    <w:rsid w:val="00A505FC"/>
    <w:rsid w:val="00A50611"/>
    <w:rsid w:val="00A50C42"/>
    <w:rsid w:val="00A50FBF"/>
    <w:rsid w:val="00A5142E"/>
    <w:rsid w:val="00A5155C"/>
    <w:rsid w:val="00A51576"/>
    <w:rsid w:val="00A515D4"/>
    <w:rsid w:val="00A5199A"/>
    <w:rsid w:val="00A519AE"/>
    <w:rsid w:val="00A519E0"/>
    <w:rsid w:val="00A51A50"/>
    <w:rsid w:val="00A51CB5"/>
    <w:rsid w:val="00A51D1C"/>
    <w:rsid w:val="00A52018"/>
    <w:rsid w:val="00A521C0"/>
    <w:rsid w:val="00A525D3"/>
    <w:rsid w:val="00A528A7"/>
    <w:rsid w:val="00A5295E"/>
    <w:rsid w:val="00A52A84"/>
    <w:rsid w:val="00A52C7B"/>
    <w:rsid w:val="00A52E53"/>
    <w:rsid w:val="00A53079"/>
    <w:rsid w:val="00A532B9"/>
    <w:rsid w:val="00A5366F"/>
    <w:rsid w:val="00A536D3"/>
    <w:rsid w:val="00A53997"/>
    <w:rsid w:val="00A53C27"/>
    <w:rsid w:val="00A542DD"/>
    <w:rsid w:val="00A54729"/>
    <w:rsid w:val="00A54828"/>
    <w:rsid w:val="00A54861"/>
    <w:rsid w:val="00A54A23"/>
    <w:rsid w:val="00A54B4F"/>
    <w:rsid w:val="00A54D14"/>
    <w:rsid w:val="00A54E3E"/>
    <w:rsid w:val="00A55264"/>
    <w:rsid w:val="00A554DC"/>
    <w:rsid w:val="00A55591"/>
    <w:rsid w:val="00A556F5"/>
    <w:rsid w:val="00A55852"/>
    <w:rsid w:val="00A559B9"/>
    <w:rsid w:val="00A55EC3"/>
    <w:rsid w:val="00A55F50"/>
    <w:rsid w:val="00A56025"/>
    <w:rsid w:val="00A560A0"/>
    <w:rsid w:val="00A561A2"/>
    <w:rsid w:val="00A561C0"/>
    <w:rsid w:val="00A56254"/>
    <w:rsid w:val="00A56273"/>
    <w:rsid w:val="00A5652F"/>
    <w:rsid w:val="00A56CAA"/>
    <w:rsid w:val="00A56D7C"/>
    <w:rsid w:val="00A56FB2"/>
    <w:rsid w:val="00A57188"/>
    <w:rsid w:val="00A571EE"/>
    <w:rsid w:val="00A572E0"/>
    <w:rsid w:val="00A57389"/>
    <w:rsid w:val="00A574B5"/>
    <w:rsid w:val="00A57967"/>
    <w:rsid w:val="00A57CC2"/>
    <w:rsid w:val="00A57EDF"/>
    <w:rsid w:val="00A57FEB"/>
    <w:rsid w:val="00A600AA"/>
    <w:rsid w:val="00A60585"/>
    <w:rsid w:val="00A6090B"/>
    <w:rsid w:val="00A60CED"/>
    <w:rsid w:val="00A60D8A"/>
    <w:rsid w:val="00A6130A"/>
    <w:rsid w:val="00A614CA"/>
    <w:rsid w:val="00A61981"/>
    <w:rsid w:val="00A61EDC"/>
    <w:rsid w:val="00A61FCC"/>
    <w:rsid w:val="00A6225D"/>
    <w:rsid w:val="00A6266C"/>
    <w:rsid w:val="00A6288A"/>
    <w:rsid w:val="00A62BEF"/>
    <w:rsid w:val="00A63182"/>
    <w:rsid w:val="00A6320C"/>
    <w:rsid w:val="00A63341"/>
    <w:rsid w:val="00A63E93"/>
    <w:rsid w:val="00A63F94"/>
    <w:rsid w:val="00A641A6"/>
    <w:rsid w:val="00A642C0"/>
    <w:rsid w:val="00A644AE"/>
    <w:rsid w:val="00A6485B"/>
    <w:rsid w:val="00A64899"/>
    <w:rsid w:val="00A648FF"/>
    <w:rsid w:val="00A64917"/>
    <w:rsid w:val="00A64B44"/>
    <w:rsid w:val="00A64B72"/>
    <w:rsid w:val="00A64DC4"/>
    <w:rsid w:val="00A64E9F"/>
    <w:rsid w:val="00A64F18"/>
    <w:rsid w:val="00A6533D"/>
    <w:rsid w:val="00A6598C"/>
    <w:rsid w:val="00A65A51"/>
    <w:rsid w:val="00A65ACC"/>
    <w:rsid w:val="00A65AEB"/>
    <w:rsid w:val="00A65C5C"/>
    <w:rsid w:val="00A65C76"/>
    <w:rsid w:val="00A65CA0"/>
    <w:rsid w:val="00A661B8"/>
    <w:rsid w:val="00A66E6E"/>
    <w:rsid w:val="00A66FBF"/>
    <w:rsid w:val="00A67452"/>
    <w:rsid w:val="00A6751B"/>
    <w:rsid w:val="00A67921"/>
    <w:rsid w:val="00A67DD5"/>
    <w:rsid w:val="00A70137"/>
    <w:rsid w:val="00A70514"/>
    <w:rsid w:val="00A708C1"/>
    <w:rsid w:val="00A71182"/>
    <w:rsid w:val="00A715CD"/>
    <w:rsid w:val="00A71617"/>
    <w:rsid w:val="00A71B84"/>
    <w:rsid w:val="00A71E5A"/>
    <w:rsid w:val="00A72268"/>
    <w:rsid w:val="00A72651"/>
    <w:rsid w:val="00A72830"/>
    <w:rsid w:val="00A729BF"/>
    <w:rsid w:val="00A72A58"/>
    <w:rsid w:val="00A72C1F"/>
    <w:rsid w:val="00A72C69"/>
    <w:rsid w:val="00A72D4C"/>
    <w:rsid w:val="00A72FD6"/>
    <w:rsid w:val="00A734C0"/>
    <w:rsid w:val="00A735EE"/>
    <w:rsid w:val="00A739A6"/>
    <w:rsid w:val="00A73AAB"/>
    <w:rsid w:val="00A73D59"/>
    <w:rsid w:val="00A73E1D"/>
    <w:rsid w:val="00A73EAD"/>
    <w:rsid w:val="00A74508"/>
    <w:rsid w:val="00A74A86"/>
    <w:rsid w:val="00A74B54"/>
    <w:rsid w:val="00A74C07"/>
    <w:rsid w:val="00A74C30"/>
    <w:rsid w:val="00A754DD"/>
    <w:rsid w:val="00A755A1"/>
    <w:rsid w:val="00A755C0"/>
    <w:rsid w:val="00A756B4"/>
    <w:rsid w:val="00A758F6"/>
    <w:rsid w:val="00A75917"/>
    <w:rsid w:val="00A75B47"/>
    <w:rsid w:val="00A75F6E"/>
    <w:rsid w:val="00A764A2"/>
    <w:rsid w:val="00A764E4"/>
    <w:rsid w:val="00A7665E"/>
    <w:rsid w:val="00A771EB"/>
    <w:rsid w:val="00A776DF"/>
    <w:rsid w:val="00A77732"/>
    <w:rsid w:val="00A7798A"/>
    <w:rsid w:val="00A77E24"/>
    <w:rsid w:val="00A80056"/>
    <w:rsid w:val="00A80296"/>
    <w:rsid w:val="00A80330"/>
    <w:rsid w:val="00A8038D"/>
    <w:rsid w:val="00A803F3"/>
    <w:rsid w:val="00A805BC"/>
    <w:rsid w:val="00A807FE"/>
    <w:rsid w:val="00A808B7"/>
    <w:rsid w:val="00A80C7F"/>
    <w:rsid w:val="00A80CB1"/>
    <w:rsid w:val="00A810CA"/>
    <w:rsid w:val="00A8120C"/>
    <w:rsid w:val="00A81508"/>
    <w:rsid w:val="00A81542"/>
    <w:rsid w:val="00A81601"/>
    <w:rsid w:val="00A81645"/>
    <w:rsid w:val="00A8169D"/>
    <w:rsid w:val="00A816FE"/>
    <w:rsid w:val="00A81C6B"/>
    <w:rsid w:val="00A82589"/>
    <w:rsid w:val="00A82668"/>
    <w:rsid w:val="00A8272F"/>
    <w:rsid w:val="00A82954"/>
    <w:rsid w:val="00A829AF"/>
    <w:rsid w:val="00A82CB5"/>
    <w:rsid w:val="00A82F63"/>
    <w:rsid w:val="00A832C2"/>
    <w:rsid w:val="00A835DF"/>
    <w:rsid w:val="00A836C4"/>
    <w:rsid w:val="00A83724"/>
    <w:rsid w:val="00A837B6"/>
    <w:rsid w:val="00A837E5"/>
    <w:rsid w:val="00A83E13"/>
    <w:rsid w:val="00A840DE"/>
    <w:rsid w:val="00A846B0"/>
    <w:rsid w:val="00A8488F"/>
    <w:rsid w:val="00A8498B"/>
    <w:rsid w:val="00A84A81"/>
    <w:rsid w:val="00A84BAF"/>
    <w:rsid w:val="00A84DAE"/>
    <w:rsid w:val="00A852B0"/>
    <w:rsid w:val="00A8538E"/>
    <w:rsid w:val="00A85392"/>
    <w:rsid w:val="00A85502"/>
    <w:rsid w:val="00A85539"/>
    <w:rsid w:val="00A8590A"/>
    <w:rsid w:val="00A85E5A"/>
    <w:rsid w:val="00A86143"/>
    <w:rsid w:val="00A863AD"/>
    <w:rsid w:val="00A8647C"/>
    <w:rsid w:val="00A86BE1"/>
    <w:rsid w:val="00A86CC3"/>
    <w:rsid w:val="00A86ED6"/>
    <w:rsid w:val="00A8735D"/>
    <w:rsid w:val="00A8754F"/>
    <w:rsid w:val="00A87A4C"/>
    <w:rsid w:val="00A87BDD"/>
    <w:rsid w:val="00A87C28"/>
    <w:rsid w:val="00A87DA4"/>
    <w:rsid w:val="00A87EA5"/>
    <w:rsid w:val="00A87FFB"/>
    <w:rsid w:val="00A904C2"/>
    <w:rsid w:val="00A90AF8"/>
    <w:rsid w:val="00A90C00"/>
    <w:rsid w:val="00A90EEC"/>
    <w:rsid w:val="00A90F6E"/>
    <w:rsid w:val="00A910D6"/>
    <w:rsid w:val="00A91545"/>
    <w:rsid w:val="00A91722"/>
    <w:rsid w:val="00A9172F"/>
    <w:rsid w:val="00A919E6"/>
    <w:rsid w:val="00A91B22"/>
    <w:rsid w:val="00A923E0"/>
    <w:rsid w:val="00A92470"/>
    <w:rsid w:val="00A924BB"/>
    <w:rsid w:val="00A926EF"/>
    <w:rsid w:val="00A92784"/>
    <w:rsid w:val="00A92A3A"/>
    <w:rsid w:val="00A92A72"/>
    <w:rsid w:val="00A92CC0"/>
    <w:rsid w:val="00A92D4B"/>
    <w:rsid w:val="00A92D6C"/>
    <w:rsid w:val="00A931C2"/>
    <w:rsid w:val="00A9333A"/>
    <w:rsid w:val="00A9360A"/>
    <w:rsid w:val="00A9361D"/>
    <w:rsid w:val="00A937C5"/>
    <w:rsid w:val="00A937D2"/>
    <w:rsid w:val="00A941EE"/>
    <w:rsid w:val="00A943B4"/>
    <w:rsid w:val="00A94412"/>
    <w:rsid w:val="00A94778"/>
    <w:rsid w:val="00A94E1A"/>
    <w:rsid w:val="00A95314"/>
    <w:rsid w:val="00A95664"/>
    <w:rsid w:val="00A958D9"/>
    <w:rsid w:val="00A95987"/>
    <w:rsid w:val="00A95BC0"/>
    <w:rsid w:val="00A95C45"/>
    <w:rsid w:val="00A95CB4"/>
    <w:rsid w:val="00A95E8A"/>
    <w:rsid w:val="00A95F1A"/>
    <w:rsid w:val="00A95F1E"/>
    <w:rsid w:val="00A95F46"/>
    <w:rsid w:val="00A9626D"/>
    <w:rsid w:val="00A964EB"/>
    <w:rsid w:val="00A966BF"/>
    <w:rsid w:val="00A967B7"/>
    <w:rsid w:val="00A96964"/>
    <w:rsid w:val="00A969CF"/>
    <w:rsid w:val="00A96AC1"/>
    <w:rsid w:val="00A96D42"/>
    <w:rsid w:val="00A96DB0"/>
    <w:rsid w:val="00A96DDD"/>
    <w:rsid w:val="00A97126"/>
    <w:rsid w:val="00A9750D"/>
    <w:rsid w:val="00A975E4"/>
    <w:rsid w:val="00A97DFC"/>
    <w:rsid w:val="00A97E7B"/>
    <w:rsid w:val="00AA0211"/>
    <w:rsid w:val="00AA024B"/>
    <w:rsid w:val="00AA0B89"/>
    <w:rsid w:val="00AA11E3"/>
    <w:rsid w:val="00AA1306"/>
    <w:rsid w:val="00AA1634"/>
    <w:rsid w:val="00AA17E4"/>
    <w:rsid w:val="00AA19F1"/>
    <w:rsid w:val="00AA1A5A"/>
    <w:rsid w:val="00AA1BD5"/>
    <w:rsid w:val="00AA1CCA"/>
    <w:rsid w:val="00AA1D0E"/>
    <w:rsid w:val="00AA20BD"/>
    <w:rsid w:val="00AA20F2"/>
    <w:rsid w:val="00AA2182"/>
    <w:rsid w:val="00AA2313"/>
    <w:rsid w:val="00AA2A50"/>
    <w:rsid w:val="00AA36F7"/>
    <w:rsid w:val="00AA3ADF"/>
    <w:rsid w:val="00AA3B33"/>
    <w:rsid w:val="00AA3C03"/>
    <w:rsid w:val="00AA3D3A"/>
    <w:rsid w:val="00AA3D75"/>
    <w:rsid w:val="00AA3F7A"/>
    <w:rsid w:val="00AA4362"/>
    <w:rsid w:val="00AA449D"/>
    <w:rsid w:val="00AA44EF"/>
    <w:rsid w:val="00AA5098"/>
    <w:rsid w:val="00AA51C4"/>
    <w:rsid w:val="00AA54F2"/>
    <w:rsid w:val="00AA55E8"/>
    <w:rsid w:val="00AA5790"/>
    <w:rsid w:val="00AA5966"/>
    <w:rsid w:val="00AA598E"/>
    <w:rsid w:val="00AA59A6"/>
    <w:rsid w:val="00AA5D25"/>
    <w:rsid w:val="00AA5D3D"/>
    <w:rsid w:val="00AA5F1A"/>
    <w:rsid w:val="00AA62A5"/>
    <w:rsid w:val="00AA64B8"/>
    <w:rsid w:val="00AA6638"/>
    <w:rsid w:val="00AA66DC"/>
    <w:rsid w:val="00AA7236"/>
    <w:rsid w:val="00AA7BEF"/>
    <w:rsid w:val="00AA7D24"/>
    <w:rsid w:val="00AB0164"/>
    <w:rsid w:val="00AB01B1"/>
    <w:rsid w:val="00AB021A"/>
    <w:rsid w:val="00AB0C8C"/>
    <w:rsid w:val="00AB0D7C"/>
    <w:rsid w:val="00AB0E59"/>
    <w:rsid w:val="00AB0EE1"/>
    <w:rsid w:val="00AB1080"/>
    <w:rsid w:val="00AB12AB"/>
    <w:rsid w:val="00AB136B"/>
    <w:rsid w:val="00AB1655"/>
    <w:rsid w:val="00AB1CB8"/>
    <w:rsid w:val="00AB1CD2"/>
    <w:rsid w:val="00AB1D7C"/>
    <w:rsid w:val="00AB1E24"/>
    <w:rsid w:val="00AB20D4"/>
    <w:rsid w:val="00AB22C8"/>
    <w:rsid w:val="00AB2379"/>
    <w:rsid w:val="00AB26E8"/>
    <w:rsid w:val="00AB2756"/>
    <w:rsid w:val="00AB2B14"/>
    <w:rsid w:val="00AB2BFE"/>
    <w:rsid w:val="00AB2F1B"/>
    <w:rsid w:val="00AB2F26"/>
    <w:rsid w:val="00AB3050"/>
    <w:rsid w:val="00AB3339"/>
    <w:rsid w:val="00AB3454"/>
    <w:rsid w:val="00AB34C9"/>
    <w:rsid w:val="00AB36CF"/>
    <w:rsid w:val="00AB37F2"/>
    <w:rsid w:val="00AB3887"/>
    <w:rsid w:val="00AB3A17"/>
    <w:rsid w:val="00AB3A74"/>
    <w:rsid w:val="00AB3B41"/>
    <w:rsid w:val="00AB3BD1"/>
    <w:rsid w:val="00AB3C62"/>
    <w:rsid w:val="00AB4394"/>
    <w:rsid w:val="00AB4466"/>
    <w:rsid w:val="00AB45E7"/>
    <w:rsid w:val="00AB4776"/>
    <w:rsid w:val="00AB4B70"/>
    <w:rsid w:val="00AB4BAB"/>
    <w:rsid w:val="00AB4ECE"/>
    <w:rsid w:val="00AB50A5"/>
    <w:rsid w:val="00AB54C2"/>
    <w:rsid w:val="00AB5C93"/>
    <w:rsid w:val="00AB5CE3"/>
    <w:rsid w:val="00AB5FD4"/>
    <w:rsid w:val="00AB669E"/>
    <w:rsid w:val="00AB6D92"/>
    <w:rsid w:val="00AB6E7E"/>
    <w:rsid w:val="00AB727D"/>
    <w:rsid w:val="00AB7360"/>
    <w:rsid w:val="00AB75FD"/>
    <w:rsid w:val="00AB77F2"/>
    <w:rsid w:val="00AB78B2"/>
    <w:rsid w:val="00AB7A11"/>
    <w:rsid w:val="00AB7C02"/>
    <w:rsid w:val="00AB7E6A"/>
    <w:rsid w:val="00AB7F44"/>
    <w:rsid w:val="00AC002C"/>
    <w:rsid w:val="00AC015B"/>
    <w:rsid w:val="00AC0189"/>
    <w:rsid w:val="00AC0384"/>
    <w:rsid w:val="00AC04D1"/>
    <w:rsid w:val="00AC0712"/>
    <w:rsid w:val="00AC08D0"/>
    <w:rsid w:val="00AC11AE"/>
    <w:rsid w:val="00AC11F8"/>
    <w:rsid w:val="00AC1B17"/>
    <w:rsid w:val="00AC1D5D"/>
    <w:rsid w:val="00AC1F9F"/>
    <w:rsid w:val="00AC1FA6"/>
    <w:rsid w:val="00AC22AA"/>
    <w:rsid w:val="00AC23A3"/>
    <w:rsid w:val="00AC2460"/>
    <w:rsid w:val="00AC2DF7"/>
    <w:rsid w:val="00AC3480"/>
    <w:rsid w:val="00AC3806"/>
    <w:rsid w:val="00AC3A8E"/>
    <w:rsid w:val="00AC3B0E"/>
    <w:rsid w:val="00AC3D31"/>
    <w:rsid w:val="00AC3DE9"/>
    <w:rsid w:val="00AC3E62"/>
    <w:rsid w:val="00AC407A"/>
    <w:rsid w:val="00AC418D"/>
    <w:rsid w:val="00AC43A8"/>
    <w:rsid w:val="00AC4A94"/>
    <w:rsid w:val="00AC4AA2"/>
    <w:rsid w:val="00AC4E43"/>
    <w:rsid w:val="00AC4EFF"/>
    <w:rsid w:val="00AC55B9"/>
    <w:rsid w:val="00AC55BB"/>
    <w:rsid w:val="00AC5DA5"/>
    <w:rsid w:val="00AC5E7A"/>
    <w:rsid w:val="00AC6073"/>
    <w:rsid w:val="00AC652B"/>
    <w:rsid w:val="00AC6799"/>
    <w:rsid w:val="00AC6A58"/>
    <w:rsid w:val="00AC6AEF"/>
    <w:rsid w:val="00AC6B7C"/>
    <w:rsid w:val="00AC75E5"/>
    <w:rsid w:val="00AC7955"/>
    <w:rsid w:val="00AD04EA"/>
    <w:rsid w:val="00AD0540"/>
    <w:rsid w:val="00AD086A"/>
    <w:rsid w:val="00AD0B10"/>
    <w:rsid w:val="00AD0B12"/>
    <w:rsid w:val="00AD0F2B"/>
    <w:rsid w:val="00AD13C1"/>
    <w:rsid w:val="00AD14FC"/>
    <w:rsid w:val="00AD1745"/>
    <w:rsid w:val="00AD175A"/>
    <w:rsid w:val="00AD175C"/>
    <w:rsid w:val="00AD1D42"/>
    <w:rsid w:val="00AD1E0D"/>
    <w:rsid w:val="00AD1E2C"/>
    <w:rsid w:val="00AD1EB5"/>
    <w:rsid w:val="00AD1EDB"/>
    <w:rsid w:val="00AD1F1F"/>
    <w:rsid w:val="00AD1F7C"/>
    <w:rsid w:val="00AD20DC"/>
    <w:rsid w:val="00AD21C8"/>
    <w:rsid w:val="00AD23CF"/>
    <w:rsid w:val="00AD2641"/>
    <w:rsid w:val="00AD275E"/>
    <w:rsid w:val="00AD27A9"/>
    <w:rsid w:val="00AD28E4"/>
    <w:rsid w:val="00AD32A8"/>
    <w:rsid w:val="00AD364E"/>
    <w:rsid w:val="00AD38C7"/>
    <w:rsid w:val="00AD3C53"/>
    <w:rsid w:val="00AD404A"/>
    <w:rsid w:val="00AD4634"/>
    <w:rsid w:val="00AD4B16"/>
    <w:rsid w:val="00AD4BF4"/>
    <w:rsid w:val="00AD4C6D"/>
    <w:rsid w:val="00AD51A1"/>
    <w:rsid w:val="00AD5365"/>
    <w:rsid w:val="00AD59E4"/>
    <w:rsid w:val="00AD5B35"/>
    <w:rsid w:val="00AD5B5A"/>
    <w:rsid w:val="00AD5BB7"/>
    <w:rsid w:val="00AD5BDF"/>
    <w:rsid w:val="00AD5D4C"/>
    <w:rsid w:val="00AD5F63"/>
    <w:rsid w:val="00AD6114"/>
    <w:rsid w:val="00AD661B"/>
    <w:rsid w:val="00AD676F"/>
    <w:rsid w:val="00AD692B"/>
    <w:rsid w:val="00AD6A80"/>
    <w:rsid w:val="00AD6F78"/>
    <w:rsid w:val="00AD7321"/>
    <w:rsid w:val="00AD7356"/>
    <w:rsid w:val="00AD777F"/>
    <w:rsid w:val="00AD782A"/>
    <w:rsid w:val="00AD7E89"/>
    <w:rsid w:val="00AD7EE9"/>
    <w:rsid w:val="00AD7F92"/>
    <w:rsid w:val="00AE00D0"/>
    <w:rsid w:val="00AE0229"/>
    <w:rsid w:val="00AE067C"/>
    <w:rsid w:val="00AE0818"/>
    <w:rsid w:val="00AE0B3C"/>
    <w:rsid w:val="00AE102A"/>
    <w:rsid w:val="00AE10E6"/>
    <w:rsid w:val="00AE1117"/>
    <w:rsid w:val="00AE15E7"/>
    <w:rsid w:val="00AE1A92"/>
    <w:rsid w:val="00AE1CBE"/>
    <w:rsid w:val="00AE1EF7"/>
    <w:rsid w:val="00AE1FEC"/>
    <w:rsid w:val="00AE2088"/>
    <w:rsid w:val="00AE21BF"/>
    <w:rsid w:val="00AE2377"/>
    <w:rsid w:val="00AE2565"/>
    <w:rsid w:val="00AE25F2"/>
    <w:rsid w:val="00AE2702"/>
    <w:rsid w:val="00AE284B"/>
    <w:rsid w:val="00AE298E"/>
    <w:rsid w:val="00AE2CFA"/>
    <w:rsid w:val="00AE317B"/>
    <w:rsid w:val="00AE3450"/>
    <w:rsid w:val="00AE3472"/>
    <w:rsid w:val="00AE35E8"/>
    <w:rsid w:val="00AE3ACD"/>
    <w:rsid w:val="00AE3C34"/>
    <w:rsid w:val="00AE3CE3"/>
    <w:rsid w:val="00AE463F"/>
    <w:rsid w:val="00AE49C2"/>
    <w:rsid w:val="00AE4DDF"/>
    <w:rsid w:val="00AE4F00"/>
    <w:rsid w:val="00AE503A"/>
    <w:rsid w:val="00AE50CD"/>
    <w:rsid w:val="00AE52D4"/>
    <w:rsid w:val="00AE55B6"/>
    <w:rsid w:val="00AE57D4"/>
    <w:rsid w:val="00AE58FA"/>
    <w:rsid w:val="00AE619D"/>
    <w:rsid w:val="00AE61BD"/>
    <w:rsid w:val="00AE6249"/>
    <w:rsid w:val="00AE6513"/>
    <w:rsid w:val="00AE6605"/>
    <w:rsid w:val="00AE6692"/>
    <w:rsid w:val="00AE69F9"/>
    <w:rsid w:val="00AE6F02"/>
    <w:rsid w:val="00AE71BB"/>
    <w:rsid w:val="00AE7438"/>
    <w:rsid w:val="00AE74C2"/>
    <w:rsid w:val="00AE7743"/>
    <w:rsid w:val="00AE78FA"/>
    <w:rsid w:val="00AF003A"/>
    <w:rsid w:val="00AF0786"/>
    <w:rsid w:val="00AF109A"/>
    <w:rsid w:val="00AF12DC"/>
    <w:rsid w:val="00AF1364"/>
    <w:rsid w:val="00AF1370"/>
    <w:rsid w:val="00AF16B1"/>
    <w:rsid w:val="00AF17F6"/>
    <w:rsid w:val="00AF1A51"/>
    <w:rsid w:val="00AF1B39"/>
    <w:rsid w:val="00AF1D86"/>
    <w:rsid w:val="00AF2030"/>
    <w:rsid w:val="00AF2359"/>
    <w:rsid w:val="00AF259D"/>
    <w:rsid w:val="00AF25F5"/>
    <w:rsid w:val="00AF2B05"/>
    <w:rsid w:val="00AF2B8F"/>
    <w:rsid w:val="00AF2D28"/>
    <w:rsid w:val="00AF2E28"/>
    <w:rsid w:val="00AF2FAB"/>
    <w:rsid w:val="00AF30DA"/>
    <w:rsid w:val="00AF323F"/>
    <w:rsid w:val="00AF352D"/>
    <w:rsid w:val="00AF3666"/>
    <w:rsid w:val="00AF3A50"/>
    <w:rsid w:val="00AF3A5D"/>
    <w:rsid w:val="00AF3CE0"/>
    <w:rsid w:val="00AF3D98"/>
    <w:rsid w:val="00AF3DFC"/>
    <w:rsid w:val="00AF4236"/>
    <w:rsid w:val="00AF455C"/>
    <w:rsid w:val="00AF45B0"/>
    <w:rsid w:val="00AF48BF"/>
    <w:rsid w:val="00AF4B66"/>
    <w:rsid w:val="00AF4C02"/>
    <w:rsid w:val="00AF4C84"/>
    <w:rsid w:val="00AF4FD0"/>
    <w:rsid w:val="00AF5957"/>
    <w:rsid w:val="00AF5CA0"/>
    <w:rsid w:val="00AF5F4C"/>
    <w:rsid w:val="00AF5FE9"/>
    <w:rsid w:val="00AF6542"/>
    <w:rsid w:val="00AF65D6"/>
    <w:rsid w:val="00AF671F"/>
    <w:rsid w:val="00AF74B3"/>
    <w:rsid w:val="00AF7916"/>
    <w:rsid w:val="00AF7919"/>
    <w:rsid w:val="00AF7953"/>
    <w:rsid w:val="00AF7A0A"/>
    <w:rsid w:val="00AF7BA6"/>
    <w:rsid w:val="00AF7F22"/>
    <w:rsid w:val="00B001F4"/>
    <w:rsid w:val="00B00341"/>
    <w:rsid w:val="00B00557"/>
    <w:rsid w:val="00B00992"/>
    <w:rsid w:val="00B00ADB"/>
    <w:rsid w:val="00B0105B"/>
    <w:rsid w:val="00B01255"/>
    <w:rsid w:val="00B01557"/>
    <w:rsid w:val="00B0178B"/>
    <w:rsid w:val="00B01D91"/>
    <w:rsid w:val="00B01DEE"/>
    <w:rsid w:val="00B0245B"/>
    <w:rsid w:val="00B025E5"/>
    <w:rsid w:val="00B02692"/>
    <w:rsid w:val="00B0269C"/>
    <w:rsid w:val="00B03136"/>
    <w:rsid w:val="00B03233"/>
    <w:rsid w:val="00B03B25"/>
    <w:rsid w:val="00B03D2A"/>
    <w:rsid w:val="00B04141"/>
    <w:rsid w:val="00B04320"/>
    <w:rsid w:val="00B04333"/>
    <w:rsid w:val="00B04621"/>
    <w:rsid w:val="00B04765"/>
    <w:rsid w:val="00B04801"/>
    <w:rsid w:val="00B04886"/>
    <w:rsid w:val="00B049A1"/>
    <w:rsid w:val="00B04B62"/>
    <w:rsid w:val="00B04E4F"/>
    <w:rsid w:val="00B052E4"/>
    <w:rsid w:val="00B0554C"/>
    <w:rsid w:val="00B05784"/>
    <w:rsid w:val="00B05792"/>
    <w:rsid w:val="00B06103"/>
    <w:rsid w:val="00B063DA"/>
    <w:rsid w:val="00B063F6"/>
    <w:rsid w:val="00B066B6"/>
    <w:rsid w:val="00B066C4"/>
    <w:rsid w:val="00B06FC8"/>
    <w:rsid w:val="00B0739C"/>
    <w:rsid w:val="00B074B8"/>
    <w:rsid w:val="00B074D2"/>
    <w:rsid w:val="00B076BE"/>
    <w:rsid w:val="00B07AA7"/>
    <w:rsid w:val="00B07BC6"/>
    <w:rsid w:val="00B07C30"/>
    <w:rsid w:val="00B10203"/>
    <w:rsid w:val="00B1054C"/>
    <w:rsid w:val="00B10A5F"/>
    <w:rsid w:val="00B10A95"/>
    <w:rsid w:val="00B10C33"/>
    <w:rsid w:val="00B10C44"/>
    <w:rsid w:val="00B10D33"/>
    <w:rsid w:val="00B10E1C"/>
    <w:rsid w:val="00B1143B"/>
    <w:rsid w:val="00B1147F"/>
    <w:rsid w:val="00B11480"/>
    <w:rsid w:val="00B119C0"/>
    <w:rsid w:val="00B11CAC"/>
    <w:rsid w:val="00B11FE9"/>
    <w:rsid w:val="00B1201F"/>
    <w:rsid w:val="00B1207B"/>
    <w:rsid w:val="00B12152"/>
    <w:rsid w:val="00B12166"/>
    <w:rsid w:val="00B12176"/>
    <w:rsid w:val="00B1217A"/>
    <w:rsid w:val="00B1266F"/>
    <w:rsid w:val="00B12C2C"/>
    <w:rsid w:val="00B13A6C"/>
    <w:rsid w:val="00B1409E"/>
    <w:rsid w:val="00B140C5"/>
    <w:rsid w:val="00B1423D"/>
    <w:rsid w:val="00B142AF"/>
    <w:rsid w:val="00B14376"/>
    <w:rsid w:val="00B143E4"/>
    <w:rsid w:val="00B14615"/>
    <w:rsid w:val="00B14689"/>
    <w:rsid w:val="00B14BE9"/>
    <w:rsid w:val="00B14C0C"/>
    <w:rsid w:val="00B14FBB"/>
    <w:rsid w:val="00B15079"/>
    <w:rsid w:val="00B150AF"/>
    <w:rsid w:val="00B15137"/>
    <w:rsid w:val="00B15343"/>
    <w:rsid w:val="00B15AFB"/>
    <w:rsid w:val="00B15B73"/>
    <w:rsid w:val="00B15EC1"/>
    <w:rsid w:val="00B16556"/>
    <w:rsid w:val="00B165CC"/>
    <w:rsid w:val="00B16652"/>
    <w:rsid w:val="00B16CB8"/>
    <w:rsid w:val="00B16D34"/>
    <w:rsid w:val="00B16ED7"/>
    <w:rsid w:val="00B16F00"/>
    <w:rsid w:val="00B17376"/>
    <w:rsid w:val="00B178A4"/>
    <w:rsid w:val="00B179B7"/>
    <w:rsid w:val="00B17C51"/>
    <w:rsid w:val="00B2031F"/>
    <w:rsid w:val="00B204DE"/>
    <w:rsid w:val="00B20958"/>
    <w:rsid w:val="00B20A3A"/>
    <w:rsid w:val="00B20C89"/>
    <w:rsid w:val="00B20E16"/>
    <w:rsid w:val="00B20FEA"/>
    <w:rsid w:val="00B21004"/>
    <w:rsid w:val="00B21085"/>
    <w:rsid w:val="00B211E9"/>
    <w:rsid w:val="00B21363"/>
    <w:rsid w:val="00B2142F"/>
    <w:rsid w:val="00B2159E"/>
    <w:rsid w:val="00B215B5"/>
    <w:rsid w:val="00B219EA"/>
    <w:rsid w:val="00B21B59"/>
    <w:rsid w:val="00B21BE0"/>
    <w:rsid w:val="00B21D1A"/>
    <w:rsid w:val="00B221DF"/>
    <w:rsid w:val="00B22487"/>
    <w:rsid w:val="00B228FC"/>
    <w:rsid w:val="00B22A6B"/>
    <w:rsid w:val="00B22C6B"/>
    <w:rsid w:val="00B22CA3"/>
    <w:rsid w:val="00B22EE5"/>
    <w:rsid w:val="00B2327D"/>
    <w:rsid w:val="00B2373B"/>
    <w:rsid w:val="00B2373E"/>
    <w:rsid w:val="00B23906"/>
    <w:rsid w:val="00B23C9E"/>
    <w:rsid w:val="00B23DE6"/>
    <w:rsid w:val="00B24361"/>
    <w:rsid w:val="00B249F1"/>
    <w:rsid w:val="00B24A40"/>
    <w:rsid w:val="00B24A78"/>
    <w:rsid w:val="00B24B08"/>
    <w:rsid w:val="00B24C9B"/>
    <w:rsid w:val="00B24CCC"/>
    <w:rsid w:val="00B24E95"/>
    <w:rsid w:val="00B24F09"/>
    <w:rsid w:val="00B25186"/>
    <w:rsid w:val="00B2526B"/>
    <w:rsid w:val="00B252F0"/>
    <w:rsid w:val="00B254D3"/>
    <w:rsid w:val="00B2555D"/>
    <w:rsid w:val="00B257E2"/>
    <w:rsid w:val="00B258BD"/>
    <w:rsid w:val="00B25983"/>
    <w:rsid w:val="00B259FC"/>
    <w:rsid w:val="00B25B0D"/>
    <w:rsid w:val="00B25E96"/>
    <w:rsid w:val="00B2647F"/>
    <w:rsid w:val="00B26563"/>
    <w:rsid w:val="00B266FE"/>
    <w:rsid w:val="00B2694E"/>
    <w:rsid w:val="00B26AD4"/>
    <w:rsid w:val="00B26BB6"/>
    <w:rsid w:val="00B26C29"/>
    <w:rsid w:val="00B271C3"/>
    <w:rsid w:val="00B271E8"/>
    <w:rsid w:val="00B2758E"/>
    <w:rsid w:val="00B27719"/>
    <w:rsid w:val="00B27729"/>
    <w:rsid w:val="00B277D2"/>
    <w:rsid w:val="00B2780D"/>
    <w:rsid w:val="00B27882"/>
    <w:rsid w:val="00B27977"/>
    <w:rsid w:val="00B279BE"/>
    <w:rsid w:val="00B27B84"/>
    <w:rsid w:val="00B27C46"/>
    <w:rsid w:val="00B27E2B"/>
    <w:rsid w:val="00B27E58"/>
    <w:rsid w:val="00B27E8D"/>
    <w:rsid w:val="00B3051A"/>
    <w:rsid w:val="00B305A8"/>
    <w:rsid w:val="00B30733"/>
    <w:rsid w:val="00B30F89"/>
    <w:rsid w:val="00B310A2"/>
    <w:rsid w:val="00B311B5"/>
    <w:rsid w:val="00B3135A"/>
    <w:rsid w:val="00B3152A"/>
    <w:rsid w:val="00B31533"/>
    <w:rsid w:val="00B31708"/>
    <w:rsid w:val="00B317B8"/>
    <w:rsid w:val="00B31AC0"/>
    <w:rsid w:val="00B31B11"/>
    <w:rsid w:val="00B31FCD"/>
    <w:rsid w:val="00B321E4"/>
    <w:rsid w:val="00B32349"/>
    <w:rsid w:val="00B32494"/>
    <w:rsid w:val="00B32557"/>
    <w:rsid w:val="00B32775"/>
    <w:rsid w:val="00B327C0"/>
    <w:rsid w:val="00B328F2"/>
    <w:rsid w:val="00B329E4"/>
    <w:rsid w:val="00B32B3C"/>
    <w:rsid w:val="00B32CA9"/>
    <w:rsid w:val="00B32DBC"/>
    <w:rsid w:val="00B32F8E"/>
    <w:rsid w:val="00B3306D"/>
    <w:rsid w:val="00B33259"/>
    <w:rsid w:val="00B335FA"/>
    <w:rsid w:val="00B33871"/>
    <w:rsid w:val="00B3388E"/>
    <w:rsid w:val="00B33BF5"/>
    <w:rsid w:val="00B3444A"/>
    <w:rsid w:val="00B34662"/>
    <w:rsid w:val="00B34886"/>
    <w:rsid w:val="00B34930"/>
    <w:rsid w:val="00B34958"/>
    <w:rsid w:val="00B34A7A"/>
    <w:rsid w:val="00B34BAF"/>
    <w:rsid w:val="00B34BFB"/>
    <w:rsid w:val="00B34CCE"/>
    <w:rsid w:val="00B34D5D"/>
    <w:rsid w:val="00B350B5"/>
    <w:rsid w:val="00B3512B"/>
    <w:rsid w:val="00B3520C"/>
    <w:rsid w:val="00B35241"/>
    <w:rsid w:val="00B359C0"/>
    <w:rsid w:val="00B35B5F"/>
    <w:rsid w:val="00B35CF8"/>
    <w:rsid w:val="00B36C01"/>
    <w:rsid w:val="00B37019"/>
    <w:rsid w:val="00B37267"/>
    <w:rsid w:val="00B376E6"/>
    <w:rsid w:val="00B37D60"/>
    <w:rsid w:val="00B37E42"/>
    <w:rsid w:val="00B37EF3"/>
    <w:rsid w:val="00B4023D"/>
    <w:rsid w:val="00B4033B"/>
    <w:rsid w:val="00B403FB"/>
    <w:rsid w:val="00B405B0"/>
    <w:rsid w:val="00B40923"/>
    <w:rsid w:val="00B40BDF"/>
    <w:rsid w:val="00B40D1E"/>
    <w:rsid w:val="00B4119B"/>
    <w:rsid w:val="00B412C1"/>
    <w:rsid w:val="00B417CE"/>
    <w:rsid w:val="00B41A10"/>
    <w:rsid w:val="00B41A25"/>
    <w:rsid w:val="00B41B2A"/>
    <w:rsid w:val="00B4222D"/>
    <w:rsid w:val="00B423A2"/>
    <w:rsid w:val="00B4252C"/>
    <w:rsid w:val="00B426D4"/>
    <w:rsid w:val="00B427F0"/>
    <w:rsid w:val="00B42A5C"/>
    <w:rsid w:val="00B42AE3"/>
    <w:rsid w:val="00B437FB"/>
    <w:rsid w:val="00B43AD9"/>
    <w:rsid w:val="00B43BC4"/>
    <w:rsid w:val="00B43D71"/>
    <w:rsid w:val="00B4421C"/>
    <w:rsid w:val="00B443D9"/>
    <w:rsid w:val="00B44750"/>
    <w:rsid w:val="00B4475A"/>
    <w:rsid w:val="00B4476C"/>
    <w:rsid w:val="00B44854"/>
    <w:rsid w:val="00B453E4"/>
    <w:rsid w:val="00B455B9"/>
    <w:rsid w:val="00B4563C"/>
    <w:rsid w:val="00B456E0"/>
    <w:rsid w:val="00B456F7"/>
    <w:rsid w:val="00B45B31"/>
    <w:rsid w:val="00B45DCD"/>
    <w:rsid w:val="00B46474"/>
    <w:rsid w:val="00B465F2"/>
    <w:rsid w:val="00B4687A"/>
    <w:rsid w:val="00B46A89"/>
    <w:rsid w:val="00B46BAD"/>
    <w:rsid w:val="00B47297"/>
    <w:rsid w:val="00B47308"/>
    <w:rsid w:val="00B47D06"/>
    <w:rsid w:val="00B5005A"/>
    <w:rsid w:val="00B5022E"/>
    <w:rsid w:val="00B502F5"/>
    <w:rsid w:val="00B50441"/>
    <w:rsid w:val="00B5045A"/>
    <w:rsid w:val="00B5060E"/>
    <w:rsid w:val="00B507CE"/>
    <w:rsid w:val="00B50862"/>
    <w:rsid w:val="00B50BCD"/>
    <w:rsid w:val="00B50CEB"/>
    <w:rsid w:val="00B510C3"/>
    <w:rsid w:val="00B51535"/>
    <w:rsid w:val="00B516E9"/>
    <w:rsid w:val="00B51BA7"/>
    <w:rsid w:val="00B51C24"/>
    <w:rsid w:val="00B51C53"/>
    <w:rsid w:val="00B51D2D"/>
    <w:rsid w:val="00B51F3B"/>
    <w:rsid w:val="00B51F42"/>
    <w:rsid w:val="00B52168"/>
    <w:rsid w:val="00B5283F"/>
    <w:rsid w:val="00B52B9B"/>
    <w:rsid w:val="00B52C29"/>
    <w:rsid w:val="00B52D73"/>
    <w:rsid w:val="00B53170"/>
    <w:rsid w:val="00B531E2"/>
    <w:rsid w:val="00B534B7"/>
    <w:rsid w:val="00B53621"/>
    <w:rsid w:val="00B537EA"/>
    <w:rsid w:val="00B53872"/>
    <w:rsid w:val="00B53A98"/>
    <w:rsid w:val="00B53D70"/>
    <w:rsid w:val="00B53E05"/>
    <w:rsid w:val="00B54186"/>
    <w:rsid w:val="00B5432C"/>
    <w:rsid w:val="00B5437C"/>
    <w:rsid w:val="00B543A8"/>
    <w:rsid w:val="00B54701"/>
    <w:rsid w:val="00B5496B"/>
    <w:rsid w:val="00B54FDB"/>
    <w:rsid w:val="00B550B0"/>
    <w:rsid w:val="00B5513A"/>
    <w:rsid w:val="00B5519A"/>
    <w:rsid w:val="00B55301"/>
    <w:rsid w:val="00B5586E"/>
    <w:rsid w:val="00B55928"/>
    <w:rsid w:val="00B559EC"/>
    <w:rsid w:val="00B55C27"/>
    <w:rsid w:val="00B55CCD"/>
    <w:rsid w:val="00B55D2D"/>
    <w:rsid w:val="00B55DEA"/>
    <w:rsid w:val="00B55ED8"/>
    <w:rsid w:val="00B55F11"/>
    <w:rsid w:val="00B561A2"/>
    <w:rsid w:val="00B561B7"/>
    <w:rsid w:val="00B56430"/>
    <w:rsid w:val="00B56643"/>
    <w:rsid w:val="00B56A47"/>
    <w:rsid w:val="00B56A96"/>
    <w:rsid w:val="00B56BB8"/>
    <w:rsid w:val="00B56C5B"/>
    <w:rsid w:val="00B56E17"/>
    <w:rsid w:val="00B5727B"/>
    <w:rsid w:val="00B573DD"/>
    <w:rsid w:val="00B5753E"/>
    <w:rsid w:val="00B57748"/>
    <w:rsid w:val="00B57809"/>
    <w:rsid w:val="00B57C3B"/>
    <w:rsid w:val="00B57C9D"/>
    <w:rsid w:val="00B57E22"/>
    <w:rsid w:val="00B60040"/>
    <w:rsid w:val="00B60519"/>
    <w:rsid w:val="00B60988"/>
    <w:rsid w:val="00B60C60"/>
    <w:rsid w:val="00B60D99"/>
    <w:rsid w:val="00B6100C"/>
    <w:rsid w:val="00B61015"/>
    <w:rsid w:val="00B611C2"/>
    <w:rsid w:val="00B611E7"/>
    <w:rsid w:val="00B61546"/>
    <w:rsid w:val="00B61853"/>
    <w:rsid w:val="00B61C8A"/>
    <w:rsid w:val="00B62621"/>
    <w:rsid w:val="00B6276D"/>
    <w:rsid w:val="00B627C5"/>
    <w:rsid w:val="00B634B3"/>
    <w:rsid w:val="00B63547"/>
    <w:rsid w:val="00B635A6"/>
    <w:rsid w:val="00B63C52"/>
    <w:rsid w:val="00B63FFB"/>
    <w:rsid w:val="00B6401E"/>
    <w:rsid w:val="00B64174"/>
    <w:rsid w:val="00B64391"/>
    <w:rsid w:val="00B64C69"/>
    <w:rsid w:val="00B64FF2"/>
    <w:rsid w:val="00B65017"/>
    <w:rsid w:val="00B650DA"/>
    <w:rsid w:val="00B65451"/>
    <w:rsid w:val="00B654B1"/>
    <w:rsid w:val="00B658B9"/>
    <w:rsid w:val="00B65B95"/>
    <w:rsid w:val="00B663BB"/>
    <w:rsid w:val="00B663FD"/>
    <w:rsid w:val="00B66542"/>
    <w:rsid w:val="00B66846"/>
    <w:rsid w:val="00B66C51"/>
    <w:rsid w:val="00B66DD9"/>
    <w:rsid w:val="00B67406"/>
    <w:rsid w:val="00B675C2"/>
    <w:rsid w:val="00B67C5E"/>
    <w:rsid w:val="00B67D44"/>
    <w:rsid w:val="00B701A1"/>
    <w:rsid w:val="00B701B0"/>
    <w:rsid w:val="00B704C8"/>
    <w:rsid w:val="00B7060B"/>
    <w:rsid w:val="00B706E8"/>
    <w:rsid w:val="00B70852"/>
    <w:rsid w:val="00B70B38"/>
    <w:rsid w:val="00B70C43"/>
    <w:rsid w:val="00B70CCA"/>
    <w:rsid w:val="00B70E17"/>
    <w:rsid w:val="00B71154"/>
    <w:rsid w:val="00B7119E"/>
    <w:rsid w:val="00B711A0"/>
    <w:rsid w:val="00B71248"/>
    <w:rsid w:val="00B714C5"/>
    <w:rsid w:val="00B7160F"/>
    <w:rsid w:val="00B71668"/>
    <w:rsid w:val="00B71E66"/>
    <w:rsid w:val="00B71FEF"/>
    <w:rsid w:val="00B72474"/>
    <w:rsid w:val="00B7251E"/>
    <w:rsid w:val="00B7276C"/>
    <w:rsid w:val="00B72ABB"/>
    <w:rsid w:val="00B72B80"/>
    <w:rsid w:val="00B72DA4"/>
    <w:rsid w:val="00B72F7C"/>
    <w:rsid w:val="00B72F97"/>
    <w:rsid w:val="00B7323D"/>
    <w:rsid w:val="00B733EC"/>
    <w:rsid w:val="00B7371C"/>
    <w:rsid w:val="00B739B6"/>
    <w:rsid w:val="00B73B27"/>
    <w:rsid w:val="00B73E10"/>
    <w:rsid w:val="00B73F20"/>
    <w:rsid w:val="00B743A2"/>
    <w:rsid w:val="00B7463D"/>
    <w:rsid w:val="00B7481E"/>
    <w:rsid w:val="00B74A4F"/>
    <w:rsid w:val="00B74AC4"/>
    <w:rsid w:val="00B74FE7"/>
    <w:rsid w:val="00B759DC"/>
    <w:rsid w:val="00B76166"/>
    <w:rsid w:val="00B761E4"/>
    <w:rsid w:val="00B7627E"/>
    <w:rsid w:val="00B76373"/>
    <w:rsid w:val="00B765E3"/>
    <w:rsid w:val="00B767A1"/>
    <w:rsid w:val="00B768DA"/>
    <w:rsid w:val="00B769A7"/>
    <w:rsid w:val="00B76A6E"/>
    <w:rsid w:val="00B76AFC"/>
    <w:rsid w:val="00B76CD1"/>
    <w:rsid w:val="00B76E13"/>
    <w:rsid w:val="00B76EA4"/>
    <w:rsid w:val="00B770E0"/>
    <w:rsid w:val="00B776BA"/>
    <w:rsid w:val="00B77D9C"/>
    <w:rsid w:val="00B77DEC"/>
    <w:rsid w:val="00B77FF8"/>
    <w:rsid w:val="00B8035A"/>
    <w:rsid w:val="00B8042C"/>
    <w:rsid w:val="00B8043D"/>
    <w:rsid w:val="00B80467"/>
    <w:rsid w:val="00B80547"/>
    <w:rsid w:val="00B80B0E"/>
    <w:rsid w:val="00B80B3B"/>
    <w:rsid w:val="00B80D85"/>
    <w:rsid w:val="00B811FF"/>
    <w:rsid w:val="00B815BB"/>
    <w:rsid w:val="00B817FF"/>
    <w:rsid w:val="00B81DCE"/>
    <w:rsid w:val="00B82080"/>
    <w:rsid w:val="00B82199"/>
    <w:rsid w:val="00B82425"/>
    <w:rsid w:val="00B82644"/>
    <w:rsid w:val="00B82799"/>
    <w:rsid w:val="00B827FF"/>
    <w:rsid w:val="00B828E1"/>
    <w:rsid w:val="00B828EC"/>
    <w:rsid w:val="00B8295A"/>
    <w:rsid w:val="00B82F35"/>
    <w:rsid w:val="00B82FBD"/>
    <w:rsid w:val="00B83145"/>
    <w:rsid w:val="00B832F6"/>
    <w:rsid w:val="00B8335D"/>
    <w:rsid w:val="00B83427"/>
    <w:rsid w:val="00B834C4"/>
    <w:rsid w:val="00B83879"/>
    <w:rsid w:val="00B8396F"/>
    <w:rsid w:val="00B83B7F"/>
    <w:rsid w:val="00B83CC9"/>
    <w:rsid w:val="00B83F02"/>
    <w:rsid w:val="00B83F50"/>
    <w:rsid w:val="00B8452B"/>
    <w:rsid w:val="00B84601"/>
    <w:rsid w:val="00B849C1"/>
    <w:rsid w:val="00B84A3C"/>
    <w:rsid w:val="00B84BD8"/>
    <w:rsid w:val="00B84D71"/>
    <w:rsid w:val="00B84D8F"/>
    <w:rsid w:val="00B84E0E"/>
    <w:rsid w:val="00B85AD1"/>
    <w:rsid w:val="00B85DBE"/>
    <w:rsid w:val="00B8621C"/>
    <w:rsid w:val="00B86AE8"/>
    <w:rsid w:val="00B86BA0"/>
    <w:rsid w:val="00B86D79"/>
    <w:rsid w:val="00B8707C"/>
    <w:rsid w:val="00B87093"/>
    <w:rsid w:val="00B870ED"/>
    <w:rsid w:val="00B871B3"/>
    <w:rsid w:val="00B8725E"/>
    <w:rsid w:val="00B8730C"/>
    <w:rsid w:val="00B874E6"/>
    <w:rsid w:val="00B87736"/>
    <w:rsid w:val="00B87838"/>
    <w:rsid w:val="00B87C30"/>
    <w:rsid w:val="00B87D06"/>
    <w:rsid w:val="00B87ED8"/>
    <w:rsid w:val="00B90039"/>
    <w:rsid w:val="00B9033B"/>
    <w:rsid w:val="00B9036F"/>
    <w:rsid w:val="00B903C6"/>
    <w:rsid w:val="00B906D7"/>
    <w:rsid w:val="00B908C3"/>
    <w:rsid w:val="00B90950"/>
    <w:rsid w:val="00B90A36"/>
    <w:rsid w:val="00B90A42"/>
    <w:rsid w:val="00B90CD9"/>
    <w:rsid w:val="00B90FDA"/>
    <w:rsid w:val="00B915FC"/>
    <w:rsid w:val="00B91A69"/>
    <w:rsid w:val="00B92121"/>
    <w:rsid w:val="00B925DB"/>
    <w:rsid w:val="00B92B13"/>
    <w:rsid w:val="00B92B9B"/>
    <w:rsid w:val="00B92D58"/>
    <w:rsid w:val="00B92EF6"/>
    <w:rsid w:val="00B92F27"/>
    <w:rsid w:val="00B92FDB"/>
    <w:rsid w:val="00B93589"/>
    <w:rsid w:val="00B93788"/>
    <w:rsid w:val="00B937A5"/>
    <w:rsid w:val="00B9386D"/>
    <w:rsid w:val="00B93AD9"/>
    <w:rsid w:val="00B943A4"/>
    <w:rsid w:val="00B94C18"/>
    <w:rsid w:val="00B94E0B"/>
    <w:rsid w:val="00B94E1B"/>
    <w:rsid w:val="00B94FB9"/>
    <w:rsid w:val="00B95219"/>
    <w:rsid w:val="00B9548E"/>
    <w:rsid w:val="00B9553C"/>
    <w:rsid w:val="00B95701"/>
    <w:rsid w:val="00B95B42"/>
    <w:rsid w:val="00B95BF3"/>
    <w:rsid w:val="00B95E15"/>
    <w:rsid w:val="00B96024"/>
    <w:rsid w:val="00B96389"/>
    <w:rsid w:val="00B9644E"/>
    <w:rsid w:val="00B96552"/>
    <w:rsid w:val="00B96A0D"/>
    <w:rsid w:val="00B96BE7"/>
    <w:rsid w:val="00B96F76"/>
    <w:rsid w:val="00B96F8B"/>
    <w:rsid w:val="00B9714D"/>
    <w:rsid w:val="00B97693"/>
    <w:rsid w:val="00B97919"/>
    <w:rsid w:val="00B97C96"/>
    <w:rsid w:val="00B97ED3"/>
    <w:rsid w:val="00BA01C1"/>
    <w:rsid w:val="00BA01FA"/>
    <w:rsid w:val="00BA0281"/>
    <w:rsid w:val="00BA02DE"/>
    <w:rsid w:val="00BA0301"/>
    <w:rsid w:val="00BA03C5"/>
    <w:rsid w:val="00BA0739"/>
    <w:rsid w:val="00BA087A"/>
    <w:rsid w:val="00BA0888"/>
    <w:rsid w:val="00BA0F18"/>
    <w:rsid w:val="00BA1168"/>
    <w:rsid w:val="00BA12E4"/>
    <w:rsid w:val="00BA13B2"/>
    <w:rsid w:val="00BA15D5"/>
    <w:rsid w:val="00BA186C"/>
    <w:rsid w:val="00BA1AD9"/>
    <w:rsid w:val="00BA1C5A"/>
    <w:rsid w:val="00BA2249"/>
    <w:rsid w:val="00BA2623"/>
    <w:rsid w:val="00BA2948"/>
    <w:rsid w:val="00BA2D60"/>
    <w:rsid w:val="00BA312E"/>
    <w:rsid w:val="00BA3680"/>
    <w:rsid w:val="00BA38FA"/>
    <w:rsid w:val="00BA3AB6"/>
    <w:rsid w:val="00BA3EA6"/>
    <w:rsid w:val="00BA3F3F"/>
    <w:rsid w:val="00BA4263"/>
    <w:rsid w:val="00BA42FD"/>
    <w:rsid w:val="00BA43C6"/>
    <w:rsid w:val="00BA461B"/>
    <w:rsid w:val="00BA461D"/>
    <w:rsid w:val="00BA477A"/>
    <w:rsid w:val="00BA4795"/>
    <w:rsid w:val="00BA4F1A"/>
    <w:rsid w:val="00BA4F29"/>
    <w:rsid w:val="00BA4FFC"/>
    <w:rsid w:val="00BA548F"/>
    <w:rsid w:val="00BA579E"/>
    <w:rsid w:val="00BA5B71"/>
    <w:rsid w:val="00BA5BD0"/>
    <w:rsid w:val="00BA5CA4"/>
    <w:rsid w:val="00BA5CA9"/>
    <w:rsid w:val="00BA5EC1"/>
    <w:rsid w:val="00BA5FEC"/>
    <w:rsid w:val="00BA6795"/>
    <w:rsid w:val="00BA6B44"/>
    <w:rsid w:val="00BA6D5D"/>
    <w:rsid w:val="00BA6FF9"/>
    <w:rsid w:val="00BA7094"/>
    <w:rsid w:val="00BA7463"/>
    <w:rsid w:val="00BA76FD"/>
    <w:rsid w:val="00BA7989"/>
    <w:rsid w:val="00BA7D49"/>
    <w:rsid w:val="00BA7E4A"/>
    <w:rsid w:val="00BA7FBC"/>
    <w:rsid w:val="00BB009D"/>
    <w:rsid w:val="00BB01AB"/>
    <w:rsid w:val="00BB05E5"/>
    <w:rsid w:val="00BB06FF"/>
    <w:rsid w:val="00BB071A"/>
    <w:rsid w:val="00BB088E"/>
    <w:rsid w:val="00BB0E96"/>
    <w:rsid w:val="00BB0F79"/>
    <w:rsid w:val="00BB0FA5"/>
    <w:rsid w:val="00BB1126"/>
    <w:rsid w:val="00BB163E"/>
    <w:rsid w:val="00BB17D1"/>
    <w:rsid w:val="00BB1B29"/>
    <w:rsid w:val="00BB1BC6"/>
    <w:rsid w:val="00BB1D05"/>
    <w:rsid w:val="00BB1E2F"/>
    <w:rsid w:val="00BB1F4B"/>
    <w:rsid w:val="00BB2217"/>
    <w:rsid w:val="00BB2273"/>
    <w:rsid w:val="00BB239A"/>
    <w:rsid w:val="00BB23A0"/>
    <w:rsid w:val="00BB2479"/>
    <w:rsid w:val="00BB24BD"/>
    <w:rsid w:val="00BB273C"/>
    <w:rsid w:val="00BB2892"/>
    <w:rsid w:val="00BB2AB2"/>
    <w:rsid w:val="00BB2B8D"/>
    <w:rsid w:val="00BB2C3C"/>
    <w:rsid w:val="00BB34F5"/>
    <w:rsid w:val="00BB38B4"/>
    <w:rsid w:val="00BB3B36"/>
    <w:rsid w:val="00BB3C13"/>
    <w:rsid w:val="00BB3D8F"/>
    <w:rsid w:val="00BB3F55"/>
    <w:rsid w:val="00BB42DD"/>
    <w:rsid w:val="00BB432A"/>
    <w:rsid w:val="00BB48EB"/>
    <w:rsid w:val="00BB4C31"/>
    <w:rsid w:val="00BB4DF2"/>
    <w:rsid w:val="00BB4FD6"/>
    <w:rsid w:val="00BB51EA"/>
    <w:rsid w:val="00BB5808"/>
    <w:rsid w:val="00BB59D1"/>
    <w:rsid w:val="00BB5BE4"/>
    <w:rsid w:val="00BB5CB2"/>
    <w:rsid w:val="00BB5CF8"/>
    <w:rsid w:val="00BB5ED7"/>
    <w:rsid w:val="00BB5F0D"/>
    <w:rsid w:val="00BB6135"/>
    <w:rsid w:val="00BB6906"/>
    <w:rsid w:val="00BB69AC"/>
    <w:rsid w:val="00BB6B3D"/>
    <w:rsid w:val="00BB78AD"/>
    <w:rsid w:val="00BB78B5"/>
    <w:rsid w:val="00BB797A"/>
    <w:rsid w:val="00BB797E"/>
    <w:rsid w:val="00BC02FC"/>
    <w:rsid w:val="00BC03A3"/>
    <w:rsid w:val="00BC075C"/>
    <w:rsid w:val="00BC082F"/>
    <w:rsid w:val="00BC0BA4"/>
    <w:rsid w:val="00BC0DB5"/>
    <w:rsid w:val="00BC0E14"/>
    <w:rsid w:val="00BC12C4"/>
    <w:rsid w:val="00BC1694"/>
    <w:rsid w:val="00BC1742"/>
    <w:rsid w:val="00BC1893"/>
    <w:rsid w:val="00BC19DB"/>
    <w:rsid w:val="00BC1DD3"/>
    <w:rsid w:val="00BC1E0F"/>
    <w:rsid w:val="00BC2B7C"/>
    <w:rsid w:val="00BC2BD3"/>
    <w:rsid w:val="00BC3323"/>
    <w:rsid w:val="00BC334B"/>
    <w:rsid w:val="00BC358D"/>
    <w:rsid w:val="00BC36F4"/>
    <w:rsid w:val="00BC37FF"/>
    <w:rsid w:val="00BC3C8C"/>
    <w:rsid w:val="00BC4093"/>
    <w:rsid w:val="00BC4114"/>
    <w:rsid w:val="00BC414D"/>
    <w:rsid w:val="00BC4279"/>
    <w:rsid w:val="00BC4394"/>
    <w:rsid w:val="00BC4425"/>
    <w:rsid w:val="00BC455D"/>
    <w:rsid w:val="00BC46C8"/>
    <w:rsid w:val="00BC4DCC"/>
    <w:rsid w:val="00BC4F7C"/>
    <w:rsid w:val="00BC4FC4"/>
    <w:rsid w:val="00BC53B5"/>
    <w:rsid w:val="00BC55F9"/>
    <w:rsid w:val="00BC5994"/>
    <w:rsid w:val="00BC5D64"/>
    <w:rsid w:val="00BC6223"/>
    <w:rsid w:val="00BC628C"/>
    <w:rsid w:val="00BC6475"/>
    <w:rsid w:val="00BC6A70"/>
    <w:rsid w:val="00BC6B0C"/>
    <w:rsid w:val="00BC6EEA"/>
    <w:rsid w:val="00BC7020"/>
    <w:rsid w:val="00BC70A7"/>
    <w:rsid w:val="00BC71EC"/>
    <w:rsid w:val="00BC7391"/>
    <w:rsid w:val="00BC7742"/>
    <w:rsid w:val="00BC7ADE"/>
    <w:rsid w:val="00BC7BCC"/>
    <w:rsid w:val="00BD01B6"/>
    <w:rsid w:val="00BD028D"/>
    <w:rsid w:val="00BD04A7"/>
    <w:rsid w:val="00BD0543"/>
    <w:rsid w:val="00BD0B4F"/>
    <w:rsid w:val="00BD0C01"/>
    <w:rsid w:val="00BD0EA7"/>
    <w:rsid w:val="00BD0EC0"/>
    <w:rsid w:val="00BD0F0D"/>
    <w:rsid w:val="00BD12A7"/>
    <w:rsid w:val="00BD1903"/>
    <w:rsid w:val="00BD1EFB"/>
    <w:rsid w:val="00BD2099"/>
    <w:rsid w:val="00BD23F4"/>
    <w:rsid w:val="00BD259E"/>
    <w:rsid w:val="00BD270A"/>
    <w:rsid w:val="00BD2798"/>
    <w:rsid w:val="00BD2946"/>
    <w:rsid w:val="00BD32A7"/>
    <w:rsid w:val="00BD388A"/>
    <w:rsid w:val="00BD39D6"/>
    <w:rsid w:val="00BD3B5F"/>
    <w:rsid w:val="00BD3F3D"/>
    <w:rsid w:val="00BD4017"/>
    <w:rsid w:val="00BD460A"/>
    <w:rsid w:val="00BD4955"/>
    <w:rsid w:val="00BD5009"/>
    <w:rsid w:val="00BD508F"/>
    <w:rsid w:val="00BD520D"/>
    <w:rsid w:val="00BD533A"/>
    <w:rsid w:val="00BD57CD"/>
    <w:rsid w:val="00BD57ED"/>
    <w:rsid w:val="00BD5911"/>
    <w:rsid w:val="00BD5951"/>
    <w:rsid w:val="00BD5ABF"/>
    <w:rsid w:val="00BD5B9A"/>
    <w:rsid w:val="00BD5EE4"/>
    <w:rsid w:val="00BD657A"/>
    <w:rsid w:val="00BD6860"/>
    <w:rsid w:val="00BD6A1E"/>
    <w:rsid w:val="00BD6A63"/>
    <w:rsid w:val="00BD6ACA"/>
    <w:rsid w:val="00BD6CD7"/>
    <w:rsid w:val="00BD6DFA"/>
    <w:rsid w:val="00BD7359"/>
    <w:rsid w:val="00BD7469"/>
    <w:rsid w:val="00BD746F"/>
    <w:rsid w:val="00BD757B"/>
    <w:rsid w:val="00BD7706"/>
    <w:rsid w:val="00BD77E3"/>
    <w:rsid w:val="00BD78A2"/>
    <w:rsid w:val="00BD79A5"/>
    <w:rsid w:val="00BD7B39"/>
    <w:rsid w:val="00BD7C7A"/>
    <w:rsid w:val="00BD7F71"/>
    <w:rsid w:val="00BE02E1"/>
    <w:rsid w:val="00BE06AC"/>
    <w:rsid w:val="00BE0B24"/>
    <w:rsid w:val="00BE0F52"/>
    <w:rsid w:val="00BE107C"/>
    <w:rsid w:val="00BE110D"/>
    <w:rsid w:val="00BE1133"/>
    <w:rsid w:val="00BE1445"/>
    <w:rsid w:val="00BE1606"/>
    <w:rsid w:val="00BE165A"/>
    <w:rsid w:val="00BE1737"/>
    <w:rsid w:val="00BE1886"/>
    <w:rsid w:val="00BE1976"/>
    <w:rsid w:val="00BE23EF"/>
    <w:rsid w:val="00BE244E"/>
    <w:rsid w:val="00BE291C"/>
    <w:rsid w:val="00BE2B52"/>
    <w:rsid w:val="00BE2B5D"/>
    <w:rsid w:val="00BE2BE4"/>
    <w:rsid w:val="00BE2D23"/>
    <w:rsid w:val="00BE2D95"/>
    <w:rsid w:val="00BE3239"/>
    <w:rsid w:val="00BE32BB"/>
    <w:rsid w:val="00BE3A00"/>
    <w:rsid w:val="00BE3AFA"/>
    <w:rsid w:val="00BE3F0C"/>
    <w:rsid w:val="00BE4092"/>
    <w:rsid w:val="00BE4436"/>
    <w:rsid w:val="00BE44C9"/>
    <w:rsid w:val="00BE4686"/>
    <w:rsid w:val="00BE480F"/>
    <w:rsid w:val="00BE4B01"/>
    <w:rsid w:val="00BE4CCE"/>
    <w:rsid w:val="00BE4D08"/>
    <w:rsid w:val="00BE554C"/>
    <w:rsid w:val="00BE573B"/>
    <w:rsid w:val="00BE57A2"/>
    <w:rsid w:val="00BE6469"/>
    <w:rsid w:val="00BE64A5"/>
    <w:rsid w:val="00BE71D5"/>
    <w:rsid w:val="00BE7A23"/>
    <w:rsid w:val="00BE7F23"/>
    <w:rsid w:val="00BF02EF"/>
    <w:rsid w:val="00BF0531"/>
    <w:rsid w:val="00BF05EC"/>
    <w:rsid w:val="00BF06E0"/>
    <w:rsid w:val="00BF0794"/>
    <w:rsid w:val="00BF07BA"/>
    <w:rsid w:val="00BF0B23"/>
    <w:rsid w:val="00BF0F5D"/>
    <w:rsid w:val="00BF121E"/>
    <w:rsid w:val="00BF1308"/>
    <w:rsid w:val="00BF1405"/>
    <w:rsid w:val="00BF14D8"/>
    <w:rsid w:val="00BF1DCA"/>
    <w:rsid w:val="00BF1EA8"/>
    <w:rsid w:val="00BF1F10"/>
    <w:rsid w:val="00BF237C"/>
    <w:rsid w:val="00BF23AE"/>
    <w:rsid w:val="00BF2436"/>
    <w:rsid w:val="00BF26CF"/>
    <w:rsid w:val="00BF26DA"/>
    <w:rsid w:val="00BF2941"/>
    <w:rsid w:val="00BF2A7E"/>
    <w:rsid w:val="00BF2F2F"/>
    <w:rsid w:val="00BF2FEF"/>
    <w:rsid w:val="00BF36A3"/>
    <w:rsid w:val="00BF36FC"/>
    <w:rsid w:val="00BF3956"/>
    <w:rsid w:val="00BF3D1B"/>
    <w:rsid w:val="00BF4338"/>
    <w:rsid w:val="00BF435F"/>
    <w:rsid w:val="00BF4734"/>
    <w:rsid w:val="00BF4A20"/>
    <w:rsid w:val="00BF4AAC"/>
    <w:rsid w:val="00BF4E8A"/>
    <w:rsid w:val="00BF501C"/>
    <w:rsid w:val="00BF5137"/>
    <w:rsid w:val="00BF5147"/>
    <w:rsid w:val="00BF56E6"/>
    <w:rsid w:val="00BF56FD"/>
    <w:rsid w:val="00BF5908"/>
    <w:rsid w:val="00BF5A0F"/>
    <w:rsid w:val="00BF5D9A"/>
    <w:rsid w:val="00BF5FE8"/>
    <w:rsid w:val="00BF64AE"/>
    <w:rsid w:val="00BF6687"/>
    <w:rsid w:val="00BF6D93"/>
    <w:rsid w:val="00BF6E95"/>
    <w:rsid w:val="00BF6EE2"/>
    <w:rsid w:val="00BF71AD"/>
    <w:rsid w:val="00BF7403"/>
    <w:rsid w:val="00BF7791"/>
    <w:rsid w:val="00BF781E"/>
    <w:rsid w:val="00C00168"/>
    <w:rsid w:val="00C0054E"/>
    <w:rsid w:val="00C0057C"/>
    <w:rsid w:val="00C0076B"/>
    <w:rsid w:val="00C00822"/>
    <w:rsid w:val="00C00AD2"/>
    <w:rsid w:val="00C00B54"/>
    <w:rsid w:val="00C01274"/>
    <w:rsid w:val="00C01542"/>
    <w:rsid w:val="00C01B07"/>
    <w:rsid w:val="00C01EAD"/>
    <w:rsid w:val="00C02109"/>
    <w:rsid w:val="00C021E2"/>
    <w:rsid w:val="00C026A3"/>
    <w:rsid w:val="00C026DC"/>
    <w:rsid w:val="00C027D3"/>
    <w:rsid w:val="00C02BF5"/>
    <w:rsid w:val="00C02C6F"/>
    <w:rsid w:val="00C02C76"/>
    <w:rsid w:val="00C02E8F"/>
    <w:rsid w:val="00C02FCC"/>
    <w:rsid w:val="00C03092"/>
    <w:rsid w:val="00C031C1"/>
    <w:rsid w:val="00C03316"/>
    <w:rsid w:val="00C035CF"/>
    <w:rsid w:val="00C03844"/>
    <w:rsid w:val="00C038AA"/>
    <w:rsid w:val="00C03C6E"/>
    <w:rsid w:val="00C04158"/>
    <w:rsid w:val="00C0451B"/>
    <w:rsid w:val="00C04554"/>
    <w:rsid w:val="00C04574"/>
    <w:rsid w:val="00C04B9F"/>
    <w:rsid w:val="00C04C17"/>
    <w:rsid w:val="00C04C65"/>
    <w:rsid w:val="00C04D46"/>
    <w:rsid w:val="00C05391"/>
    <w:rsid w:val="00C05BC5"/>
    <w:rsid w:val="00C05C6B"/>
    <w:rsid w:val="00C05DDF"/>
    <w:rsid w:val="00C06213"/>
    <w:rsid w:val="00C062A2"/>
    <w:rsid w:val="00C0637C"/>
    <w:rsid w:val="00C06C84"/>
    <w:rsid w:val="00C06D86"/>
    <w:rsid w:val="00C06E48"/>
    <w:rsid w:val="00C06F2B"/>
    <w:rsid w:val="00C0709E"/>
    <w:rsid w:val="00C0710D"/>
    <w:rsid w:val="00C073F9"/>
    <w:rsid w:val="00C0791F"/>
    <w:rsid w:val="00C07C2F"/>
    <w:rsid w:val="00C07F2B"/>
    <w:rsid w:val="00C102E4"/>
    <w:rsid w:val="00C10767"/>
    <w:rsid w:val="00C10811"/>
    <w:rsid w:val="00C10C9C"/>
    <w:rsid w:val="00C10D83"/>
    <w:rsid w:val="00C10E90"/>
    <w:rsid w:val="00C11005"/>
    <w:rsid w:val="00C1117F"/>
    <w:rsid w:val="00C11350"/>
    <w:rsid w:val="00C11B78"/>
    <w:rsid w:val="00C11F55"/>
    <w:rsid w:val="00C12006"/>
    <w:rsid w:val="00C12179"/>
    <w:rsid w:val="00C12487"/>
    <w:rsid w:val="00C1253F"/>
    <w:rsid w:val="00C127B1"/>
    <w:rsid w:val="00C12A78"/>
    <w:rsid w:val="00C13128"/>
    <w:rsid w:val="00C13223"/>
    <w:rsid w:val="00C133D7"/>
    <w:rsid w:val="00C13BF3"/>
    <w:rsid w:val="00C13F9D"/>
    <w:rsid w:val="00C14119"/>
    <w:rsid w:val="00C143BB"/>
    <w:rsid w:val="00C14430"/>
    <w:rsid w:val="00C144E8"/>
    <w:rsid w:val="00C144F8"/>
    <w:rsid w:val="00C145BA"/>
    <w:rsid w:val="00C14759"/>
    <w:rsid w:val="00C147BC"/>
    <w:rsid w:val="00C147D5"/>
    <w:rsid w:val="00C14ACF"/>
    <w:rsid w:val="00C14BCD"/>
    <w:rsid w:val="00C15190"/>
    <w:rsid w:val="00C15195"/>
    <w:rsid w:val="00C15227"/>
    <w:rsid w:val="00C15234"/>
    <w:rsid w:val="00C153DE"/>
    <w:rsid w:val="00C15858"/>
    <w:rsid w:val="00C159AF"/>
    <w:rsid w:val="00C15E96"/>
    <w:rsid w:val="00C160DA"/>
    <w:rsid w:val="00C16216"/>
    <w:rsid w:val="00C163E9"/>
    <w:rsid w:val="00C16884"/>
    <w:rsid w:val="00C16C85"/>
    <w:rsid w:val="00C16D25"/>
    <w:rsid w:val="00C16D28"/>
    <w:rsid w:val="00C16E74"/>
    <w:rsid w:val="00C17305"/>
    <w:rsid w:val="00C176E8"/>
    <w:rsid w:val="00C1774B"/>
    <w:rsid w:val="00C17950"/>
    <w:rsid w:val="00C17A23"/>
    <w:rsid w:val="00C17BF3"/>
    <w:rsid w:val="00C17CE1"/>
    <w:rsid w:val="00C17D85"/>
    <w:rsid w:val="00C20180"/>
    <w:rsid w:val="00C20262"/>
    <w:rsid w:val="00C2061D"/>
    <w:rsid w:val="00C206F1"/>
    <w:rsid w:val="00C2093E"/>
    <w:rsid w:val="00C209E7"/>
    <w:rsid w:val="00C20E0F"/>
    <w:rsid w:val="00C2113C"/>
    <w:rsid w:val="00C21299"/>
    <w:rsid w:val="00C212D3"/>
    <w:rsid w:val="00C212ED"/>
    <w:rsid w:val="00C2135E"/>
    <w:rsid w:val="00C21A57"/>
    <w:rsid w:val="00C22402"/>
    <w:rsid w:val="00C22567"/>
    <w:rsid w:val="00C2271B"/>
    <w:rsid w:val="00C228DD"/>
    <w:rsid w:val="00C229D9"/>
    <w:rsid w:val="00C22A72"/>
    <w:rsid w:val="00C230D0"/>
    <w:rsid w:val="00C2345B"/>
    <w:rsid w:val="00C2350C"/>
    <w:rsid w:val="00C236A6"/>
    <w:rsid w:val="00C23EA9"/>
    <w:rsid w:val="00C240E9"/>
    <w:rsid w:val="00C24584"/>
    <w:rsid w:val="00C24ACE"/>
    <w:rsid w:val="00C24D76"/>
    <w:rsid w:val="00C25075"/>
    <w:rsid w:val="00C25190"/>
    <w:rsid w:val="00C25400"/>
    <w:rsid w:val="00C25450"/>
    <w:rsid w:val="00C255C0"/>
    <w:rsid w:val="00C255C6"/>
    <w:rsid w:val="00C25631"/>
    <w:rsid w:val="00C25806"/>
    <w:rsid w:val="00C25907"/>
    <w:rsid w:val="00C25CBD"/>
    <w:rsid w:val="00C25E86"/>
    <w:rsid w:val="00C25FBC"/>
    <w:rsid w:val="00C262A6"/>
    <w:rsid w:val="00C2637B"/>
    <w:rsid w:val="00C265EE"/>
    <w:rsid w:val="00C26795"/>
    <w:rsid w:val="00C2688A"/>
    <w:rsid w:val="00C26991"/>
    <w:rsid w:val="00C26EC0"/>
    <w:rsid w:val="00C271CB"/>
    <w:rsid w:val="00C27656"/>
    <w:rsid w:val="00C27DAF"/>
    <w:rsid w:val="00C27FB3"/>
    <w:rsid w:val="00C30162"/>
    <w:rsid w:val="00C30344"/>
    <w:rsid w:val="00C3098A"/>
    <w:rsid w:val="00C30B7E"/>
    <w:rsid w:val="00C30BB0"/>
    <w:rsid w:val="00C30E9E"/>
    <w:rsid w:val="00C31707"/>
    <w:rsid w:val="00C317C0"/>
    <w:rsid w:val="00C318B6"/>
    <w:rsid w:val="00C318DF"/>
    <w:rsid w:val="00C31941"/>
    <w:rsid w:val="00C3218D"/>
    <w:rsid w:val="00C32286"/>
    <w:rsid w:val="00C322E3"/>
    <w:rsid w:val="00C324CF"/>
    <w:rsid w:val="00C32522"/>
    <w:rsid w:val="00C32969"/>
    <w:rsid w:val="00C32B53"/>
    <w:rsid w:val="00C32BCF"/>
    <w:rsid w:val="00C32D5A"/>
    <w:rsid w:val="00C331EB"/>
    <w:rsid w:val="00C336B4"/>
    <w:rsid w:val="00C33F63"/>
    <w:rsid w:val="00C3404F"/>
    <w:rsid w:val="00C34059"/>
    <w:rsid w:val="00C341EA"/>
    <w:rsid w:val="00C3435C"/>
    <w:rsid w:val="00C34A1C"/>
    <w:rsid w:val="00C34F86"/>
    <w:rsid w:val="00C356A6"/>
    <w:rsid w:val="00C356EE"/>
    <w:rsid w:val="00C359BA"/>
    <w:rsid w:val="00C35B23"/>
    <w:rsid w:val="00C35E40"/>
    <w:rsid w:val="00C35FF9"/>
    <w:rsid w:val="00C361BB"/>
    <w:rsid w:val="00C366A5"/>
    <w:rsid w:val="00C36826"/>
    <w:rsid w:val="00C36A7D"/>
    <w:rsid w:val="00C36D98"/>
    <w:rsid w:val="00C36E97"/>
    <w:rsid w:val="00C36FA6"/>
    <w:rsid w:val="00C37319"/>
    <w:rsid w:val="00C37B0F"/>
    <w:rsid w:val="00C37CC2"/>
    <w:rsid w:val="00C37D87"/>
    <w:rsid w:val="00C37DAC"/>
    <w:rsid w:val="00C4004D"/>
    <w:rsid w:val="00C403A0"/>
    <w:rsid w:val="00C40582"/>
    <w:rsid w:val="00C406AF"/>
    <w:rsid w:val="00C40855"/>
    <w:rsid w:val="00C40B4B"/>
    <w:rsid w:val="00C40C38"/>
    <w:rsid w:val="00C40D3F"/>
    <w:rsid w:val="00C411F5"/>
    <w:rsid w:val="00C415B8"/>
    <w:rsid w:val="00C41720"/>
    <w:rsid w:val="00C417AD"/>
    <w:rsid w:val="00C4184B"/>
    <w:rsid w:val="00C41873"/>
    <w:rsid w:val="00C418B3"/>
    <w:rsid w:val="00C419D6"/>
    <w:rsid w:val="00C41BFA"/>
    <w:rsid w:val="00C420A5"/>
    <w:rsid w:val="00C42134"/>
    <w:rsid w:val="00C422B4"/>
    <w:rsid w:val="00C4288D"/>
    <w:rsid w:val="00C4300F"/>
    <w:rsid w:val="00C43327"/>
    <w:rsid w:val="00C435FF"/>
    <w:rsid w:val="00C43B78"/>
    <w:rsid w:val="00C44227"/>
    <w:rsid w:val="00C44554"/>
    <w:rsid w:val="00C44C90"/>
    <w:rsid w:val="00C44FEA"/>
    <w:rsid w:val="00C451B0"/>
    <w:rsid w:val="00C452FF"/>
    <w:rsid w:val="00C45A80"/>
    <w:rsid w:val="00C45A98"/>
    <w:rsid w:val="00C45C90"/>
    <w:rsid w:val="00C45F31"/>
    <w:rsid w:val="00C45FF1"/>
    <w:rsid w:val="00C461D6"/>
    <w:rsid w:val="00C46283"/>
    <w:rsid w:val="00C46376"/>
    <w:rsid w:val="00C46448"/>
    <w:rsid w:val="00C4660F"/>
    <w:rsid w:val="00C46971"/>
    <w:rsid w:val="00C46BC1"/>
    <w:rsid w:val="00C46D14"/>
    <w:rsid w:val="00C46D2D"/>
    <w:rsid w:val="00C47017"/>
    <w:rsid w:val="00C4729D"/>
    <w:rsid w:val="00C473EE"/>
    <w:rsid w:val="00C474CC"/>
    <w:rsid w:val="00C4760B"/>
    <w:rsid w:val="00C4797D"/>
    <w:rsid w:val="00C47D15"/>
    <w:rsid w:val="00C50218"/>
    <w:rsid w:val="00C50288"/>
    <w:rsid w:val="00C504A1"/>
    <w:rsid w:val="00C50798"/>
    <w:rsid w:val="00C5111E"/>
    <w:rsid w:val="00C513C9"/>
    <w:rsid w:val="00C520DD"/>
    <w:rsid w:val="00C52146"/>
    <w:rsid w:val="00C5217A"/>
    <w:rsid w:val="00C52395"/>
    <w:rsid w:val="00C5257A"/>
    <w:rsid w:val="00C52870"/>
    <w:rsid w:val="00C52D3B"/>
    <w:rsid w:val="00C52DBA"/>
    <w:rsid w:val="00C530FB"/>
    <w:rsid w:val="00C535E4"/>
    <w:rsid w:val="00C53849"/>
    <w:rsid w:val="00C539F5"/>
    <w:rsid w:val="00C53AA4"/>
    <w:rsid w:val="00C53BC8"/>
    <w:rsid w:val="00C53CCA"/>
    <w:rsid w:val="00C54031"/>
    <w:rsid w:val="00C544EC"/>
    <w:rsid w:val="00C545AA"/>
    <w:rsid w:val="00C54A93"/>
    <w:rsid w:val="00C54FC2"/>
    <w:rsid w:val="00C551A0"/>
    <w:rsid w:val="00C55215"/>
    <w:rsid w:val="00C55389"/>
    <w:rsid w:val="00C5572E"/>
    <w:rsid w:val="00C55774"/>
    <w:rsid w:val="00C560C9"/>
    <w:rsid w:val="00C563B4"/>
    <w:rsid w:val="00C565A9"/>
    <w:rsid w:val="00C56B71"/>
    <w:rsid w:val="00C56BC9"/>
    <w:rsid w:val="00C570F2"/>
    <w:rsid w:val="00C572A2"/>
    <w:rsid w:val="00C57520"/>
    <w:rsid w:val="00C5775C"/>
    <w:rsid w:val="00C5779A"/>
    <w:rsid w:val="00C57AAF"/>
    <w:rsid w:val="00C57D46"/>
    <w:rsid w:val="00C6012C"/>
    <w:rsid w:val="00C60280"/>
    <w:rsid w:val="00C6035F"/>
    <w:rsid w:val="00C606C8"/>
    <w:rsid w:val="00C60815"/>
    <w:rsid w:val="00C60D6F"/>
    <w:rsid w:val="00C60E8D"/>
    <w:rsid w:val="00C60EF6"/>
    <w:rsid w:val="00C61299"/>
    <w:rsid w:val="00C612AC"/>
    <w:rsid w:val="00C614B5"/>
    <w:rsid w:val="00C61568"/>
    <w:rsid w:val="00C618D5"/>
    <w:rsid w:val="00C625BE"/>
    <w:rsid w:val="00C62685"/>
    <w:rsid w:val="00C62B0C"/>
    <w:rsid w:val="00C62CE0"/>
    <w:rsid w:val="00C62D37"/>
    <w:rsid w:val="00C63440"/>
    <w:rsid w:val="00C634E7"/>
    <w:rsid w:val="00C635C2"/>
    <w:rsid w:val="00C63606"/>
    <w:rsid w:val="00C63648"/>
    <w:rsid w:val="00C63C45"/>
    <w:rsid w:val="00C63CF8"/>
    <w:rsid w:val="00C63F35"/>
    <w:rsid w:val="00C6405E"/>
    <w:rsid w:val="00C644E2"/>
    <w:rsid w:val="00C646DB"/>
    <w:rsid w:val="00C64BE2"/>
    <w:rsid w:val="00C64E38"/>
    <w:rsid w:val="00C64E94"/>
    <w:rsid w:val="00C65380"/>
    <w:rsid w:val="00C654BE"/>
    <w:rsid w:val="00C6552B"/>
    <w:rsid w:val="00C657A2"/>
    <w:rsid w:val="00C65ACD"/>
    <w:rsid w:val="00C65B15"/>
    <w:rsid w:val="00C65C0D"/>
    <w:rsid w:val="00C65C2A"/>
    <w:rsid w:val="00C65E9D"/>
    <w:rsid w:val="00C660E1"/>
    <w:rsid w:val="00C661BA"/>
    <w:rsid w:val="00C66258"/>
    <w:rsid w:val="00C664D9"/>
    <w:rsid w:val="00C6670C"/>
    <w:rsid w:val="00C66BCD"/>
    <w:rsid w:val="00C66C00"/>
    <w:rsid w:val="00C66FA3"/>
    <w:rsid w:val="00C6772F"/>
    <w:rsid w:val="00C677E7"/>
    <w:rsid w:val="00C6781F"/>
    <w:rsid w:val="00C67B56"/>
    <w:rsid w:val="00C67F21"/>
    <w:rsid w:val="00C70022"/>
    <w:rsid w:val="00C701E4"/>
    <w:rsid w:val="00C7086F"/>
    <w:rsid w:val="00C70DA0"/>
    <w:rsid w:val="00C7115A"/>
    <w:rsid w:val="00C713B8"/>
    <w:rsid w:val="00C71521"/>
    <w:rsid w:val="00C71537"/>
    <w:rsid w:val="00C716B3"/>
    <w:rsid w:val="00C717C1"/>
    <w:rsid w:val="00C71892"/>
    <w:rsid w:val="00C71CDF"/>
    <w:rsid w:val="00C71DDD"/>
    <w:rsid w:val="00C7203A"/>
    <w:rsid w:val="00C724DB"/>
    <w:rsid w:val="00C72631"/>
    <w:rsid w:val="00C726E6"/>
    <w:rsid w:val="00C728E7"/>
    <w:rsid w:val="00C729D1"/>
    <w:rsid w:val="00C72C75"/>
    <w:rsid w:val="00C72DB3"/>
    <w:rsid w:val="00C738A1"/>
    <w:rsid w:val="00C7461F"/>
    <w:rsid w:val="00C74852"/>
    <w:rsid w:val="00C74881"/>
    <w:rsid w:val="00C748D5"/>
    <w:rsid w:val="00C748EF"/>
    <w:rsid w:val="00C74A5B"/>
    <w:rsid w:val="00C74CB3"/>
    <w:rsid w:val="00C750A8"/>
    <w:rsid w:val="00C753E4"/>
    <w:rsid w:val="00C7554A"/>
    <w:rsid w:val="00C755FF"/>
    <w:rsid w:val="00C759BC"/>
    <w:rsid w:val="00C75E55"/>
    <w:rsid w:val="00C76571"/>
    <w:rsid w:val="00C7671B"/>
    <w:rsid w:val="00C769D5"/>
    <w:rsid w:val="00C76A9E"/>
    <w:rsid w:val="00C76CC2"/>
    <w:rsid w:val="00C76E6E"/>
    <w:rsid w:val="00C76F47"/>
    <w:rsid w:val="00C7737F"/>
    <w:rsid w:val="00C77497"/>
    <w:rsid w:val="00C77711"/>
    <w:rsid w:val="00C77A43"/>
    <w:rsid w:val="00C77CB7"/>
    <w:rsid w:val="00C77CD2"/>
    <w:rsid w:val="00C77F8E"/>
    <w:rsid w:val="00C801F5"/>
    <w:rsid w:val="00C80203"/>
    <w:rsid w:val="00C8021E"/>
    <w:rsid w:val="00C802EF"/>
    <w:rsid w:val="00C807DC"/>
    <w:rsid w:val="00C80805"/>
    <w:rsid w:val="00C809A6"/>
    <w:rsid w:val="00C80B69"/>
    <w:rsid w:val="00C80F7A"/>
    <w:rsid w:val="00C80FCE"/>
    <w:rsid w:val="00C81152"/>
    <w:rsid w:val="00C81288"/>
    <w:rsid w:val="00C8135E"/>
    <w:rsid w:val="00C815B6"/>
    <w:rsid w:val="00C8177C"/>
    <w:rsid w:val="00C81827"/>
    <w:rsid w:val="00C81A65"/>
    <w:rsid w:val="00C81B27"/>
    <w:rsid w:val="00C81B38"/>
    <w:rsid w:val="00C81F2D"/>
    <w:rsid w:val="00C82016"/>
    <w:rsid w:val="00C82134"/>
    <w:rsid w:val="00C822F2"/>
    <w:rsid w:val="00C824EE"/>
    <w:rsid w:val="00C82727"/>
    <w:rsid w:val="00C8283E"/>
    <w:rsid w:val="00C8286B"/>
    <w:rsid w:val="00C828C1"/>
    <w:rsid w:val="00C82CF7"/>
    <w:rsid w:val="00C83074"/>
    <w:rsid w:val="00C837E9"/>
    <w:rsid w:val="00C83831"/>
    <w:rsid w:val="00C838BD"/>
    <w:rsid w:val="00C839FD"/>
    <w:rsid w:val="00C83CF7"/>
    <w:rsid w:val="00C83DD1"/>
    <w:rsid w:val="00C83E77"/>
    <w:rsid w:val="00C83EDD"/>
    <w:rsid w:val="00C84299"/>
    <w:rsid w:val="00C8436A"/>
    <w:rsid w:val="00C844C9"/>
    <w:rsid w:val="00C8469F"/>
    <w:rsid w:val="00C84BA5"/>
    <w:rsid w:val="00C84DDC"/>
    <w:rsid w:val="00C84E8A"/>
    <w:rsid w:val="00C85171"/>
    <w:rsid w:val="00C85799"/>
    <w:rsid w:val="00C85814"/>
    <w:rsid w:val="00C859B8"/>
    <w:rsid w:val="00C85A6D"/>
    <w:rsid w:val="00C85F90"/>
    <w:rsid w:val="00C8632D"/>
    <w:rsid w:val="00C864B3"/>
    <w:rsid w:val="00C868F4"/>
    <w:rsid w:val="00C86BC2"/>
    <w:rsid w:val="00C87266"/>
    <w:rsid w:val="00C8762B"/>
    <w:rsid w:val="00C87AB7"/>
    <w:rsid w:val="00C87B74"/>
    <w:rsid w:val="00C87CC1"/>
    <w:rsid w:val="00C87EAC"/>
    <w:rsid w:val="00C87F26"/>
    <w:rsid w:val="00C90108"/>
    <w:rsid w:val="00C90127"/>
    <w:rsid w:val="00C90261"/>
    <w:rsid w:val="00C90503"/>
    <w:rsid w:val="00C90616"/>
    <w:rsid w:val="00C90979"/>
    <w:rsid w:val="00C90D45"/>
    <w:rsid w:val="00C90E7D"/>
    <w:rsid w:val="00C91484"/>
    <w:rsid w:val="00C9176A"/>
    <w:rsid w:val="00C91A98"/>
    <w:rsid w:val="00C91C60"/>
    <w:rsid w:val="00C91C78"/>
    <w:rsid w:val="00C91F1A"/>
    <w:rsid w:val="00C91FF1"/>
    <w:rsid w:val="00C92101"/>
    <w:rsid w:val="00C92159"/>
    <w:rsid w:val="00C923BD"/>
    <w:rsid w:val="00C926A3"/>
    <w:rsid w:val="00C928F8"/>
    <w:rsid w:val="00C92C6F"/>
    <w:rsid w:val="00C9312C"/>
    <w:rsid w:val="00C9342C"/>
    <w:rsid w:val="00C939A1"/>
    <w:rsid w:val="00C93A6C"/>
    <w:rsid w:val="00C93CF8"/>
    <w:rsid w:val="00C93EF9"/>
    <w:rsid w:val="00C941B4"/>
    <w:rsid w:val="00C9427A"/>
    <w:rsid w:val="00C9475C"/>
    <w:rsid w:val="00C9496E"/>
    <w:rsid w:val="00C94A2F"/>
    <w:rsid w:val="00C94BA4"/>
    <w:rsid w:val="00C94BE6"/>
    <w:rsid w:val="00C94DAE"/>
    <w:rsid w:val="00C94E23"/>
    <w:rsid w:val="00C95722"/>
    <w:rsid w:val="00C95B3A"/>
    <w:rsid w:val="00C95D24"/>
    <w:rsid w:val="00C95F44"/>
    <w:rsid w:val="00C9623F"/>
    <w:rsid w:val="00C96301"/>
    <w:rsid w:val="00C963A1"/>
    <w:rsid w:val="00C9647F"/>
    <w:rsid w:val="00C96606"/>
    <w:rsid w:val="00C96654"/>
    <w:rsid w:val="00C96BD9"/>
    <w:rsid w:val="00C970E7"/>
    <w:rsid w:val="00C9727C"/>
    <w:rsid w:val="00C974CA"/>
    <w:rsid w:val="00C97564"/>
    <w:rsid w:val="00C976F7"/>
    <w:rsid w:val="00C97FFA"/>
    <w:rsid w:val="00CA02A5"/>
    <w:rsid w:val="00CA055D"/>
    <w:rsid w:val="00CA1345"/>
    <w:rsid w:val="00CA169A"/>
    <w:rsid w:val="00CA1A22"/>
    <w:rsid w:val="00CA1F56"/>
    <w:rsid w:val="00CA226D"/>
    <w:rsid w:val="00CA22F8"/>
    <w:rsid w:val="00CA23F5"/>
    <w:rsid w:val="00CA23F7"/>
    <w:rsid w:val="00CA27CB"/>
    <w:rsid w:val="00CA281D"/>
    <w:rsid w:val="00CA2D00"/>
    <w:rsid w:val="00CA3358"/>
    <w:rsid w:val="00CA341E"/>
    <w:rsid w:val="00CA3596"/>
    <w:rsid w:val="00CA3645"/>
    <w:rsid w:val="00CA3741"/>
    <w:rsid w:val="00CA3783"/>
    <w:rsid w:val="00CA3A92"/>
    <w:rsid w:val="00CA3AF1"/>
    <w:rsid w:val="00CA3FC9"/>
    <w:rsid w:val="00CA442A"/>
    <w:rsid w:val="00CA462D"/>
    <w:rsid w:val="00CA48BA"/>
    <w:rsid w:val="00CA49BA"/>
    <w:rsid w:val="00CA542B"/>
    <w:rsid w:val="00CA5D43"/>
    <w:rsid w:val="00CA5EE9"/>
    <w:rsid w:val="00CA61A4"/>
    <w:rsid w:val="00CA661E"/>
    <w:rsid w:val="00CA6D65"/>
    <w:rsid w:val="00CA71FD"/>
    <w:rsid w:val="00CA7368"/>
    <w:rsid w:val="00CA75E0"/>
    <w:rsid w:val="00CA775F"/>
    <w:rsid w:val="00CA781E"/>
    <w:rsid w:val="00CA79B5"/>
    <w:rsid w:val="00CA79B7"/>
    <w:rsid w:val="00CA79D2"/>
    <w:rsid w:val="00CA7D0C"/>
    <w:rsid w:val="00CA7D75"/>
    <w:rsid w:val="00CA7EC9"/>
    <w:rsid w:val="00CB0229"/>
    <w:rsid w:val="00CB0232"/>
    <w:rsid w:val="00CB03FD"/>
    <w:rsid w:val="00CB05C1"/>
    <w:rsid w:val="00CB0A65"/>
    <w:rsid w:val="00CB0F23"/>
    <w:rsid w:val="00CB0FD4"/>
    <w:rsid w:val="00CB102E"/>
    <w:rsid w:val="00CB10B9"/>
    <w:rsid w:val="00CB1255"/>
    <w:rsid w:val="00CB171C"/>
    <w:rsid w:val="00CB17A3"/>
    <w:rsid w:val="00CB196E"/>
    <w:rsid w:val="00CB19E0"/>
    <w:rsid w:val="00CB1BF3"/>
    <w:rsid w:val="00CB1DD5"/>
    <w:rsid w:val="00CB2051"/>
    <w:rsid w:val="00CB20CB"/>
    <w:rsid w:val="00CB2655"/>
    <w:rsid w:val="00CB2769"/>
    <w:rsid w:val="00CB2803"/>
    <w:rsid w:val="00CB2923"/>
    <w:rsid w:val="00CB29CF"/>
    <w:rsid w:val="00CB2C51"/>
    <w:rsid w:val="00CB2CB8"/>
    <w:rsid w:val="00CB3079"/>
    <w:rsid w:val="00CB3266"/>
    <w:rsid w:val="00CB3330"/>
    <w:rsid w:val="00CB3624"/>
    <w:rsid w:val="00CB37F2"/>
    <w:rsid w:val="00CB3897"/>
    <w:rsid w:val="00CB39BF"/>
    <w:rsid w:val="00CB3A9A"/>
    <w:rsid w:val="00CB3CB3"/>
    <w:rsid w:val="00CB3DD0"/>
    <w:rsid w:val="00CB427D"/>
    <w:rsid w:val="00CB44C2"/>
    <w:rsid w:val="00CB4639"/>
    <w:rsid w:val="00CB4C8E"/>
    <w:rsid w:val="00CB4D66"/>
    <w:rsid w:val="00CB4E08"/>
    <w:rsid w:val="00CB4E43"/>
    <w:rsid w:val="00CB4E7E"/>
    <w:rsid w:val="00CB50EF"/>
    <w:rsid w:val="00CB5132"/>
    <w:rsid w:val="00CB5311"/>
    <w:rsid w:val="00CB5618"/>
    <w:rsid w:val="00CB5870"/>
    <w:rsid w:val="00CB59F5"/>
    <w:rsid w:val="00CB5AD2"/>
    <w:rsid w:val="00CB5C39"/>
    <w:rsid w:val="00CB5E01"/>
    <w:rsid w:val="00CB6022"/>
    <w:rsid w:val="00CB61E0"/>
    <w:rsid w:val="00CB6207"/>
    <w:rsid w:val="00CB6411"/>
    <w:rsid w:val="00CB65A1"/>
    <w:rsid w:val="00CB6722"/>
    <w:rsid w:val="00CB6871"/>
    <w:rsid w:val="00CB6964"/>
    <w:rsid w:val="00CB6C08"/>
    <w:rsid w:val="00CB6CB9"/>
    <w:rsid w:val="00CB70ED"/>
    <w:rsid w:val="00CB7197"/>
    <w:rsid w:val="00CB733A"/>
    <w:rsid w:val="00CB754D"/>
    <w:rsid w:val="00CB7621"/>
    <w:rsid w:val="00CB7F1E"/>
    <w:rsid w:val="00CC00B1"/>
    <w:rsid w:val="00CC0239"/>
    <w:rsid w:val="00CC05A5"/>
    <w:rsid w:val="00CC0701"/>
    <w:rsid w:val="00CC09B5"/>
    <w:rsid w:val="00CC09EF"/>
    <w:rsid w:val="00CC0C62"/>
    <w:rsid w:val="00CC0C7B"/>
    <w:rsid w:val="00CC0DA1"/>
    <w:rsid w:val="00CC0FAE"/>
    <w:rsid w:val="00CC15CA"/>
    <w:rsid w:val="00CC16D4"/>
    <w:rsid w:val="00CC1775"/>
    <w:rsid w:val="00CC1919"/>
    <w:rsid w:val="00CC1FE8"/>
    <w:rsid w:val="00CC221D"/>
    <w:rsid w:val="00CC2423"/>
    <w:rsid w:val="00CC2746"/>
    <w:rsid w:val="00CC274E"/>
    <w:rsid w:val="00CC283C"/>
    <w:rsid w:val="00CC2887"/>
    <w:rsid w:val="00CC2B27"/>
    <w:rsid w:val="00CC2C84"/>
    <w:rsid w:val="00CC3050"/>
    <w:rsid w:val="00CC3097"/>
    <w:rsid w:val="00CC31B4"/>
    <w:rsid w:val="00CC35B5"/>
    <w:rsid w:val="00CC3BD9"/>
    <w:rsid w:val="00CC4264"/>
    <w:rsid w:val="00CC48FC"/>
    <w:rsid w:val="00CC4E99"/>
    <w:rsid w:val="00CC52D2"/>
    <w:rsid w:val="00CC52F5"/>
    <w:rsid w:val="00CC5ADF"/>
    <w:rsid w:val="00CC67B6"/>
    <w:rsid w:val="00CC69A7"/>
    <w:rsid w:val="00CC6CED"/>
    <w:rsid w:val="00CC6FB1"/>
    <w:rsid w:val="00CC77FD"/>
    <w:rsid w:val="00CC7996"/>
    <w:rsid w:val="00CC7A9C"/>
    <w:rsid w:val="00CC7AD7"/>
    <w:rsid w:val="00CC7B2B"/>
    <w:rsid w:val="00CC7CCE"/>
    <w:rsid w:val="00CC7DC9"/>
    <w:rsid w:val="00CC7FEB"/>
    <w:rsid w:val="00CD0232"/>
    <w:rsid w:val="00CD0318"/>
    <w:rsid w:val="00CD0342"/>
    <w:rsid w:val="00CD0397"/>
    <w:rsid w:val="00CD064C"/>
    <w:rsid w:val="00CD0705"/>
    <w:rsid w:val="00CD0AC6"/>
    <w:rsid w:val="00CD0CA0"/>
    <w:rsid w:val="00CD0D3C"/>
    <w:rsid w:val="00CD0E97"/>
    <w:rsid w:val="00CD0FDA"/>
    <w:rsid w:val="00CD1081"/>
    <w:rsid w:val="00CD18B7"/>
    <w:rsid w:val="00CD1AD6"/>
    <w:rsid w:val="00CD1CE6"/>
    <w:rsid w:val="00CD1DA6"/>
    <w:rsid w:val="00CD1E2A"/>
    <w:rsid w:val="00CD2094"/>
    <w:rsid w:val="00CD2244"/>
    <w:rsid w:val="00CD2669"/>
    <w:rsid w:val="00CD2C6A"/>
    <w:rsid w:val="00CD2E57"/>
    <w:rsid w:val="00CD2E77"/>
    <w:rsid w:val="00CD3128"/>
    <w:rsid w:val="00CD326D"/>
    <w:rsid w:val="00CD33F0"/>
    <w:rsid w:val="00CD3845"/>
    <w:rsid w:val="00CD3979"/>
    <w:rsid w:val="00CD3B0A"/>
    <w:rsid w:val="00CD4472"/>
    <w:rsid w:val="00CD44C1"/>
    <w:rsid w:val="00CD44F5"/>
    <w:rsid w:val="00CD4909"/>
    <w:rsid w:val="00CD4A92"/>
    <w:rsid w:val="00CD4C1A"/>
    <w:rsid w:val="00CD4F91"/>
    <w:rsid w:val="00CD530B"/>
    <w:rsid w:val="00CD53B3"/>
    <w:rsid w:val="00CD549E"/>
    <w:rsid w:val="00CD5548"/>
    <w:rsid w:val="00CD5DDE"/>
    <w:rsid w:val="00CD5DFC"/>
    <w:rsid w:val="00CD5EED"/>
    <w:rsid w:val="00CD5EF5"/>
    <w:rsid w:val="00CD5F73"/>
    <w:rsid w:val="00CD6027"/>
    <w:rsid w:val="00CD6051"/>
    <w:rsid w:val="00CD6064"/>
    <w:rsid w:val="00CD609E"/>
    <w:rsid w:val="00CD6197"/>
    <w:rsid w:val="00CD6285"/>
    <w:rsid w:val="00CD6618"/>
    <w:rsid w:val="00CD66D3"/>
    <w:rsid w:val="00CD6FEC"/>
    <w:rsid w:val="00CD761F"/>
    <w:rsid w:val="00CD77B9"/>
    <w:rsid w:val="00CD7A90"/>
    <w:rsid w:val="00CD7ACD"/>
    <w:rsid w:val="00CD7D5A"/>
    <w:rsid w:val="00CD7D90"/>
    <w:rsid w:val="00CE04EE"/>
    <w:rsid w:val="00CE07D4"/>
    <w:rsid w:val="00CE0854"/>
    <w:rsid w:val="00CE095D"/>
    <w:rsid w:val="00CE0A1A"/>
    <w:rsid w:val="00CE0D3B"/>
    <w:rsid w:val="00CE0F5D"/>
    <w:rsid w:val="00CE1421"/>
    <w:rsid w:val="00CE152D"/>
    <w:rsid w:val="00CE15E7"/>
    <w:rsid w:val="00CE186E"/>
    <w:rsid w:val="00CE2023"/>
    <w:rsid w:val="00CE2111"/>
    <w:rsid w:val="00CE21B1"/>
    <w:rsid w:val="00CE2368"/>
    <w:rsid w:val="00CE23C8"/>
    <w:rsid w:val="00CE242C"/>
    <w:rsid w:val="00CE2860"/>
    <w:rsid w:val="00CE28B5"/>
    <w:rsid w:val="00CE2958"/>
    <w:rsid w:val="00CE2A47"/>
    <w:rsid w:val="00CE309E"/>
    <w:rsid w:val="00CE3821"/>
    <w:rsid w:val="00CE390E"/>
    <w:rsid w:val="00CE3FDF"/>
    <w:rsid w:val="00CE3FED"/>
    <w:rsid w:val="00CE40E4"/>
    <w:rsid w:val="00CE41B0"/>
    <w:rsid w:val="00CE48AF"/>
    <w:rsid w:val="00CE4987"/>
    <w:rsid w:val="00CE53CC"/>
    <w:rsid w:val="00CE58B1"/>
    <w:rsid w:val="00CE5AE8"/>
    <w:rsid w:val="00CE5E10"/>
    <w:rsid w:val="00CE616E"/>
    <w:rsid w:val="00CE6E52"/>
    <w:rsid w:val="00CE765C"/>
    <w:rsid w:val="00CE777E"/>
    <w:rsid w:val="00CE78E5"/>
    <w:rsid w:val="00CE7B16"/>
    <w:rsid w:val="00CE7D04"/>
    <w:rsid w:val="00CE7EC8"/>
    <w:rsid w:val="00CE7F78"/>
    <w:rsid w:val="00CF0339"/>
    <w:rsid w:val="00CF062A"/>
    <w:rsid w:val="00CF06D6"/>
    <w:rsid w:val="00CF0783"/>
    <w:rsid w:val="00CF097A"/>
    <w:rsid w:val="00CF09B2"/>
    <w:rsid w:val="00CF0A97"/>
    <w:rsid w:val="00CF0E21"/>
    <w:rsid w:val="00CF0F0F"/>
    <w:rsid w:val="00CF10D3"/>
    <w:rsid w:val="00CF1AAA"/>
    <w:rsid w:val="00CF1BBD"/>
    <w:rsid w:val="00CF1E2F"/>
    <w:rsid w:val="00CF1FEE"/>
    <w:rsid w:val="00CF27D3"/>
    <w:rsid w:val="00CF2D44"/>
    <w:rsid w:val="00CF3085"/>
    <w:rsid w:val="00CF3185"/>
    <w:rsid w:val="00CF32E6"/>
    <w:rsid w:val="00CF3636"/>
    <w:rsid w:val="00CF366F"/>
    <w:rsid w:val="00CF3902"/>
    <w:rsid w:val="00CF3A93"/>
    <w:rsid w:val="00CF3D21"/>
    <w:rsid w:val="00CF4073"/>
    <w:rsid w:val="00CF42A4"/>
    <w:rsid w:val="00CF47AE"/>
    <w:rsid w:val="00CF4A47"/>
    <w:rsid w:val="00CF4CCB"/>
    <w:rsid w:val="00CF4DB5"/>
    <w:rsid w:val="00CF4FB5"/>
    <w:rsid w:val="00CF5399"/>
    <w:rsid w:val="00CF5437"/>
    <w:rsid w:val="00CF5542"/>
    <w:rsid w:val="00CF5BC0"/>
    <w:rsid w:val="00CF5C62"/>
    <w:rsid w:val="00CF5E0B"/>
    <w:rsid w:val="00CF5FE3"/>
    <w:rsid w:val="00CF6585"/>
    <w:rsid w:val="00CF67BD"/>
    <w:rsid w:val="00CF6A7C"/>
    <w:rsid w:val="00CF732C"/>
    <w:rsid w:val="00CF7874"/>
    <w:rsid w:val="00CF78BE"/>
    <w:rsid w:val="00CF7A74"/>
    <w:rsid w:val="00CF7EC5"/>
    <w:rsid w:val="00D00111"/>
    <w:rsid w:val="00D007D5"/>
    <w:rsid w:val="00D00875"/>
    <w:rsid w:val="00D008FA"/>
    <w:rsid w:val="00D00AAD"/>
    <w:rsid w:val="00D00C4F"/>
    <w:rsid w:val="00D00F83"/>
    <w:rsid w:val="00D00FF0"/>
    <w:rsid w:val="00D00FFD"/>
    <w:rsid w:val="00D0144A"/>
    <w:rsid w:val="00D01491"/>
    <w:rsid w:val="00D014F2"/>
    <w:rsid w:val="00D015B5"/>
    <w:rsid w:val="00D01CEF"/>
    <w:rsid w:val="00D01F35"/>
    <w:rsid w:val="00D0258B"/>
    <w:rsid w:val="00D02E7F"/>
    <w:rsid w:val="00D02FDB"/>
    <w:rsid w:val="00D031FD"/>
    <w:rsid w:val="00D03271"/>
    <w:rsid w:val="00D032AE"/>
    <w:rsid w:val="00D03AC8"/>
    <w:rsid w:val="00D03C01"/>
    <w:rsid w:val="00D04069"/>
    <w:rsid w:val="00D04221"/>
    <w:rsid w:val="00D046C5"/>
    <w:rsid w:val="00D048D0"/>
    <w:rsid w:val="00D04AF4"/>
    <w:rsid w:val="00D04BB7"/>
    <w:rsid w:val="00D05049"/>
    <w:rsid w:val="00D05484"/>
    <w:rsid w:val="00D0558B"/>
    <w:rsid w:val="00D0565B"/>
    <w:rsid w:val="00D05E8E"/>
    <w:rsid w:val="00D05EA9"/>
    <w:rsid w:val="00D05FE0"/>
    <w:rsid w:val="00D06106"/>
    <w:rsid w:val="00D065F2"/>
    <w:rsid w:val="00D06C24"/>
    <w:rsid w:val="00D06E4C"/>
    <w:rsid w:val="00D06E72"/>
    <w:rsid w:val="00D0703D"/>
    <w:rsid w:val="00D07162"/>
    <w:rsid w:val="00D071F6"/>
    <w:rsid w:val="00D076BF"/>
    <w:rsid w:val="00D0785A"/>
    <w:rsid w:val="00D07C46"/>
    <w:rsid w:val="00D07D77"/>
    <w:rsid w:val="00D07D98"/>
    <w:rsid w:val="00D07E0A"/>
    <w:rsid w:val="00D102CD"/>
    <w:rsid w:val="00D107B2"/>
    <w:rsid w:val="00D10813"/>
    <w:rsid w:val="00D1082F"/>
    <w:rsid w:val="00D10BB7"/>
    <w:rsid w:val="00D10D26"/>
    <w:rsid w:val="00D10E85"/>
    <w:rsid w:val="00D10EFA"/>
    <w:rsid w:val="00D116DF"/>
    <w:rsid w:val="00D11891"/>
    <w:rsid w:val="00D1193B"/>
    <w:rsid w:val="00D11A3B"/>
    <w:rsid w:val="00D11D99"/>
    <w:rsid w:val="00D11EC1"/>
    <w:rsid w:val="00D120B0"/>
    <w:rsid w:val="00D12321"/>
    <w:rsid w:val="00D1256B"/>
    <w:rsid w:val="00D12654"/>
    <w:rsid w:val="00D12691"/>
    <w:rsid w:val="00D128F5"/>
    <w:rsid w:val="00D12ADF"/>
    <w:rsid w:val="00D12E07"/>
    <w:rsid w:val="00D12E1D"/>
    <w:rsid w:val="00D12E55"/>
    <w:rsid w:val="00D12F84"/>
    <w:rsid w:val="00D131A3"/>
    <w:rsid w:val="00D13237"/>
    <w:rsid w:val="00D132BE"/>
    <w:rsid w:val="00D132BF"/>
    <w:rsid w:val="00D13436"/>
    <w:rsid w:val="00D1343C"/>
    <w:rsid w:val="00D13607"/>
    <w:rsid w:val="00D13779"/>
    <w:rsid w:val="00D13873"/>
    <w:rsid w:val="00D13D8D"/>
    <w:rsid w:val="00D13D93"/>
    <w:rsid w:val="00D1443B"/>
    <w:rsid w:val="00D150F3"/>
    <w:rsid w:val="00D15186"/>
    <w:rsid w:val="00D151C7"/>
    <w:rsid w:val="00D1523D"/>
    <w:rsid w:val="00D1540A"/>
    <w:rsid w:val="00D155FC"/>
    <w:rsid w:val="00D1573D"/>
    <w:rsid w:val="00D157AD"/>
    <w:rsid w:val="00D15AE3"/>
    <w:rsid w:val="00D15C1F"/>
    <w:rsid w:val="00D15DF5"/>
    <w:rsid w:val="00D1625E"/>
    <w:rsid w:val="00D1629F"/>
    <w:rsid w:val="00D16499"/>
    <w:rsid w:val="00D167C8"/>
    <w:rsid w:val="00D16A13"/>
    <w:rsid w:val="00D16E25"/>
    <w:rsid w:val="00D16F35"/>
    <w:rsid w:val="00D16F4A"/>
    <w:rsid w:val="00D17133"/>
    <w:rsid w:val="00D17315"/>
    <w:rsid w:val="00D174B3"/>
    <w:rsid w:val="00D1758F"/>
    <w:rsid w:val="00D1768A"/>
    <w:rsid w:val="00D1798C"/>
    <w:rsid w:val="00D1798E"/>
    <w:rsid w:val="00D179E1"/>
    <w:rsid w:val="00D17A9C"/>
    <w:rsid w:val="00D17C58"/>
    <w:rsid w:val="00D17D08"/>
    <w:rsid w:val="00D17ED7"/>
    <w:rsid w:val="00D20017"/>
    <w:rsid w:val="00D20084"/>
    <w:rsid w:val="00D201FE"/>
    <w:rsid w:val="00D20682"/>
    <w:rsid w:val="00D206ED"/>
    <w:rsid w:val="00D20A50"/>
    <w:rsid w:val="00D20A66"/>
    <w:rsid w:val="00D20C80"/>
    <w:rsid w:val="00D20E05"/>
    <w:rsid w:val="00D20FA8"/>
    <w:rsid w:val="00D2117E"/>
    <w:rsid w:val="00D21593"/>
    <w:rsid w:val="00D215E6"/>
    <w:rsid w:val="00D215EA"/>
    <w:rsid w:val="00D216FD"/>
    <w:rsid w:val="00D2175D"/>
    <w:rsid w:val="00D217C8"/>
    <w:rsid w:val="00D218EA"/>
    <w:rsid w:val="00D21900"/>
    <w:rsid w:val="00D219F7"/>
    <w:rsid w:val="00D21C7E"/>
    <w:rsid w:val="00D21F9A"/>
    <w:rsid w:val="00D22229"/>
    <w:rsid w:val="00D22277"/>
    <w:rsid w:val="00D223AF"/>
    <w:rsid w:val="00D2290F"/>
    <w:rsid w:val="00D2296A"/>
    <w:rsid w:val="00D22BEC"/>
    <w:rsid w:val="00D231DC"/>
    <w:rsid w:val="00D2338B"/>
    <w:rsid w:val="00D234FB"/>
    <w:rsid w:val="00D23527"/>
    <w:rsid w:val="00D23839"/>
    <w:rsid w:val="00D238BA"/>
    <w:rsid w:val="00D23A69"/>
    <w:rsid w:val="00D24209"/>
    <w:rsid w:val="00D245DC"/>
    <w:rsid w:val="00D24877"/>
    <w:rsid w:val="00D24D2D"/>
    <w:rsid w:val="00D250EB"/>
    <w:rsid w:val="00D251BD"/>
    <w:rsid w:val="00D25278"/>
    <w:rsid w:val="00D25422"/>
    <w:rsid w:val="00D2569B"/>
    <w:rsid w:val="00D25A78"/>
    <w:rsid w:val="00D25B85"/>
    <w:rsid w:val="00D25BB5"/>
    <w:rsid w:val="00D25BC7"/>
    <w:rsid w:val="00D264B1"/>
    <w:rsid w:val="00D2657E"/>
    <w:rsid w:val="00D26738"/>
    <w:rsid w:val="00D26C9B"/>
    <w:rsid w:val="00D26DC6"/>
    <w:rsid w:val="00D26E08"/>
    <w:rsid w:val="00D26EB1"/>
    <w:rsid w:val="00D26F1F"/>
    <w:rsid w:val="00D272B2"/>
    <w:rsid w:val="00D272DC"/>
    <w:rsid w:val="00D27444"/>
    <w:rsid w:val="00D279F7"/>
    <w:rsid w:val="00D27C14"/>
    <w:rsid w:val="00D27DD1"/>
    <w:rsid w:val="00D3005B"/>
    <w:rsid w:val="00D30717"/>
    <w:rsid w:val="00D307B5"/>
    <w:rsid w:val="00D30DA7"/>
    <w:rsid w:val="00D30E39"/>
    <w:rsid w:val="00D31296"/>
    <w:rsid w:val="00D318BB"/>
    <w:rsid w:val="00D31989"/>
    <w:rsid w:val="00D31C3D"/>
    <w:rsid w:val="00D3223F"/>
    <w:rsid w:val="00D32445"/>
    <w:rsid w:val="00D329F4"/>
    <w:rsid w:val="00D32BDF"/>
    <w:rsid w:val="00D32C02"/>
    <w:rsid w:val="00D32F08"/>
    <w:rsid w:val="00D32FCF"/>
    <w:rsid w:val="00D33012"/>
    <w:rsid w:val="00D3338D"/>
    <w:rsid w:val="00D335CB"/>
    <w:rsid w:val="00D335D7"/>
    <w:rsid w:val="00D337E7"/>
    <w:rsid w:val="00D33AD7"/>
    <w:rsid w:val="00D33AE0"/>
    <w:rsid w:val="00D33B4C"/>
    <w:rsid w:val="00D33B76"/>
    <w:rsid w:val="00D33B90"/>
    <w:rsid w:val="00D33D2E"/>
    <w:rsid w:val="00D33D66"/>
    <w:rsid w:val="00D33D7D"/>
    <w:rsid w:val="00D33EC4"/>
    <w:rsid w:val="00D34329"/>
    <w:rsid w:val="00D3483E"/>
    <w:rsid w:val="00D348BE"/>
    <w:rsid w:val="00D3496B"/>
    <w:rsid w:val="00D34A07"/>
    <w:rsid w:val="00D34F68"/>
    <w:rsid w:val="00D3563C"/>
    <w:rsid w:val="00D3597D"/>
    <w:rsid w:val="00D361B3"/>
    <w:rsid w:val="00D3621D"/>
    <w:rsid w:val="00D3632B"/>
    <w:rsid w:val="00D3632C"/>
    <w:rsid w:val="00D37427"/>
    <w:rsid w:val="00D37479"/>
    <w:rsid w:val="00D375B1"/>
    <w:rsid w:val="00D37693"/>
    <w:rsid w:val="00D377AF"/>
    <w:rsid w:val="00D3789E"/>
    <w:rsid w:val="00D37D2A"/>
    <w:rsid w:val="00D37E43"/>
    <w:rsid w:val="00D37FB4"/>
    <w:rsid w:val="00D40418"/>
    <w:rsid w:val="00D40464"/>
    <w:rsid w:val="00D404B8"/>
    <w:rsid w:val="00D407BA"/>
    <w:rsid w:val="00D40A78"/>
    <w:rsid w:val="00D40B53"/>
    <w:rsid w:val="00D40B77"/>
    <w:rsid w:val="00D40BE5"/>
    <w:rsid w:val="00D40C3A"/>
    <w:rsid w:val="00D40F02"/>
    <w:rsid w:val="00D41049"/>
    <w:rsid w:val="00D410D0"/>
    <w:rsid w:val="00D41273"/>
    <w:rsid w:val="00D41C74"/>
    <w:rsid w:val="00D41F90"/>
    <w:rsid w:val="00D4223F"/>
    <w:rsid w:val="00D422A2"/>
    <w:rsid w:val="00D422E0"/>
    <w:rsid w:val="00D425D5"/>
    <w:rsid w:val="00D42A09"/>
    <w:rsid w:val="00D42AA1"/>
    <w:rsid w:val="00D42E5F"/>
    <w:rsid w:val="00D43357"/>
    <w:rsid w:val="00D433E0"/>
    <w:rsid w:val="00D43453"/>
    <w:rsid w:val="00D43C26"/>
    <w:rsid w:val="00D43ECA"/>
    <w:rsid w:val="00D441A1"/>
    <w:rsid w:val="00D44272"/>
    <w:rsid w:val="00D44439"/>
    <w:rsid w:val="00D44742"/>
    <w:rsid w:val="00D449AC"/>
    <w:rsid w:val="00D44AB0"/>
    <w:rsid w:val="00D44BEC"/>
    <w:rsid w:val="00D44D99"/>
    <w:rsid w:val="00D44F0A"/>
    <w:rsid w:val="00D452EE"/>
    <w:rsid w:val="00D454AA"/>
    <w:rsid w:val="00D45619"/>
    <w:rsid w:val="00D4584D"/>
    <w:rsid w:val="00D45B64"/>
    <w:rsid w:val="00D45FC8"/>
    <w:rsid w:val="00D460E8"/>
    <w:rsid w:val="00D463D1"/>
    <w:rsid w:val="00D46465"/>
    <w:rsid w:val="00D464A0"/>
    <w:rsid w:val="00D46666"/>
    <w:rsid w:val="00D468A2"/>
    <w:rsid w:val="00D46CDD"/>
    <w:rsid w:val="00D47310"/>
    <w:rsid w:val="00D475DE"/>
    <w:rsid w:val="00D47FFC"/>
    <w:rsid w:val="00D500F4"/>
    <w:rsid w:val="00D50332"/>
    <w:rsid w:val="00D50803"/>
    <w:rsid w:val="00D509D4"/>
    <w:rsid w:val="00D50AC8"/>
    <w:rsid w:val="00D50DA3"/>
    <w:rsid w:val="00D512AD"/>
    <w:rsid w:val="00D512CB"/>
    <w:rsid w:val="00D51305"/>
    <w:rsid w:val="00D514A2"/>
    <w:rsid w:val="00D51CCC"/>
    <w:rsid w:val="00D51ED0"/>
    <w:rsid w:val="00D51FB3"/>
    <w:rsid w:val="00D51FEC"/>
    <w:rsid w:val="00D52106"/>
    <w:rsid w:val="00D52173"/>
    <w:rsid w:val="00D522B8"/>
    <w:rsid w:val="00D523F2"/>
    <w:rsid w:val="00D52476"/>
    <w:rsid w:val="00D52485"/>
    <w:rsid w:val="00D52765"/>
    <w:rsid w:val="00D527F7"/>
    <w:rsid w:val="00D52907"/>
    <w:rsid w:val="00D52ED6"/>
    <w:rsid w:val="00D52F08"/>
    <w:rsid w:val="00D52F09"/>
    <w:rsid w:val="00D52F20"/>
    <w:rsid w:val="00D52F34"/>
    <w:rsid w:val="00D534AF"/>
    <w:rsid w:val="00D536EF"/>
    <w:rsid w:val="00D537F6"/>
    <w:rsid w:val="00D53976"/>
    <w:rsid w:val="00D539FF"/>
    <w:rsid w:val="00D53F60"/>
    <w:rsid w:val="00D53FF3"/>
    <w:rsid w:val="00D540C4"/>
    <w:rsid w:val="00D54278"/>
    <w:rsid w:val="00D544CA"/>
    <w:rsid w:val="00D547B9"/>
    <w:rsid w:val="00D5483C"/>
    <w:rsid w:val="00D548FF"/>
    <w:rsid w:val="00D54BD2"/>
    <w:rsid w:val="00D54D2F"/>
    <w:rsid w:val="00D54E2A"/>
    <w:rsid w:val="00D551AE"/>
    <w:rsid w:val="00D55568"/>
    <w:rsid w:val="00D5575E"/>
    <w:rsid w:val="00D55ABB"/>
    <w:rsid w:val="00D55BBF"/>
    <w:rsid w:val="00D55C7D"/>
    <w:rsid w:val="00D55CF1"/>
    <w:rsid w:val="00D55D13"/>
    <w:rsid w:val="00D55D89"/>
    <w:rsid w:val="00D562E2"/>
    <w:rsid w:val="00D5630F"/>
    <w:rsid w:val="00D5647A"/>
    <w:rsid w:val="00D56644"/>
    <w:rsid w:val="00D566F9"/>
    <w:rsid w:val="00D56897"/>
    <w:rsid w:val="00D56D53"/>
    <w:rsid w:val="00D577EE"/>
    <w:rsid w:val="00D577FC"/>
    <w:rsid w:val="00D57AF2"/>
    <w:rsid w:val="00D57DFC"/>
    <w:rsid w:val="00D6009F"/>
    <w:rsid w:val="00D600E1"/>
    <w:rsid w:val="00D6029C"/>
    <w:rsid w:val="00D604E4"/>
    <w:rsid w:val="00D61284"/>
    <w:rsid w:val="00D6135F"/>
    <w:rsid w:val="00D618A6"/>
    <w:rsid w:val="00D61ACB"/>
    <w:rsid w:val="00D61FA2"/>
    <w:rsid w:val="00D62176"/>
    <w:rsid w:val="00D62300"/>
    <w:rsid w:val="00D624CD"/>
    <w:rsid w:val="00D624F5"/>
    <w:rsid w:val="00D62503"/>
    <w:rsid w:val="00D6254A"/>
    <w:rsid w:val="00D62822"/>
    <w:rsid w:val="00D628EC"/>
    <w:rsid w:val="00D62A26"/>
    <w:rsid w:val="00D63169"/>
    <w:rsid w:val="00D63831"/>
    <w:rsid w:val="00D63C03"/>
    <w:rsid w:val="00D63D90"/>
    <w:rsid w:val="00D63E58"/>
    <w:rsid w:val="00D64809"/>
    <w:rsid w:val="00D64A4C"/>
    <w:rsid w:val="00D64B96"/>
    <w:rsid w:val="00D64C15"/>
    <w:rsid w:val="00D64E1B"/>
    <w:rsid w:val="00D64F97"/>
    <w:rsid w:val="00D65198"/>
    <w:rsid w:val="00D6544C"/>
    <w:rsid w:val="00D656F6"/>
    <w:rsid w:val="00D657F0"/>
    <w:rsid w:val="00D6597D"/>
    <w:rsid w:val="00D65F57"/>
    <w:rsid w:val="00D66127"/>
    <w:rsid w:val="00D6626F"/>
    <w:rsid w:val="00D662B7"/>
    <w:rsid w:val="00D665FA"/>
    <w:rsid w:val="00D66657"/>
    <w:rsid w:val="00D66A37"/>
    <w:rsid w:val="00D66BA2"/>
    <w:rsid w:val="00D66CA9"/>
    <w:rsid w:val="00D66E97"/>
    <w:rsid w:val="00D66F6C"/>
    <w:rsid w:val="00D66FA1"/>
    <w:rsid w:val="00D6728E"/>
    <w:rsid w:val="00D672D1"/>
    <w:rsid w:val="00D67872"/>
    <w:rsid w:val="00D67B28"/>
    <w:rsid w:val="00D67C55"/>
    <w:rsid w:val="00D70022"/>
    <w:rsid w:val="00D70165"/>
    <w:rsid w:val="00D70349"/>
    <w:rsid w:val="00D704B0"/>
    <w:rsid w:val="00D7051F"/>
    <w:rsid w:val="00D709F5"/>
    <w:rsid w:val="00D70E85"/>
    <w:rsid w:val="00D70F34"/>
    <w:rsid w:val="00D70FF3"/>
    <w:rsid w:val="00D71071"/>
    <w:rsid w:val="00D71085"/>
    <w:rsid w:val="00D710FE"/>
    <w:rsid w:val="00D712AC"/>
    <w:rsid w:val="00D71459"/>
    <w:rsid w:val="00D71547"/>
    <w:rsid w:val="00D72122"/>
    <w:rsid w:val="00D726CA"/>
    <w:rsid w:val="00D727B1"/>
    <w:rsid w:val="00D72B92"/>
    <w:rsid w:val="00D72D62"/>
    <w:rsid w:val="00D72D7A"/>
    <w:rsid w:val="00D73796"/>
    <w:rsid w:val="00D7392F"/>
    <w:rsid w:val="00D73C62"/>
    <w:rsid w:val="00D73DDF"/>
    <w:rsid w:val="00D74454"/>
    <w:rsid w:val="00D75081"/>
    <w:rsid w:val="00D7513E"/>
    <w:rsid w:val="00D751E7"/>
    <w:rsid w:val="00D75536"/>
    <w:rsid w:val="00D755A4"/>
    <w:rsid w:val="00D755AA"/>
    <w:rsid w:val="00D755C5"/>
    <w:rsid w:val="00D75612"/>
    <w:rsid w:val="00D75D71"/>
    <w:rsid w:val="00D75D75"/>
    <w:rsid w:val="00D75EC1"/>
    <w:rsid w:val="00D761D2"/>
    <w:rsid w:val="00D76297"/>
    <w:rsid w:val="00D764FB"/>
    <w:rsid w:val="00D76576"/>
    <w:rsid w:val="00D7695B"/>
    <w:rsid w:val="00D76B05"/>
    <w:rsid w:val="00D7728E"/>
    <w:rsid w:val="00D77368"/>
    <w:rsid w:val="00D7745A"/>
    <w:rsid w:val="00D77894"/>
    <w:rsid w:val="00D77A0F"/>
    <w:rsid w:val="00D77AB7"/>
    <w:rsid w:val="00D77ADE"/>
    <w:rsid w:val="00D77B52"/>
    <w:rsid w:val="00D77CCD"/>
    <w:rsid w:val="00D77D07"/>
    <w:rsid w:val="00D80620"/>
    <w:rsid w:val="00D806C3"/>
    <w:rsid w:val="00D806D9"/>
    <w:rsid w:val="00D8076C"/>
    <w:rsid w:val="00D80A32"/>
    <w:rsid w:val="00D811B0"/>
    <w:rsid w:val="00D81495"/>
    <w:rsid w:val="00D814B4"/>
    <w:rsid w:val="00D817EC"/>
    <w:rsid w:val="00D8199F"/>
    <w:rsid w:val="00D81A54"/>
    <w:rsid w:val="00D81A6E"/>
    <w:rsid w:val="00D81AD4"/>
    <w:rsid w:val="00D81B7C"/>
    <w:rsid w:val="00D81BB5"/>
    <w:rsid w:val="00D81CF2"/>
    <w:rsid w:val="00D81DCF"/>
    <w:rsid w:val="00D81F0C"/>
    <w:rsid w:val="00D82059"/>
    <w:rsid w:val="00D8214E"/>
    <w:rsid w:val="00D82A0A"/>
    <w:rsid w:val="00D82CF4"/>
    <w:rsid w:val="00D82D3B"/>
    <w:rsid w:val="00D8311F"/>
    <w:rsid w:val="00D831A4"/>
    <w:rsid w:val="00D83407"/>
    <w:rsid w:val="00D839C8"/>
    <w:rsid w:val="00D83A6F"/>
    <w:rsid w:val="00D83C23"/>
    <w:rsid w:val="00D83FC7"/>
    <w:rsid w:val="00D840AC"/>
    <w:rsid w:val="00D8422E"/>
    <w:rsid w:val="00D84782"/>
    <w:rsid w:val="00D84836"/>
    <w:rsid w:val="00D849EF"/>
    <w:rsid w:val="00D84A55"/>
    <w:rsid w:val="00D84F1E"/>
    <w:rsid w:val="00D85215"/>
    <w:rsid w:val="00D853E0"/>
    <w:rsid w:val="00D85411"/>
    <w:rsid w:val="00D856BC"/>
    <w:rsid w:val="00D85E36"/>
    <w:rsid w:val="00D85EF9"/>
    <w:rsid w:val="00D86104"/>
    <w:rsid w:val="00D8626A"/>
    <w:rsid w:val="00D86513"/>
    <w:rsid w:val="00D867DD"/>
    <w:rsid w:val="00D8691C"/>
    <w:rsid w:val="00D8694E"/>
    <w:rsid w:val="00D869C8"/>
    <w:rsid w:val="00D86E0A"/>
    <w:rsid w:val="00D86F15"/>
    <w:rsid w:val="00D86FD7"/>
    <w:rsid w:val="00D87093"/>
    <w:rsid w:val="00D87421"/>
    <w:rsid w:val="00D874C4"/>
    <w:rsid w:val="00D87578"/>
    <w:rsid w:val="00D87696"/>
    <w:rsid w:val="00D87710"/>
    <w:rsid w:val="00D87728"/>
    <w:rsid w:val="00D87E9C"/>
    <w:rsid w:val="00D87FD3"/>
    <w:rsid w:val="00D902B9"/>
    <w:rsid w:val="00D9073C"/>
    <w:rsid w:val="00D90C50"/>
    <w:rsid w:val="00D91081"/>
    <w:rsid w:val="00D913AD"/>
    <w:rsid w:val="00D913CF"/>
    <w:rsid w:val="00D91861"/>
    <w:rsid w:val="00D91909"/>
    <w:rsid w:val="00D91C16"/>
    <w:rsid w:val="00D91DC3"/>
    <w:rsid w:val="00D91E54"/>
    <w:rsid w:val="00D91F52"/>
    <w:rsid w:val="00D920C6"/>
    <w:rsid w:val="00D92252"/>
    <w:rsid w:val="00D92516"/>
    <w:rsid w:val="00D926F2"/>
    <w:rsid w:val="00D92B8A"/>
    <w:rsid w:val="00D92CD8"/>
    <w:rsid w:val="00D92F88"/>
    <w:rsid w:val="00D92F96"/>
    <w:rsid w:val="00D930B5"/>
    <w:rsid w:val="00D93260"/>
    <w:rsid w:val="00D9330F"/>
    <w:rsid w:val="00D9372D"/>
    <w:rsid w:val="00D938BD"/>
    <w:rsid w:val="00D939D4"/>
    <w:rsid w:val="00D93C64"/>
    <w:rsid w:val="00D9405A"/>
    <w:rsid w:val="00D940B8"/>
    <w:rsid w:val="00D941AF"/>
    <w:rsid w:val="00D945CD"/>
    <w:rsid w:val="00D94BF1"/>
    <w:rsid w:val="00D9506F"/>
    <w:rsid w:val="00D9516D"/>
    <w:rsid w:val="00D953BB"/>
    <w:rsid w:val="00D957BA"/>
    <w:rsid w:val="00D95AD3"/>
    <w:rsid w:val="00D95ECF"/>
    <w:rsid w:val="00D963A8"/>
    <w:rsid w:val="00D9685C"/>
    <w:rsid w:val="00D968B6"/>
    <w:rsid w:val="00D96B3A"/>
    <w:rsid w:val="00D96DD4"/>
    <w:rsid w:val="00D97065"/>
    <w:rsid w:val="00D971AC"/>
    <w:rsid w:val="00D97320"/>
    <w:rsid w:val="00D97923"/>
    <w:rsid w:val="00D97A2B"/>
    <w:rsid w:val="00D97B51"/>
    <w:rsid w:val="00D97C8B"/>
    <w:rsid w:val="00D97E3A"/>
    <w:rsid w:val="00DA0235"/>
    <w:rsid w:val="00DA0470"/>
    <w:rsid w:val="00DA06F4"/>
    <w:rsid w:val="00DA0871"/>
    <w:rsid w:val="00DA0984"/>
    <w:rsid w:val="00DA0CC8"/>
    <w:rsid w:val="00DA0E5B"/>
    <w:rsid w:val="00DA0F15"/>
    <w:rsid w:val="00DA0FA9"/>
    <w:rsid w:val="00DA1294"/>
    <w:rsid w:val="00DA13AB"/>
    <w:rsid w:val="00DA14A5"/>
    <w:rsid w:val="00DA169D"/>
    <w:rsid w:val="00DA19F4"/>
    <w:rsid w:val="00DA1AB7"/>
    <w:rsid w:val="00DA1C15"/>
    <w:rsid w:val="00DA1CB1"/>
    <w:rsid w:val="00DA1E44"/>
    <w:rsid w:val="00DA1EB1"/>
    <w:rsid w:val="00DA22E8"/>
    <w:rsid w:val="00DA24C2"/>
    <w:rsid w:val="00DA24F2"/>
    <w:rsid w:val="00DA2745"/>
    <w:rsid w:val="00DA2F1B"/>
    <w:rsid w:val="00DA35B6"/>
    <w:rsid w:val="00DA38A8"/>
    <w:rsid w:val="00DA3B02"/>
    <w:rsid w:val="00DA3D19"/>
    <w:rsid w:val="00DA3F04"/>
    <w:rsid w:val="00DA3F22"/>
    <w:rsid w:val="00DA3FFF"/>
    <w:rsid w:val="00DA408F"/>
    <w:rsid w:val="00DA4129"/>
    <w:rsid w:val="00DA4139"/>
    <w:rsid w:val="00DA4242"/>
    <w:rsid w:val="00DA42BE"/>
    <w:rsid w:val="00DA42C6"/>
    <w:rsid w:val="00DA4359"/>
    <w:rsid w:val="00DA4524"/>
    <w:rsid w:val="00DA4838"/>
    <w:rsid w:val="00DA4D3D"/>
    <w:rsid w:val="00DA53DD"/>
    <w:rsid w:val="00DA568B"/>
    <w:rsid w:val="00DA58B3"/>
    <w:rsid w:val="00DA594B"/>
    <w:rsid w:val="00DA5A32"/>
    <w:rsid w:val="00DA5FA9"/>
    <w:rsid w:val="00DA618A"/>
    <w:rsid w:val="00DA61AF"/>
    <w:rsid w:val="00DA61F4"/>
    <w:rsid w:val="00DA720F"/>
    <w:rsid w:val="00DA721C"/>
    <w:rsid w:val="00DA7303"/>
    <w:rsid w:val="00DA79E6"/>
    <w:rsid w:val="00DA7A53"/>
    <w:rsid w:val="00DA7D7A"/>
    <w:rsid w:val="00DA7E40"/>
    <w:rsid w:val="00DB06DF"/>
    <w:rsid w:val="00DB0710"/>
    <w:rsid w:val="00DB0B25"/>
    <w:rsid w:val="00DB0F11"/>
    <w:rsid w:val="00DB0F17"/>
    <w:rsid w:val="00DB0F7F"/>
    <w:rsid w:val="00DB14AF"/>
    <w:rsid w:val="00DB161C"/>
    <w:rsid w:val="00DB192E"/>
    <w:rsid w:val="00DB1A72"/>
    <w:rsid w:val="00DB1A9F"/>
    <w:rsid w:val="00DB246C"/>
    <w:rsid w:val="00DB2699"/>
    <w:rsid w:val="00DB2E6A"/>
    <w:rsid w:val="00DB2F2B"/>
    <w:rsid w:val="00DB33EF"/>
    <w:rsid w:val="00DB367C"/>
    <w:rsid w:val="00DB3AFD"/>
    <w:rsid w:val="00DB3C1F"/>
    <w:rsid w:val="00DB3D8E"/>
    <w:rsid w:val="00DB3E89"/>
    <w:rsid w:val="00DB40C0"/>
    <w:rsid w:val="00DB40E2"/>
    <w:rsid w:val="00DB4199"/>
    <w:rsid w:val="00DB42A6"/>
    <w:rsid w:val="00DB4437"/>
    <w:rsid w:val="00DB46F5"/>
    <w:rsid w:val="00DB473A"/>
    <w:rsid w:val="00DB4A22"/>
    <w:rsid w:val="00DB4C84"/>
    <w:rsid w:val="00DB50E2"/>
    <w:rsid w:val="00DB514B"/>
    <w:rsid w:val="00DB520A"/>
    <w:rsid w:val="00DB529C"/>
    <w:rsid w:val="00DB55AD"/>
    <w:rsid w:val="00DB55C3"/>
    <w:rsid w:val="00DB56D1"/>
    <w:rsid w:val="00DB58CA"/>
    <w:rsid w:val="00DB5A19"/>
    <w:rsid w:val="00DB5AF4"/>
    <w:rsid w:val="00DB5D39"/>
    <w:rsid w:val="00DB6152"/>
    <w:rsid w:val="00DB6233"/>
    <w:rsid w:val="00DB62F1"/>
    <w:rsid w:val="00DB63DD"/>
    <w:rsid w:val="00DB6415"/>
    <w:rsid w:val="00DB64E0"/>
    <w:rsid w:val="00DB65BE"/>
    <w:rsid w:val="00DB6C03"/>
    <w:rsid w:val="00DB6FB1"/>
    <w:rsid w:val="00DB702E"/>
    <w:rsid w:val="00DB717E"/>
    <w:rsid w:val="00DB7273"/>
    <w:rsid w:val="00DB776D"/>
    <w:rsid w:val="00DB787A"/>
    <w:rsid w:val="00DB7897"/>
    <w:rsid w:val="00DB7A45"/>
    <w:rsid w:val="00DB7E58"/>
    <w:rsid w:val="00DC075A"/>
    <w:rsid w:val="00DC07E9"/>
    <w:rsid w:val="00DC0E1F"/>
    <w:rsid w:val="00DC0E64"/>
    <w:rsid w:val="00DC1022"/>
    <w:rsid w:val="00DC1389"/>
    <w:rsid w:val="00DC14B8"/>
    <w:rsid w:val="00DC1522"/>
    <w:rsid w:val="00DC17CC"/>
    <w:rsid w:val="00DC19C4"/>
    <w:rsid w:val="00DC1CB6"/>
    <w:rsid w:val="00DC1E11"/>
    <w:rsid w:val="00DC1F16"/>
    <w:rsid w:val="00DC2193"/>
    <w:rsid w:val="00DC24B0"/>
    <w:rsid w:val="00DC26EA"/>
    <w:rsid w:val="00DC288B"/>
    <w:rsid w:val="00DC2F12"/>
    <w:rsid w:val="00DC30A1"/>
    <w:rsid w:val="00DC31C2"/>
    <w:rsid w:val="00DC3288"/>
    <w:rsid w:val="00DC33C5"/>
    <w:rsid w:val="00DC3840"/>
    <w:rsid w:val="00DC391D"/>
    <w:rsid w:val="00DC39BC"/>
    <w:rsid w:val="00DC3C1C"/>
    <w:rsid w:val="00DC3DFA"/>
    <w:rsid w:val="00DC3FF8"/>
    <w:rsid w:val="00DC4126"/>
    <w:rsid w:val="00DC41BC"/>
    <w:rsid w:val="00DC42F8"/>
    <w:rsid w:val="00DC4559"/>
    <w:rsid w:val="00DC4635"/>
    <w:rsid w:val="00DC4966"/>
    <w:rsid w:val="00DC4F16"/>
    <w:rsid w:val="00DC4F66"/>
    <w:rsid w:val="00DC515C"/>
    <w:rsid w:val="00DC5706"/>
    <w:rsid w:val="00DC5B8E"/>
    <w:rsid w:val="00DC62EB"/>
    <w:rsid w:val="00DC6620"/>
    <w:rsid w:val="00DC6A6D"/>
    <w:rsid w:val="00DC6E92"/>
    <w:rsid w:val="00DC72EF"/>
    <w:rsid w:val="00DC7332"/>
    <w:rsid w:val="00DC73C1"/>
    <w:rsid w:val="00DC7409"/>
    <w:rsid w:val="00DC77D9"/>
    <w:rsid w:val="00DC7974"/>
    <w:rsid w:val="00DC7976"/>
    <w:rsid w:val="00DC799F"/>
    <w:rsid w:val="00DC79B1"/>
    <w:rsid w:val="00DC7C69"/>
    <w:rsid w:val="00DC7D5B"/>
    <w:rsid w:val="00DC7E55"/>
    <w:rsid w:val="00DC7EE0"/>
    <w:rsid w:val="00DC7EE1"/>
    <w:rsid w:val="00DD04D4"/>
    <w:rsid w:val="00DD05C0"/>
    <w:rsid w:val="00DD0BB7"/>
    <w:rsid w:val="00DD0F0F"/>
    <w:rsid w:val="00DD0F55"/>
    <w:rsid w:val="00DD10FE"/>
    <w:rsid w:val="00DD1273"/>
    <w:rsid w:val="00DD15C3"/>
    <w:rsid w:val="00DD1641"/>
    <w:rsid w:val="00DD1760"/>
    <w:rsid w:val="00DD1A3D"/>
    <w:rsid w:val="00DD1F28"/>
    <w:rsid w:val="00DD23FB"/>
    <w:rsid w:val="00DD24C3"/>
    <w:rsid w:val="00DD2557"/>
    <w:rsid w:val="00DD25D2"/>
    <w:rsid w:val="00DD25F4"/>
    <w:rsid w:val="00DD2830"/>
    <w:rsid w:val="00DD28D5"/>
    <w:rsid w:val="00DD2DF3"/>
    <w:rsid w:val="00DD2F15"/>
    <w:rsid w:val="00DD32E4"/>
    <w:rsid w:val="00DD3618"/>
    <w:rsid w:val="00DD36DB"/>
    <w:rsid w:val="00DD3804"/>
    <w:rsid w:val="00DD3F0B"/>
    <w:rsid w:val="00DD40E0"/>
    <w:rsid w:val="00DD4136"/>
    <w:rsid w:val="00DD4148"/>
    <w:rsid w:val="00DD4A74"/>
    <w:rsid w:val="00DD4D2F"/>
    <w:rsid w:val="00DD5170"/>
    <w:rsid w:val="00DD527F"/>
    <w:rsid w:val="00DD533E"/>
    <w:rsid w:val="00DD5989"/>
    <w:rsid w:val="00DD59E7"/>
    <w:rsid w:val="00DD5E34"/>
    <w:rsid w:val="00DD603C"/>
    <w:rsid w:val="00DD6048"/>
    <w:rsid w:val="00DD6136"/>
    <w:rsid w:val="00DD6195"/>
    <w:rsid w:val="00DD62DB"/>
    <w:rsid w:val="00DD6650"/>
    <w:rsid w:val="00DD6939"/>
    <w:rsid w:val="00DD6C2B"/>
    <w:rsid w:val="00DD6D0F"/>
    <w:rsid w:val="00DD6E5A"/>
    <w:rsid w:val="00DD6FBF"/>
    <w:rsid w:val="00DD71D0"/>
    <w:rsid w:val="00DD722B"/>
    <w:rsid w:val="00DD723D"/>
    <w:rsid w:val="00DD7B8D"/>
    <w:rsid w:val="00DD7EC6"/>
    <w:rsid w:val="00DE003C"/>
    <w:rsid w:val="00DE0496"/>
    <w:rsid w:val="00DE06AA"/>
    <w:rsid w:val="00DE0E16"/>
    <w:rsid w:val="00DE0EC7"/>
    <w:rsid w:val="00DE0F7B"/>
    <w:rsid w:val="00DE11CE"/>
    <w:rsid w:val="00DE1295"/>
    <w:rsid w:val="00DE14C7"/>
    <w:rsid w:val="00DE1891"/>
    <w:rsid w:val="00DE1CBB"/>
    <w:rsid w:val="00DE1F45"/>
    <w:rsid w:val="00DE20B7"/>
    <w:rsid w:val="00DE215C"/>
    <w:rsid w:val="00DE23B6"/>
    <w:rsid w:val="00DE23C8"/>
    <w:rsid w:val="00DE2440"/>
    <w:rsid w:val="00DE2709"/>
    <w:rsid w:val="00DE27F4"/>
    <w:rsid w:val="00DE29F8"/>
    <w:rsid w:val="00DE2DCC"/>
    <w:rsid w:val="00DE2F5D"/>
    <w:rsid w:val="00DE2FC3"/>
    <w:rsid w:val="00DE30F4"/>
    <w:rsid w:val="00DE33DA"/>
    <w:rsid w:val="00DE3496"/>
    <w:rsid w:val="00DE3A04"/>
    <w:rsid w:val="00DE3F10"/>
    <w:rsid w:val="00DE41B9"/>
    <w:rsid w:val="00DE421C"/>
    <w:rsid w:val="00DE4728"/>
    <w:rsid w:val="00DE4748"/>
    <w:rsid w:val="00DE47AD"/>
    <w:rsid w:val="00DE47CA"/>
    <w:rsid w:val="00DE49E9"/>
    <w:rsid w:val="00DE4FBB"/>
    <w:rsid w:val="00DE50D6"/>
    <w:rsid w:val="00DE5382"/>
    <w:rsid w:val="00DE5485"/>
    <w:rsid w:val="00DE5524"/>
    <w:rsid w:val="00DE559B"/>
    <w:rsid w:val="00DE55E0"/>
    <w:rsid w:val="00DE568D"/>
    <w:rsid w:val="00DE5DEA"/>
    <w:rsid w:val="00DE5EA7"/>
    <w:rsid w:val="00DE63E6"/>
    <w:rsid w:val="00DE651A"/>
    <w:rsid w:val="00DE668D"/>
    <w:rsid w:val="00DE69B3"/>
    <w:rsid w:val="00DE6C35"/>
    <w:rsid w:val="00DE748B"/>
    <w:rsid w:val="00DE75D1"/>
    <w:rsid w:val="00DE78C0"/>
    <w:rsid w:val="00DE7F14"/>
    <w:rsid w:val="00DF02F6"/>
    <w:rsid w:val="00DF0305"/>
    <w:rsid w:val="00DF056D"/>
    <w:rsid w:val="00DF0A64"/>
    <w:rsid w:val="00DF0D8E"/>
    <w:rsid w:val="00DF0E38"/>
    <w:rsid w:val="00DF0F3C"/>
    <w:rsid w:val="00DF105B"/>
    <w:rsid w:val="00DF106A"/>
    <w:rsid w:val="00DF1135"/>
    <w:rsid w:val="00DF15F7"/>
    <w:rsid w:val="00DF16CE"/>
    <w:rsid w:val="00DF1929"/>
    <w:rsid w:val="00DF1A18"/>
    <w:rsid w:val="00DF1C92"/>
    <w:rsid w:val="00DF1DE2"/>
    <w:rsid w:val="00DF211A"/>
    <w:rsid w:val="00DF2570"/>
    <w:rsid w:val="00DF2818"/>
    <w:rsid w:val="00DF2D0F"/>
    <w:rsid w:val="00DF2DBA"/>
    <w:rsid w:val="00DF3155"/>
    <w:rsid w:val="00DF3193"/>
    <w:rsid w:val="00DF32A0"/>
    <w:rsid w:val="00DF32B2"/>
    <w:rsid w:val="00DF359E"/>
    <w:rsid w:val="00DF367A"/>
    <w:rsid w:val="00DF36DA"/>
    <w:rsid w:val="00DF3758"/>
    <w:rsid w:val="00DF3976"/>
    <w:rsid w:val="00DF3A11"/>
    <w:rsid w:val="00DF3B1A"/>
    <w:rsid w:val="00DF3C79"/>
    <w:rsid w:val="00DF3D32"/>
    <w:rsid w:val="00DF3EC5"/>
    <w:rsid w:val="00DF400A"/>
    <w:rsid w:val="00DF4185"/>
    <w:rsid w:val="00DF45B2"/>
    <w:rsid w:val="00DF4627"/>
    <w:rsid w:val="00DF462F"/>
    <w:rsid w:val="00DF464F"/>
    <w:rsid w:val="00DF47B1"/>
    <w:rsid w:val="00DF47FC"/>
    <w:rsid w:val="00DF494A"/>
    <w:rsid w:val="00DF4B44"/>
    <w:rsid w:val="00DF4CEB"/>
    <w:rsid w:val="00DF4D50"/>
    <w:rsid w:val="00DF4D85"/>
    <w:rsid w:val="00DF5166"/>
    <w:rsid w:val="00DF517F"/>
    <w:rsid w:val="00DF51BE"/>
    <w:rsid w:val="00DF52A3"/>
    <w:rsid w:val="00DF5361"/>
    <w:rsid w:val="00DF599C"/>
    <w:rsid w:val="00DF5CDE"/>
    <w:rsid w:val="00DF5DF4"/>
    <w:rsid w:val="00DF5E50"/>
    <w:rsid w:val="00DF5EEA"/>
    <w:rsid w:val="00DF5F5E"/>
    <w:rsid w:val="00DF61D5"/>
    <w:rsid w:val="00DF6238"/>
    <w:rsid w:val="00DF65F8"/>
    <w:rsid w:val="00DF6679"/>
    <w:rsid w:val="00DF675C"/>
    <w:rsid w:val="00DF6DD8"/>
    <w:rsid w:val="00DF7148"/>
    <w:rsid w:val="00DF7289"/>
    <w:rsid w:val="00DF73FB"/>
    <w:rsid w:val="00DF7414"/>
    <w:rsid w:val="00DF7517"/>
    <w:rsid w:val="00DF7891"/>
    <w:rsid w:val="00DF7D70"/>
    <w:rsid w:val="00E00435"/>
    <w:rsid w:val="00E007DD"/>
    <w:rsid w:val="00E0082D"/>
    <w:rsid w:val="00E008B0"/>
    <w:rsid w:val="00E009A2"/>
    <w:rsid w:val="00E00ABB"/>
    <w:rsid w:val="00E00BD1"/>
    <w:rsid w:val="00E00C98"/>
    <w:rsid w:val="00E0131B"/>
    <w:rsid w:val="00E019B2"/>
    <w:rsid w:val="00E01BB3"/>
    <w:rsid w:val="00E01E9C"/>
    <w:rsid w:val="00E0211D"/>
    <w:rsid w:val="00E02245"/>
    <w:rsid w:val="00E02915"/>
    <w:rsid w:val="00E02F85"/>
    <w:rsid w:val="00E030EA"/>
    <w:rsid w:val="00E031C9"/>
    <w:rsid w:val="00E03282"/>
    <w:rsid w:val="00E032C2"/>
    <w:rsid w:val="00E033C8"/>
    <w:rsid w:val="00E0373A"/>
    <w:rsid w:val="00E03B62"/>
    <w:rsid w:val="00E03DBE"/>
    <w:rsid w:val="00E03EDF"/>
    <w:rsid w:val="00E04021"/>
    <w:rsid w:val="00E04442"/>
    <w:rsid w:val="00E045CC"/>
    <w:rsid w:val="00E046AB"/>
    <w:rsid w:val="00E0490D"/>
    <w:rsid w:val="00E0496B"/>
    <w:rsid w:val="00E049C7"/>
    <w:rsid w:val="00E04F12"/>
    <w:rsid w:val="00E0512C"/>
    <w:rsid w:val="00E05220"/>
    <w:rsid w:val="00E055A6"/>
    <w:rsid w:val="00E057C7"/>
    <w:rsid w:val="00E05822"/>
    <w:rsid w:val="00E05A5E"/>
    <w:rsid w:val="00E05AB5"/>
    <w:rsid w:val="00E05F9B"/>
    <w:rsid w:val="00E060D6"/>
    <w:rsid w:val="00E06122"/>
    <w:rsid w:val="00E0634B"/>
    <w:rsid w:val="00E0655B"/>
    <w:rsid w:val="00E06AD0"/>
    <w:rsid w:val="00E06F2E"/>
    <w:rsid w:val="00E07664"/>
    <w:rsid w:val="00E076AA"/>
    <w:rsid w:val="00E07718"/>
    <w:rsid w:val="00E0798A"/>
    <w:rsid w:val="00E079B0"/>
    <w:rsid w:val="00E07CF1"/>
    <w:rsid w:val="00E07D20"/>
    <w:rsid w:val="00E1019D"/>
    <w:rsid w:val="00E103E2"/>
    <w:rsid w:val="00E103F5"/>
    <w:rsid w:val="00E105E3"/>
    <w:rsid w:val="00E10B2A"/>
    <w:rsid w:val="00E110D6"/>
    <w:rsid w:val="00E11199"/>
    <w:rsid w:val="00E113F3"/>
    <w:rsid w:val="00E11542"/>
    <w:rsid w:val="00E11561"/>
    <w:rsid w:val="00E11A60"/>
    <w:rsid w:val="00E11C39"/>
    <w:rsid w:val="00E12025"/>
    <w:rsid w:val="00E1203F"/>
    <w:rsid w:val="00E123B6"/>
    <w:rsid w:val="00E126A7"/>
    <w:rsid w:val="00E12726"/>
    <w:rsid w:val="00E12F76"/>
    <w:rsid w:val="00E131DE"/>
    <w:rsid w:val="00E13789"/>
    <w:rsid w:val="00E138AD"/>
    <w:rsid w:val="00E1397B"/>
    <w:rsid w:val="00E13AA0"/>
    <w:rsid w:val="00E13F8C"/>
    <w:rsid w:val="00E13FB0"/>
    <w:rsid w:val="00E141FC"/>
    <w:rsid w:val="00E1457D"/>
    <w:rsid w:val="00E1513F"/>
    <w:rsid w:val="00E15290"/>
    <w:rsid w:val="00E15339"/>
    <w:rsid w:val="00E15373"/>
    <w:rsid w:val="00E1594C"/>
    <w:rsid w:val="00E15B0F"/>
    <w:rsid w:val="00E15B91"/>
    <w:rsid w:val="00E15CDB"/>
    <w:rsid w:val="00E15CE8"/>
    <w:rsid w:val="00E15EE3"/>
    <w:rsid w:val="00E1652B"/>
    <w:rsid w:val="00E16536"/>
    <w:rsid w:val="00E16DC0"/>
    <w:rsid w:val="00E16E78"/>
    <w:rsid w:val="00E16FA2"/>
    <w:rsid w:val="00E1729E"/>
    <w:rsid w:val="00E172D0"/>
    <w:rsid w:val="00E17324"/>
    <w:rsid w:val="00E17340"/>
    <w:rsid w:val="00E1760F"/>
    <w:rsid w:val="00E200F0"/>
    <w:rsid w:val="00E203A0"/>
    <w:rsid w:val="00E20791"/>
    <w:rsid w:val="00E20DAF"/>
    <w:rsid w:val="00E2134B"/>
    <w:rsid w:val="00E21437"/>
    <w:rsid w:val="00E21613"/>
    <w:rsid w:val="00E21991"/>
    <w:rsid w:val="00E21A04"/>
    <w:rsid w:val="00E21AA3"/>
    <w:rsid w:val="00E21F6B"/>
    <w:rsid w:val="00E224CF"/>
    <w:rsid w:val="00E22771"/>
    <w:rsid w:val="00E22876"/>
    <w:rsid w:val="00E22878"/>
    <w:rsid w:val="00E22B84"/>
    <w:rsid w:val="00E22BDA"/>
    <w:rsid w:val="00E231BC"/>
    <w:rsid w:val="00E23206"/>
    <w:rsid w:val="00E23840"/>
    <w:rsid w:val="00E23FE3"/>
    <w:rsid w:val="00E244B8"/>
    <w:rsid w:val="00E247BF"/>
    <w:rsid w:val="00E24E5C"/>
    <w:rsid w:val="00E253F1"/>
    <w:rsid w:val="00E25B56"/>
    <w:rsid w:val="00E25CC5"/>
    <w:rsid w:val="00E25D16"/>
    <w:rsid w:val="00E25D82"/>
    <w:rsid w:val="00E25F95"/>
    <w:rsid w:val="00E265AC"/>
    <w:rsid w:val="00E26748"/>
    <w:rsid w:val="00E267AB"/>
    <w:rsid w:val="00E26C14"/>
    <w:rsid w:val="00E26DB1"/>
    <w:rsid w:val="00E26DCC"/>
    <w:rsid w:val="00E26FA3"/>
    <w:rsid w:val="00E2740E"/>
    <w:rsid w:val="00E278E0"/>
    <w:rsid w:val="00E27A87"/>
    <w:rsid w:val="00E27B1B"/>
    <w:rsid w:val="00E27D62"/>
    <w:rsid w:val="00E27F61"/>
    <w:rsid w:val="00E3028D"/>
    <w:rsid w:val="00E30A29"/>
    <w:rsid w:val="00E30CC5"/>
    <w:rsid w:val="00E30D2E"/>
    <w:rsid w:val="00E31012"/>
    <w:rsid w:val="00E311E0"/>
    <w:rsid w:val="00E31541"/>
    <w:rsid w:val="00E316F6"/>
    <w:rsid w:val="00E318AD"/>
    <w:rsid w:val="00E319A9"/>
    <w:rsid w:val="00E31FB9"/>
    <w:rsid w:val="00E3210D"/>
    <w:rsid w:val="00E32DCD"/>
    <w:rsid w:val="00E32F18"/>
    <w:rsid w:val="00E32F8F"/>
    <w:rsid w:val="00E33048"/>
    <w:rsid w:val="00E33572"/>
    <w:rsid w:val="00E33877"/>
    <w:rsid w:val="00E338BA"/>
    <w:rsid w:val="00E33AC9"/>
    <w:rsid w:val="00E33BEB"/>
    <w:rsid w:val="00E33BED"/>
    <w:rsid w:val="00E33DD9"/>
    <w:rsid w:val="00E340BF"/>
    <w:rsid w:val="00E3430C"/>
    <w:rsid w:val="00E3445D"/>
    <w:rsid w:val="00E3466D"/>
    <w:rsid w:val="00E34735"/>
    <w:rsid w:val="00E348A3"/>
    <w:rsid w:val="00E348EB"/>
    <w:rsid w:val="00E34C8C"/>
    <w:rsid w:val="00E34DA3"/>
    <w:rsid w:val="00E35219"/>
    <w:rsid w:val="00E35400"/>
    <w:rsid w:val="00E3551A"/>
    <w:rsid w:val="00E3566C"/>
    <w:rsid w:val="00E3579A"/>
    <w:rsid w:val="00E357ED"/>
    <w:rsid w:val="00E35EFD"/>
    <w:rsid w:val="00E364AC"/>
    <w:rsid w:val="00E36559"/>
    <w:rsid w:val="00E365A8"/>
    <w:rsid w:val="00E36653"/>
    <w:rsid w:val="00E3688F"/>
    <w:rsid w:val="00E36E5B"/>
    <w:rsid w:val="00E372F2"/>
    <w:rsid w:val="00E373BA"/>
    <w:rsid w:val="00E3787C"/>
    <w:rsid w:val="00E37933"/>
    <w:rsid w:val="00E37B1D"/>
    <w:rsid w:val="00E37C50"/>
    <w:rsid w:val="00E402EF"/>
    <w:rsid w:val="00E40335"/>
    <w:rsid w:val="00E406B9"/>
    <w:rsid w:val="00E40920"/>
    <w:rsid w:val="00E40A5C"/>
    <w:rsid w:val="00E40B8F"/>
    <w:rsid w:val="00E40CEA"/>
    <w:rsid w:val="00E40DE1"/>
    <w:rsid w:val="00E40E1D"/>
    <w:rsid w:val="00E40E7E"/>
    <w:rsid w:val="00E411C4"/>
    <w:rsid w:val="00E412E2"/>
    <w:rsid w:val="00E418D2"/>
    <w:rsid w:val="00E41C0D"/>
    <w:rsid w:val="00E420A9"/>
    <w:rsid w:val="00E42189"/>
    <w:rsid w:val="00E4224B"/>
    <w:rsid w:val="00E423E5"/>
    <w:rsid w:val="00E42489"/>
    <w:rsid w:val="00E424FB"/>
    <w:rsid w:val="00E42607"/>
    <w:rsid w:val="00E42742"/>
    <w:rsid w:val="00E42B49"/>
    <w:rsid w:val="00E42CBF"/>
    <w:rsid w:val="00E42E4A"/>
    <w:rsid w:val="00E43001"/>
    <w:rsid w:val="00E43124"/>
    <w:rsid w:val="00E432AC"/>
    <w:rsid w:val="00E43D72"/>
    <w:rsid w:val="00E43E3D"/>
    <w:rsid w:val="00E43FCC"/>
    <w:rsid w:val="00E43FD9"/>
    <w:rsid w:val="00E44273"/>
    <w:rsid w:val="00E44634"/>
    <w:rsid w:val="00E4492C"/>
    <w:rsid w:val="00E44D9E"/>
    <w:rsid w:val="00E44EDA"/>
    <w:rsid w:val="00E45495"/>
    <w:rsid w:val="00E45A06"/>
    <w:rsid w:val="00E45AF2"/>
    <w:rsid w:val="00E45B1A"/>
    <w:rsid w:val="00E4644C"/>
    <w:rsid w:val="00E46612"/>
    <w:rsid w:val="00E46A49"/>
    <w:rsid w:val="00E47235"/>
    <w:rsid w:val="00E479B0"/>
    <w:rsid w:val="00E47D54"/>
    <w:rsid w:val="00E47E6D"/>
    <w:rsid w:val="00E5007E"/>
    <w:rsid w:val="00E500A5"/>
    <w:rsid w:val="00E505B9"/>
    <w:rsid w:val="00E50F15"/>
    <w:rsid w:val="00E51065"/>
    <w:rsid w:val="00E51806"/>
    <w:rsid w:val="00E51A0F"/>
    <w:rsid w:val="00E51A89"/>
    <w:rsid w:val="00E51C9A"/>
    <w:rsid w:val="00E51EBF"/>
    <w:rsid w:val="00E5229C"/>
    <w:rsid w:val="00E5249F"/>
    <w:rsid w:val="00E525F7"/>
    <w:rsid w:val="00E5289E"/>
    <w:rsid w:val="00E52A01"/>
    <w:rsid w:val="00E52C34"/>
    <w:rsid w:val="00E52CB4"/>
    <w:rsid w:val="00E53278"/>
    <w:rsid w:val="00E532C2"/>
    <w:rsid w:val="00E5371C"/>
    <w:rsid w:val="00E537B2"/>
    <w:rsid w:val="00E53B1B"/>
    <w:rsid w:val="00E53D14"/>
    <w:rsid w:val="00E53ED6"/>
    <w:rsid w:val="00E543E6"/>
    <w:rsid w:val="00E54AA7"/>
    <w:rsid w:val="00E54DCC"/>
    <w:rsid w:val="00E55684"/>
    <w:rsid w:val="00E55C5C"/>
    <w:rsid w:val="00E55DD9"/>
    <w:rsid w:val="00E56109"/>
    <w:rsid w:val="00E5610F"/>
    <w:rsid w:val="00E56316"/>
    <w:rsid w:val="00E56927"/>
    <w:rsid w:val="00E56E2A"/>
    <w:rsid w:val="00E570BA"/>
    <w:rsid w:val="00E57170"/>
    <w:rsid w:val="00E57551"/>
    <w:rsid w:val="00E57565"/>
    <w:rsid w:val="00E578CF"/>
    <w:rsid w:val="00E57C2E"/>
    <w:rsid w:val="00E57CA3"/>
    <w:rsid w:val="00E57CD6"/>
    <w:rsid w:val="00E57D0C"/>
    <w:rsid w:val="00E57DED"/>
    <w:rsid w:val="00E60184"/>
    <w:rsid w:val="00E60366"/>
    <w:rsid w:val="00E603DF"/>
    <w:rsid w:val="00E6074D"/>
    <w:rsid w:val="00E60840"/>
    <w:rsid w:val="00E60CEF"/>
    <w:rsid w:val="00E60E0A"/>
    <w:rsid w:val="00E61196"/>
    <w:rsid w:val="00E612A1"/>
    <w:rsid w:val="00E61C19"/>
    <w:rsid w:val="00E61C87"/>
    <w:rsid w:val="00E620F5"/>
    <w:rsid w:val="00E62216"/>
    <w:rsid w:val="00E623AA"/>
    <w:rsid w:val="00E62676"/>
    <w:rsid w:val="00E627AA"/>
    <w:rsid w:val="00E62908"/>
    <w:rsid w:val="00E62965"/>
    <w:rsid w:val="00E62992"/>
    <w:rsid w:val="00E62997"/>
    <w:rsid w:val="00E629A9"/>
    <w:rsid w:val="00E6310F"/>
    <w:rsid w:val="00E6317B"/>
    <w:rsid w:val="00E635BE"/>
    <w:rsid w:val="00E6375C"/>
    <w:rsid w:val="00E637A1"/>
    <w:rsid w:val="00E63B67"/>
    <w:rsid w:val="00E63CC8"/>
    <w:rsid w:val="00E6434A"/>
    <w:rsid w:val="00E64438"/>
    <w:rsid w:val="00E64691"/>
    <w:rsid w:val="00E6469C"/>
    <w:rsid w:val="00E64A29"/>
    <w:rsid w:val="00E64E58"/>
    <w:rsid w:val="00E64F90"/>
    <w:rsid w:val="00E65222"/>
    <w:rsid w:val="00E65274"/>
    <w:rsid w:val="00E6529E"/>
    <w:rsid w:val="00E65366"/>
    <w:rsid w:val="00E6563C"/>
    <w:rsid w:val="00E661A7"/>
    <w:rsid w:val="00E66297"/>
    <w:rsid w:val="00E664E6"/>
    <w:rsid w:val="00E666E1"/>
    <w:rsid w:val="00E66735"/>
    <w:rsid w:val="00E66BBE"/>
    <w:rsid w:val="00E66BF3"/>
    <w:rsid w:val="00E66D9F"/>
    <w:rsid w:val="00E67371"/>
    <w:rsid w:val="00E67521"/>
    <w:rsid w:val="00E67614"/>
    <w:rsid w:val="00E67BB1"/>
    <w:rsid w:val="00E67E48"/>
    <w:rsid w:val="00E67E4A"/>
    <w:rsid w:val="00E67EBC"/>
    <w:rsid w:val="00E67F7F"/>
    <w:rsid w:val="00E67F9F"/>
    <w:rsid w:val="00E70246"/>
    <w:rsid w:val="00E70379"/>
    <w:rsid w:val="00E70523"/>
    <w:rsid w:val="00E70559"/>
    <w:rsid w:val="00E708B1"/>
    <w:rsid w:val="00E70CFE"/>
    <w:rsid w:val="00E70D51"/>
    <w:rsid w:val="00E710B1"/>
    <w:rsid w:val="00E7154D"/>
    <w:rsid w:val="00E71865"/>
    <w:rsid w:val="00E7197D"/>
    <w:rsid w:val="00E71981"/>
    <w:rsid w:val="00E71B95"/>
    <w:rsid w:val="00E71BEA"/>
    <w:rsid w:val="00E72390"/>
    <w:rsid w:val="00E724B6"/>
    <w:rsid w:val="00E72B37"/>
    <w:rsid w:val="00E72C8C"/>
    <w:rsid w:val="00E73109"/>
    <w:rsid w:val="00E733D9"/>
    <w:rsid w:val="00E736C9"/>
    <w:rsid w:val="00E73800"/>
    <w:rsid w:val="00E738AB"/>
    <w:rsid w:val="00E739E7"/>
    <w:rsid w:val="00E73B31"/>
    <w:rsid w:val="00E73C1C"/>
    <w:rsid w:val="00E73DBD"/>
    <w:rsid w:val="00E73DBE"/>
    <w:rsid w:val="00E73DDA"/>
    <w:rsid w:val="00E73F2E"/>
    <w:rsid w:val="00E741F1"/>
    <w:rsid w:val="00E742AD"/>
    <w:rsid w:val="00E74844"/>
    <w:rsid w:val="00E74E2F"/>
    <w:rsid w:val="00E74F2D"/>
    <w:rsid w:val="00E74F4E"/>
    <w:rsid w:val="00E74F68"/>
    <w:rsid w:val="00E751A3"/>
    <w:rsid w:val="00E75377"/>
    <w:rsid w:val="00E75606"/>
    <w:rsid w:val="00E756CD"/>
    <w:rsid w:val="00E756F5"/>
    <w:rsid w:val="00E75CF9"/>
    <w:rsid w:val="00E75FEE"/>
    <w:rsid w:val="00E76021"/>
    <w:rsid w:val="00E767C1"/>
    <w:rsid w:val="00E76922"/>
    <w:rsid w:val="00E76C2C"/>
    <w:rsid w:val="00E7734C"/>
    <w:rsid w:val="00E7768E"/>
    <w:rsid w:val="00E77745"/>
    <w:rsid w:val="00E777E7"/>
    <w:rsid w:val="00E7783D"/>
    <w:rsid w:val="00E77C87"/>
    <w:rsid w:val="00E77D79"/>
    <w:rsid w:val="00E8018D"/>
    <w:rsid w:val="00E80209"/>
    <w:rsid w:val="00E8048A"/>
    <w:rsid w:val="00E80AE0"/>
    <w:rsid w:val="00E80D9C"/>
    <w:rsid w:val="00E81095"/>
    <w:rsid w:val="00E8134E"/>
    <w:rsid w:val="00E8142F"/>
    <w:rsid w:val="00E819A5"/>
    <w:rsid w:val="00E81A44"/>
    <w:rsid w:val="00E81C37"/>
    <w:rsid w:val="00E81C65"/>
    <w:rsid w:val="00E81D84"/>
    <w:rsid w:val="00E82655"/>
    <w:rsid w:val="00E827E8"/>
    <w:rsid w:val="00E82975"/>
    <w:rsid w:val="00E82CAA"/>
    <w:rsid w:val="00E82F28"/>
    <w:rsid w:val="00E8329C"/>
    <w:rsid w:val="00E83536"/>
    <w:rsid w:val="00E83624"/>
    <w:rsid w:val="00E83800"/>
    <w:rsid w:val="00E83884"/>
    <w:rsid w:val="00E840D7"/>
    <w:rsid w:val="00E8414F"/>
    <w:rsid w:val="00E84847"/>
    <w:rsid w:val="00E84A23"/>
    <w:rsid w:val="00E85279"/>
    <w:rsid w:val="00E85921"/>
    <w:rsid w:val="00E85A67"/>
    <w:rsid w:val="00E85BAA"/>
    <w:rsid w:val="00E86132"/>
    <w:rsid w:val="00E86180"/>
    <w:rsid w:val="00E8657F"/>
    <w:rsid w:val="00E8683F"/>
    <w:rsid w:val="00E86A97"/>
    <w:rsid w:val="00E86B5C"/>
    <w:rsid w:val="00E86CE7"/>
    <w:rsid w:val="00E86D83"/>
    <w:rsid w:val="00E871EF"/>
    <w:rsid w:val="00E8726D"/>
    <w:rsid w:val="00E873A7"/>
    <w:rsid w:val="00E876B0"/>
    <w:rsid w:val="00E87D02"/>
    <w:rsid w:val="00E87DCD"/>
    <w:rsid w:val="00E90178"/>
    <w:rsid w:val="00E9021D"/>
    <w:rsid w:val="00E90356"/>
    <w:rsid w:val="00E90361"/>
    <w:rsid w:val="00E905B0"/>
    <w:rsid w:val="00E905BE"/>
    <w:rsid w:val="00E90746"/>
    <w:rsid w:val="00E9097B"/>
    <w:rsid w:val="00E90987"/>
    <w:rsid w:val="00E90A22"/>
    <w:rsid w:val="00E90C24"/>
    <w:rsid w:val="00E90CCA"/>
    <w:rsid w:val="00E90CCD"/>
    <w:rsid w:val="00E90F82"/>
    <w:rsid w:val="00E90FD9"/>
    <w:rsid w:val="00E91835"/>
    <w:rsid w:val="00E919BA"/>
    <w:rsid w:val="00E91CFB"/>
    <w:rsid w:val="00E92003"/>
    <w:rsid w:val="00E92182"/>
    <w:rsid w:val="00E922CB"/>
    <w:rsid w:val="00E92D76"/>
    <w:rsid w:val="00E92DBB"/>
    <w:rsid w:val="00E93243"/>
    <w:rsid w:val="00E933A0"/>
    <w:rsid w:val="00E933E2"/>
    <w:rsid w:val="00E93856"/>
    <w:rsid w:val="00E93ABD"/>
    <w:rsid w:val="00E93ED2"/>
    <w:rsid w:val="00E94396"/>
    <w:rsid w:val="00E94E3D"/>
    <w:rsid w:val="00E9509F"/>
    <w:rsid w:val="00E952A7"/>
    <w:rsid w:val="00E9571F"/>
    <w:rsid w:val="00E9580E"/>
    <w:rsid w:val="00E958EE"/>
    <w:rsid w:val="00E95D79"/>
    <w:rsid w:val="00E95E17"/>
    <w:rsid w:val="00E95FAA"/>
    <w:rsid w:val="00E961B2"/>
    <w:rsid w:val="00E9636A"/>
    <w:rsid w:val="00E963FD"/>
    <w:rsid w:val="00E96909"/>
    <w:rsid w:val="00E96CE9"/>
    <w:rsid w:val="00E97159"/>
    <w:rsid w:val="00E971F9"/>
    <w:rsid w:val="00E97406"/>
    <w:rsid w:val="00E9772C"/>
    <w:rsid w:val="00E978AE"/>
    <w:rsid w:val="00E978DD"/>
    <w:rsid w:val="00EA0019"/>
    <w:rsid w:val="00EA0117"/>
    <w:rsid w:val="00EA035E"/>
    <w:rsid w:val="00EA0461"/>
    <w:rsid w:val="00EA0873"/>
    <w:rsid w:val="00EA0891"/>
    <w:rsid w:val="00EA0AC9"/>
    <w:rsid w:val="00EA0AE2"/>
    <w:rsid w:val="00EA0DB9"/>
    <w:rsid w:val="00EA0FEA"/>
    <w:rsid w:val="00EA10CA"/>
    <w:rsid w:val="00EA1155"/>
    <w:rsid w:val="00EA1798"/>
    <w:rsid w:val="00EA17E2"/>
    <w:rsid w:val="00EA2213"/>
    <w:rsid w:val="00EA24CF"/>
    <w:rsid w:val="00EA2685"/>
    <w:rsid w:val="00EA26C2"/>
    <w:rsid w:val="00EA2782"/>
    <w:rsid w:val="00EA2931"/>
    <w:rsid w:val="00EA29C2"/>
    <w:rsid w:val="00EA2AE0"/>
    <w:rsid w:val="00EA2C19"/>
    <w:rsid w:val="00EA2C49"/>
    <w:rsid w:val="00EA2D2D"/>
    <w:rsid w:val="00EA2DFD"/>
    <w:rsid w:val="00EA373B"/>
    <w:rsid w:val="00EA3966"/>
    <w:rsid w:val="00EA3B8D"/>
    <w:rsid w:val="00EA3BE3"/>
    <w:rsid w:val="00EA3CD1"/>
    <w:rsid w:val="00EA3F19"/>
    <w:rsid w:val="00EA3F63"/>
    <w:rsid w:val="00EA41A6"/>
    <w:rsid w:val="00EA480E"/>
    <w:rsid w:val="00EA4E21"/>
    <w:rsid w:val="00EA4F95"/>
    <w:rsid w:val="00EA4FB5"/>
    <w:rsid w:val="00EA5006"/>
    <w:rsid w:val="00EA5086"/>
    <w:rsid w:val="00EA577A"/>
    <w:rsid w:val="00EA58AE"/>
    <w:rsid w:val="00EA5CA7"/>
    <w:rsid w:val="00EA5CF7"/>
    <w:rsid w:val="00EA614B"/>
    <w:rsid w:val="00EA63CA"/>
    <w:rsid w:val="00EA64DD"/>
    <w:rsid w:val="00EA6653"/>
    <w:rsid w:val="00EA6B70"/>
    <w:rsid w:val="00EA6BD0"/>
    <w:rsid w:val="00EA6C54"/>
    <w:rsid w:val="00EA6C97"/>
    <w:rsid w:val="00EA6F32"/>
    <w:rsid w:val="00EA71BD"/>
    <w:rsid w:val="00EA76E0"/>
    <w:rsid w:val="00EA79BF"/>
    <w:rsid w:val="00EB0652"/>
    <w:rsid w:val="00EB0CBD"/>
    <w:rsid w:val="00EB0DAA"/>
    <w:rsid w:val="00EB116E"/>
    <w:rsid w:val="00EB11AA"/>
    <w:rsid w:val="00EB123C"/>
    <w:rsid w:val="00EB1589"/>
    <w:rsid w:val="00EB1752"/>
    <w:rsid w:val="00EB1812"/>
    <w:rsid w:val="00EB1865"/>
    <w:rsid w:val="00EB192A"/>
    <w:rsid w:val="00EB1D46"/>
    <w:rsid w:val="00EB1D9E"/>
    <w:rsid w:val="00EB21E6"/>
    <w:rsid w:val="00EB2311"/>
    <w:rsid w:val="00EB2470"/>
    <w:rsid w:val="00EB25E9"/>
    <w:rsid w:val="00EB263A"/>
    <w:rsid w:val="00EB3485"/>
    <w:rsid w:val="00EB3616"/>
    <w:rsid w:val="00EB369F"/>
    <w:rsid w:val="00EB37B9"/>
    <w:rsid w:val="00EB3A80"/>
    <w:rsid w:val="00EB3A9B"/>
    <w:rsid w:val="00EB3EE1"/>
    <w:rsid w:val="00EB4156"/>
    <w:rsid w:val="00EB4229"/>
    <w:rsid w:val="00EB4383"/>
    <w:rsid w:val="00EB46EF"/>
    <w:rsid w:val="00EB4F74"/>
    <w:rsid w:val="00EB511E"/>
    <w:rsid w:val="00EB5123"/>
    <w:rsid w:val="00EB5218"/>
    <w:rsid w:val="00EB5314"/>
    <w:rsid w:val="00EB538A"/>
    <w:rsid w:val="00EB5757"/>
    <w:rsid w:val="00EB5DDF"/>
    <w:rsid w:val="00EB5E05"/>
    <w:rsid w:val="00EB5E3A"/>
    <w:rsid w:val="00EB5EC6"/>
    <w:rsid w:val="00EB5F8E"/>
    <w:rsid w:val="00EB6294"/>
    <w:rsid w:val="00EB6443"/>
    <w:rsid w:val="00EB64A1"/>
    <w:rsid w:val="00EB67BF"/>
    <w:rsid w:val="00EB6AD6"/>
    <w:rsid w:val="00EB6F4F"/>
    <w:rsid w:val="00EB72B9"/>
    <w:rsid w:val="00EB732C"/>
    <w:rsid w:val="00EB737F"/>
    <w:rsid w:val="00EB7A34"/>
    <w:rsid w:val="00EC01A6"/>
    <w:rsid w:val="00EC0601"/>
    <w:rsid w:val="00EC0612"/>
    <w:rsid w:val="00EC0719"/>
    <w:rsid w:val="00EC0FCB"/>
    <w:rsid w:val="00EC1364"/>
    <w:rsid w:val="00EC1439"/>
    <w:rsid w:val="00EC156D"/>
    <w:rsid w:val="00EC15AB"/>
    <w:rsid w:val="00EC1611"/>
    <w:rsid w:val="00EC1B5B"/>
    <w:rsid w:val="00EC1EC8"/>
    <w:rsid w:val="00EC222B"/>
    <w:rsid w:val="00EC252E"/>
    <w:rsid w:val="00EC25F1"/>
    <w:rsid w:val="00EC266D"/>
    <w:rsid w:val="00EC270A"/>
    <w:rsid w:val="00EC28E3"/>
    <w:rsid w:val="00EC2BDC"/>
    <w:rsid w:val="00EC2F35"/>
    <w:rsid w:val="00EC2F96"/>
    <w:rsid w:val="00EC3865"/>
    <w:rsid w:val="00EC3872"/>
    <w:rsid w:val="00EC39BB"/>
    <w:rsid w:val="00EC3AF1"/>
    <w:rsid w:val="00EC3FEE"/>
    <w:rsid w:val="00EC4318"/>
    <w:rsid w:val="00EC439A"/>
    <w:rsid w:val="00EC43FE"/>
    <w:rsid w:val="00EC489A"/>
    <w:rsid w:val="00EC4BA4"/>
    <w:rsid w:val="00EC4E0A"/>
    <w:rsid w:val="00EC4F16"/>
    <w:rsid w:val="00EC4F73"/>
    <w:rsid w:val="00EC50A4"/>
    <w:rsid w:val="00EC553A"/>
    <w:rsid w:val="00EC5622"/>
    <w:rsid w:val="00EC579A"/>
    <w:rsid w:val="00EC58C5"/>
    <w:rsid w:val="00EC599B"/>
    <w:rsid w:val="00EC5BF6"/>
    <w:rsid w:val="00EC60E7"/>
    <w:rsid w:val="00EC61B3"/>
    <w:rsid w:val="00EC6444"/>
    <w:rsid w:val="00EC7031"/>
    <w:rsid w:val="00EC73C0"/>
    <w:rsid w:val="00EC7574"/>
    <w:rsid w:val="00ED02A1"/>
    <w:rsid w:val="00ED0765"/>
    <w:rsid w:val="00ED0FDF"/>
    <w:rsid w:val="00ED1282"/>
    <w:rsid w:val="00ED12E9"/>
    <w:rsid w:val="00ED174B"/>
    <w:rsid w:val="00ED174E"/>
    <w:rsid w:val="00ED1A77"/>
    <w:rsid w:val="00ED1D59"/>
    <w:rsid w:val="00ED21BE"/>
    <w:rsid w:val="00ED22F0"/>
    <w:rsid w:val="00ED2395"/>
    <w:rsid w:val="00ED266A"/>
    <w:rsid w:val="00ED26CD"/>
    <w:rsid w:val="00ED2716"/>
    <w:rsid w:val="00ED28EC"/>
    <w:rsid w:val="00ED29AC"/>
    <w:rsid w:val="00ED29DF"/>
    <w:rsid w:val="00ED2E0B"/>
    <w:rsid w:val="00ED2ED5"/>
    <w:rsid w:val="00ED3162"/>
    <w:rsid w:val="00ED334C"/>
    <w:rsid w:val="00ED3395"/>
    <w:rsid w:val="00ED35D5"/>
    <w:rsid w:val="00ED371F"/>
    <w:rsid w:val="00ED3790"/>
    <w:rsid w:val="00ED379F"/>
    <w:rsid w:val="00ED386B"/>
    <w:rsid w:val="00ED39F0"/>
    <w:rsid w:val="00ED3BA6"/>
    <w:rsid w:val="00ED3C9F"/>
    <w:rsid w:val="00ED3D13"/>
    <w:rsid w:val="00ED3D32"/>
    <w:rsid w:val="00ED485F"/>
    <w:rsid w:val="00ED4894"/>
    <w:rsid w:val="00ED4D33"/>
    <w:rsid w:val="00ED505D"/>
    <w:rsid w:val="00ED526A"/>
    <w:rsid w:val="00ED54DD"/>
    <w:rsid w:val="00ED582D"/>
    <w:rsid w:val="00ED5C24"/>
    <w:rsid w:val="00ED5DEB"/>
    <w:rsid w:val="00ED624C"/>
    <w:rsid w:val="00ED63AD"/>
    <w:rsid w:val="00ED6B30"/>
    <w:rsid w:val="00ED6BD5"/>
    <w:rsid w:val="00ED6BE0"/>
    <w:rsid w:val="00ED7382"/>
    <w:rsid w:val="00ED73E3"/>
    <w:rsid w:val="00ED76F3"/>
    <w:rsid w:val="00ED781F"/>
    <w:rsid w:val="00ED78CC"/>
    <w:rsid w:val="00ED78FF"/>
    <w:rsid w:val="00ED7ADB"/>
    <w:rsid w:val="00ED7D05"/>
    <w:rsid w:val="00ED7E0B"/>
    <w:rsid w:val="00EE0008"/>
    <w:rsid w:val="00EE019A"/>
    <w:rsid w:val="00EE0425"/>
    <w:rsid w:val="00EE07EF"/>
    <w:rsid w:val="00EE080A"/>
    <w:rsid w:val="00EE0A7C"/>
    <w:rsid w:val="00EE0C57"/>
    <w:rsid w:val="00EE0EA4"/>
    <w:rsid w:val="00EE0EF5"/>
    <w:rsid w:val="00EE10B2"/>
    <w:rsid w:val="00EE1303"/>
    <w:rsid w:val="00EE19BC"/>
    <w:rsid w:val="00EE1A76"/>
    <w:rsid w:val="00EE1ACD"/>
    <w:rsid w:val="00EE1D7D"/>
    <w:rsid w:val="00EE1DCB"/>
    <w:rsid w:val="00EE1FBB"/>
    <w:rsid w:val="00EE2116"/>
    <w:rsid w:val="00EE2124"/>
    <w:rsid w:val="00EE22FC"/>
    <w:rsid w:val="00EE2323"/>
    <w:rsid w:val="00EE2552"/>
    <w:rsid w:val="00EE2627"/>
    <w:rsid w:val="00EE26EA"/>
    <w:rsid w:val="00EE28B1"/>
    <w:rsid w:val="00EE2946"/>
    <w:rsid w:val="00EE2A8A"/>
    <w:rsid w:val="00EE2F22"/>
    <w:rsid w:val="00EE2F66"/>
    <w:rsid w:val="00EE32AF"/>
    <w:rsid w:val="00EE36A5"/>
    <w:rsid w:val="00EE38A2"/>
    <w:rsid w:val="00EE393D"/>
    <w:rsid w:val="00EE3B1E"/>
    <w:rsid w:val="00EE3BDD"/>
    <w:rsid w:val="00EE3C5B"/>
    <w:rsid w:val="00EE40E5"/>
    <w:rsid w:val="00EE45D8"/>
    <w:rsid w:val="00EE4A9A"/>
    <w:rsid w:val="00EE4E30"/>
    <w:rsid w:val="00EE4F31"/>
    <w:rsid w:val="00EE508F"/>
    <w:rsid w:val="00EE5183"/>
    <w:rsid w:val="00EE54F4"/>
    <w:rsid w:val="00EE5724"/>
    <w:rsid w:val="00EE5764"/>
    <w:rsid w:val="00EE57BC"/>
    <w:rsid w:val="00EE5ABE"/>
    <w:rsid w:val="00EE5DCC"/>
    <w:rsid w:val="00EE6117"/>
    <w:rsid w:val="00EE6279"/>
    <w:rsid w:val="00EE630C"/>
    <w:rsid w:val="00EE6382"/>
    <w:rsid w:val="00EE680C"/>
    <w:rsid w:val="00EE68E8"/>
    <w:rsid w:val="00EE68F5"/>
    <w:rsid w:val="00EE6A10"/>
    <w:rsid w:val="00EE6C72"/>
    <w:rsid w:val="00EE6D5B"/>
    <w:rsid w:val="00EE6ECF"/>
    <w:rsid w:val="00EE73A7"/>
    <w:rsid w:val="00EE7545"/>
    <w:rsid w:val="00EE75EB"/>
    <w:rsid w:val="00EE760E"/>
    <w:rsid w:val="00EE787C"/>
    <w:rsid w:val="00EE7899"/>
    <w:rsid w:val="00EE78AF"/>
    <w:rsid w:val="00EE7ADB"/>
    <w:rsid w:val="00EE7B6F"/>
    <w:rsid w:val="00EE7C3B"/>
    <w:rsid w:val="00EE7D8D"/>
    <w:rsid w:val="00EE7EA1"/>
    <w:rsid w:val="00EE7F93"/>
    <w:rsid w:val="00EF0282"/>
    <w:rsid w:val="00EF064C"/>
    <w:rsid w:val="00EF06DB"/>
    <w:rsid w:val="00EF06EF"/>
    <w:rsid w:val="00EF0877"/>
    <w:rsid w:val="00EF08F2"/>
    <w:rsid w:val="00EF09F7"/>
    <w:rsid w:val="00EF0ABF"/>
    <w:rsid w:val="00EF0ACA"/>
    <w:rsid w:val="00EF0AD8"/>
    <w:rsid w:val="00EF0B6D"/>
    <w:rsid w:val="00EF0FC1"/>
    <w:rsid w:val="00EF10F9"/>
    <w:rsid w:val="00EF143B"/>
    <w:rsid w:val="00EF158D"/>
    <w:rsid w:val="00EF179B"/>
    <w:rsid w:val="00EF1820"/>
    <w:rsid w:val="00EF1A0D"/>
    <w:rsid w:val="00EF1B67"/>
    <w:rsid w:val="00EF1FA2"/>
    <w:rsid w:val="00EF22FD"/>
    <w:rsid w:val="00EF22FE"/>
    <w:rsid w:val="00EF25EF"/>
    <w:rsid w:val="00EF287D"/>
    <w:rsid w:val="00EF29D4"/>
    <w:rsid w:val="00EF2A78"/>
    <w:rsid w:val="00EF2F7D"/>
    <w:rsid w:val="00EF3255"/>
    <w:rsid w:val="00EF32B3"/>
    <w:rsid w:val="00EF3346"/>
    <w:rsid w:val="00EF3636"/>
    <w:rsid w:val="00EF377F"/>
    <w:rsid w:val="00EF38D3"/>
    <w:rsid w:val="00EF3B77"/>
    <w:rsid w:val="00EF3F11"/>
    <w:rsid w:val="00EF3F47"/>
    <w:rsid w:val="00EF40BB"/>
    <w:rsid w:val="00EF41C4"/>
    <w:rsid w:val="00EF4227"/>
    <w:rsid w:val="00EF456D"/>
    <w:rsid w:val="00EF4998"/>
    <w:rsid w:val="00EF5393"/>
    <w:rsid w:val="00EF5639"/>
    <w:rsid w:val="00EF590D"/>
    <w:rsid w:val="00EF599B"/>
    <w:rsid w:val="00EF5F0E"/>
    <w:rsid w:val="00EF630B"/>
    <w:rsid w:val="00EF6849"/>
    <w:rsid w:val="00EF6AA7"/>
    <w:rsid w:val="00EF6B49"/>
    <w:rsid w:val="00EF6C87"/>
    <w:rsid w:val="00EF6CA2"/>
    <w:rsid w:val="00EF6D10"/>
    <w:rsid w:val="00EF6E2C"/>
    <w:rsid w:val="00EF6EDF"/>
    <w:rsid w:val="00EF6F1D"/>
    <w:rsid w:val="00EF7030"/>
    <w:rsid w:val="00EF71A4"/>
    <w:rsid w:val="00EF72AF"/>
    <w:rsid w:val="00EF73EB"/>
    <w:rsid w:val="00EF7482"/>
    <w:rsid w:val="00EF74D4"/>
    <w:rsid w:val="00EF75A3"/>
    <w:rsid w:val="00EF75E3"/>
    <w:rsid w:val="00EF7613"/>
    <w:rsid w:val="00EF7640"/>
    <w:rsid w:val="00EF768A"/>
    <w:rsid w:val="00EF799D"/>
    <w:rsid w:val="00EF7A07"/>
    <w:rsid w:val="00EF7E33"/>
    <w:rsid w:val="00F00114"/>
    <w:rsid w:val="00F001D2"/>
    <w:rsid w:val="00F003DF"/>
    <w:rsid w:val="00F003EC"/>
    <w:rsid w:val="00F00AF1"/>
    <w:rsid w:val="00F00DF2"/>
    <w:rsid w:val="00F00F4A"/>
    <w:rsid w:val="00F00FDA"/>
    <w:rsid w:val="00F0100C"/>
    <w:rsid w:val="00F010B1"/>
    <w:rsid w:val="00F0121C"/>
    <w:rsid w:val="00F012D7"/>
    <w:rsid w:val="00F0189A"/>
    <w:rsid w:val="00F01BC4"/>
    <w:rsid w:val="00F01BEA"/>
    <w:rsid w:val="00F01C29"/>
    <w:rsid w:val="00F02267"/>
    <w:rsid w:val="00F023BC"/>
    <w:rsid w:val="00F0250E"/>
    <w:rsid w:val="00F02587"/>
    <w:rsid w:val="00F02638"/>
    <w:rsid w:val="00F02794"/>
    <w:rsid w:val="00F0287F"/>
    <w:rsid w:val="00F02CEA"/>
    <w:rsid w:val="00F02DD8"/>
    <w:rsid w:val="00F02DE0"/>
    <w:rsid w:val="00F03302"/>
    <w:rsid w:val="00F03612"/>
    <w:rsid w:val="00F03A7E"/>
    <w:rsid w:val="00F03AE9"/>
    <w:rsid w:val="00F047F5"/>
    <w:rsid w:val="00F04CDC"/>
    <w:rsid w:val="00F04F2E"/>
    <w:rsid w:val="00F05179"/>
    <w:rsid w:val="00F05192"/>
    <w:rsid w:val="00F05396"/>
    <w:rsid w:val="00F053FA"/>
    <w:rsid w:val="00F057F3"/>
    <w:rsid w:val="00F05A7D"/>
    <w:rsid w:val="00F060DC"/>
    <w:rsid w:val="00F06490"/>
    <w:rsid w:val="00F064A1"/>
    <w:rsid w:val="00F0672A"/>
    <w:rsid w:val="00F06788"/>
    <w:rsid w:val="00F0689B"/>
    <w:rsid w:val="00F06BB4"/>
    <w:rsid w:val="00F06D81"/>
    <w:rsid w:val="00F06E0F"/>
    <w:rsid w:val="00F06F11"/>
    <w:rsid w:val="00F06F31"/>
    <w:rsid w:val="00F07234"/>
    <w:rsid w:val="00F07501"/>
    <w:rsid w:val="00F0754F"/>
    <w:rsid w:val="00F076AE"/>
    <w:rsid w:val="00F078AE"/>
    <w:rsid w:val="00F0791E"/>
    <w:rsid w:val="00F07995"/>
    <w:rsid w:val="00F07A10"/>
    <w:rsid w:val="00F07A4A"/>
    <w:rsid w:val="00F07CA8"/>
    <w:rsid w:val="00F07DF6"/>
    <w:rsid w:val="00F07EAF"/>
    <w:rsid w:val="00F07FD0"/>
    <w:rsid w:val="00F101D6"/>
    <w:rsid w:val="00F109AD"/>
    <w:rsid w:val="00F10B5C"/>
    <w:rsid w:val="00F10BFE"/>
    <w:rsid w:val="00F10D7A"/>
    <w:rsid w:val="00F10E6F"/>
    <w:rsid w:val="00F118AC"/>
    <w:rsid w:val="00F11A6B"/>
    <w:rsid w:val="00F11BE7"/>
    <w:rsid w:val="00F11E09"/>
    <w:rsid w:val="00F11FCF"/>
    <w:rsid w:val="00F12887"/>
    <w:rsid w:val="00F12AF3"/>
    <w:rsid w:val="00F12B6B"/>
    <w:rsid w:val="00F12EC5"/>
    <w:rsid w:val="00F12F3D"/>
    <w:rsid w:val="00F13352"/>
    <w:rsid w:val="00F13460"/>
    <w:rsid w:val="00F13482"/>
    <w:rsid w:val="00F134FA"/>
    <w:rsid w:val="00F135A9"/>
    <w:rsid w:val="00F13782"/>
    <w:rsid w:val="00F13D1F"/>
    <w:rsid w:val="00F13E70"/>
    <w:rsid w:val="00F13E78"/>
    <w:rsid w:val="00F13FE3"/>
    <w:rsid w:val="00F144D3"/>
    <w:rsid w:val="00F145DA"/>
    <w:rsid w:val="00F1466D"/>
    <w:rsid w:val="00F146E8"/>
    <w:rsid w:val="00F1475C"/>
    <w:rsid w:val="00F147FC"/>
    <w:rsid w:val="00F14885"/>
    <w:rsid w:val="00F14BF5"/>
    <w:rsid w:val="00F14D86"/>
    <w:rsid w:val="00F14E3B"/>
    <w:rsid w:val="00F1564A"/>
    <w:rsid w:val="00F15A71"/>
    <w:rsid w:val="00F15E3A"/>
    <w:rsid w:val="00F16084"/>
    <w:rsid w:val="00F160DA"/>
    <w:rsid w:val="00F1626A"/>
    <w:rsid w:val="00F16502"/>
    <w:rsid w:val="00F165BD"/>
    <w:rsid w:val="00F16786"/>
    <w:rsid w:val="00F1680D"/>
    <w:rsid w:val="00F16E2B"/>
    <w:rsid w:val="00F16F0A"/>
    <w:rsid w:val="00F174CE"/>
    <w:rsid w:val="00F17522"/>
    <w:rsid w:val="00F1760E"/>
    <w:rsid w:val="00F17947"/>
    <w:rsid w:val="00F17B4A"/>
    <w:rsid w:val="00F17B94"/>
    <w:rsid w:val="00F17CED"/>
    <w:rsid w:val="00F20121"/>
    <w:rsid w:val="00F201CD"/>
    <w:rsid w:val="00F20835"/>
    <w:rsid w:val="00F2092D"/>
    <w:rsid w:val="00F20B8E"/>
    <w:rsid w:val="00F20BA3"/>
    <w:rsid w:val="00F20D78"/>
    <w:rsid w:val="00F20FD5"/>
    <w:rsid w:val="00F20FE3"/>
    <w:rsid w:val="00F21103"/>
    <w:rsid w:val="00F21113"/>
    <w:rsid w:val="00F2144A"/>
    <w:rsid w:val="00F2144D"/>
    <w:rsid w:val="00F2156A"/>
    <w:rsid w:val="00F215CE"/>
    <w:rsid w:val="00F2199F"/>
    <w:rsid w:val="00F219C5"/>
    <w:rsid w:val="00F219E6"/>
    <w:rsid w:val="00F21ABA"/>
    <w:rsid w:val="00F21C67"/>
    <w:rsid w:val="00F21DAD"/>
    <w:rsid w:val="00F21F62"/>
    <w:rsid w:val="00F21FCD"/>
    <w:rsid w:val="00F22209"/>
    <w:rsid w:val="00F2229B"/>
    <w:rsid w:val="00F22301"/>
    <w:rsid w:val="00F22D7F"/>
    <w:rsid w:val="00F23698"/>
    <w:rsid w:val="00F23B41"/>
    <w:rsid w:val="00F23B69"/>
    <w:rsid w:val="00F23BC7"/>
    <w:rsid w:val="00F24071"/>
    <w:rsid w:val="00F241A1"/>
    <w:rsid w:val="00F244EE"/>
    <w:rsid w:val="00F247F7"/>
    <w:rsid w:val="00F24B96"/>
    <w:rsid w:val="00F24BF2"/>
    <w:rsid w:val="00F24DAA"/>
    <w:rsid w:val="00F25603"/>
    <w:rsid w:val="00F257F6"/>
    <w:rsid w:val="00F25800"/>
    <w:rsid w:val="00F25E6E"/>
    <w:rsid w:val="00F266E8"/>
    <w:rsid w:val="00F268BC"/>
    <w:rsid w:val="00F26AEA"/>
    <w:rsid w:val="00F26BF3"/>
    <w:rsid w:val="00F26C6E"/>
    <w:rsid w:val="00F26ED3"/>
    <w:rsid w:val="00F2734D"/>
    <w:rsid w:val="00F273AC"/>
    <w:rsid w:val="00F2798B"/>
    <w:rsid w:val="00F27BA4"/>
    <w:rsid w:val="00F301BC"/>
    <w:rsid w:val="00F303CE"/>
    <w:rsid w:val="00F3040F"/>
    <w:rsid w:val="00F304B9"/>
    <w:rsid w:val="00F30C86"/>
    <w:rsid w:val="00F30D77"/>
    <w:rsid w:val="00F30E3B"/>
    <w:rsid w:val="00F30F54"/>
    <w:rsid w:val="00F3107B"/>
    <w:rsid w:val="00F3107E"/>
    <w:rsid w:val="00F31239"/>
    <w:rsid w:val="00F3160D"/>
    <w:rsid w:val="00F319D2"/>
    <w:rsid w:val="00F31C35"/>
    <w:rsid w:val="00F31D4F"/>
    <w:rsid w:val="00F31D52"/>
    <w:rsid w:val="00F31EBA"/>
    <w:rsid w:val="00F324C1"/>
    <w:rsid w:val="00F3256A"/>
    <w:rsid w:val="00F325C7"/>
    <w:rsid w:val="00F338EA"/>
    <w:rsid w:val="00F3394B"/>
    <w:rsid w:val="00F339F2"/>
    <w:rsid w:val="00F33A88"/>
    <w:rsid w:val="00F33CDE"/>
    <w:rsid w:val="00F34035"/>
    <w:rsid w:val="00F341CA"/>
    <w:rsid w:val="00F34399"/>
    <w:rsid w:val="00F3470C"/>
    <w:rsid w:val="00F34A62"/>
    <w:rsid w:val="00F34B94"/>
    <w:rsid w:val="00F34F71"/>
    <w:rsid w:val="00F3510B"/>
    <w:rsid w:val="00F355C8"/>
    <w:rsid w:val="00F35769"/>
    <w:rsid w:val="00F35780"/>
    <w:rsid w:val="00F3623E"/>
    <w:rsid w:val="00F36333"/>
    <w:rsid w:val="00F36AEE"/>
    <w:rsid w:val="00F36B5E"/>
    <w:rsid w:val="00F36D0F"/>
    <w:rsid w:val="00F36E3D"/>
    <w:rsid w:val="00F36EB6"/>
    <w:rsid w:val="00F3701D"/>
    <w:rsid w:val="00F37036"/>
    <w:rsid w:val="00F37467"/>
    <w:rsid w:val="00F374A9"/>
    <w:rsid w:val="00F3757D"/>
    <w:rsid w:val="00F37603"/>
    <w:rsid w:val="00F37680"/>
    <w:rsid w:val="00F3793C"/>
    <w:rsid w:val="00F37A3C"/>
    <w:rsid w:val="00F37D58"/>
    <w:rsid w:val="00F37DEE"/>
    <w:rsid w:val="00F37EC7"/>
    <w:rsid w:val="00F402C8"/>
    <w:rsid w:val="00F40600"/>
    <w:rsid w:val="00F40804"/>
    <w:rsid w:val="00F40FB2"/>
    <w:rsid w:val="00F41044"/>
    <w:rsid w:val="00F418D8"/>
    <w:rsid w:val="00F41952"/>
    <w:rsid w:val="00F41D15"/>
    <w:rsid w:val="00F41F7F"/>
    <w:rsid w:val="00F42152"/>
    <w:rsid w:val="00F4246C"/>
    <w:rsid w:val="00F42816"/>
    <w:rsid w:val="00F42825"/>
    <w:rsid w:val="00F42998"/>
    <w:rsid w:val="00F43052"/>
    <w:rsid w:val="00F436A7"/>
    <w:rsid w:val="00F439D6"/>
    <w:rsid w:val="00F43FB0"/>
    <w:rsid w:val="00F44AA5"/>
    <w:rsid w:val="00F44AF6"/>
    <w:rsid w:val="00F44CA8"/>
    <w:rsid w:val="00F45113"/>
    <w:rsid w:val="00F452FF"/>
    <w:rsid w:val="00F4531B"/>
    <w:rsid w:val="00F455D8"/>
    <w:rsid w:val="00F4592A"/>
    <w:rsid w:val="00F45986"/>
    <w:rsid w:val="00F459A7"/>
    <w:rsid w:val="00F45AE8"/>
    <w:rsid w:val="00F45CCA"/>
    <w:rsid w:val="00F45DA8"/>
    <w:rsid w:val="00F462CD"/>
    <w:rsid w:val="00F46644"/>
    <w:rsid w:val="00F4695A"/>
    <w:rsid w:val="00F469C5"/>
    <w:rsid w:val="00F46A88"/>
    <w:rsid w:val="00F46EE7"/>
    <w:rsid w:val="00F47029"/>
    <w:rsid w:val="00F47581"/>
    <w:rsid w:val="00F4785F"/>
    <w:rsid w:val="00F47A44"/>
    <w:rsid w:val="00F47ED0"/>
    <w:rsid w:val="00F47F1F"/>
    <w:rsid w:val="00F50311"/>
    <w:rsid w:val="00F50499"/>
    <w:rsid w:val="00F504E6"/>
    <w:rsid w:val="00F50599"/>
    <w:rsid w:val="00F50BE3"/>
    <w:rsid w:val="00F50D72"/>
    <w:rsid w:val="00F50EEB"/>
    <w:rsid w:val="00F5142C"/>
    <w:rsid w:val="00F514EF"/>
    <w:rsid w:val="00F51520"/>
    <w:rsid w:val="00F517F0"/>
    <w:rsid w:val="00F51876"/>
    <w:rsid w:val="00F51881"/>
    <w:rsid w:val="00F51BC1"/>
    <w:rsid w:val="00F51D10"/>
    <w:rsid w:val="00F51E80"/>
    <w:rsid w:val="00F520AE"/>
    <w:rsid w:val="00F52432"/>
    <w:rsid w:val="00F52576"/>
    <w:rsid w:val="00F526B0"/>
    <w:rsid w:val="00F526E9"/>
    <w:rsid w:val="00F527FF"/>
    <w:rsid w:val="00F529B0"/>
    <w:rsid w:val="00F52A48"/>
    <w:rsid w:val="00F52A95"/>
    <w:rsid w:val="00F52AE7"/>
    <w:rsid w:val="00F52C68"/>
    <w:rsid w:val="00F52FAD"/>
    <w:rsid w:val="00F5303A"/>
    <w:rsid w:val="00F5343C"/>
    <w:rsid w:val="00F534F2"/>
    <w:rsid w:val="00F53547"/>
    <w:rsid w:val="00F53652"/>
    <w:rsid w:val="00F53768"/>
    <w:rsid w:val="00F542C3"/>
    <w:rsid w:val="00F54523"/>
    <w:rsid w:val="00F54863"/>
    <w:rsid w:val="00F5499F"/>
    <w:rsid w:val="00F54AE3"/>
    <w:rsid w:val="00F54B6D"/>
    <w:rsid w:val="00F54C93"/>
    <w:rsid w:val="00F54EBD"/>
    <w:rsid w:val="00F5509B"/>
    <w:rsid w:val="00F550C9"/>
    <w:rsid w:val="00F5531F"/>
    <w:rsid w:val="00F55788"/>
    <w:rsid w:val="00F558D5"/>
    <w:rsid w:val="00F55A10"/>
    <w:rsid w:val="00F55E96"/>
    <w:rsid w:val="00F562B6"/>
    <w:rsid w:val="00F56451"/>
    <w:rsid w:val="00F56527"/>
    <w:rsid w:val="00F56A0E"/>
    <w:rsid w:val="00F56A85"/>
    <w:rsid w:val="00F56A8B"/>
    <w:rsid w:val="00F56B09"/>
    <w:rsid w:val="00F56D10"/>
    <w:rsid w:val="00F56E93"/>
    <w:rsid w:val="00F571A5"/>
    <w:rsid w:val="00F572C6"/>
    <w:rsid w:val="00F572F5"/>
    <w:rsid w:val="00F5737B"/>
    <w:rsid w:val="00F573A5"/>
    <w:rsid w:val="00F5792A"/>
    <w:rsid w:val="00F579C0"/>
    <w:rsid w:val="00F57AB0"/>
    <w:rsid w:val="00F57B3F"/>
    <w:rsid w:val="00F57CDE"/>
    <w:rsid w:val="00F57F72"/>
    <w:rsid w:val="00F600D1"/>
    <w:rsid w:val="00F6018F"/>
    <w:rsid w:val="00F601CD"/>
    <w:rsid w:val="00F604E7"/>
    <w:rsid w:val="00F6064B"/>
    <w:rsid w:val="00F60E8F"/>
    <w:rsid w:val="00F61123"/>
    <w:rsid w:val="00F611B4"/>
    <w:rsid w:val="00F6127D"/>
    <w:rsid w:val="00F61C6A"/>
    <w:rsid w:val="00F61D12"/>
    <w:rsid w:val="00F61F14"/>
    <w:rsid w:val="00F62017"/>
    <w:rsid w:val="00F62109"/>
    <w:rsid w:val="00F622AE"/>
    <w:rsid w:val="00F62D32"/>
    <w:rsid w:val="00F62D3B"/>
    <w:rsid w:val="00F62D93"/>
    <w:rsid w:val="00F62EC7"/>
    <w:rsid w:val="00F62F78"/>
    <w:rsid w:val="00F63109"/>
    <w:rsid w:val="00F631E2"/>
    <w:rsid w:val="00F635CB"/>
    <w:rsid w:val="00F635F7"/>
    <w:rsid w:val="00F63783"/>
    <w:rsid w:val="00F638DC"/>
    <w:rsid w:val="00F63995"/>
    <w:rsid w:val="00F63B6B"/>
    <w:rsid w:val="00F63CC1"/>
    <w:rsid w:val="00F64128"/>
    <w:rsid w:val="00F64BD2"/>
    <w:rsid w:val="00F64F32"/>
    <w:rsid w:val="00F65008"/>
    <w:rsid w:val="00F653D6"/>
    <w:rsid w:val="00F654D3"/>
    <w:rsid w:val="00F6558D"/>
    <w:rsid w:val="00F655BD"/>
    <w:rsid w:val="00F65A38"/>
    <w:rsid w:val="00F65AEA"/>
    <w:rsid w:val="00F65B97"/>
    <w:rsid w:val="00F65EB9"/>
    <w:rsid w:val="00F66113"/>
    <w:rsid w:val="00F662CA"/>
    <w:rsid w:val="00F668F0"/>
    <w:rsid w:val="00F66A0D"/>
    <w:rsid w:val="00F66B1F"/>
    <w:rsid w:val="00F66D6E"/>
    <w:rsid w:val="00F66F61"/>
    <w:rsid w:val="00F67263"/>
    <w:rsid w:val="00F67264"/>
    <w:rsid w:val="00F678BD"/>
    <w:rsid w:val="00F67908"/>
    <w:rsid w:val="00F67BCC"/>
    <w:rsid w:val="00F67C88"/>
    <w:rsid w:val="00F67E9D"/>
    <w:rsid w:val="00F70331"/>
    <w:rsid w:val="00F70629"/>
    <w:rsid w:val="00F7085F"/>
    <w:rsid w:val="00F70A9A"/>
    <w:rsid w:val="00F70DA5"/>
    <w:rsid w:val="00F70E3A"/>
    <w:rsid w:val="00F70FEE"/>
    <w:rsid w:val="00F7110A"/>
    <w:rsid w:val="00F711C3"/>
    <w:rsid w:val="00F716B9"/>
    <w:rsid w:val="00F71890"/>
    <w:rsid w:val="00F718D7"/>
    <w:rsid w:val="00F71DE0"/>
    <w:rsid w:val="00F71DF1"/>
    <w:rsid w:val="00F71F1E"/>
    <w:rsid w:val="00F71FA5"/>
    <w:rsid w:val="00F72432"/>
    <w:rsid w:val="00F7246C"/>
    <w:rsid w:val="00F72524"/>
    <w:rsid w:val="00F72E75"/>
    <w:rsid w:val="00F73562"/>
    <w:rsid w:val="00F73641"/>
    <w:rsid w:val="00F73AEE"/>
    <w:rsid w:val="00F73B88"/>
    <w:rsid w:val="00F73E13"/>
    <w:rsid w:val="00F73E9F"/>
    <w:rsid w:val="00F7403F"/>
    <w:rsid w:val="00F74126"/>
    <w:rsid w:val="00F7432C"/>
    <w:rsid w:val="00F7447D"/>
    <w:rsid w:val="00F74609"/>
    <w:rsid w:val="00F746B2"/>
    <w:rsid w:val="00F74B4C"/>
    <w:rsid w:val="00F74BB0"/>
    <w:rsid w:val="00F750A7"/>
    <w:rsid w:val="00F75423"/>
    <w:rsid w:val="00F7565F"/>
    <w:rsid w:val="00F75B38"/>
    <w:rsid w:val="00F75D69"/>
    <w:rsid w:val="00F75DAC"/>
    <w:rsid w:val="00F75E1D"/>
    <w:rsid w:val="00F75E4A"/>
    <w:rsid w:val="00F75E6A"/>
    <w:rsid w:val="00F76090"/>
    <w:rsid w:val="00F7622F"/>
    <w:rsid w:val="00F76A48"/>
    <w:rsid w:val="00F76B46"/>
    <w:rsid w:val="00F770DE"/>
    <w:rsid w:val="00F77157"/>
    <w:rsid w:val="00F771B5"/>
    <w:rsid w:val="00F77211"/>
    <w:rsid w:val="00F7728F"/>
    <w:rsid w:val="00F77372"/>
    <w:rsid w:val="00F779BE"/>
    <w:rsid w:val="00F77A67"/>
    <w:rsid w:val="00F77A9D"/>
    <w:rsid w:val="00F77BF4"/>
    <w:rsid w:val="00F77F1B"/>
    <w:rsid w:val="00F800AA"/>
    <w:rsid w:val="00F801DC"/>
    <w:rsid w:val="00F8030B"/>
    <w:rsid w:val="00F80335"/>
    <w:rsid w:val="00F80381"/>
    <w:rsid w:val="00F808D1"/>
    <w:rsid w:val="00F809BB"/>
    <w:rsid w:val="00F80A43"/>
    <w:rsid w:val="00F80AB9"/>
    <w:rsid w:val="00F80DF8"/>
    <w:rsid w:val="00F80E83"/>
    <w:rsid w:val="00F80EF5"/>
    <w:rsid w:val="00F81029"/>
    <w:rsid w:val="00F817A8"/>
    <w:rsid w:val="00F81A45"/>
    <w:rsid w:val="00F81AC1"/>
    <w:rsid w:val="00F81B14"/>
    <w:rsid w:val="00F81C6D"/>
    <w:rsid w:val="00F81D92"/>
    <w:rsid w:val="00F820B5"/>
    <w:rsid w:val="00F8226E"/>
    <w:rsid w:val="00F82947"/>
    <w:rsid w:val="00F830BA"/>
    <w:rsid w:val="00F83148"/>
    <w:rsid w:val="00F8315E"/>
    <w:rsid w:val="00F832B0"/>
    <w:rsid w:val="00F833D7"/>
    <w:rsid w:val="00F8353A"/>
    <w:rsid w:val="00F83582"/>
    <w:rsid w:val="00F83879"/>
    <w:rsid w:val="00F838A8"/>
    <w:rsid w:val="00F83F2C"/>
    <w:rsid w:val="00F845B3"/>
    <w:rsid w:val="00F84844"/>
    <w:rsid w:val="00F84C1A"/>
    <w:rsid w:val="00F84E73"/>
    <w:rsid w:val="00F84F12"/>
    <w:rsid w:val="00F8500A"/>
    <w:rsid w:val="00F8503C"/>
    <w:rsid w:val="00F850FA"/>
    <w:rsid w:val="00F85457"/>
    <w:rsid w:val="00F85820"/>
    <w:rsid w:val="00F858B2"/>
    <w:rsid w:val="00F85A57"/>
    <w:rsid w:val="00F85A9A"/>
    <w:rsid w:val="00F862DB"/>
    <w:rsid w:val="00F864E4"/>
    <w:rsid w:val="00F865DE"/>
    <w:rsid w:val="00F868B9"/>
    <w:rsid w:val="00F8691A"/>
    <w:rsid w:val="00F86A33"/>
    <w:rsid w:val="00F86AC8"/>
    <w:rsid w:val="00F86CB4"/>
    <w:rsid w:val="00F86F37"/>
    <w:rsid w:val="00F87477"/>
    <w:rsid w:val="00F874A5"/>
    <w:rsid w:val="00F878EF"/>
    <w:rsid w:val="00F90310"/>
    <w:rsid w:val="00F904F7"/>
    <w:rsid w:val="00F90510"/>
    <w:rsid w:val="00F90533"/>
    <w:rsid w:val="00F906B9"/>
    <w:rsid w:val="00F91237"/>
    <w:rsid w:val="00F91267"/>
    <w:rsid w:val="00F913CC"/>
    <w:rsid w:val="00F9149C"/>
    <w:rsid w:val="00F91D15"/>
    <w:rsid w:val="00F91D7C"/>
    <w:rsid w:val="00F9206C"/>
    <w:rsid w:val="00F924AE"/>
    <w:rsid w:val="00F92553"/>
    <w:rsid w:val="00F92794"/>
    <w:rsid w:val="00F9282B"/>
    <w:rsid w:val="00F92D76"/>
    <w:rsid w:val="00F92D95"/>
    <w:rsid w:val="00F93082"/>
    <w:rsid w:val="00F931CE"/>
    <w:rsid w:val="00F931E4"/>
    <w:rsid w:val="00F932EC"/>
    <w:rsid w:val="00F93363"/>
    <w:rsid w:val="00F93483"/>
    <w:rsid w:val="00F93678"/>
    <w:rsid w:val="00F9367D"/>
    <w:rsid w:val="00F93C3E"/>
    <w:rsid w:val="00F9440A"/>
    <w:rsid w:val="00F94675"/>
    <w:rsid w:val="00F94688"/>
    <w:rsid w:val="00F94C78"/>
    <w:rsid w:val="00F94CDC"/>
    <w:rsid w:val="00F952E2"/>
    <w:rsid w:val="00F957BC"/>
    <w:rsid w:val="00F958F8"/>
    <w:rsid w:val="00F9592A"/>
    <w:rsid w:val="00F95BE4"/>
    <w:rsid w:val="00F95C34"/>
    <w:rsid w:val="00F96518"/>
    <w:rsid w:val="00F967F0"/>
    <w:rsid w:val="00F96D7A"/>
    <w:rsid w:val="00F9724A"/>
    <w:rsid w:val="00F972D8"/>
    <w:rsid w:val="00F9777F"/>
    <w:rsid w:val="00F979C7"/>
    <w:rsid w:val="00F97AC3"/>
    <w:rsid w:val="00F97B22"/>
    <w:rsid w:val="00F97B51"/>
    <w:rsid w:val="00F97EA3"/>
    <w:rsid w:val="00F97F4B"/>
    <w:rsid w:val="00F97F96"/>
    <w:rsid w:val="00FA01B3"/>
    <w:rsid w:val="00FA0293"/>
    <w:rsid w:val="00FA0A55"/>
    <w:rsid w:val="00FA0ADF"/>
    <w:rsid w:val="00FA10BB"/>
    <w:rsid w:val="00FA11A8"/>
    <w:rsid w:val="00FA122C"/>
    <w:rsid w:val="00FA1346"/>
    <w:rsid w:val="00FA13A2"/>
    <w:rsid w:val="00FA1BDB"/>
    <w:rsid w:val="00FA1DD9"/>
    <w:rsid w:val="00FA2049"/>
    <w:rsid w:val="00FA264B"/>
    <w:rsid w:val="00FA2824"/>
    <w:rsid w:val="00FA28EE"/>
    <w:rsid w:val="00FA2BCD"/>
    <w:rsid w:val="00FA3349"/>
    <w:rsid w:val="00FA36C6"/>
    <w:rsid w:val="00FA375B"/>
    <w:rsid w:val="00FA39CD"/>
    <w:rsid w:val="00FA39FF"/>
    <w:rsid w:val="00FA3BFB"/>
    <w:rsid w:val="00FA3D66"/>
    <w:rsid w:val="00FA44FD"/>
    <w:rsid w:val="00FA45F9"/>
    <w:rsid w:val="00FA4621"/>
    <w:rsid w:val="00FA471B"/>
    <w:rsid w:val="00FA47E7"/>
    <w:rsid w:val="00FA4BCB"/>
    <w:rsid w:val="00FA4D91"/>
    <w:rsid w:val="00FA4DF4"/>
    <w:rsid w:val="00FA4F95"/>
    <w:rsid w:val="00FA509C"/>
    <w:rsid w:val="00FA51CE"/>
    <w:rsid w:val="00FA51E8"/>
    <w:rsid w:val="00FA5426"/>
    <w:rsid w:val="00FA589C"/>
    <w:rsid w:val="00FA5D26"/>
    <w:rsid w:val="00FA5E14"/>
    <w:rsid w:val="00FA612B"/>
    <w:rsid w:val="00FA66CB"/>
    <w:rsid w:val="00FA6981"/>
    <w:rsid w:val="00FA6C93"/>
    <w:rsid w:val="00FA6CB5"/>
    <w:rsid w:val="00FA73F4"/>
    <w:rsid w:val="00FA75DD"/>
    <w:rsid w:val="00FA78E0"/>
    <w:rsid w:val="00FA7A74"/>
    <w:rsid w:val="00FA7E05"/>
    <w:rsid w:val="00FA7F6A"/>
    <w:rsid w:val="00FB0341"/>
    <w:rsid w:val="00FB04E0"/>
    <w:rsid w:val="00FB07D6"/>
    <w:rsid w:val="00FB0914"/>
    <w:rsid w:val="00FB0A90"/>
    <w:rsid w:val="00FB0B90"/>
    <w:rsid w:val="00FB0C19"/>
    <w:rsid w:val="00FB0CC3"/>
    <w:rsid w:val="00FB0CEE"/>
    <w:rsid w:val="00FB0D83"/>
    <w:rsid w:val="00FB1052"/>
    <w:rsid w:val="00FB10BB"/>
    <w:rsid w:val="00FB115A"/>
    <w:rsid w:val="00FB1243"/>
    <w:rsid w:val="00FB13CA"/>
    <w:rsid w:val="00FB17D1"/>
    <w:rsid w:val="00FB1F84"/>
    <w:rsid w:val="00FB2375"/>
    <w:rsid w:val="00FB2565"/>
    <w:rsid w:val="00FB2621"/>
    <w:rsid w:val="00FB28EE"/>
    <w:rsid w:val="00FB2A4D"/>
    <w:rsid w:val="00FB2C50"/>
    <w:rsid w:val="00FB2FB7"/>
    <w:rsid w:val="00FB325E"/>
    <w:rsid w:val="00FB335B"/>
    <w:rsid w:val="00FB365D"/>
    <w:rsid w:val="00FB3F70"/>
    <w:rsid w:val="00FB40A8"/>
    <w:rsid w:val="00FB412D"/>
    <w:rsid w:val="00FB512A"/>
    <w:rsid w:val="00FB5972"/>
    <w:rsid w:val="00FB5B0D"/>
    <w:rsid w:val="00FB5C4E"/>
    <w:rsid w:val="00FB5D11"/>
    <w:rsid w:val="00FB5DA0"/>
    <w:rsid w:val="00FB5F83"/>
    <w:rsid w:val="00FB65B4"/>
    <w:rsid w:val="00FB6984"/>
    <w:rsid w:val="00FB6BA3"/>
    <w:rsid w:val="00FB6DBF"/>
    <w:rsid w:val="00FB72F9"/>
    <w:rsid w:val="00FB73AC"/>
    <w:rsid w:val="00FB7501"/>
    <w:rsid w:val="00FB78BB"/>
    <w:rsid w:val="00FB78E5"/>
    <w:rsid w:val="00FB7C79"/>
    <w:rsid w:val="00FB7DDA"/>
    <w:rsid w:val="00FB7E0C"/>
    <w:rsid w:val="00FC0217"/>
    <w:rsid w:val="00FC0672"/>
    <w:rsid w:val="00FC0807"/>
    <w:rsid w:val="00FC0CA0"/>
    <w:rsid w:val="00FC0D3F"/>
    <w:rsid w:val="00FC0D50"/>
    <w:rsid w:val="00FC1245"/>
    <w:rsid w:val="00FC1301"/>
    <w:rsid w:val="00FC1474"/>
    <w:rsid w:val="00FC154E"/>
    <w:rsid w:val="00FC182F"/>
    <w:rsid w:val="00FC1DA9"/>
    <w:rsid w:val="00FC1EF7"/>
    <w:rsid w:val="00FC1F6A"/>
    <w:rsid w:val="00FC2323"/>
    <w:rsid w:val="00FC232A"/>
    <w:rsid w:val="00FC24BC"/>
    <w:rsid w:val="00FC25BF"/>
    <w:rsid w:val="00FC2783"/>
    <w:rsid w:val="00FC28AC"/>
    <w:rsid w:val="00FC2FA2"/>
    <w:rsid w:val="00FC2FB0"/>
    <w:rsid w:val="00FC33C7"/>
    <w:rsid w:val="00FC33F7"/>
    <w:rsid w:val="00FC35A4"/>
    <w:rsid w:val="00FC36F5"/>
    <w:rsid w:val="00FC3713"/>
    <w:rsid w:val="00FC3876"/>
    <w:rsid w:val="00FC3950"/>
    <w:rsid w:val="00FC3C44"/>
    <w:rsid w:val="00FC3CBA"/>
    <w:rsid w:val="00FC3CD5"/>
    <w:rsid w:val="00FC3F9D"/>
    <w:rsid w:val="00FC409A"/>
    <w:rsid w:val="00FC4189"/>
    <w:rsid w:val="00FC44EC"/>
    <w:rsid w:val="00FC489C"/>
    <w:rsid w:val="00FC489E"/>
    <w:rsid w:val="00FC48AD"/>
    <w:rsid w:val="00FC4919"/>
    <w:rsid w:val="00FC4A8E"/>
    <w:rsid w:val="00FC4B38"/>
    <w:rsid w:val="00FC4D92"/>
    <w:rsid w:val="00FC4DFF"/>
    <w:rsid w:val="00FC4F13"/>
    <w:rsid w:val="00FC50E6"/>
    <w:rsid w:val="00FC5180"/>
    <w:rsid w:val="00FC51E7"/>
    <w:rsid w:val="00FC554B"/>
    <w:rsid w:val="00FC57B8"/>
    <w:rsid w:val="00FC5869"/>
    <w:rsid w:val="00FC5B19"/>
    <w:rsid w:val="00FC5DF6"/>
    <w:rsid w:val="00FC60C4"/>
    <w:rsid w:val="00FC61EB"/>
    <w:rsid w:val="00FC6513"/>
    <w:rsid w:val="00FC66B5"/>
    <w:rsid w:val="00FC686E"/>
    <w:rsid w:val="00FC6E0B"/>
    <w:rsid w:val="00FC6E49"/>
    <w:rsid w:val="00FC7059"/>
    <w:rsid w:val="00FC757A"/>
    <w:rsid w:val="00FC79C1"/>
    <w:rsid w:val="00FC7A2A"/>
    <w:rsid w:val="00FC7F90"/>
    <w:rsid w:val="00FD003E"/>
    <w:rsid w:val="00FD01FD"/>
    <w:rsid w:val="00FD020A"/>
    <w:rsid w:val="00FD049E"/>
    <w:rsid w:val="00FD04E6"/>
    <w:rsid w:val="00FD0648"/>
    <w:rsid w:val="00FD0DF0"/>
    <w:rsid w:val="00FD1104"/>
    <w:rsid w:val="00FD11C0"/>
    <w:rsid w:val="00FD129B"/>
    <w:rsid w:val="00FD1411"/>
    <w:rsid w:val="00FD1809"/>
    <w:rsid w:val="00FD1BB6"/>
    <w:rsid w:val="00FD1BC9"/>
    <w:rsid w:val="00FD1CB3"/>
    <w:rsid w:val="00FD1FC3"/>
    <w:rsid w:val="00FD2140"/>
    <w:rsid w:val="00FD221C"/>
    <w:rsid w:val="00FD23D0"/>
    <w:rsid w:val="00FD2568"/>
    <w:rsid w:val="00FD26E5"/>
    <w:rsid w:val="00FD29DB"/>
    <w:rsid w:val="00FD2B68"/>
    <w:rsid w:val="00FD2EDF"/>
    <w:rsid w:val="00FD2F55"/>
    <w:rsid w:val="00FD2F82"/>
    <w:rsid w:val="00FD2F9E"/>
    <w:rsid w:val="00FD3201"/>
    <w:rsid w:val="00FD32D3"/>
    <w:rsid w:val="00FD35E2"/>
    <w:rsid w:val="00FD3A6D"/>
    <w:rsid w:val="00FD3C98"/>
    <w:rsid w:val="00FD3FE3"/>
    <w:rsid w:val="00FD4125"/>
    <w:rsid w:val="00FD4228"/>
    <w:rsid w:val="00FD42ED"/>
    <w:rsid w:val="00FD42F4"/>
    <w:rsid w:val="00FD470C"/>
    <w:rsid w:val="00FD472F"/>
    <w:rsid w:val="00FD4870"/>
    <w:rsid w:val="00FD4B5E"/>
    <w:rsid w:val="00FD4F5A"/>
    <w:rsid w:val="00FD5230"/>
    <w:rsid w:val="00FD5357"/>
    <w:rsid w:val="00FD53C4"/>
    <w:rsid w:val="00FD54A7"/>
    <w:rsid w:val="00FD54B3"/>
    <w:rsid w:val="00FD55EF"/>
    <w:rsid w:val="00FD57FA"/>
    <w:rsid w:val="00FD58C9"/>
    <w:rsid w:val="00FD59FC"/>
    <w:rsid w:val="00FD5A3A"/>
    <w:rsid w:val="00FD5DDB"/>
    <w:rsid w:val="00FD5E2B"/>
    <w:rsid w:val="00FD5EBD"/>
    <w:rsid w:val="00FD6588"/>
    <w:rsid w:val="00FD65D1"/>
    <w:rsid w:val="00FD6785"/>
    <w:rsid w:val="00FD6EF9"/>
    <w:rsid w:val="00FD71F5"/>
    <w:rsid w:val="00FD7207"/>
    <w:rsid w:val="00FD7512"/>
    <w:rsid w:val="00FD7868"/>
    <w:rsid w:val="00FD7B5A"/>
    <w:rsid w:val="00FD7B77"/>
    <w:rsid w:val="00FD7BA3"/>
    <w:rsid w:val="00FD7E4D"/>
    <w:rsid w:val="00FD7F01"/>
    <w:rsid w:val="00FD7FFD"/>
    <w:rsid w:val="00FE0442"/>
    <w:rsid w:val="00FE0741"/>
    <w:rsid w:val="00FE076A"/>
    <w:rsid w:val="00FE07B7"/>
    <w:rsid w:val="00FE0D28"/>
    <w:rsid w:val="00FE1001"/>
    <w:rsid w:val="00FE114E"/>
    <w:rsid w:val="00FE16E3"/>
    <w:rsid w:val="00FE204D"/>
    <w:rsid w:val="00FE2207"/>
    <w:rsid w:val="00FE239D"/>
    <w:rsid w:val="00FE25EF"/>
    <w:rsid w:val="00FE2774"/>
    <w:rsid w:val="00FE2809"/>
    <w:rsid w:val="00FE2AB2"/>
    <w:rsid w:val="00FE2FC9"/>
    <w:rsid w:val="00FE3610"/>
    <w:rsid w:val="00FE3CBC"/>
    <w:rsid w:val="00FE3F1D"/>
    <w:rsid w:val="00FE3FBC"/>
    <w:rsid w:val="00FE44DC"/>
    <w:rsid w:val="00FE46C6"/>
    <w:rsid w:val="00FE4803"/>
    <w:rsid w:val="00FE50B5"/>
    <w:rsid w:val="00FE558D"/>
    <w:rsid w:val="00FE5834"/>
    <w:rsid w:val="00FE5842"/>
    <w:rsid w:val="00FE5888"/>
    <w:rsid w:val="00FE59AC"/>
    <w:rsid w:val="00FE5AF9"/>
    <w:rsid w:val="00FE5DA1"/>
    <w:rsid w:val="00FE5FB5"/>
    <w:rsid w:val="00FE627E"/>
    <w:rsid w:val="00FE651F"/>
    <w:rsid w:val="00FE6646"/>
    <w:rsid w:val="00FE68BC"/>
    <w:rsid w:val="00FE6A2E"/>
    <w:rsid w:val="00FE6E50"/>
    <w:rsid w:val="00FE7844"/>
    <w:rsid w:val="00FE7931"/>
    <w:rsid w:val="00FE7942"/>
    <w:rsid w:val="00FE7C58"/>
    <w:rsid w:val="00FE7C98"/>
    <w:rsid w:val="00FF0540"/>
    <w:rsid w:val="00FF0555"/>
    <w:rsid w:val="00FF06E7"/>
    <w:rsid w:val="00FF089C"/>
    <w:rsid w:val="00FF09BB"/>
    <w:rsid w:val="00FF09DB"/>
    <w:rsid w:val="00FF0F3A"/>
    <w:rsid w:val="00FF13B5"/>
    <w:rsid w:val="00FF13C0"/>
    <w:rsid w:val="00FF14B5"/>
    <w:rsid w:val="00FF1762"/>
    <w:rsid w:val="00FF1866"/>
    <w:rsid w:val="00FF18AF"/>
    <w:rsid w:val="00FF1965"/>
    <w:rsid w:val="00FF19F5"/>
    <w:rsid w:val="00FF1B83"/>
    <w:rsid w:val="00FF1D59"/>
    <w:rsid w:val="00FF2221"/>
    <w:rsid w:val="00FF25B3"/>
    <w:rsid w:val="00FF271B"/>
    <w:rsid w:val="00FF28E1"/>
    <w:rsid w:val="00FF2A7B"/>
    <w:rsid w:val="00FF2C17"/>
    <w:rsid w:val="00FF2E27"/>
    <w:rsid w:val="00FF2F1C"/>
    <w:rsid w:val="00FF3CD8"/>
    <w:rsid w:val="00FF3E7E"/>
    <w:rsid w:val="00FF41EC"/>
    <w:rsid w:val="00FF421A"/>
    <w:rsid w:val="00FF4417"/>
    <w:rsid w:val="00FF4655"/>
    <w:rsid w:val="00FF4727"/>
    <w:rsid w:val="00FF4A95"/>
    <w:rsid w:val="00FF4B8F"/>
    <w:rsid w:val="00FF4C2C"/>
    <w:rsid w:val="00FF4EA2"/>
    <w:rsid w:val="00FF4F61"/>
    <w:rsid w:val="00FF53C4"/>
    <w:rsid w:val="00FF53C7"/>
    <w:rsid w:val="00FF5530"/>
    <w:rsid w:val="00FF5603"/>
    <w:rsid w:val="00FF5684"/>
    <w:rsid w:val="00FF5AA1"/>
    <w:rsid w:val="00FF6040"/>
    <w:rsid w:val="00FF6099"/>
    <w:rsid w:val="00FF624C"/>
    <w:rsid w:val="00FF63B0"/>
    <w:rsid w:val="00FF67B5"/>
    <w:rsid w:val="00FF6AD4"/>
    <w:rsid w:val="00FF6D67"/>
    <w:rsid w:val="00FF7042"/>
    <w:rsid w:val="00FF71EF"/>
    <w:rsid w:val="00FF746A"/>
    <w:rsid w:val="00FF7778"/>
    <w:rsid w:val="00FF7BC3"/>
    <w:rsid w:val="00FF7CA2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9461A"/>
  <w15:chartTrackingRefBased/>
  <w15:docId w15:val="{0DB2F313-D43E-472E-BCBE-60F4EB12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6A4"/>
    <w:pPr>
      <w:bidi/>
      <w:spacing w:before="60" w:after="60" w:line="240" w:lineRule="auto"/>
      <w:jc w:val="both"/>
    </w:pPr>
    <w:rPr>
      <w:rFonts w:cs="B Nazanin"/>
      <w:sz w:val="20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66A4"/>
    <w:pPr>
      <w:keepLines/>
      <w:numPr>
        <w:numId w:val="9"/>
      </w:numPr>
      <w:spacing w:before="4200"/>
      <w:outlineLvl w:val="0"/>
    </w:pPr>
    <w:rPr>
      <w:rFonts w:asciiTheme="majorHAnsi" w:eastAsiaTheme="majorEastAsia" w:hAnsiTheme="majorHAnsi"/>
      <w:b/>
      <w:bCs/>
      <w:i/>
      <w:sz w:val="48"/>
      <w:szCs w:val="5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566A4"/>
    <w:pPr>
      <w:keepNext/>
      <w:keepLines/>
      <w:numPr>
        <w:ilvl w:val="1"/>
        <w:numId w:val="9"/>
      </w:numPr>
      <w:spacing w:before="0" w:after="0"/>
      <w:ind w:left="144" w:firstLine="144"/>
      <w:outlineLvl w:val="1"/>
    </w:pPr>
    <w:rPr>
      <w:rFonts w:asciiTheme="majorHAnsi" w:eastAsiaTheme="majorEastAsia" w:hAnsiTheme="majorHAnsi"/>
      <w:b/>
      <w:bCs/>
      <w:caps/>
      <w:sz w:val="24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566A4"/>
    <w:pPr>
      <w:keepNext/>
      <w:keepLines/>
      <w:numPr>
        <w:ilvl w:val="2"/>
        <w:numId w:val="9"/>
      </w:numPr>
      <w:spacing w:before="240"/>
      <w:ind w:left="144" w:firstLine="144"/>
      <w:outlineLvl w:val="2"/>
    </w:pPr>
    <w:rPr>
      <w:rFonts w:asciiTheme="majorHAnsi" w:eastAsiaTheme="majorEastAsia" w:hAnsiTheme="majorHAnsi"/>
      <w:b/>
      <w:bCs/>
      <w:szCs w:val="20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566A4"/>
    <w:pPr>
      <w:keepNext/>
      <w:keepLines/>
      <w:numPr>
        <w:ilvl w:val="3"/>
        <w:numId w:val="9"/>
      </w:numPr>
      <w:spacing w:before="240"/>
      <w:ind w:left="144" w:firstLine="144"/>
      <w:outlineLvl w:val="3"/>
    </w:pPr>
    <w:rPr>
      <w:rFonts w:asciiTheme="majorHAnsi" w:eastAsiaTheme="majorEastAsia" w:hAnsiTheme="majorHAnsi"/>
      <w:b/>
      <w:bCs/>
      <w:iCs/>
      <w:sz w:val="18"/>
      <w:szCs w:val="20"/>
      <w:u w:val="single"/>
      <w:lang w:bidi="fa-IR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566A4"/>
    <w:pPr>
      <w:keepNext/>
      <w:keepLines/>
      <w:numPr>
        <w:ilvl w:val="4"/>
        <w:numId w:val="9"/>
      </w:numPr>
      <w:spacing w:before="40"/>
      <w:ind w:left="288" w:hanging="144"/>
      <w:outlineLvl w:val="4"/>
    </w:pPr>
    <w:rPr>
      <w:rFonts w:asciiTheme="majorHAnsi" w:eastAsiaTheme="majorEastAsia" w:hAnsiTheme="majorHAnsi"/>
      <w:b/>
      <w:bCs/>
      <w:iCs/>
      <w:szCs w:val="22"/>
      <w:u w:val="single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1566A4"/>
    <w:pPr>
      <w:keepNext/>
      <w:keepLines/>
      <w:numPr>
        <w:ilvl w:val="5"/>
        <w:numId w:val="9"/>
      </w:numPr>
      <w:spacing w:before="40"/>
      <w:ind w:left="288" w:hanging="144"/>
      <w:outlineLvl w:val="5"/>
    </w:pPr>
    <w:rPr>
      <w:rFonts w:asciiTheme="majorHAnsi" w:eastAsiaTheme="majorEastAsia" w:hAnsiTheme="majorHAnsi"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1566A4"/>
    <w:pPr>
      <w:keepNext/>
      <w:keepLines/>
      <w:numPr>
        <w:ilvl w:val="6"/>
        <w:numId w:val="9"/>
      </w:numPr>
      <w:spacing w:before="40" w:after="0"/>
      <w:ind w:left="144" w:firstLine="144"/>
      <w:outlineLvl w:val="6"/>
    </w:pPr>
    <w:rPr>
      <w:rFonts w:asciiTheme="majorHAnsi" w:eastAsiaTheme="majorEastAsia" w:hAnsiTheme="majorHAnsi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566A4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/>
      <w:color w:val="272727" w:themeColor="text1" w:themeTint="D8"/>
      <w:szCs w:val="20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rsid w:val="001566A4"/>
    <w:pPr>
      <w:keepNext/>
      <w:keepLines/>
      <w:numPr>
        <w:ilvl w:val="8"/>
        <w:numId w:val="9"/>
      </w:numPr>
      <w:spacing w:before="40" w:after="0"/>
      <w:ind w:left="144" w:firstLine="144"/>
      <w:outlineLvl w:val="8"/>
    </w:pPr>
    <w:rPr>
      <w:rFonts w:asciiTheme="majorHAnsi" w:eastAsiaTheme="majorEastAsia" w:hAnsiTheme="majorHAnsi"/>
      <w:color w:val="272727" w:themeColor="text1" w:themeTint="D8"/>
      <w:szCs w:val="20"/>
    </w:rPr>
  </w:style>
  <w:style w:type="character" w:default="1" w:styleId="DefaultParagraphFont">
    <w:name w:val="Default Paragraph Font"/>
    <w:uiPriority w:val="1"/>
    <w:semiHidden/>
    <w:unhideWhenUsed/>
    <w:rsid w:val="001566A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566A4"/>
  </w:style>
  <w:style w:type="character" w:customStyle="1" w:styleId="Heading1Char">
    <w:name w:val="Heading 1 Char"/>
    <w:basedOn w:val="DefaultParagraphFont"/>
    <w:link w:val="Heading1"/>
    <w:uiPriority w:val="9"/>
    <w:rsid w:val="001566A4"/>
    <w:rPr>
      <w:rFonts w:asciiTheme="majorHAnsi" w:eastAsiaTheme="majorEastAsia" w:hAnsiTheme="majorHAnsi" w:cs="B Nazanin"/>
      <w:b/>
      <w:bCs/>
      <w:i/>
      <w:sz w:val="4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566A4"/>
    <w:rPr>
      <w:rFonts w:asciiTheme="majorHAnsi" w:eastAsiaTheme="majorEastAsia" w:hAnsiTheme="majorHAnsi" w:cs="B Nazanin"/>
      <w:b/>
      <w:bCs/>
      <w:caps/>
      <w:sz w:val="24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566A4"/>
    <w:rPr>
      <w:rFonts w:asciiTheme="majorHAnsi" w:eastAsiaTheme="majorEastAsia" w:hAnsiTheme="majorHAnsi" w:cs="B Nazanin"/>
      <w:b/>
      <w:bCs/>
      <w:sz w:val="20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566A4"/>
    <w:rPr>
      <w:rFonts w:asciiTheme="majorHAnsi" w:eastAsiaTheme="majorEastAsia" w:hAnsiTheme="majorHAnsi" w:cs="B Nazanin"/>
      <w:b/>
      <w:bCs/>
      <w:iCs/>
      <w:sz w:val="18"/>
      <w:szCs w:val="20"/>
      <w:u w:val="single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1566A4"/>
    <w:rPr>
      <w:rFonts w:asciiTheme="majorHAnsi" w:eastAsiaTheme="majorEastAsia" w:hAnsiTheme="majorHAnsi" w:cs="B Nazanin"/>
      <w:b/>
      <w:bCs/>
      <w:iCs/>
      <w:sz w:val="2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1566A4"/>
    <w:rPr>
      <w:rFonts w:asciiTheme="majorHAnsi" w:eastAsiaTheme="majorEastAsia" w:hAnsiTheme="majorHAnsi" w:cs="B Nazanin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1566A4"/>
    <w:rPr>
      <w:rFonts w:asciiTheme="majorHAnsi" w:eastAsiaTheme="majorEastAsia" w:hAnsiTheme="majorHAnsi" w:cs="B Nazanin"/>
      <w:sz w:val="20"/>
      <w:szCs w:val="20"/>
    </w:rPr>
  </w:style>
  <w:style w:type="paragraph" w:customStyle="1" w:styleId="StyleAAA-Bulet-CircelLatinCambriaMathItalic">
    <w:name w:val="Style AAA- Bulet- Circel + (Latin) Cambria Math Italic"/>
    <w:basedOn w:val="AAA-Bulet-Circel"/>
    <w:rsid w:val="001566A4"/>
    <w:rPr>
      <w:rFonts w:ascii="Cambria Math" w:hAnsi="Cambria Math"/>
      <w:iCs/>
    </w:rPr>
  </w:style>
  <w:style w:type="paragraph" w:customStyle="1" w:styleId="AAA-Bulet-Circel">
    <w:name w:val="AAA- Bulet- Circel"/>
    <w:basedOn w:val="Normal"/>
    <w:qFormat/>
    <w:rsid w:val="001566A4"/>
    <w:pPr>
      <w:ind w:left="720" w:hanging="360"/>
    </w:pPr>
  </w:style>
  <w:style w:type="paragraph" w:customStyle="1" w:styleId="AAA-Aks">
    <w:name w:val="AAA-Aks"/>
    <w:basedOn w:val="Normal"/>
    <w:qFormat/>
    <w:rsid w:val="001566A4"/>
    <w:pPr>
      <w:spacing w:before="240" w:after="120"/>
      <w:jc w:val="center"/>
    </w:pPr>
    <w:rPr>
      <w:noProof/>
      <w:sz w:val="16"/>
      <w:szCs w:val="16"/>
    </w:rPr>
  </w:style>
  <w:style w:type="paragraph" w:customStyle="1" w:styleId="List02-Circule">
    <w:name w:val="List02-Circule"/>
    <w:basedOn w:val="Normal"/>
    <w:qFormat/>
    <w:rsid w:val="001566A4"/>
    <w:pPr>
      <w:numPr>
        <w:numId w:val="1"/>
      </w:numPr>
    </w:pPr>
    <w:rPr>
      <w:sz w:val="18"/>
      <w:szCs w:val="22"/>
      <w:lang w:bidi="fa-IR"/>
    </w:rPr>
  </w:style>
  <w:style w:type="paragraph" w:customStyle="1" w:styleId="Bullet-Star">
    <w:name w:val="Bullet - Star"/>
    <w:basedOn w:val="Normal"/>
    <w:qFormat/>
    <w:rsid w:val="001566A4"/>
    <w:pPr>
      <w:numPr>
        <w:numId w:val="2"/>
      </w:numPr>
      <w:spacing w:before="0" w:after="0"/>
      <w:ind w:left="714" w:hanging="357"/>
    </w:pPr>
  </w:style>
  <w:style w:type="paragraph" w:customStyle="1" w:styleId="TableEnglish">
    <w:name w:val="Table English"/>
    <w:basedOn w:val="Normal"/>
    <w:qFormat/>
    <w:rsid w:val="001566A4"/>
    <w:pPr>
      <w:spacing w:before="0" w:after="240"/>
      <w:jc w:val="right"/>
    </w:pPr>
    <w:rPr>
      <w:rFonts w:ascii="Arial" w:eastAsia="Arial" w:hAnsi="Arial" w:cs="Arial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566A4"/>
    <w:pPr>
      <w:tabs>
        <w:tab w:val="left" w:pos="571"/>
        <w:tab w:val="right" w:leader="dot" w:pos="9350"/>
      </w:tabs>
      <w:spacing w:after="100"/>
    </w:pPr>
    <w:rPr>
      <w:rFonts w:ascii="Cambria Math" w:hAnsi="Cambria Math"/>
      <w:noProof/>
      <w:color w:val="FF000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566A4"/>
    <w:pPr>
      <w:tabs>
        <w:tab w:val="left" w:pos="996"/>
        <w:tab w:val="right" w:leader="dot" w:pos="9350"/>
      </w:tabs>
      <w:spacing w:after="100"/>
      <w:ind w:left="200"/>
    </w:pPr>
    <w:rPr>
      <w:color w:val="0070C0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566A4"/>
    <w:pPr>
      <w:tabs>
        <w:tab w:val="left" w:pos="1422"/>
        <w:tab w:val="right" w:leader="dot" w:pos="9350"/>
      </w:tabs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1566A4"/>
    <w:rPr>
      <w:color w:val="0563C1" w:themeColor="hyperlink"/>
      <w:u w:val="single"/>
    </w:rPr>
  </w:style>
  <w:style w:type="paragraph" w:customStyle="1" w:styleId="Titer">
    <w:name w:val="Titer"/>
    <w:basedOn w:val="Normal"/>
    <w:qFormat/>
    <w:rsid w:val="001566A4"/>
    <w:pPr>
      <w:spacing w:before="0" w:after="0"/>
      <w:jc w:val="left"/>
    </w:pPr>
    <w:rPr>
      <w:bCs/>
      <w:sz w:val="68"/>
      <w:szCs w:val="72"/>
      <w:lang w:bidi="fa-IR"/>
    </w:rPr>
  </w:style>
  <w:style w:type="table" w:styleId="TableGrid">
    <w:name w:val="Table Grid"/>
    <w:basedOn w:val="TableNormal"/>
    <w:uiPriority w:val="39"/>
    <w:rsid w:val="00156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qFormat/>
    <w:rsid w:val="001566A4"/>
    <w:pPr>
      <w:spacing w:before="0" w:after="0"/>
      <w:contextualSpacing/>
      <w:jc w:val="left"/>
    </w:pPr>
    <w:rPr>
      <w:sz w:val="1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566A4"/>
    <w:rPr>
      <w:color w:val="954F72" w:themeColor="followedHyperlink"/>
      <w:u w:val="single"/>
    </w:rPr>
  </w:style>
  <w:style w:type="paragraph" w:customStyle="1" w:styleId="BulletJadva">
    <w:name w:val="Bullet Jadva"/>
    <w:basedOn w:val="Bullet-Star"/>
    <w:qFormat/>
    <w:rsid w:val="001566A4"/>
    <w:pPr>
      <w:numPr>
        <w:numId w:val="3"/>
      </w:numPr>
    </w:pPr>
    <w:rPr>
      <w:szCs w:val="20"/>
      <w:lang w:bidi="fa-IR"/>
    </w:rPr>
  </w:style>
  <w:style w:type="character" w:styleId="PlaceholderText">
    <w:name w:val="Placeholder Text"/>
    <w:basedOn w:val="DefaultParagraphFont"/>
    <w:uiPriority w:val="99"/>
    <w:semiHidden/>
    <w:rsid w:val="001566A4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1566A4"/>
    <w:pPr>
      <w:bidi w:val="0"/>
      <w:spacing w:before="0" w:after="100" w:line="259" w:lineRule="auto"/>
      <w:ind w:left="660"/>
      <w:jc w:val="left"/>
    </w:pPr>
    <w:rPr>
      <w:rFonts w:eastAsiaTheme="minorEastAsia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1566A4"/>
    <w:pPr>
      <w:bidi w:val="0"/>
      <w:spacing w:before="0" w:after="100" w:line="259" w:lineRule="auto"/>
      <w:ind w:left="880"/>
      <w:jc w:val="left"/>
    </w:pPr>
    <w:rPr>
      <w:rFonts w:eastAsiaTheme="minorEastAsia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1566A4"/>
    <w:pPr>
      <w:bidi w:val="0"/>
      <w:spacing w:before="0" w:after="100"/>
      <w:ind w:left="227"/>
      <w:jc w:val="left"/>
    </w:pPr>
    <w:rPr>
      <w:rFonts w:eastAsiaTheme="minorEastAsia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1566A4"/>
    <w:pPr>
      <w:bidi w:val="0"/>
      <w:spacing w:before="0" w:after="100" w:line="259" w:lineRule="auto"/>
      <w:ind w:left="1320"/>
      <w:jc w:val="left"/>
    </w:pPr>
    <w:rPr>
      <w:rFonts w:eastAsiaTheme="minorEastAsia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1566A4"/>
    <w:pPr>
      <w:bidi w:val="0"/>
      <w:spacing w:before="0" w:after="100" w:line="259" w:lineRule="auto"/>
      <w:ind w:left="1540"/>
      <w:jc w:val="left"/>
    </w:pPr>
    <w:rPr>
      <w:rFonts w:eastAsiaTheme="minorEastAsia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1566A4"/>
    <w:pPr>
      <w:bidi w:val="0"/>
      <w:spacing w:before="0" w:after="100" w:line="259" w:lineRule="auto"/>
      <w:ind w:left="1760"/>
      <w:jc w:val="left"/>
    </w:pPr>
    <w:rPr>
      <w:rFonts w:eastAsiaTheme="minorEastAsia" w:cstheme="minorBidi"/>
      <w:sz w:val="22"/>
      <w:szCs w:val="22"/>
    </w:rPr>
  </w:style>
  <w:style w:type="paragraph" w:customStyle="1" w:styleId="Room">
    <w:name w:val="Room"/>
    <w:basedOn w:val="Number-01"/>
    <w:qFormat/>
    <w:rsid w:val="001566A4"/>
  </w:style>
  <w:style w:type="paragraph" w:customStyle="1" w:styleId="Number-01">
    <w:name w:val="Number - 01"/>
    <w:basedOn w:val="Bullet-Star"/>
    <w:qFormat/>
    <w:rsid w:val="001566A4"/>
    <w:pPr>
      <w:numPr>
        <w:numId w:val="8"/>
      </w:numPr>
      <w:ind w:left="1434" w:hanging="357"/>
    </w:pPr>
    <w:rPr>
      <w:lang w:bidi="fa-IR"/>
    </w:rPr>
  </w:style>
  <w:style w:type="paragraph" w:customStyle="1" w:styleId="Bullet02">
    <w:name w:val="Bullet 02"/>
    <w:basedOn w:val="Bullet-Star"/>
    <w:rsid w:val="001566A4"/>
    <w:pPr>
      <w:numPr>
        <w:numId w:val="4"/>
      </w:numPr>
    </w:pPr>
    <w:rPr>
      <w:rFonts w:eastAsia="Times New Roman"/>
    </w:rPr>
  </w:style>
  <w:style w:type="paragraph" w:customStyle="1" w:styleId="Bullet03">
    <w:name w:val="Bullet 03"/>
    <w:basedOn w:val="Bullet-Star"/>
    <w:rsid w:val="001566A4"/>
    <w:pPr>
      <w:ind w:left="1080" w:firstLine="0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6A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6A4"/>
    <w:rPr>
      <w:rFonts w:ascii="Segoe UI" w:hAnsi="Segoe UI" w:cs="Segoe UI"/>
      <w:sz w:val="18"/>
      <w:szCs w:val="18"/>
    </w:rPr>
  </w:style>
  <w:style w:type="paragraph" w:customStyle="1" w:styleId="FirstPage-Tick">
    <w:name w:val="First Page - Tick"/>
    <w:basedOn w:val="Normal"/>
    <w:qFormat/>
    <w:rsid w:val="001566A4"/>
    <w:pPr>
      <w:numPr>
        <w:numId w:val="5"/>
      </w:numPr>
      <w:bidi w:val="0"/>
      <w:jc w:val="left"/>
    </w:pPr>
    <w:rPr>
      <w:sz w:val="50"/>
      <w:szCs w:val="56"/>
    </w:rPr>
  </w:style>
  <w:style w:type="paragraph" w:customStyle="1" w:styleId="Firstpage">
    <w:name w:val="First page"/>
    <w:basedOn w:val="Normal"/>
    <w:qFormat/>
    <w:rsid w:val="001566A4"/>
    <w:pPr>
      <w:jc w:val="center"/>
    </w:pPr>
    <w:rPr>
      <w:sz w:val="84"/>
      <w:szCs w:val="90"/>
    </w:rPr>
  </w:style>
  <w:style w:type="paragraph" w:customStyle="1" w:styleId="ListUnderline">
    <w:name w:val="List  Underline"/>
    <w:basedOn w:val="List02-Circule"/>
    <w:rsid w:val="001566A4"/>
    <w:rPr>
      <w:u w:val="double"/>
    </w:rPr>
  </w:style>
  <w:style w:type="paragraph" w:styleId="Caption">
    <w:name w:val="caption"/>
    <w:basedOn w:val="Normal"/>
    <w:next w:val="Normal"/>
    <w:uiPriority w:val="35"/>
    <w:unhideWhenUsed/>
    <w:qFormat/>
    <w:rsid w:val="001566A4"/>
    <w:pPr>
      <w:spacing w:before="0" w:after="200"/>
      <w:jc w:val="center"/>
    </w:pPr>
    <w:rPr>
      <w:iCs/>
      <w:sz w:val="18"/>
      <w:szCs w:val="18"/>
    </w:rPr>
  </w:style>
  <w:style w:type="paragraph" w:customStyle="1" w:styleId="Aks-Subfigure">
    <w:name w:val="Aks-Sub figure"/>
    <w:basedOn w:val="Caption"/>
    <w:rsid w:val="001566A4"/>
    <w:pPr>
      <w:spacing w:after="240"/>
    </w:pPr>
    <w:rPr>
      <w:rFonts w:eastAsia="Times New Roman"/>
      <w:iCs w:val="0"/>
      <w:szCs w:val="20"/>
    </w:rPr>
  </w:style>
  <w:style w:type="paragraph" w:customStyle="1" w:styleId="SubTable">
    <w:name w:val="Sub Table"/>
    <w:basedOn w:val="Caption"/>
    <w:rsid w:val="001566A4"/>
    <w:pPr>
      <w:spacing w:before="120" w:after="0"/>
    </w:pPr>
    <w:rPr>
      <w:rFonts w:ascii="Calibri" w:hAnsi="Calibri"/>
      <w:iCs w:val="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566A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66A4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66A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566A4"/>
    <w:rPr>
      <w:sz w:val="16"/>
      <w:szCs w:val="16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rsid w:val="001566A4"/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1566A4"/>
    <w:rPr>
      <w:rFonts w:cs="B Nazanin"/>
      <w:b/>
      <w:bCs/>
      <w:sz w:val="20"/>
      <w:szCs w:val="20"/>
    </w:rPr>
  </w:style>
  <w:style w:type="paragraph" w:customStyle="1" w:styleId="MatnAsli">
    <w:name w:val="Matn Asli"/>
    <w:basedOn w:val="Normal"/>
    <w:qFormat/>
    <w:rsid w:val="001566A4"/>
    <w:rPr>
      <w:lang w:bidi="fa-IR"/>
    </w:rPr>
  </w:style>
  <w:style w:type="paragraph" w:customStyle="1" w:styleId="MantAsli-Bold">
    <w:name w:val="Mant Asli- Bold"/>
    <w:basedOn w:val="Normal"/>
    <w:qFormat/>
    <w:rsid w:val="001566A4"/>
    <w:rPr>
      <w:rFonts w:eastAsiaTheme="majorEastAsia"/>
      <w:b/>
      <w:bCs/>
      <w:lang w:bidi="fa-IR"/>
    </w:rPr>
  </w:style>
  <w:style w:type="paragraph" w:customStyle="1" w:styleId="Tick">
    <w:name w:val="Tick"/>
    <w:basedOn w:val="Normal"/>
    <w:qFormat/>
    <w:rsid w:val="001566A4"/>
    <w:pPr>
      <w:numPr>
        <w:numId w:val="6"/>
      </w:numPr>
      <w:spacing w:before="240"/>
    </w:pPr>
    <w:rPr>
      <w:lang w:bidi="fa-IR"/>
    </w:rPr>
  </w:style>
  <w:style w:type="paragraph" w:customStyle="1" w:styleId="Bulet-Circule-Left">
    <w:name w:val="Bulet- Circule- Left"/>
    <w:basedOn w:val="Normal"/>
    <w:next w:val="Normal"/>
    <w:autoRedefine/>
    <w:qFormat/>
    <w:rsid w:val="001566A4"/>
    <w:pPr>
      <w:numPr>
        <w:numId w:val="7"/>
      </w:numPr>
      <w:bidi w:val="0"/>
      <w:spacing w:before="120" w:after="120"/>
      <w:ind w:left="288" w:right="144" w:firstLine="144"/>
    </w:pPr>
    <w:rPr>
      <w:rFonts w:ascii="Cambria Math" w:eastAsiaTheme="minorEastAsia" w:hAnsi="Cambria Math"/>
      <w:iCs/>
      <w:lang w:bidi="fa-IR"/>
    </w:rPr>
  </w:style>
  <w:style w:type="paragraph" w:customStyle="1" w:styleId="AAA-Formula-Left">
    <w:name w:val="AAA- Formula-Left"/>
    <w:basedOn w:val="Normal"/>
    <w:qFormat/>
    <w:rsid w:val="001566A4"/>
    <w:pPr>
      <w:spacing w:before="0" w:after="0"/>
      <w:contextualSpacing/>
      <w:jc w:val="right"/>
    </w:pPr>
    <w:rPr>
      <w:rFonts w:ascii="Cambria Math" w:hAnsi="Cambria Math"/>
      <w:i/>
      <w:szCs w:val="20"/>
    </w:rPr>
  </w:style>
  <w:style w:type="paragraph" w:customStyle="1" w:styleId="AAA-Formulia-Matn">
    <w:name w:val="AAA-Formulia- Matn"/>
    <w:basedOn w:val="Normal"/>
    <w:next w:val="Normal"/>
    <w:qFormat/>
    <w:rsid w:val="001566A4"/>
    <w:rPr>
      <w:rFonts w:ascii="Cambria Math" w:hAnsi="Cambria Math"/>
      <w:i/>
    </w:rPr>
  </w:style>
  <w:style w:type="paragraph" w:customStyle="1" w:styleId="AAA-Table-Math">
    <w:name w:val="AAA-Table- Math"/>
    <w:basedOn w:val="Table"/>
    <w:qFormat/>
    <w:rsid w:val="001566A4"/>
    <w:rPr>
      <w:rFonts w:ascii="Cambria Math" w:hAnsi="Cambria Math"/>
      <w:i/>
    </w:rPr>
  </w:style>
  <w:style w:type="paragraph" w:customStyle="1" w:styleId="StyleAAA-Bulet-CircelComplexCambria">
    <w:name w:val="Style AAA- Bulet- Circel + (Complex) Cambria"/>
    <w:basedOn w:val="AAA-Bulet-Circel"/>
    <w:rsid w:val="001566A4"/>
  </w:style>
  <w:style w:type="paragraph" w:customStyle="1" w:styleId="AAA-Ashkal">
    <w:name w:val="AAA- Ashkal"/>
    <w:basedOn w:val="MatnAsli"/>
    <w:qFormat/>
    <w:rsid w:val="001566A4"/>
    <w:rPr>
      <w:rFonts w:ascii="Times New Roman" w:hAnsi="Times New Roman" w:cs="Times New Roman"/>
    </w:rPr>
  </w:style>
  <w:style w:type="paragraph" w:customStyle="1" w:styleId="AAA-AksJadval">
    <w:name w:val="AAA- Aks Jadval"/>
    <w:basedOn w:val="Normal"/>
    <w:next w:val="Normal"/>
    <w:qFormat/>
    <w:rsid w:val="001566A4"/>
    <w:pPr>
      <w:tabs>
        <w:tab w:val="left" w:pos="1422"/>
        <w:tab w:val="right" w:leader="dot" w:pos="9350"/>
      </w:tabs>
      <w:spacing w:before="0" w:after="0"/>
      <w:contextualSpacing/>
      <w:jc w:val="center"/>
    </w:pPr>
    <w:rPr>
      <w:noProof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566A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566A4"/>
    <w:rPr>
      <w:rFonts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566A4"/>
    <w:rPr>
      <w:vertAlign w:val="superscript"/>
    </w:rPr>
  </w:style>
  <w:style w:type="paragraph" w:customStyle="1" w:styleId="Bullet">
    <w:name w:val="Bullet"/>
    <w:basedOn w:val="Normal"/>
    <w:qFormat/>
    <w:rsid w:val="001566A4"/>
    <w:pPr>
      <w:spacing w:after="0"/>
      <w:ind w:left="720" w:hanging="360"/>
    </w:pPr>
  </w:style>
  <w:style w:type="paragraph" w:styleId="ListParagraph">
    <w:name w:val="List Paragraph"/>
    <w:basedOn w:val="Normal"/>
    <w:next w:val="Normal"/>
    <w:uiPriority w:val="34"/>
    <w:qFormat/>
    <w:rsid w:val="001566A4"/>
    <w:pPr>
      <w:numPr>
        <w:numId w:val="10"/>
      </w:numPr>
      <w:ind w:left="357" w:hanging="357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1566A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66A4"/>
    <w:rPr>
      <w:rFonts w:cs="B Nazani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1566A4"/>
    <w:rPr>
      <w:rFonts w:asciiTheme="majorHAnsi" w:eastAsiaTheme="majorEastAsia" w:hAnsiTheme="majorHAnsi" w:cs="B Nazanin"/>
      <w:color w:val="272727" w:themeColor="text1" w:themeTint="D8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566A4"/>
    <w:rPr>
      <w:rFonts w:asciiTheme="majorHAnsi" w:eastAsiaTheme="majorEastAsia" w:hAnsiTheme="majorHAnsi" w:cs="B Nazanin"/>
      <w:color w:val="272727" w:themeColor="text1" w:themeTint="D8"/>
      <w:sz w:val="20"/>
      <w:szCs w:val="20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1566A4"/>
    <w:pPr>
      <w:pBdr>
        <w:bottom w:val="single" w:sz="4" w:space="7" w:color="auto"/>
      </w:pBdr>
      <w:tabs>
        <w:tab w:val="center" w:pos="4680"/>
        <w:tab w:val="right" w:pos="9360"/>
      </w:tabs>
      <w:spacing w:before="0" w:after="0"/>
    </w:pPr>
    <w:rPr>
      <w:bCs/>
    </w:rPr>
  </w:style>
  <w:style w:type="character" w:customStyle="1" w:styleId="HeaderChar">
    <w:name w:val="Header Char"/>
    <w:basedOn w:val="DefaultParagraphFont"/>
    <w:link w:val="Header"/>
    <w:uiPriority w:val="99"/>
    <w:rsid w:val="001566A4"/>
    <w:rPr>
      <w:rFonts w:cs="B Nazanin"/>
      <w:bCs/>
      <w:sz w:val="20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1566A4"/>
    <w:pPr>
      <w:tabs>
        <w:tab w:val="center" w:pos="4680"/>
        <w:tab w:val="right" w:pos="9360"/>
      </w:tabs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566A4"/>
    <w:rPr>
      <w:rFonts w:cs="B Nazanin"/>
      <w:sz w:val="20"/>
      <w:szCs w:val="26"/>
    </w:rPr>
  </w:style>
  <w:style w:type="paragraph" w:styleId="Revision">
    <w:name w:val="Revision"/>
    <w:hidden/>
    <w:uiPriority w:val="99"/>
    <w:semiHidden/>
    <w:rsid w:val="001566A4"/>
    <w:pPr>
      <w:spacing w:after="0" w:line="240" w:lineRule="auto"/>
    </w:pPr>
    <w:rPr>
      <w:rFonts w:cs="B Nazanin"/>
      <w:sz w:val="20"/>
      <w:szCs w:val="26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1566A4"/>
    <w:pPr>
      <w:spacing w:after="0"/>
    </w:pPr>
  </w:style>
  <w:style w:type="paragraph" w:customStyle="1" w:styleId="a6">
    <w:name w:val="بالاي عنوان روي جلد"/>
    <w:basedOn w:val="Normal"/>
    <w:rsid w:val="001566A4"/>
    <w:pPr>
      <w:spacing w:before="0" w:after="0"/>
      <w:jc w:val="center"/>
    </w:pPr>
    <w:rPr>
      <w:rFonts w:ascii="B Nazanin" w:eastAsia="Times New Roman" w:hAnsi="B Nazanin"/>
      <w:b/>
      <w:bCs/>
      <w:i/>
      <w:iCs/>
      <w:sz w:val="36"/>
      <w:szCs w:val="36"/>
    </w:rPr>
  </w:style>
  <w:style w:type="character" w:customStyle="1" w:styleId="a7">
    <w:name w:val="پيج برييك‌ها"/>
    <w:basedOn w:val="DefaultParagraphFont"/>
    <w:rsid w:val="001566A4"/>
    <w:rPr>
      <w:color w:val="000000"/>
    </w:rPr>
  </w:style>
  <w:style w:type="paragraph" w:customStyle="1" w:styleId="a0">
    <w:name w:val="پيشنهادات"/>
    <w:basedOn w:val="Normal"/>
    <w:autoRedefine/>
    <w:qFormat/>
    <w:rsid w:val="001566A4"/>
    <w:pPr>
      <w:numPr>
        <w:numId w:val="11"/>
      </w:numPr>
      <w:spacing w:before="180" w:after="180"/>
    </w:pPr>
    <w:rPr>
      <w:rFonts w:ascii="Times New Roman" w:eastAsia="Times New Roman" w:hAnsi="Times New Roman" w:cs="B Mitra"/>
      <w:sz w:val="24"/>
      <w:szCs w:val="28"/>
      <w:lang w:bidi="fa-IR"/>
    </w:rPr>
  </w:style>
  <w:style w:type="paragraph" w:customStyle="1" w:styleId="a8">
    <w:name w:val="تشكر و قدرداني"/>
    <w:basedOn w:val="Normal"/>
    <w:autoRedefine/>
    <w:qFormat/>
    <w:rsid w:val="001566A4"/>
    <w:pPr>
      <w:spacing w:before="0" w:after="0" w:line="480" w:lineRule="auto"/>
    </w:pPr>
    <w:rPr>
      <w:rFonts w:ascii="Times New Roman" w:eastAsia="Times New Roman" w:hAnsi="Times New Roman" w:cs="Titr"/>
      <w:sz w:val="24"/>
      <w:szCs w:val="24"/>
    </w:rPr>
  </w:style>
  <w:style w:type="paragraph" w:customStyle="1" w:styleId="a9">
    <w:name w:val="تعريف"/>
    <w:basedOn w:val="Normal"/>
    <w:autoRedefine/>
    <w:qFormat/>
    <w:rsid w:val="001566A4"/>
    <w:pPr>
      <w:spacing w:before="100" w:beforeAutospacing="1" w:after="100" w:afterAutospacing="1"/>
      <w:ind w:firstLine="720"/>
      <w:jc w:val="left"/>
    </w:pPr>
    <w:rPr>
      <w:rFonts w:ascii="Times New Roman" w:eastAsia="Times New Roman" w:hAnsi="Times New Roman" w:cs="B Mitra"/>
      <w:bCs/>
      <w:sz w:val="24"/>
      <w:szCs w:val="22"/>
    </w:rPr>
  </w:style>
  <w:style w:type="paragraph" w:customStyle="1" w:styleId="aa">
    <w:name w:val="تقديم به"/>
    <w:basedOn w:val="Normal"/>
    <w:autoRedefine/>
    <w:qFormat/>
    <w:rsid w:val="001566A4"/>
    <w:pPr>
      <w:spacing w:before="2400" w:after="0"/>
      <w:jc w:val="center"/>
    </w:pPr>
    <w:rPr>
      <w:rFonts w:ascii="Times New Roman" w:eastAsia="Times New Roman" w:hAnsi="Times New Roman" w:cs="B Mitra"/>
      <w:bCs/>
      <w:sz w:val="24"/>
      <w:szCs w:val="44"/>
    </w:rPr>
  </w:style>
  <w:style w:type="paragraph" w:customStyle="1" w:styleId="ab">
    <w:name w:val="تيتر ها براي فهرست"/>
    <w:basedOn w:val="Normal"/>
    <w:next w:val="Normal"/>
    <w:autoRedefine/>
    <w:rsid w:val="001566A4"/>
    <w:pPr>
      <w:spacing w:before="0" w:after="0"/>
      <w:jc w:val="center"/>
    </w:pPr>
    <w:rPr>
      <w:rFonts w:ascii="B Nazanin" w:eastAsia="Times New Roman" w:hAnsi="B Nazanin"/>
      <w:i/>
      <w:iCs/>
      <w:noProof/>
      <w:sz w:val="24"/>
      <w:szCs w:val="28"/>
    </w:rPr>
  </w:style>
  <w:style w:type="paragraph" w:customStyle="1" w:styleId="a4">
    <w:name w:val="تيك دار"/>
    <w:basedOn w:val="Normal"/>
    <w:qFormat/>
    <w:rsid w:val="001566A4"/>
    <w:pPr>
      <w:numPr>
        <w:numId w:val="14"/>
      </w:numPr>
      <w:spacing w:before="0" w:after="0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c">
    <w:name w:val="جاي جدول"/>
    <w:basedOn w:val="Normal"/>
    <w:autoRedefine/>
    <w:qFormat/>
    <w:rsid w:val="001566A4"/>
    <w:pPr>
      <w:spacing w:before="0" w:after="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d">
    <w:name w:val="جاي شكل ها"/>
    <w:basedOn w:val="Normal"/>
    <w:next w:val="Normal"/>
    <w:autoRedefine/>
    <w:rsid w:val="001566A4"/>
    <w:pPr>
      <w:spacing w:before="0" w:after="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e">
    <w:name w:val="جدول"/>
    <w:basedOn w:val="Normal"/>
    <w:autoRedefine/>
    <w:qFormat/>
    <w:rsid w:val="001566A4"/>
    <w:pPr>
      <w:spacing w:before="0" w:after="0"/>
      <w:ind w:left="36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">
    <w:name w:val="جدول ريز..."/>
    <w:basedOn w:val="Normal"/>
    <w:autoRedefine/>
    <w:qFormat/>
    <w:rsid w:val="001566A4"/>
    <w:pPr>
      <w:spacing w:before="0" w:after="0"/>
      <w:ind w:hanging="357"/>
      <w:jc w:val="left"/>
    </w:pPr>
    <w:rPr>
      <w:rFonts w:ascii="Times New Roman" w:eastAsia="Times New Roman" w:hAnsi="Times New Roman" w:cs="B Mitra"/>
      <w:sz w:val="24"/>
      <w:szCs w:val="24"/>
    </w:rPr>
  </w:style>
  <w:style w:type="paragraph" w:customStyle="1" w:styleId="af0">
    <w:name w:val="جدولنوشت"/>
    <w:basedOn w:val="Normal"/>
    <w:autoRedefine/>
    <w:rsid w:val="001566A4"/>
    <w:pPr>
      <w:spacing w:before="0" w:after="0"/>
      <w:jc w:val="center"/>
    </w:pPr>
    <w:rPr>
      <w:rFonts w:ascii="Times New Roman" w:eastAsia="SimSun" w:hAnsi="Times New Roman" w:cs="Compset"/>
      <w:sz w:val="24"/>
      <w:szCs w:val="28"/>
      <w:lang w:bidi="fa-IR"/>
    </w:rPr>
  </w:style>
  <w:style w:type="paragraph" w:customStyle="1" w:styleId="af1">
    <w:name w:val="چكيده"/>
    <w:basedOn w:val="Normal"/>
    <w:autoRedefine/>
    <w:qFormat/>
    <w:rsid w:val="001566A4"/>
    <w:pPr>
      <w:spacing w:before="0" w:after="240"/>
      <w:jc w:val="left"/>
    </w:pPr>
    <w:rPr>
      <w:rFonts w:ascii="Times New Roman" w:eastAsia="Times New Roman" w:hAnsi="Times New Roman" w:cs="B Mitra"/>
      <w:bCs/>
      <w:sz w:val="24"/>
      <w:szCs w:val="28"/>
    </w:rPr>
  </w:style>
  <w:style w:type="paragraph" w:customStyle="1" w:styleId="a5">
    <w:name w:val="خط فاصله دار"/>
    <w:basedOn w:val="Normal"/>
    <w:autoRedefine/>
    <w:rsid w:val="001566A4"/>
    <w:pPr>
      <w:numPr>
        <w:numId w:val="12"/>
      </w:numPr>
      <w:spacing w:before="0" w:after="0" w:line="480" w:lineRule="atLeast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2">
    <w:name w:val="خود شكل"/>
    <w:basedOn w:val="Normal"/>
    <w:autoRedefine/>
    <w:rsid w:val="001566A4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before="0" w:after="0"/>
      <w:jc w:val="center"/>
    </w:pPr>
    <w:rPr>
      <w:rFonts w:ascii="Times New Roman" w:eastAsia="SimSun" w:hAnsi="Times New Roman" w:cs="B Mitra"/>
      <w:sz w:val="24"/>
      <w:szCs w:val="32"/>
    </w:rPr>
  </w:style>
  <w:style w:type="paragraph" w:customStyle="1" w:styleId="af3">
    <w:name w:val="سر جدول"/>
    <w:basedOn w:val="Normal"/>
    <w:autoRedefine/>
    <w:rsid w:val="001566A4"/>
    <w:pPr>
      <w:spacing w:before="120" w:after="0"/>
      <w:jc w:val="center"/>
    </w:pPr>
    <w:rPr>
      <w:rFonts w:ascii="Times New Roman" w:eastAsia="SimSun" w:hAnsi="Times New Roman" w:cs="B Lotus"/>
      <w:bCs/>
      <w:sz w:val="24"/>
      <w:szCs w:val="24"/>
      <w:lang w:bidi="fa-IR"/>
    </w:rPr>
  </w:style>
  <w:style w:type="paragraph" w:customStyle="1" w:styleId="af4">
    <w:name w:val="خودجدول"/>
    <w:basedOn w:val="af3"/>
    <w:autoRedefine/>
    <w:rsid w:val="001566A4"/>
    <w:pPr>
      <w:bidi w:val="0"/>
      <w:spacing w:before="0"/>
      <w:ind w:firstLine="397"/>
    </w:pPr>
    <w:rPr>
      <w:rFonts w:cs="Compset"/>
      <w:color w:val="000000"/>
    </w:rPr>
  </w:style>
  <w:style w:type="paragraph" w:customStyle="1" w:styleId="af5">
    <w:name w:val="داخل جدول درشت"/>
    <w:autoRedefine/>
    <w:rsid w:val="001566A4"/>
    <w:pPr>
      <w:bidi/>
      <w:spacing w:after="0" w:line="240" w:lineRule="auto"/>
      <w:ind w:left="360" w:hanging="360"/>
      <w:jc w:val="center"/>
    </w:pPr>
    <w:rPr>
      <w:rFonts w:ascii="B Mitra" w:eastAsia="Times New Roman" w:hAnsi="B Mitra" w:cs="B Mitra"/>
      <w:b/>
      <w:bCs/>
      <w:sz w:val="20"/>
      <w:szCs w:val="24"/>
      <w:lang w:bidi="fa-IR"/>
    </w:rPr>
  </w:style>
  <w:style w:type="paragraph" w:customStyle="1" w:styleId="af6">
    <w:name w:val="داخل جدول ريز"/>
    <w:basedOn w:val="Normal"/>
    <w:autoRedefine/>
    <w:rsid w:val="001566A4"/>
    <w:pPr>
      <w:spacing w:before="0" w:after="0"/>
      <w:jc w:val="center"/>
    </w:pPr>
    <w:rPr>
      <w:rFonts w:ascii="Times New Roman" w:eastAsia="Times New Roman" w:hAnsi="Times New Roman" w:cs="B Mitra"/>
      <w:sz w:val="22"/>
      <w:szCs w:val="24"/>
      <w:lang w:bidi="fa-IR"/>
    </w:rPr>
  </w:style>
  <w:style w:type="paragraph" w:customStyle="1" w:styleId="8">
    <w:name w:val="داخل جدول ريز  8 وسط چين"/>
    <w:basedOn w:val="Normal"/>
    <w:autoRedefine/>
    <w:qFormat/>
    <w:rsid w:val="001566A4"/>
    <w:pPr>
      <w:spacing w:before="0" w:after="0"/>
      <w:jc w:val="center"/>
    </w:pPr>
    <w:rPr>
      <w:rFonts w:ascii="Times New Roman" w:eastAsia="Times New Roman" w:hAnsi="Times New Roman" w:cs="B Mitra"/>
      <w:sz w:val="16"/>
      <w:szCs w:val="16"/>
    </w:rPr>
  </w:style>
  <w:style w:type="paragraph" w:customStyle="1" w:styleId="80">
    <w:name w:val="داخل جدول ريز 8 راست چين"/>
    <w:basedOn w:val="Normal"/>
    <w:autoRedefine/>
    <w:qFormat/>
    <w:rsid w:val="001566A4"/>
    <w:pPr>
      <w:spacing w:before="0" w:after="0"/>
      <w:jc w:val="left"/>
    </w:pPr>
    <w:rPr>
      <w:rFonts w:ascii="Times New Roman" w:eastAsia="Times New Roman" w:hAnsi="Times New Roman" w:cs="B Mitra"/>
      <w:sz w:val="16"/>
      <w:szCs w:val="16"/>
    </w:rPr>
  </w:style>
  <w:style w:type="paragraph" w:customStyle="1" w:styleId="af7">
    <w:name w:val="داخل جدول ريز راست چين"/>
    <w:basedOn w:val="Normal"/>
    <w:autoRedefine/>
    <w:qFormat/>
    <w:rsid w:val="001566A4"/>
    <w:pPr>
      <w:spacing w:before="0" w:after="0"/>
      <w:jc w:val="left"/>
    </w:pPr>
    <w:rPr>
      <w:rFonts w:ascii="Times New Roman" w:eastAsia="Times New Roman" w:hAnsi="Times New Roman" w:cs="Nazanin"/>
      <w:szCs w:val="22"/>
      <w:lang w:bidi="fa-IR"/>
    </w:rPr>
  </w:style>
  <w:style w:type="paragraph" w:customStyle="1" w:styleId="af8">
    <w:name w:val="داخل جدول مانند متن"/>
    <w:basedOn w:val="Normal"/>
    <w:autoRedefine/>
    <w:qFormat/>
    <w:rsid w:val="001566A4"/>
    <w:pPr>
      <w:spacing w:before="0" w:after="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9">
    <w:name w:val="شكل"/>
    <w:basedOn w:val="af3"/>
    <w:autoRedefine/>
    <w:rsid w:val="001566A4"/>
    <w:pPr>
      <w:spacing w:before="0" w:after="120"/>
    </w:pPr>
  </w:style>
  <w:style w:type="paragraph" w:customStyle="1" w:styleId="afa">
    <w:name w:val="زشحفهخد"/>
    <w:basedOn w:val="af9"/>
    <w:rsid w:val="001566A4"/>
    <w:rPr>
      <w:rFonts w:cs="Compset"/>
    </w:rPr>
  </w:style>
  <w:style w:type="paragraph" w:customStyle="1" w:styleId="afb">
    <w:name w:val="زير آرم"/>
    <w:basedOn w:val="Normal"/>
    <w:autoRedefine/>
    <w:qFormat/>
    <w:rsid w:val="001566A4"/>
    <w:pPr>
      <w:spacing w:before="0" w:after="0"/>
      <w:jc w:val="center"/>
    </w:pPr>
    <w:rPr>
      <w:rFonts w:ascii="Times New Roman" w:eastAsia="Times New Roman" w:hAnsi="Times New Roman" w:cs="B Mitra"/>
      <w:noProof/>
      <w:sz w:val="24"/>
      <w:szCs w:val="28"/>
    </w:rPr>
  </w:style>
  <w:style w:type="paragraph" w:customStyle="1" w:styleId="afc">
    <w:name w:val="زير شكل ها"/>
    <w:basedOn w:val="Normal"/>
    <w:autoRedefine/>
    <w:rsid w:val="001566A4"/>
    <w:pPr>
      <w:spacing w:before="100" w:beforeAutospacing="1" w:after="100" w:afterAutospacing="1"/>
      <w:jc w:val="center"/>
    </w:pPr>
    <w:rPr>
      <w:rFonts w:ascii="Times New Roman" w:eastAsia="Times New Roman" w:hAnsi="Times New Roman" w:cs="B Lotus"/>
      <w:bCs/>
      <w:noProof/>
      <w:sz w:val="22"/>
      <w:szCs w:val="24"/>
      <w:lang w:bidi="fa-IR"/>
    </w:rPr>
  </w:style>
  <w:style w:type="paragraph" w:customStyle="1" w:styleId="a1">
    <w:name w:val="زير نقطه يا زير مرحله"/>
    <w:basedOn w:val="Normal"/>
    <w:autoRedefine/>
    <w:qFormat/>
    <w:rsid w:val="001566A4"/>
    <w:pPr>
      <w:numPr>
        <w:numId w:val="13"/>
      </w:numPr>
      <w:spacing w:before="0" w:after="0"/>
      <w:jc w:val="left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d">
    <w:name w:val="زير نويس با تيك دار"/>
    <w:basedOn w:val="a4"/>
    <w:rsid w:val="001566A4"/>
    <w:pPr>
      <w:ind w:left="714" w:hanging="357"/>
    </w:pPr>
    <w:rPr>
      <w:vertAlign w:val="subscript"/>
    </w:rPr>
  </w:style>
  <w:style w:type="paragraph" w:customStyle="1" w:styleId="afe">
    <w:name w:val="زير نويس داخل جدول"/>
    <w:basedOn w:val="af"/>
    <w:rsid w:val="001566A4"/>
    <w:rPr>
      <w:vertAlign w:val="subscript"/>
    </w:rPr>
  </w:style>
  <w:style w:type="paragraph" w:customStyle="1" w:styleId="1">
    <w:name w:val="متن اصلي1"/>
    <w:basedOn w:val="Normal"/>
    <w:autoRedefine/>
    <w:rsid w:val="001566A4"/>
    <w:pPr>
      <w:spacing w:before="0" w:after="0"/>
      <w:ind w:firstLine="289"/>
    </w:pPr>
    <w:rPr>
      <w:rFonts w:ascii="Times New Roman" w:eastAsia="Times New Roman" w:hAnsi="Times New Roman" w:cs="B Mitra"/>
      <w:color w:val="000000"/>
      <w:sz w:val="24"/>
      <w:szCs w:val="28"/>
      <w:lang w:bidi="fa-IR"/>
    </w:rPr>
  </w:style>
  <w:style w:type="paragraph" w:customStyle="1" w:styleId="aff">
    <w:name w:val="زير نويس در متن اصلي"/>
    <w:basedOn w:val="1"/>
    <w:rsid w:val="001566A4"/>
    <w:rPr>
      <w:vertAlign w:val="subscript"/>
    </w:rPr>
  </w:style>
  <w:style w:type="character" w:customStyle="1" w:styleId="aff0">
    <w:name w:val="زير نويس‌ها"/>
    <w:basedOn w:val="DefaultParagraphFont"/>
    <w:rsid w:val="001566A4"/>
    <w:rPr>
      <w:vertAlign w:val="subscript"/>
    </w:rPr>
  </w:style>
  <w:style w:type="paragraph" w:customStyle="1" w:styleId="aff1">
    <w:name w:val="سطر اول جدول ها"/>
    <w:basedOn w:val="Normal"/>
    <w:rsid w:val="001566A4"/>
    <w:pPr>
      <w:spacing w:before="0" w:after="0"/>
      <w:jc w:val="center"/>
    </w:pPr>
    <w:rPr>
      <w:rFonts w:ascii="Times New Roman" w:eastAsia="Times New Roman" w:hAnsi="Times New Roman" w:cs="B Mitra"/>
      <w:b/>
      <w:i/>
      <w:sz w:val="24"/>
      <w:szCs w:val="28"/>
      <w:lang w:bidi="fa-IR"/>
    </w:rPr>
  </w:style>
  <w:style w:type="paragraph" w:customStyle="1" w:styleId="aff2">
    <w:name w:val="سمبل‌ها در فارسي"/>
    <w:basedOn w:val="1"/>
    <w:rsid w:val="001566A4"/>
    <w:rPr>
      <w:rFonts w:cs="Times New Roman"/>
    </w:rPr>
  </w:style>
  <w:style w:type="paragraph" w:customStyle="1" w:styleId="aff3">
    <w:name w:val="شماره فصل‌ها"/>
    <w:basedOn w:val="Normal"/>
    <w:autoRedefine/>
    <w:qFormat/>
    <w:rsid w:val="001566A4"/>
    <w:pPr>
      <w:spacing w:before="4080" w:after="0"/>
      <w:jc w:val="center"/>
    </w:pPr>
    <w:rPr>
      <w:rFonts w:ascii="Times New Roman" w:eastAsia="Times New Roman" w:hAnsi="Times New Roman" w:cs="B Mitra"/>
      <w:bCs/>
      <w:sz w:val="24"/>
      <w:szCs w:val="96"/>
    </w:rPr>
  </w:style>
  <w:style w:type="paragraph" w:customStyle="1" w:styleId="aff4">
    <w:name w:val="عنوان روي جلد"/>
    <w:basedOn w:val="Normal"/>
    <w:rsid w:val="001566A4"/>
    <w:pPr>
      <w:spacing w:before="0" w:after="0"/>
      <w:jc w:val="center"/>
    </w:pPr>
    <w:rPr>
      <w:rFonts w:ascii="Times New Roman" w:eastAsia="Times New Roman" w:hAnsi="Times New Roman" w:cs="B Titr"/>
      <w:sz w:val="38"/>
      <w:szCs w:val="38"/>
    </w:rPr>
  </w:style>
  <w:style w:type="paragraph" w:customStyle="1" w:styleId="aff5">
    <w:name w:val="فرمول"/>
    <w:basedOn w:val="BodyTextIndent2"/>
    <w:link w:val="Char"/>
    <w:autoRedefine/>
    <w:rsid w:val="001566A4"/>
    <w:pPr>
      <w:spacing w:before="0" w:after="0" w:line="240" w:lineRule="auto"/>
      <w:ind w:left="0" w:firstLine="397"/>
      <w:jc w:val="right"/>
    </w:pPr>
    <w:rPr>
      <w:rFonts w:ascii="Cambria Math" w:hAnsi="Cambria Math"/>
      <w:i/>
      <w:lang w:bidi="fa-IR"/>
    </w:rPr>
  </w:style>
  <w:style w:type="character" w:customStyle="1" w:styleId="Char">
    <w:name w:val="فرمول Char"/>
    <w:link w:val="aff5"/>
    <w:locked/>
    <w:rsid w:val="001566A4"/>
    <w:rPr>
      <w:rFonts w:ascii="Cambria Math" w:hAnsi="Cambria Math" w:cs="B Nazanin"/>
      <w:i/>
      <w:sz w:val="20"/>
      <w:szCs w:val="26"/>
      <w:lang w:bidi="fa-IR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566A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566A4"/>
    <w:rPr>
      <w:rFonts w:cs="B Nazanin"/>
      <w:sz w:val="20"/>
      <w:szCs w:val="26"/>
    </w:rPr>
  </w:style>
  <w:style w:type="paragraph" w:customStyle="1" w:styleId="aff6">
    <w:name w:val="فرموووووووول"/>
    <w:basedOn w:val="Normal"/>
    <w:rsid w:val="001566A4"/>
    <w:pPr>
      <w:tabs>
        <w:tab w:val="right" w:pos="9185"/>
      </w:tabs>
      <w:spacing w:before="0" w:after="0"/>
      <w:jc w:val="left"/>
      <w:outlineLvl w:val="0"/>
    </w:pPr>
    <w:rPr>
      <w:rFonts w:ascii="Times New Roman" w:eastAsia="Times New Roman" w:hAnsi="Times New Roman" w:cs="B Compset"/>
      <w:sz w:val="28"/>
      <w:szCs w:val="28"/>
      <w:lang w:bidi="fa-IR"/>
    </w:rPr>
  </w:style>
  <w:style w:type="paragraph" w:customStyle="1" w:styleId="a">
    <w:name w:val="فلش دار"/>
    <w:basedOn w:val="Normal"/>
    <w:rsid w:val="001566A4"/>
    <w:pPr>
      <w:numPr>
        <w:numId w:val="15"/>
      </w:numPr>
      <w:spacing w:before="240" w:after="0" w:line="360" w:lineRule="auto"/>
    </w:pPr>
    <w:rPr>
      <w:rFonts w:ascii="Times New Roman" w:eastAsia="Times New Roman" w:hAnsi="Times New Roman" w:cs="Mitra"/>
      <w:sz w:val="24"/>
      <w:lang w:bidi="fa-IR"/>
    </w:rPr>
  </w:style>
  <w:style w:type="paragraph" w:customStyle="1" w:styleId="aff7">
    <w:name w:val="فلوچارت"/>
    <w:basedOn w:val="Normal"/>
    <w:autoRedefine/>
    <w:rsid w:val="001566A4"/>
    <w:pPr>
      <w:spacing w:before="0" w:after="0"/>
      <w:jc w:val="center"/>
    </w:pPr>
    <w:rPr>
      <w:rFonts w:ascii="Times New Roman" w:eastAsia="SimSun" w:hAnsi="Times New Roman" w:cs="B Mitra"/>
      <w:sz w:val="24"/>
      <w:szCs w:val="28"/>
      <w:lang w:bidi="fa-IR"/>
    </w:rPr>
  </w:style>
  <w:style w:type="paragraph" w:customStyle="1" w:styleId="aff8">
    <w:name w:val="متن انگليسي در بين فارسي"/>
    <w:basedOn w:val="1"/>
    <w:rsid w:val="001566A4"/>
    <w:rPr>
      <w:rFonts w:cs="Times New Roman"/>
    </w:rPr>
  </w:style>
  <w:style w:type="paragraph" w:customStyle="1" w:styleId="aff9">
    <w:name w:val="مرجع"/>
    <w:basedOn w:val="Normal"/>
    <w:autoRedefine/>
    <w:qFormat/>
    <w:rsid w:val="001566A4"/>
    <w:pPr>
      <w:spacing w:before="0" w:after="0"/>
      <w:jc w:val="center"/>
    </w:pPr>
    <w:rPr>
      <w:rFonts w:ascii="Times New Roman" w:eastAsia="Times New Roman" w:hAnsi="Times New Roman" w:cs="B Mitra"/>
      <w:sz w:val="24"/>
      <w:szCs w:val="24"/>
    </w:rPr>
  </w:style>
  <w:style w:type="paragraph" w:customStyle="1" w:styleId="affa">
    <w:name w:val="معيارها"/>
    <w:basedOn w:val="Normal"/>
    <w:autoRedefine/>
    <w:qFormat/>
    <w:rsid w:val="001566A4"/>
    <w:pPr>
      <w:spacing w:before="0" w:after="0"/>
      <w:jc w:val="left"/>
    </w:pPr>
    <w:rPr>
      <w:rFonts w:ascii="Times New Roman" w:eastAsia="Times New Roman" w:hAnsi="Times New Roman" w:cs="B Mitra"/>
      <w:b/>
      <w:i/>
      <w:iCs/>
      <w:sz w:val="24"/>
      <w:szCs w:val="28"/>
      <w:u w:val="single"/>
    </w:rPr>
  </w:style>
  <w:style w:type="paragraph" w:customStyle="1" w:styleId="a2">
    <w:name w:val="نقطه دار"/>
    <w:basedOn w:val="Normal"/>
    <w:rsid w:val="001566A4"/>
    <w:pPr>
      <w:numPr>
        <w:numId w:val="16"/>
      </w:numPr>
      <w:spacing w:before="0" w:after="0" w:line="480" w:lineRule="atLeast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3">
    <w:name w:val="نقطه دار...."/>
    <w:basedOn w:val="Normal"/>
    <w:autoRedefine/>
    <w:qFormat/>
    <w:rsid w:val="001566A4"/>
    <w:pPr>
      <w:numPr>
        <w:numId w:val="17"/>
      </w:numPr>
      <w:spacing w:before="100" w:beforeAutospacing="1" w:after="100" w:afterAutospacing="1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fb">
    <w:name w:val="نگارنده"/>
    <w:basedOn w:val="Normal"/>
    <w:autoRedefine/>
    <w:qFormat/>
    <w:rsid w:val="001566A4"/>
    <w:pPr>
      <w:spacing w:before="0" w:after="0"/>
      <w:jc w:val="center"/>
    </w:pPr>
    <w:rPr>
      <w:rFonts w:ascii="Times New Roman" w:eastAsia="Times New Roman" w:hAnsi="Times New Roman" w:cs="B Mitra"/>
      <w:bCs/>
      <w:sz w:val="24"/>
      <w:szCs w:val="32"/>
    </w:rPr>
  </w:style>
  <w:style w:type="character" w:customStyle="1" w:styleId="BoldRed">
    <w:name w:val="Bold Red"/>
    <w:basedOn w:val="DefaultParagraphFont"/>
    <w:rsid w:val="001566A4"/>
    <w:rPr>
      <w:b/>
      <w:bCs/>
      <w:color w:val="FF0000"/>
    </w:rPr>
  </w:style>
  <w:style w:type="paragraph" w:customStyle="1" w:styleId="Film">
    <w:name w:val="Film"/>
    <w:basedOn w:val="Normal"/>
    <w:qFormat/>
    <w:rsid w:val="001566A4"/>
    <w:rPr>
      <w:rFonts w:asciiTheme="majorBidi" w:hAnsiTheme="majorBidi"/>
      <w:color w:val="FF0000"/>
      <w:lang w:bidi="fa-IR"/>
    </w:rPr>
  </w:style>
  <w:style w:type="paragraph" w:customStyle="1" w:styleId="AAA-MatnAsli">
    <w:name w:val="AAA-Matn Asli"/>
    <w:basedOn w:val="Normal"/>
    <w:autoRedefine/>
    <w:qFormat/>
    <w:rsid w:val="001566A4"/>
    <w:pPr>
      <w:ind w:left="144" w:right="144" w:firstLine="288"/>
    </w:pPr>
    <w:rPr>
      <w:lang w:bidi="fa-IR"/>
    </w:rPr>
  </w:style>
  <w:style w:type="paragraph" w:customStyle="1" w:styleId="AAE-Normal">
    <w:name w:val="AAE-Normal"/>
    <w:autoRedefine/>
    <w:qFormat/>
    <w:rsid w:val="001566A4"/>
    <w:pPr>
      <w:spacing w:before="60" w:after="60" w:line="240" w:lineRule="auto"/>
      <w:ind w:left="144" w:right="144" w:firstLine="288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AAG-Normal">
    <w:name w:val="AAG-Normal"/>
    <w:basedOn w:val="AAE-Normal"/>
    <w:autoRedefine/>
    <w:qFormat/>
    <w:rsid w:val="001566A4"/>
  </w:style>
  <w:style w:type="paragraph" w:customStyle="1" w:styleId="AAF-Normal">
    <w:name w:val="AAF-Normal"/>
    <w:basedOn w:val="AAE-Normal"/>
    <w:autoRedefine/>
    <w:qFormat/>
    <w:rsid w:val="001566A4"/>
    <w:pPr>
      <w:jc w:val="left"/>
    </w:pPr>
    <w:rPr>
      <w:szCs w:val="20"/>
      <w:lang w:bidi="fa-IR"/>
    </w:rPr>
  </w:style>
  <w:style w:type="paragraph" w:customStyle="1" w:styleId="AAS-Normal">
    <w:name w:val="AAS-Normal"/>
    <w:basedOn w:val="AAE-Normal"/>
    <w:autoRedefine/>
    <w:qFormat/>
    <w:rsid w:val="001566A4"/>
  </w:style>
  <w:style w:type="paragraph" w:customStyle="1" w:styleId="AAAR-Normal">
    <w:name w:val="AAAR-Normal"/>
    <w:basedOn w:val="AAA-MatnAsli"/>
    <w:autoRedefine/>
    <w:qFormat/>
    <w:rsid w:val="001566A4"/>
    <w:rPr>
      <w:rFonts w:cstheme="majorBidi"/>
      <w:sz w:val="22"/>
    </w:rPr>
  </w:style>
  <w:style w:type="paragraph" w:customStyle="1" w:styleId="AARU-Normal">
    <w:name w:val="AARU-Normal"/>
    <w:basedOn w:val="AAE-Normal"/>
    <w:qFormat/>
    <w:rsid w:val="001566A4"/>
  </w:style>
  <w:style w:type="paragraph" w:customStyle="1" w:styleId="AAFA-Answer">
    <w:name w:val="AAFA-Answer"/>
    <w:basedOn w:val="AAA-MatnAsli"/>
    <w:qFormat/>
    <w:rsid w:val="001566A4"/>
    <w:pPr>
      <w:bidi w:val="0"/>
    </w:pPr>
  </w:style>
  <w:style w:type="paragraph" w:customStyle="1" w:styleId="AAFA-Question">
    <w:name w:val="AAFA-Question"/>
    <w:basedOn w:val="AAFA-Answer"/>
    <w:qFormat/>
    <w:rsid w:val="001566A4"/>
  </w:style>
  <w:style w:type="paragraph" w:customStyle="1" w:styleId="AAE-Answer">
    <w:name w:val="AAE-Answer"/>
    <w:basedOn w:val="AAFA-Question"/>
    <w:qFormat/>
    <w:rsid w:val="001566A4"/>
  </w:style>
  <w:style w:type="paragraph" w:customStyle="1" w:styleId="AAE-Question">
    <w:name w:val="AAE-Question"/>
    <w:basedOn w:val="AAE-Answer"/>
    <w:qFormat/>
    <w:rsid w:val="001566A4"/>
  </w:style>
  <w:style w:type="paragraph" w:customStyle="1" w:styleId="AAG-Question">
    <w:name w:val="AAG-Question"/>
    <w:basedOn w:val="AAE-Question"/>
    <w:qFormat/>
    <w:rsid w:val="001566A4"/>
  </w:style>
  <w:style w:type="paragraph" w:customStyle="1" w:styleId="AAG-Answer">
    <w:name w:val="AAG-Answer"/>
    <w:basedOn w:val="AAE-Question"/>
    <w:qFormat/>
    <w:rsid w:val="001566A4"/>
  </w:style>
  <w:style w:type="paragraph" w:customStyle="1" w:styleId="AAS-Question">
    <w:name w:val="AAS-Question"/>
    <w:basedOn w:val="AAE-Question"/>
    <w:qFormat/>
    <w:rsid w:val="001566A4"/>
  </w:style>
  <w:style w:type="paragraph" w:customStyle="1" w:styleId="AAS-Answer">
    <w:name w:val="AAS-Answer"/>
    <w:basedOn w:val="AAE-Question"/>
    <w:qFormat/>
    <w:rsid w:val="001566A4"/>
  </w:style>
  <w:style w:type="paragraph" w:customStyle="1" w:styleId="AAF-Question">
    <w:name w:val="AAF-Question"/>
    <w:basedOn w:val="AAE-Question"/>
    <w:qFormat/>
    <w:rsid w:val="001566A4"/>
  </w:style>
  <w:style w:type="paragraph" w:customStyle="1" w:styleId="AAF-Answer">
    <w:name w:val="AAF-Answer"/>
    <w:basedOn w:val="AAE-Question"/>
    <w:qFormat/>
    <w:rsid w:val="001566A4"/>
  </w:style>
  <w:style w:type="paragraph" w:customStyle="1" w:styleId="AARU-Question">
    <w:name w:val="AARU-Question"/>
    <w:basedOn w:val="AAE-Question"/>
    <w:qFormat/>
    <w:rsid w:val="001566A4"/>
  </w:style>
  <w:style w:type="paragraph" w:customStyle="1" w:styleId="AARU-Answer">
    <w:name w:val="AARU-Answer"/>
    <w:basedOn w:val="AAE-Question"/>
    <w:qFormat/>
    <w:rsid w:val="001566A4"/>
  </w:style>
  <w:style w:type="paragraph" w:customStyle="1" w:styleId="AAAR-Question">
    <w:name w:val="AAAR-Question"/>
    <w:basedOn w:val="AAAR-Normal"/>
    <w:qFormat/>
    <w:rsid w:val="001566A4"/>
    <w:pPr>
      <w:bidi w:val="0"/>
    </w:pPr>
  </w:style>
  <w:style w:type="paragraph" w:customStyle="1" w:styleId="AAAR-Answer">
    <w:name w:val="AAAR-Answer"/>
    <w:basedOn w:val="AAAR-Normal"/>
    <w:qFormat/>
    <w:rsid w:val="001566A4"/>
    <w:pPr>
      <w:bidi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562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629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50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d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AA78C-6EE1-4DEB-9814-8E667AF91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AMT REFERENCE MANUAL</vt:lpstr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AMT REFERENCE MANUAL</dc:title>
  <dc:subject/>
  <dc:creator>JavadGhyasvand</dc:creator>
  <cp:keywords/>
  <dc:description/>
  <cp:lastModifiedBy>javad ghyasvand</cp:lastModifiedBy>
  <cp:revision>4</cp:revision>
  <cp:lastPrinted>2018-04-10T16:14:00Z</cp:lastPrinted>
  <dcterms:created xsi:type="dcterms:W3CDTF">2023-09-04T11:34:00Z</dcterms:created>
  <dcterms:modified xsi:type="dcterms:W3CDTF">2023-09-20T11:16:00Z</dcterms:modified>
</cp:coreProperties>
</file>