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ABF94" w14:textId="77777777" w:rsidR="004003E1" w:rsidRPr="006F2A33" w:rsidRDefault="004003E1" w:rsidP="006F2A33">
      <w:pPr>
        <w:pStyle w:val="Heading2"/>
        <w:bidi w:val="0"/>
      </w:pPr>
      <w:r w:rsidRPr="006F2A33">
        <w:t>AMT Overcurrent   @DateVersion@2022-10-09   @Namefilestart@22.10.09.01@NamefileEnd@   @linkHrefStert@https://vebko.org/Downloads/Instructions/WhatsNew/Test-AMPro%2022.10.09.01/001_Test-AMPro%2022.10.09.01_001_mu.mp4@linkHrefEnd@</w:t>
      </w:r>
    </w:p>
    <w:p w14:paraId="180C2DE4" w14:textId="615148CD" w:rsidR="004003E1" w:rsidRPr="006F2A33" w:rsidRDefault="004003E1" w:rsidP="004003E1">
      <w:pPr>
        <w:pStyle w:val="AAS-Normal"/>
        <w:rPr>
          <w:lang w:val="de-DE"/>
        </w:rPr>
      </w:pPr>
      <w:r w:rsidRPr="006F2A33">
        <w:t xml:space="preserve"> </w:t>
      </w:r>
      <w:r w:rsidRPr="006F2A33">
        <w:rPr>
          <w:lang w:val="de-DE"/>
        </w:rPr>
        <w:t>Se han solucionado los problemas relacionados con la opción "Alcance activo" en modo direccional.</w:t>
      </w:r>
    </w:p>
    <w:p w14:paraId="4825129F" w14:textId="77777777" w:rsidR="00032035" w:rsidRPr="006F2A33" w:rsidRDefault="00032035" w:rsidP="006F2A33">
      <w:pPr>
        <w:pStyle w:val="Heading2"/>
        <w:bidi w:val="0"/>
      </w:pPr>
      <w:r w:rsidRPr="006F2A33">
        <w:t>AMT Overcurrent   @DateVersion@2022-07-23   @Namefilestart@22.07.23.01@NamefileEnd@   @linkHrefStert@https://vebko.org/Downloads/Instructions/WhatsNew/Test-AMPro%2022.07.23.01/001_Test-AMPro%2022.07.23.01_001_mu.mp4@linkHrefEnd@</w:t>
      </w:r>
    </w:p>
    <w:p w14:paraId="11D13B02" w14:textId="0662DDC2" w:rsidR="00032035" w:rsidRPr="006F2A33" w:rsidRDefault="00032035" w:rsidP="00032035">
      <w:pPr>
        <w:pStyle w:val="AAS-Normal"/>
        <w:rPr>
          <w:lang w:val="de-DE"/>
        </w:rPr>
      </w:pPr>
      <w:r w:rsidRPr="006F2A33">
        <w:rPr>
          <w:lang w:val="de-DE"/>
        </w:rPr>
        <w:t xml:space="preserve"> Se han añadido a la biblioteca de atributos dos fórmulas relativas a la función de sobrecarga de los relés Siemens en el "Objeto de prueba".</w:t>
      </w:r>
    </w:p>
    <w:p w14:paraId="29F6A41F" w14:textId="77777777" w:rsidR="009B0C73" w:rsidRPr="006F2A33" w:rsidRDefault="009B0C73" w:rsidP="006F2A33">
      <w:pPr>
        <w:pStyle w:val="Heading2"/>
        <w:bidi w:val="0"/>
      </w:pPr>
      <w:r w:rsidRPr="006F2A33">
        <w:t>AMT Overcurrent   @DateVersion@2022-07-16   @Namefilestart@22.07.16.01@NamefileEnd@   @linkHrefStert@https://vebko.org/Downloads/Instructions/WhatsNew/Test-AMPro%2022.07.16.01/001_Test-AMPro%2022.07.16.01_001_mu.mp4@linkHrefEnd@</w:t>
      </w:r>
    </w:p>
    <w:p w14:paraId="44DED948" w14:textId="19E20391" w:rsidR="009B0C73" w:rsidRPr="006F2A33" w:rsidRDefault="009B0C73" w:rsidP="009B0C73">
      <w:pPr>
        <w:pStyle w:val="AAS-Normal"/>
        <w:rPr>
          <w:lang w:val="de-DE"/>
        </w:rPr>
      </w:pPr>
      <w:r w:rsidRPr="006F2A33">
        <w:rPr>
          <w:lang w:val="es-ES"/>
        </w:rPr>
        <w:t xml:space="preserve"> Después de las pruebas "PickUp-DropOff", el gráfico de la vista de señales no se actualizaba de acuerdo con los resultados de las pruebas. Este problema se ha solucionado en la próxima versión.</w:t>
      </w:r>
    </w:p>
    <w:p w14:paraId="0C372378" w14:textId="77777777" w:rsidR="00E723E0" w:rsidRPr="006F2A33" w:rsidRDefault="00E723E0" w:rsidP="006F2A33">
      <w:pPr>
        <w:pStyle w:val="Heading2"/>
        <w:bidi w:val="0"/>
      </w:pPr>
      <w:r w:rsidRPr="006F2A33">
        <w:t>AMT Overcurrent   @DateVersion@2022-07-06   @Namefilestart@22.07.06.01@NamefileEnd@   @linkHrefStert@https://vebko.org/Downloads/Instructions/WhatsNew/Test-AMPro%2022.07.06.01/001_Test-AMPro%2022.07.06.01_001_mu.mp4@linkHrefEnd@</w:t>
      </w:r>
    </w:p>
    <w:p w14:paraId="5FE5C1BA" w14:textId="4D0005E5" w:rsidR="00E723E0" w:rsidRPr="006F2A33" w:rsidRDefault="00E723E0" w:rsidP="00E723E0">
      <w:pPr>
        <w:pStyle w:val="AAS-Normal"/>
        <w:rPr>
          <w:lang w:val="de-DE"/>
        </w:rPr>
      </w:pPr>
      <w:r w:rsidRPr="006F2A33">
        <w:rPr>
          <w:lang w:val="de-DE"/>
        </w:rPr>
        <w:t xml:space="preserve"> La pestaña "Ajustes" crea una sección denominada "Algoritmo direccional". Las opciones de esta sección se pueden utilizar según el algoritmo de prueba "Direccional" utilizado en el relé para cubrir completamente el rango de potencia en faltas de dos puntos.</w:t>
      </w:r>
    </w:p>
    <w:p w14:paraId="37C4758D" w14:textId="0EAF8BF9" w:rsidR="00E723E0" w:rsidRPr="006F2A33" w:rsidRDefault="00E723E0" w:rsidP="00E723E0">
      <w:pPr>
        <w:pStyle w:val="AAS-Normal"/>
        <w:rPr>
          <w:lang w:val="de-DE"/>
        </w:rPr>
      </w:pPr>
      <w:r w:rsidRPr="006F2A33">
        <w:rPr>
          <w:lang w:val="de-DE"/>
        </w:rPr>
        <w:t xml:space="preserve"> Se han solucionado los problemas de tolerancia angular en las pruebas direccionales.</w:t>
      </w:r>
    </w:p>
    <w:p w14:paraId="01459D3D" w14:textId="14EEEEC5" w:rsidR="00E723E0" w:rsidRPr="006F2A33" w:rsidRDefault="00E723E0" w:rsidP="00E723E0">
      <w:pPr>
        <w:pStyle w:val="AAS-Normal"/>
        <w:rPr>
          <w:lang w:val="de-DE"/>
        </w:rPr>
      </w:pPr>
      <w:r w:rsidRPr="006F2A33">
        <w:rPr>
          <w:lang w:val="de-DE"/>
        </w:rPr>
        <w:t xml:space="preserve"> La función utilizada en el relé "7SA87 SIEMENS" se ha incluido en este módulo.</w:t>
      </w:r>
    </w:p>
    <w:p w14:paraId="7204AE53" w14:textId="77777777" w:rsidR="00786E27" w:rsidRPr="006F2A33" w:rsidRDefault="00786E27" w:rsidP="006F2A33">
      <w:pPr>
        <w:pStyle w:val="Heading2"/>
        <w:bidi w:val="0"/>
      </w:pPr>
      <w:r w:rsidRPr="006F2A33">
        <w:t>AMT Overcurrent   @DateVersion@2022-05-24   @Namefilestart@22.05.24.01@NamefileEnd@   @linkHrefStert@https://vebko.org/Downloads/Instructions/WhatsNew/Test-AMPro%2022.05.24.01/001_Test-AMPro%2022.05.24.01_001_mu.mp4@linkHrefEnd@</w:t>
      </w:r>
    </w:p>
    <w:p w14:paraId="10498656" w14:textId="7F998F11" w:rsidR="00786E27" w:rsidRPr="006F2A33" w:rsidRDefault="00786E27" w:rsidP="00786E27">
      <w:pPr>
        <w:pStyle w:val="AAS-Normal"/>
        <w:rPr>
          <w:lang w:val="de-DE"/>
        </w:rPr>
      </w:pPr>
      <w:r w:rsidRPr="006F2A33">
        <w:rPr>
          <w:lang w:val="es-ES"/>
        </w:rPr>
        <w:t xml:space="preserve"> En la prueba "PickUp-DropOff", una vez detenida la prueba en marcha, el software se bloqueaba, este problema se ha solucionado en la nueva versión.</w:t>
      </w:r>
    </w:p>
    <w:p w14:paraId="40EC3D37" w14:textId="4112878C" w:rsidR="00786E27" w:rsidRPr="006F2A33" w:rsidRDefault="00786E27" w:rsidP="00786E27">
      <w:pPr>
        <w:pStyle w:val="AAS-Normal"/>
        <w:rPr>
          <w:lang w:val="de-DE"/>
        </w:rPr>
      </w:pPr>
      <w:r w:rsidRPr="006F2A33">
        <w:rPr>
          <w:lang w:val="es-ES"/>
        </w:rPr>
        <w:t xml:space="preserve"> La opción "Mostrar Punto Z Act. Point" se mostraba incorrectamente en la configuración de la Vista Característica. El problema se ha solucionado en la nueva versión.</w:t>
      </w:r>
    </w:p>
    <w:p w14:paraId="311323E9" w14:textId="77777777" w:rsidR="00D26EC4" w:rsidRPr="006F2A33" w:rsidRDefault="00D26EC4" w:rsidP="006F2A33">
      <w:pPr>
        <w:pStyle w:val="Heading2"/>
        <w:bidi w:val="0"/>
      </w:pPr>
      <w:r w:rsidRPr="006F2A33">
        <w:t>AMT Overcurrent   @DateVersion@2022-05-08   @Namefilestart@22.05.08.01@NamefileEnd@   @linkHrefStert@https://vebko.org/Downloads/Instructions/WhatsNew/Test-AMPro%2022.05.08.01/001_Test-AMPro%2022.05.08.01_001_mu.mp4@linkHrefEnd@</w:t>
      </w:r>
    </w:p>
    <w:p w14:paraId="7D7FDCCE" w14:textId="7EE6CFCF" w:rsidR="00D26EC4" w:rsidRPr="006F2A33" w:rsidRDefault="00D26EC4" w:rsidP="00D26EC4">
      <w:pPr>
        <w:pStyle w:val="AAS-Normal"/>
        <w:rPr>
          <w:lang w:val="de-DE"/>
        </w:rPr>
      </w:pPr>
      <w:r w:rsidRPr="006F2A33">
        <w:rPr>
          <w:lang w:val="es-ES"/>
        </w:rPr>
        <w:t xml:space="preserve"> A Tras ejecutar la prueba, las líneas de margen relacionadas con "PickUp Start" y "DropOff End" no se mostraban en la curva característica de la ventana "Characteristic View"; esto se ha solucionado en la próxima versión.</w:t>
      </w:r>
    </w:p>
    <w:p w14:paraId="7257F71D" w14:textId="77777777" w:rsidR="00622B1D" w:rsidRPr="006F2A33" w:rsidRDefault="00622B1D" w:rsidP="006F2A33">
      <w:pPr>
        <w:pStyle w:val="Heading2"/>
        <w:bidi w:val="0"/>
      </w:pPr>
      <w:r w:rsidRPr="006F2A33">
        <w:t>AMT Overcurrent   @DateVersion@2022-03-13   @Namefilestart@22.03.13.01@NamefileEnd@   @linkHrefStert@https://vebko.org/Downloads/Instructions/WhatsNew/Test-AMPro%2022.03.13.01/001_Test-AMPro%2022.03.13.01_001_mu.mp4@linkHrefEnd@</w:t>
      </w:r>
    </w:p>
    <w:p w14:paraId="383BA94F" w14:textId="77BF431D" w:rsidR="00622B1D" w:rsidRPr="006F2A33" w:rsidRDefault="00622B1D" w:rsidP="00622B1D">
      <w:pPr>
        <w:pStyle w:val="AAS-Normal"/>
        <w:rPr>
          <w:lang w:val="de-DE"/>
        </w:rPr>
      </w:pPr>
      <w:r w:rsidRPr="006F2A33">
        <w:rPr>
          <w:lang w:val="es-ES"/>
        </w:rPr>
        <w:t xml:space="preserve"> En la prueba DOC y en la pestaña "PickUp-DropOff", cuando el "Target Type" estaba en "Angle", tras pulsar "Apply &amp; Start Test", los valores se mostraban primero en amperios y luego en ángulos en la tabla, lo que se resuelve en la nueva versión.</w:t>
      </w:r>
    </w:p>
    <w:p w14:paraId="7562B374" w14:textId="77777777" w:rsidR="00940857" w:rsidRPr="006F2A33" w:rsidRDefault="00940857" w:rsidP="006F2A33">
      <w:pPr>
        <w:pStyle w:val="Heading2"/>
        <w:bidi w:val="0"/>
        <w:rPr>
          <w:rtl/>
        </w:rPr>
      </w:pPr>
      <w:r w:rsidRPr="006F2A33">
        <w:t>AMT Overcurrent   @DateVersion@2022-02-02   @Namefilestart@22.02.02.01@NamefileEnd@   @linkHrefStert@https://vebko.org/Downloads/Instructions/WhatsNew/Test-AMPro%2022.02.02.01/001_Test-AMPro%2022.02.02.01_001_mu.mp4@linkHrefEnd@</w:t>
      </w:r>
    </w:p>
    <w:p w14:paraId="57B7BEDC" w14:textId="2D4AC778" w:rsidR="00940857" w:rsidRPr="006F2A33" w:rsidRDefault="00940857" w:rsidP="00940857">
      <w:pPr>
        <w:pStyle w:val="AAS-Normal"/>
        <w:rPr>
          <w:lang w:val="de-DE"/>
        </w:rPr>
      </w:pPr>
      <w:r w:rsidRPr="006F2A33">
        <w:rPr>
          <w:lang w:val="de-DE"/>
        </w:rPr>
        <w:t>Si añade y comprueba varios puntos mediante el botón Añadir a, cuando añada un punto mediante el botón Añadir en la pestaña Recoger-Descargar, el punto deseado se añadirá al último tipo de fallo comprobado.</w:t>
      </w:r>
    </w:p>
    <w:p w14:paraId="2874E5D5" w14:textId="77777777" w:rsidR="00E306A2" w:rsidRPr="006F2A33" w:rsidRDefault="00E306A2" w:rsidP="006F2A33">
      <w:pPr>
        <w:pStyle w:val="Heading2"/>
        <w:bidi w:val="0"/>
        <w:rPr>
          <w:rtl/>
        </w:rPr>
      </w:pPr>
      <w:r w:rsidRPr="006F2A33">
        <w:t>AMT Overcurrent   @DateVersion@2022-01-14   @Namefilestart@22.01.14.01@NamefileEnd@   @linkHrefStert@https://vebko.org/Downloads/Instructions/WhatsNew/Test-AMPro%2022.01.14.01/001_Test-AMPro%2022.01.14.01_001_mu.mp4@linkHrefEnd@</w:t>
      </w:r>
    </w:p>
    <w:p w14:paraId="74132334" w14:textId="28D32082" w:rsidR="00E306A2" w:rsidRPr="006F2A33" w:rsidRDefault="00E306A2" w:rsidP="00E306A2">
      <w:pPr>
        <w:pStyle w:val="AAS-Normal"/>
        <w:rPr>
          <w:lang w:val="de-DE"/>
        </w:rPr>
      </w:pPr>
      <w:r w:rsidRPr="006F2A33">
        <w:rPr>
          <w:lang w:val="de-DE"/>
        </w:rPr>
        <w:t>Activando la opción Límite de Rango Activo y realizando cambios en sus campos, se pueden ver los resultados deseados en Plan Direccional y Característica de Sobrecorriente.</w:t>
      </w:r>
    </w:p>
    <w:p w14:paraId="22510F48" w14:textId="77777777" w:rsidR="00D46FCB" w:rsidRPr="006F2A33" w:rsidRDefault="00D46FCB" w:rsidP="006F2A33">
      <w:pPr>
        <w:pStyle w:val="Heading2"/>
        <w:bidi w:val="0"/>
        <w:rPr>
          <w:rtl/>
        </w:rPr>
      </w:pPr>
      <w:r w:rsidRPr="006F2A33">
        <w:t>AMT Overcurrent   @DateVersion@2021-12-19   @Namefilestart@21.12.19.01@NamefileEnd@   @linkHrefStert@https://vebko.org/Downloads/Instructions/WhatsNew/Test-AMPro%2021.12.19.01/001_Test-AMPro%2021.12.19.01_001_mu.mp4@linkHrefEnd@</w:t>
      </w:r>
    </w:p>
    <w:p w14:paraId="3BAEB5A5" w14:textId="7F7EA6BE" w:rsidR="00D46FCB" w:rsidRPr="006F2A33" w:rsidRDefault="00D46FCB" w:rsidP="00D46FCB">
      <w:pPr>
        <w:pStyle w:val="AAS-Normal"/>
        <w:rPr>
          <w:lang w:val="de-DE"/>
        </w:rPr>
      </w:pPr>
      <w:r w:rsidRPr="006F2A33">
        <w:rPr>
          <w:lang w:val="de-DE"/>
        </w:rPr>
        <w:t>Al añadir el diagrama en modo residual, no se mostraban correctamente los diferentes tipos de fallos ni se añadían, este problema se ha solucionado en la nueva versión.</w:t>
      </w:r>
    </w:p>
    <w:p w14:paraId="3EEC83BC" w14:textId="77777777" w:rsidR="00E87351" w:rsidRPr="006F2A33" w:rsidRDefault="00E87351" w:rsidP="006F2A33">
      <w:pPr>
        <w:pStyle w:val="Heading2"/>
        <w:bidi w:val="0"/>
        <w:rPr>
          <w:rtl/>
        </w:rPr>
      </w:pPr>
      <w:r w:rsidRPr="006F2A33">
        <w:t>AMT Overcurrent   @DateVersion@2021-11-30   @Namefilestart@21.11.30.01@NamefileEnd@   @linkHrefStert@https://vebko.org/Downloads/Instructions/WhatsNew/Test-AMPro%2021.11.30.01/001_Test-AMPro%2021.11.30.01_001_mu.mp4@linkHrefEnd@</w:t>
      </w:r>
    </w:p>
    <w:p w14:paraId="18166B3B" w14:textId="4692F3DE" w:rsidR="00E87351" w:rsidRPr="006F2A33" w:rsidRDefault="00E87351" w:rsidP="00E87351">
      <w:pPr>
        <w:pStyle w:val="AAS-Normal"/>
        <w:rPr>
          <w:lang w:val="de-DE"/>
        </w:rPr>
      </w:pPr>
      <w:r w:rsidRPr="006F2A33">
        <w:rPr>
          <w:lang w:val="de-DE"/>
        </w:rPr>
        <w:t>En la prueba direccional y en los tipos de falta bifásica, el nombre del campo Ángulo se ha cambiado a Ángulo (VLL, If). El ángulo introducido en este caso representa la tensión línea a línea con respecto a la corriente de defecto.</w:t>
      </w:r>
    </w:p>
    <w:p w14:paraId="18E81F51" w14:textId="77777777" w:rsidR="00CF1116" w:rsidRPr="006F2A33" w:rsidRDefault="00CF1116" w:rsidP="006F2A33">
      <w:pPr>
        <w:pStyle w:val="Heading2"/>
        <w:bidi w:val="0"/>
        <w:rPr>
          <w:rtl/>
        </w:rPr>
      </w:pPr>
      <w:r w:rsidRPr="006F2A33">
        <w:t>AMT Overcurrent   @DateVersion@2021-09-12   @Namefilestart@21.09.12.01@NamefileEnd@   @linkHrefStert@https://vebko.org/Downloads/Instructions/WhatsNew/Test-AMPro%2021.09.12.01/001_Test-AMPro%2021.09.12.01_001_mu.mp4@linkHrefEnd@</w:t>
      </w:r>
    </w:p>
    <w:p w14:paraId="318803D3" w14:textId="0EA260EC" w:rsidR="00CF1116" w:rsidRPr="006F2A33" w:rsidRDefault="00CF1116" w:rsidP="00CF1116">
      <w:pPr>
        <w:pStyle w:val="AAS-Normal"/>
        <w:rPr>
          <w:lang w:val="de-DE"/>
        </w:rPr>
      </w:pPr>
      <w:r w:rsidRPr="006F2A33">
        <w:rPr>
          <w:lang w:val="de-DE"/>
        </w:rPr>
        <w:t>Si hay puntos en una falla de un elemento en particular y luego ese elemento se elimina, puede eliminar los puntos agregados en la falla del elemento eliminado a través del botón Eliminar todo.</w:t>
      </w:r>
    </w:p>
    <w:p w14:paraId="7AA7222E" w14:textId="77777777" w:rsidR="00F51917" w:rsidRPr="006F2A33" w:rsidRDefault="00F51917" w:rsidP="006F2A33">
      <w:pPr>
        <w:pStyle w:val="Heading2"/>
        <w:bidi w:val="0"/>
        <w:rPr>
          <w:rtl/>
        </w:rPr>
      </w:pPr>
      <w:r w:rsidRPr="006F2A33">
        <w:t>AMT Overcurrent   @DateVersion@2021-08-12   @Namefilestart@21.08.12.01@NamefileEnd@   @linkHrefStert@https://vebko.org/Downloads/Instructions/WhatsNew/Test-AMPro%2021.08.12.01/001_Test-AMPro%2021.08.12.01_001_mu.mp4@linkHrefEnd@</w:t>
      </w:r>
    </w:p>
    <w:p w14:paraId="550C902B" w14:textId="066CE5FA" w:rsidR="00F51917" w:rsidRPr="006F2A33" w:rsidRDefault="00F51917" w:rsidP="00F51917">
      <w:pPr>
        <w:pStyle w:val="AAS-Normal"/>
        <w:rPr>
          <w:lang w:val="de-DE"/>
        </w:rPr>
      </w:pPr>
      <w:r w:rsidRPr="006F2A33">
        <w:rPr>
          <w:lang w:val="de-DE"/>
        </w:rPr>
        <w:t>Si las opciones de Pulsación de la Tecla Espacio están activadas, puede dejar de probar la función PickUp-DropOff.</w:t>
      </w:r>
    </w:p>
    <w:p w14:paraId="1177E002" w14:textId="77777777" w:rsidR="00132D16" w:rsidRPr="006F2A33" w:rsidRDefault="00132D16" w:rsidP="006F2A33">
      <w:pPr>
        <w:pStyle w:val="Heading2"/>
        <w:bidi w:val="0"/>
        <w:rPr>
          <w:rtl/>
        </w:rPr>
      </w:pPr>
      <w:r w:rsidRPr="006F2A33">
        <w:t>AMT Overcurrent   @DateVersion@2021-07-19   @Namefilestart@21.07.19.01@NamefileEnd@   @linkHrefStert@https://vebko.org/Downloads/Instructions/WhatsNew/Test-AMPro%2021.07.19.01/001_Test-AMPro%2021.07.19.01_001_mu.mp4@linkHrefEnd@</w:t>
      </w:r>
    </w:p>
    <w:p w14:paraId="0D082F96" w14:textId="1ABF49B1" w:rsidR="00132D16" w:rsidRPr="006F2A33" w:rsidRDefault="00132D16" w:rsidP="00132D16">
      <w:pPr>
        <w:pStyle w:val="AAS-Normal"/>
        <w:rPr>
          <w:lang w:val="de-DE"/>
        </w:rPr>
      </w:pPr>
      <w:r w:rsidRPr="006F2A33">
        <w:rPr>
          <w:lang w:val="de-DE"/>
        </w:rPr>
        <w:t>Al activar la opción ITest Relative y seleccionar una de las etapas, el valor del campo ITest se actualiza en la sección Test Point y en la tabla de puntos de prueba.</w:t>
      </w:r>
    </w:p>
    <w:p w14:paraId="3CB28131" w14:textId="77777777" w:rsidR="00F67DB5" w:rsidRPr="006F2A33" w:rsidRDefault="00F67DB5" w:rsidP="006F2A33">
      <w:pPr>
        <w:pStyle w:val="Heading2"/>
        <w:bidi w:val="0"/>
        <w:rPr>
          <w:rtl/>
        </w:rPr>
      </w:pPr>
      <w:r w:rsidRPr="006F2A33">
        <w:rPr>
          <w:lang w:val="de-DE"/>
        </w:rPr>
        <w:t>AMT Overcurrent   @DateVersion@2021-07-12   @Namefilestart@21.07.12.01@NamefileEnd@   @linkHrefStert@https://vebko.org/Downloads/Instructions/WhatsNew/Test-AMPro%2021.07.12.01/001_Test-AMPro%2021.07.12.01_001_mu.mp4@linkHrefEnd@</w:t>
      </w:r>
    </w:p>
    <w:p w14:paraId="3CB41CF3" w14:textId="38CFC6ED" w:rsidR="00F67DB5" w:rsidRPr="006F2A33" w:rsidRDefault="00F67DB5" w:rsidP="00F67DB5">
      <w:pPr>
        <w:pStyle w:val="AAS-Normal"/>
        <w:rPr>
          <w:lang w:val="de-DE"/>
        </w:rPr>
      </w:pPr>
      <w:r w:rsidRPr="006F2A33">
        <w:rPr>
          <w:lang w:val="de-DE"/>
        </w:rPr>
        <w:t>Después de guardar y ejecutar el archivo, los valores de los campos Inicio de Recogida, Fin de Recogida y Fin de Entrega se muestran correctamente en la vista de prueba y en la vista de informe.</w:t>
      </w:r>
    </w:p>
    <w:p w14:paraId="0A01C1BA" w14:textId="77777777" w:rsidR="00B724A4" w:rsidRPr="006F2A33" w:rsidRDefault="00B724A4" w:rsidP="006F2A33">
      <w:pPr>
        <w:pStyle w:val="Heading2"/>
        <w:bidi w:val="0"/>
        <w:rPr>
          <w:rtl/>
        </w:rPr>
      </w:pPr>
      <w:r w:rsidRPr="006F2A33">
        <w:rPr>
          <w:lang w:val="de-DE"/>
        </w:rPr>
        <w:t>AMT Overcurrent   @DateVersion@2021-06-18   @Namefilestart@21.06.18.01@NamefileEnd@   @linkHrefStert@https://vebko.org/Downloads/Instructions/WhatsNew/Test-AMPro%2021.06.18.01/001_Test-AMPro%2021.06.18.01_001_mu.mp4@linkHrefEnd@</w:t>
      </w:r>
    </w:p>
    <w:p w14:paraId="4DAD88A4" w14:textId="377AC2AC" w:rsidR="00B724A4" w:rsidRPr="006F2A33" w:rsidRDefault="00B724A4" w:rsidP="00B724A4">
      <w:pPr>
        <w:pStyle w:val="AAS-Normal"/>
        <w:rPr>
          <w:lang w:val="de-DE"/>
        </w:rPr>
      </w:pPr>
      <w:r w:rsidRPr="006F2A33">
        <w:rPr>
          <w:lang w:val="de-DE"/>
        </w:rPr>
        <w:t>Si la sección "Más detalles" no le muestra la información del gráfico, debe desactivar Beta: Utilizar Unicode UTF-8 para la compatibilidad con los idiomas de todo el mundo.</w:t>
      </w:r>
    </w:p>
    <w:p w14:paraId="50FF6DB0" w14:textId="77777777" w:rsidR="00F841A9" w:rsidRPr="006F2A33" w:rsidRDefault="00F841A9" w:rsidP="006F2A33">
      <w:pPr>
        <w:pStyle w:val="Heading2"/>
        <w:bidi w:val="0"/>
        <w:rPr>
          <w:rtl/>
        </w:rPr>
      </w:pPr>
      <w:r w:rsidRPr="006F2A33">
        <w:rPr>
          <w:lang w:val="de-DE"/>
        </w:rPr>
        <w:t>AMT Overcurrent   @DateVersion@2021-04-17   @Namefilestart@21.04.17.01@NamefileEnd@   @linkHrefStert@https://vebko.org/Downloads/Instructions/WhatsNew/Test-AMPro%2021.04.17.01/001_Test-AMPro%2021.04.17.01_001_mu.mp4@linkHrefEnd@</w:t>
      </w:r>
    </w:p>
    <w:p w14:paraId="548D6598" w14:textId="160F4E56" w:rsidR="00F841A9" w:rsidRPr="006F2A33" w:rsidRDefault="00F841A9" w:rsidP="00F841A9">
      <w:pPr>
        <w:pStyle w:val="AAS-Normal"/>
        <w:rPr>
          <w:lang w:val="de-DE"/>
        </w:rPr>
      </w:pPr>
      <w:r w:rsidRPr="006F2A33">
        <w:rPr>
          <w:lang w:val="de-DE"/>
        </w:rPr>
        <w:t>Las dimensiones de la caja de la sección Más detalles se corrigen y se colocan en modo colapso por defecto.</w:t>
      </w:r>
    </w:p>
    <w:p w14:paraId="61F43F4D" w14:textId="77777777" w:rsidR="00B62507" w:rsidRPr="006F2A33" w:rsidRDefault="00B62507" w:rsidP="006F2A33">
      <w:pPr>
        <w:pStyle w:val="Heading2"/>
        <w:bidi w:val="0"/>
        <w:rPr>
          <w:rtl/>
        </w:rPr>
      </w:pPr>
      <w:r w:rsidRPr="006F2A33">
        <w:rPr>
          <w:lang w:val="de-DE"/>
        </w:rPr>
        <w:t>AMT Overcurrent   @DateVersion@2021-03-31   @Namefilestart@21.03.31.01@NamefileEnd@   @linkHrefStert@https://vebko.org/Downloads/Instructions/WhatsNew/Test-AMPro%2021.03.31.01/001_Test-AMPro%2021.03.31.01_001_mu.mp4@linkHrefEnd@</w:t>
      </w:r>
    </w:p>
    <w:p w14:paraId="72B39BCB" w14:textId="643D03B8" w:rsidR="00B62507" w:rsidRPr="006F2A33" w:rsidRDefault="00B62507" w:rsidP="00B62507">
      <w:pPr>
        <w:pStyle w:val="AAS-Normal"/>
        <w:rPr>
          <w:lang w:val="de-DE"/>
        </w:rPr>
      </w:pPr>
      <w:r w:rsidRPr="006F2A33">
        <w:rPr>
          <w:lang w:val="de-DE"/>
        </w:rPr>
        <w:t>En la prueba PickUp-DropOff, si el campo Target Type estaba en The Current o Angle y se guardaba el archivo de prueba, los valores de los campos Target Type y Drop Off eran incorrectos cuando se volvía a abrir el archivo, lo que ya está solucionado.</w:t>
      </w:r>
    </w:p>
    <w:p w14:paraId="4C5804C2" w14:textId="77777777" w:rsidR="00AA4E22" w:rsidRPr="006F2A33" w:rsidRDefault="00AA4E22" w:rsidP="006F2A33">
      <w:pPr>
        <w:pStyle w:val="Heading2"/>
        <w:bidi w:val="0"/>
        <w:rPr>
          <w:rtl/>
        </w:rPr>
      </w:pPr>
      <w:r w:rsidRPr="006F2A33">
        <w:t>AMT Overcurrent   @DateVersion@2021-02-22   @Namefilestart@21.02.22.01@NamefileEnd@   @linkHrefStert@https://vebko.org/Downloads/Instructions/WhatsNew/Test-AMPro%2021.02.22.01/001_Test-AMPro%2021.02.22.01_001_mu.mp4@linkHrefEnd@</w:t>
      </w:r>
    </w:p>
    <w:p w14:paraId="4516F97F" w14:textId="13C498D1" w:rsidR="00AA4E22" w:rsidRPr="006F2A33" w:rsidRDefault="00AA4E22" w:rsidP="00AA4E22">
      <w:pPr>
        <w:pStyle w:val="AAS-Normal"/>
      </w:pPr>
      <w:r w:rsidRPr="006F2A33">
        <w:t>Si 6 salidas actuales están en forma de No Usado, entonces cambie IL1(1) por IL1, guardando y cargando el archivo de nuevo, los cambios están hechos</w:t>
      </w:r>
    </w:p>
    <w:p w14:paraId="12FD16EB" w14:textId="78273DC6" w:rsidR="00AA4E22" w:rsidRPr="006F2A33" w:rsidRDefault="00AA4E22" w:rsidP="00AA4E22">
      <w:pPr>
        <w:pStyle w:val="AAS-Normal"/>
      </w:pPr>
      <w:r w:rsidRPr="006F2A33">
        <w:t>Corrección del formato de los valores del gráfico al utilizar Graber.</w:t>
      </w:r>
    </w:p>
    <w:p w14:paraId="16367275" w14:textId="1479C972" w:rsidR="00AA4E22" w:rsidRPr="006F2A33" w:rsidRDefault="00AA4E22" w:rsidP="00AA4E22">
      <w:pPr>
        <w:pStyle w:val="AAS-Normal"/>
      </w:pPr>
      <w:r w:rsidRPr="006F2A33">
        <w:t>Después de la prueba, se desactivan todas las opciones que afectan al resultado de la prueba en la ventana de Protección de Sobrecorriente. Lo mismo se hace para la Distancia AMT y el Diferencial AMT.</w:t>
      </w:r>
    </w:p>
    <w:p w14:paraId="353552EC" w14:textId="77777777" w:rsidR="00DE1C9D" w:rsidRPr="006F2A33" w:rsidRDefault="00DE1C9D" w:rsidP="006F2A33">
      <w:pPr>
        <w:pStyle w:val="Heading2"/>
        <w:bidi w:val="0"/>
      </w:pPr>
      <w:r w:rsidRPr="006F2A33">
        <w:t>AMT OVERCURRENT   @DateVersion@2020-08-04   @Namefilestart@99.05.14.01@NamefileEnd@   @linkHrefStert@https://vebko.org/Downloads/Instructions/WhatsNew/Test-AMPro%2099.05.14.01/001_Test-AMPro%2099.05.14.01_001_mu.mp4@linkHrefEnd@</w:t>
      </w:r>
    </w:p>
    <w:p w14:paraId="70A6362B" w14:textId="1F31DF47" w:rsidR="00DE1C9D" w:rsidRPr="006F2A33" w:rsidRDefault="00DE1C9D" w:rsidP="00DE1C9D">
      <w:pPr>
        <w:pStyle w:val="AAS-Normal"/>
      </w:pPr>
      <w:r w:rsidRPr="006F2A33">
        <w:t>En la pestaña "PickUp-DropOff", al abrir el panel "Más detalles" la forma gráfica de la tabla se muestra correctamente.</w:t>
      </w:r>
    </w:p>
    <w:p w14:paraId="3678ACB1" w14:textId="77777777" w:rsidR="00906C0B" w:rsidRPr="006F2A33" w:rsidRDefault="00906C0B" w:rsidP="006F2A33">
      <w:pPr>
        <w:pStyle w:val="Heading2"/>
        <w:bidi w:val="0"/>
      </w:pPr>
      <w:r w:rsidRPr="006F2A33">
        <w:t>AMT OVERCURRENT   @DateVersion@2020-11-03   @Namefilestart@99.08.13.01@NamefileEnd@   @linkHrefStert@https://vebko.org/Downloads/Instructions/WhatsNew/Test-AMPro%2099.08.13.01/001_Test-AMPro%2099.08.13.01_001_mu.mp4@linkHrefEnd@</w:t>
      </w:r>
    </w:p>
    <w:p w14:paraId="644B4AC0" w14:textId="574F577F" w:rsidR="00906C0B" w:rsidRPr="006F2A33" w:rsidRDefault="00906C0B" w:rsidP="00906C0B">
      <w:pPr>
        <w:pStyle w:val="AAS-Normal"/>
        <w:rPr>
          <w:lang w:val="de-DE"/>
        </w:rPr>
      </w:pPr>
      <w:r w:rsidRPr="006F2A33">
        <w:rPr>
          <w:lang w:val="de-DE"/>
        </w:rPr>
        <w:t>En AMT Overcurrent, el diseño de las líneas magnéticas de la ventana de la característica de sobrecorriente se cambia en la prueba PickUp-DropOff para los modos de corriente y ángulo.</w:t>
      </w:r>
    </w:p>
    <w:p w14:paraId="5270BC10" w14:textId="19DC7F87" w:rsidR="00906C0B" w:rsidRPr="006F2A33" w:rsidRDefault="00906C0B" w:rsidP="00906C0B">
      <w:pPr>
        <w:pStyle w:val="AAS-Normal"/>
        <w:rPr>
          <w:lang w:val="de-DE"/>
        </w:rPr>
      </w:pPr>
      <w:r w:rsidRPr="006F2A33">
        <w:rPr>
          <w:lang w:val="de-DE"/>
        </w:rPr>
        <w:t>En AMT sobrecorriente al ir a General Test Object, la ventana Mange/ Select Characteristic al cambiar los valores disponibles para cada una de las curvas en la carpeta User Defined, la forma curva mostrada no se actualiza, lo cual este problema se soluciona.</w:t>
      </w:r>
    </w:p>
    <w:p w14:paraId="6684B43E" w14:textId="77777777" w:rsidR="004B7730" w:rsidRPr="006F2A33" w:rsidRDefault="004B7730" w:rsidP="006F2A33">
      <w:pPr>
        <w:pStyle w:val="Heading2"/>
        <w:bidi w:val="0"/>
      </w:pPr>
      <w:r w:rsidRPr="006F2A33">
        <w:t>AMT OVERCURRENT   @DateVersion@2020-11-08   @Namefilestart@99.08.18.01@NamefileEnd@   @linkHrefStert@https://vebko.org/Downloads/Instructions/WhatsNew/Test-AMPro%2099.08.18.01/001_Test-AMPro%2099.08.18.01_001_mu.mp4@linkHrefEnd@</w:t>
      </w:r>
    </w:p>
    <w:p w14:paraId="552752A9" w14:textId="3B151018" w:rsidR="004B7730" w:rsidRPr="006F2A33" w:rsidRDefault="004B7730" w:rsidP="004B7730">
      <w:pPr>
        <w:pStyle w:val="AAS-Normal"/>
        <w:rPr>
          <w:lang w:val="de-DE"/>
        </w:rPr>
      </w:pPr>
      <w:r w:rsidRPr="006F2A33">
        <w:rPr>
          <w:lang w:val="de-DE"/>
        </w:rPr>
        <w:t>En la sala de Sobrecorriente, al cambiar el valor I nom(secundario), se cambia el valor Absoluto cambiando la columna I Pick-up.</w:t>
      </w:r>
    </w:p>
    <w:p w14:paraId="5E943EE3" w14:textId="77777777" w:rsidR="009F4248" w:rsidRPr="006F2A33" w:rsidRDefault="009F4248" w:rsidP="006F2A33">
      <w:pPr>
        <w:pStyle w:val="Heading2"/>
        <w:bidi w:val="0"/>
      </w:pPr>
      <w:r w:rsidRPr="006F2A33">
        <w:t>AMT OVERCURRENT   @DateVersion@2020-11-10   @Namefilestart@99.08.20.01@NamefileEnd@   @linkHrefStert@https://vebko.org/Downloads/Instructions/WhatsNew/Test-AMPro%2099.08.20.01/001_Test-AMPro%2099.08.20.01_001_mu.mp4@linkHrefEnd@</w:t>
      </w:r>
    </w:p>
    <w:p w14:paraId="3DCA64E9" w14:textId="32174F72" w:rsidR="009F4248" w:rsidRPr="006F2A33" w:rsidRDefault="009F4248" w:rsidP="009F4248">
      <w:pPr>
        <w:pStyle w:val="AAS-Normal"/>
        <w:rPr>
          <w:lang w:val="de-DE"/>
        </w:rPr>
      </w:pPr>
      <w:r w:rsidRPr="006F2A33">
        <w:rPr>
          <w:lang w:val="de-DE"/>
        </w:rPr>
        <w:t>En Sobrecorriente, para probar el PickUp-DropOff si no se añade la fila, al seleccionar "Añadir a" se añade el mismo valor a otros tipos de falla, y después de realizar, guardar e incluso abrir ese archivo, los resultados son correctos en el tipo de falla creado.</w:t>
      </w:r>
    </w:p>
    <w:p w14:paraId="78361B7D" w14:textId="434FA361" w:rsidR="009F4248" w:rsidRPr="006F2A33" w:rsidRDefault="009F4248" w:rsidP="009F4248">
      <w:pPr>
        <w:pStyle w:val="AAS-Normal"/>
        <w:rPr>
          <w:lang w:val="de-DE"/>
        </w:rPr>
      </w:pPr>
      <w:r w:rsidRPr="006F2A33">
        <w:rPr>
          <w:lang w:val="de-DE"/>
        </w:rPr>
        <w:t>En PickUp-DropOff, si se añade una línea y se selecciona, en la sección Detalle, no hay valores para los campos Acto de recogida y Acto de entrega antes de la prueba.</w:t>
      </w:r>
    </w:p>
    <w:p w14:paraId="3C0C76B0" w14:textId="613B8758" w:rsidR="009F4248" w:rsidRPr="006F2A33" w:rsidRDefault="009F4248" w:rsidP="009F4248">
      <w:pPr>
        <w:pStyle w:val="AAS-Normal"/>
        <w:rPr>
          <w:lang w:val="de-DE"/>
        </w:rPr>
      </w:pPr>
      <w:r w:rsidRPr="006F2A33">
        <w:rPr>
          <w:lang w:val="de-DE"/>
        </w:rPr>
        <w:t>En todas las salas medianas, al seleccionar la fila en la que se registran los resultados y luego utilizar la opción Añadir a, el punto añadido en el tipo de fallo seleccionado se muestra como No probado.</w:t>
      </w:r>
    </w:p>
    <w:p w14:paraId="7F2969F5" w14:textId="77777777" w:rsidR="000A33A7" w:rsidRPr="006F2A33" w:rsidRDefault="000A33A7" w:rsidP="006F2A33">
      <w:pPr>
        <w:pStyle w:val="Heading2"/>
        <w:bidi w:val="0"/>
      </w:pPr>
      <w:r w:rsidRPr="006F2A33">
        <w:t>AMT OVERCURRENT   @DateVersion@2020-11-16   @Namefilestart@99.08.26.01@NamefileEnd@   @linkHrefStert@https://vebko.org/Downloads/Instructions/WhatsNew/Test-AMPro%2099.08.26.01/001_Test-AMPro%2099.08.26.01_001_mu.mp4@linkHrefEnd@</w:t>
      </w:r>
    </w:p>
    <w:p w14:paraId="1A033BCF" w14:textId="43C42345" w:rsidR="000A33A7" w:rsidRPr="006F2A33" w:rsidRDefault="000A33A7" w:rsidP="000A33A7">
      <w:pPr>
        <w:pStyle w:val="AAS-Normal"/>
        <w:rPr>
          <w:lang w:val="es-ES"/>
        </w:rPr>
      </w:pPr>
      <w:r w:rsidRPr="006F2A33">
        <w:rPr>
          <w:lang w:val="es-ES"/>
        </w:rPr>
        <w:t>En Medium, al igual que en "AMT Overcurrent", al pulsar el botón Add to, se ha eliminado la marca del tipo de fallo.</w:t>
      </w:r>
    </w:p>
    <w:p w14:paraId="0C794E54" w14:textId="77777777" w:rsidR="00D41F85" w:rsidRPr="006F2A33" w:rsidRDefault="00D41F85" w:rsidP="006F2A33">
      <w:pPr>
        <w:pStyle w:val="Heading2"/>
        <w:bidi w:val="0"/>
      </w:pPr>
      <w:r w:rsidRPr="006F2A33">
        <w:t>AMT OVERCURRENT   @DateVersion@2020-11-23   @Namefilestart@99.09.03.01@NamefileEnd@   @linkHrefStert@https://vebko.org/Downloads/Instructions/WhatsNew/Test-AMPro%2099.09.03.01/001_Test-AMPro%2099.09.03.01_001_mu.mp4@linkHrefEnd@</w:t>
      </w:r>
    </w:p>
    <w:p w14:paraId="1FE5B1E2" w14:textId="5689E1E9" w:rsidR="00D41F85" w:rsidRPr="006F2A33" w:rsidRDefault="00D41F85" w:rsidP="00D41F85">
      <w:pPr>
        <w:pStyle w:val="AAS-Normal"/>
        <w:rPr>
          <w:lang w:val="es-ES"/>
        </w:rPr>
      </w:pPr>
      <w:r w:rsidRPr="006F2A33">
        <w:rPr>
          <w:lang w:val="es-ES"/>
        </w:rPr>
        <w:t>Cambiar el color de toda el área de tolerancia en la vista de características.</w:t>
      </w:r>
    </w:p>
    <w:p w14:paraId="794B4406" w14:textId="77777777" w:rsidR="00296491" w:rsidRPr="006F2A33" w:rsidRDefault="00296491" w:rsidP="006F2A33">
      <w:pPr>
        <w:pStyle w:val="Heading2"/>
        <w:bidi w:val="0"/>
      </w:pPr>
      <w:r w:rsidRPr="006F2A33">
        <w:t>AMT OVERCURRENT   @DateVersion@2020-11-25   @Namefilestart@99.09.05.01@NamefileEnd@   @linkHrefStert@https://vebko.org/Downloads/Instructions/WhatsNew/Test-AMPro%2099.09.05.01/001_Test-AMPro%2099.09.05.01_001_mu.mp4@linkHrefEnd@</w:t>
      </w:r>
    </w:p>
    <w:p w14:paraId="64DA1A28" w14:textId="02AC8B4E" w:rsidR="00296491" w:rsidRPr="006F2A33" w:rsidRDefault="00296491" w:rsidP="00296491">
      <w:pPr>
        <w:pStyle w:val="AAS-Normal"/>
        <w:rPr>
          <w:lang w:val="es-ES"/>
        </w:rPr>
      </w:pPr>
      <w:r w:rsidRPr="006F2A33">
        <w:rPr>
          <w:lang w:val="es-ES"/>
        </w:rPr>
        <w:t>En Sobrecorriente, después de la prueba, se desactivan las opciones de Decaimiento DC y Armónicos.</w:t>
      </w:r>
    </w:p>
    <w:p w14:paraId="793FEE11" w14:textId="77777777" w:rsidR="004C334E" w:rsidRPr="006F2A33" w:rsidRDefault="004C334E" w:rsidP="006F2A33">
      <w:pPr>
        <w:pStyle w:val="Heading2"/>
        <w:bidi w:val="0"/>
      </w:pPr>
      <w:r w:rsidRPr="006F2A33">
        <w:t>AMT OVERCURRENT   @DateVersion@2020-12-02   @Namefilestart@99.09.12.01@NamefileEnd@   @linkHrefStert@https://vebko.org/Downloads/Instructions/WhatsNew/Test-AMPro%2099.09.12.01/001_Test-AMPro%2099.09.12.01_001_mu.mp4@linkHrefEnd@</w:t>
      </w:r>
    </w:p>
    <w:p w14:paraId="37B2A322" w14:textId="3068D2C7" w:rsidR="004C334E" w:rsidRPr="006F2A33" w:rsidRDefault="004C334E" w:rsidP="004C334E">
      <w:pPr>
        <w:pStyle w:val="AAS-Normal"/>
        <w:rPr>
          <w:lang w:val="de-DE"/>
        </w:rPr>
      </w:pPr>
      <w:r w:rsidRPr="006F2A33">
        <w:rPr>
          <w:lang w:val="de-DE"/>
        </w:rPr>
        <w:t>Si se cierra la ventana de la Vista de Características, al borrar el resultado, todos los Tnoms cambiarán al estado original.</w:t>
      </w:r>
    </w:p>
    <w:p w14:paraId="6FF9EA64" w14:textId="77777777" w:rsidR="009B5F09" w:rsidRPr="006F2A33" w:rsidRDefault="009B5F09" w:rsidP="006F2A33">
      <w:pPr>
        <w:pStyle w:val="Heading2"/>
        <w:bidi w:val="0"/>
        <w:rPr>
          <w:lang w:val="de-DE"/>
        </w:rPr>
      </w:pPr>
      <w:r w:rsidRPr="006F2A33">
        <w:rPr>
          <w:lang w:val="de-DE"/>
        </w:rPr>
        <w:t>AMT OVERCURRENT   @DateVersion@2020-12-15   @Namefilestart@99.09.25.01@NamefileEnd@   @linkHrefStert@https://vebko.org/Downloads/Instructions/WhatsNew/Test-AMPro%2099.09.25.01/001_Test-AMPro%2099.09.25.01_001_mu.mp4@linkHrefEnd@</w:t>
      </w:r>
    </w:p>
    <w:p w14:paraId="0135EC8D" w14:textId="7B8B233D" w:rsidR="009B5F09" w:rsidRPr="006F2A33" w:rsidRDefault="009B5F09" w:rsidP="009B5F09">
      <w:pPr>
        <w:pStyle w:val="AAS-Normal"/>
        <w:rPr>
          <w:lang w:val="de-DE"/>
        </w:rPr>
      </w:pPr>
      <w:r w:rsidRPr="006F2A33">
        <w:rPr>
          <w:lang w:val="de-DE"/>
        </w:rPr>
        <w:t>En el modo PickUP-DropOff y en el modo Angular, si un punto del plano direccional se convierte en Out of Range, los puntos también se especifican en la tabla de pruebas. En este caso, el punto añadido en la vista detallada del medio se muestra en rosa.</w:t>
      </w:r>
    </w:p>
    <w:p w14:paraId="1904C5B3" w14:textId="406AF2EA" w:rsidR="009B5F09" w:rsidRPr="006F2A33" w:rsidRDefault="009B5F09" w:rsidP="009B5F09">
      <w:pPr>
        <w:pStyle w:val="AAS-Normal"/>
        <w:rPr>
          <w:lang w:val="de-DE"/>
        </w:rPr>
      </w:pPr>
      <w:r w:rsidRPr="006F2A33">
        <w:rPr>
          <w:lang w:val="de-DE"/>
        </w:rPr>
        <w:t>Al cambiar la columna Tipo de objetivo en la tabla de puntos de prueba PickUP-DropOff, de modo Actual a modo Angular y viceversa, se actualizarán los campos disponibles en la sección Punto de prueba.</w:t>
      </w:r>
    </w:p>
    <w:p w14:paraId="0FA73910" w14:textId="23D3C470" w:rsidR="009B5F09" w:rsidRPr="006F2A33" w:rsidRDefault="009B5F09" w:rsidP="009B5F09">
      <w:pPr>
        <w:pStyle w:val="AAS-Normal"/>
        <w:rPr>
          <w:lang w:val="de-DE"/>
        </w:rPr>
      </w:pPr>
      <w:r w:rsidRPr="006F2A33">
        <w:rPr>
          <w:lang w:val="de-DE"/>
        </w:rPr>
        <w:t>Manteniendo pulsada la tecla ctrl y haciendo clic con el botón derecho del ratón en la curva, se pueden añadir puntos a la tabla de pruebas en la vista de detalle media.</w:t>
      </w:r>
    </w:p>
    <w:p w14:paraId="775E6AB3" w14:textId="61F5C496" w:rsidR="009B5F09" w:rsidRPr="006F2A33" w:rsidRDefault="009B5F09" w:rsidP="009B5F09">
      <w:pPr>
        <w:pStyle w:val="AAS-Normal"/>
        <w:rPr>
          <w:lang w:val="de-DE"/>
        </w:rPr>
      </w:pPr>
      <w:r w:rsidRPr="006F2A33">
        <w:rPr>
          <w:lang w:val="de-DE"/>
        </w:rPr>
        <w:t>Al borrar los datos curvos de la característica, se desactivan todas las opciones en los Parámetros de Protección de Sobrecorriente.</w:t>
      </w:r>
    </w:p>
    <w:p w14:paraId="7F80A001" w14:textId="0E23B81C" w:rsidR="009B5F09" w:rsidRPr="006F2A33" w:rsidRDefault="009B5F09" w:rsidP="009B5F09">
      <w:pPr>
        <w:pStyle w:val="AAS-Normal"/>
        <w:rPr>
          <w:lang w:val="de-DE"/>
        </w:rPr>
      </w:pPr>
      <w:r w:rsidRPr="006F2A33">
        <w:rPr>
          <w:lang w:val="de-DE"/>
        </w:rPr>
        <w:t>En la pestaña Ajustes y en Añadir señal para la corriente armónica, se utiliza la nueva unidad % Ifault en lugar de la unidad In, que recoge un porcentaje de la corriente de defecto con la corriente principal.</w:t>
      </w:r>
    </w:p>
    <w:p w14:paraId="01AA297B" w14:textId="0B5ABF3A" w:rsidR="009B5F09" w:rsidRPr="006F2A33" w:rsidRDefault="009B5F09" w:rsidP="009B5F09">
      <w:pPr>
        <w:pStyle w:val="AAS-Normal"/>
        <w:rPr>
          <w:lang w:val="de-DE"/>
        </w:rPr>
      </w:pPr>
      <w:r w:rsidRPr="006F2A33">
        <w:rPr>
          <w:lang w:val="de-DE"/>
        </w:rPr>
        <w:t>En PickUp-DropOff angular, los valores de los campos de inicio de recogida y fin de recogida se ajustan desde la zona de no disparo hasta la de disparo, respectivamente.</w:t>
      </w:r>
    </w:p>
    <w:p w14:paraId="7FB059C7" w14:textId="2C839692" w:rsidR="009B5F09" w:rsidRPr="006F2A33" w:rsidRDefault="009B5F09" w:rsidP="009B5F09">
      <w:pPr>
        <w:pStyle w:val="AAS-Normal"/>
        <w:rPr>
          <w:lang w:val="de-DE"/>
        </w:rPr>
      </w:pPr>
      <w:r w:rsidRPr="006F2A33">
        <w:rPr>
          <w:lang w:val="de-DE"/>
        </w:rPr>
        <w:t>En la sobrecorriente y en la ventana de objetos de prueba, no se pueden seleccionar los mismos nombres para las etapas. Al hacerlo, se muestra un mensaje de fallo y las etapas vuelven al estado original.</w:t>
      </w:r>
    </w:p>
    <w:p w14:paraId="116AD462" w14:textId="3366B843" w:rsidR="009B5F09" w:rsidRPr="006F2A33" w:rsidRDefault="009B5F09" w:rsidP="009B5F09">
      <w:pPr>
        <w:pStyle w:val="AAS-Normal"/>
        <w:rPr>
          <w:lang w:val="de-DE"/>
        </w:rPr>
      </w:pPr>
      <w:r w:rsidRPr="006F2A33">
        <w:rPr>
          <w:lang w:val="de-DE"/>
        </w:rPr>
        <w:t>en la página "Punto de prueba de la secuencia a", se añaden dos nuevas opciones denominadas Avance y Simple (2x, 3x, 4x). En el modo Avance se aplica el método anterior, pero en el modo Simple (2x, 3x, 4x) se puede crear el doble, el triple o el cuádruple de la corriente reguladora de cada tipo de falta. El mismo tipo de falta se muestra según los elementos definidos en el Objeto de Prueba. Por ejemplo, al seleccionar un elemento en Secuencia Cero, las faltas de dos puntos no se muestran en Secuencia Punto de Prueba a. También se ha añadido para las direccionales. En este caso, se utiliza la relación x°=(Ángulo final-Ángulo inicial)/2 para calcular los ángulos dobles, triples y cuádruples.</w:t>
      </w:r>
    </w:p>
    <w:p w14:paraId="500538BE" w14:textId="06B7B1EB" w:rsidR="009B5F09" w:rsidRPr="006F2A33" w:rsidRDefault="009B5F09" w:rsidP="009B5F09">
      <w:pPr>
        <w:pStyle w:val="AAS-Normal"/>
        <w:rPr>
          <w:lang w:val="es-ES"/>
        </w:rPr>
      </w:pPr>
      <w:r w:rsidRPr="006F2A33">
        <w:rPr>
          <w:lang w:val="es-ES"/>
        </w:rPr>
        <w:t>Se han añadido dos opciones, mostrar información de la prueba y mostrar información de la hora, en el clic derecho de la vista detallada del medio.</w:t>
      </w:r>
    </w:p>
    <w:p w14:paraId="42EAF199" w14:textId="77777777" w:rsidR="009B19D3" w:rsidRPr="006F2A33" w:rsidRDefault="009B19D3" w:rsidP="006F2A33">
      <w:pPr>
        <w:pStyle w:val="Heading2"/>
        <w:bidi w:val="0"/>
        <w:rPr>
          <w:lang w:val="de-DE"/>
        </w:rPr>
      </w:pPr>
      <w:r w:rsidRPr="006F2A33">
        <w:rPr>
          <w:lang w:val="de-DE"/>
        </w:rPr>
        <w:t>AMT OVERCURRENT   @DateVersion@2020-12-17   @Namefilestart@99.09.27.01@NamefileEnd@   @linkHrefStert@https://vebko.org/Downloads/Instructions/WhatsNew/Test-AMPro%2099.09.27.01/001_Test-AMPro%2099.09.27.01_001_mu.mp4@linkHrefEnd@</w:t>
      </w:r>
    </w:p>
    <w:p w14:paraId="6317EFAE" w14:textId="5031341A" w:rsidR="009B19D3" w:rsidRPr="006F2A33" w:rsidRDefault="009B19D3" w:rsidP="009B19D3">
      <w:pPr>
        <w:pStyle w:val="AAS-Normal"/>
        <w:rPr>
          <w:lang w:val="de-DE"/>
        </w:rPr>
      </w:pPr>
      <w:r w:rsidRPr="006F2A33">
        <w:rPr>
          <w:lang w:val="de-DE"/>
        </w:rPr>
        <w:t>En Direccional y para calcular el MTA, se crea la opción MTA en Parámetros de Protección de overcurren. En primer lugar, el usuario en el MTA selecciona la fórmula relacionada con el relé, luego introduce el valor de RCA en el campo lateral. Después de introducir esta información, los demás campos de Definición del Sector de Disparo se completarán automáticamente.</w:t>
      </w:r>
    </w:p>
    <w:p w14:paraId="201D24C4" w14:textId="0AA897F9" w:rsidR="009B19D3" w:rsidRPr="006F2A33" w:rsidRDefault="009B19D3" w:rsidP="009B19D3">
      <w:pPr>
        <w:pStyle w:val="AAS-Normal"/>
        <w:rPr>
          <w:lang w:val="de-DE"/>
        </w:rPr>
      </w:pPr>
      <w:r w:rsidRPr="006F2A33">
        <w:rPr>
          <w:lang w:val="de-DE"/>
        </w:rPr>
        <w:t>después de hacer clic con el botón derecho del ratón en PickUp-DropOff y seleccionar otro elemento, el intervalo de PickUp-DropOff cambia, la línea discontinua, en la vista de la característica también se mueve y se multiplica por el coeficiente.</w:t>
      </w:r>
    </w:p>
    <w:p w14:paraId="41BD5BA5" w14:textId="4F341DFA" w:rsidR="009B19D3" w:rsidRPr="006F2A33" w:rsidRDefault="009B19D3" w:rsidP="009B19D3">
      <w:pPr>
        <w:pStyle w:val="AAS-Normal"/>
        <w:rPr>
          <w:lang w:val="de-DE"/>
        </w:rPr>
      </w:pPr>
      <w:r w:rsidRPr="006F2A33">
        <w:rPr>
          <w:lang w:val="de-DE"/>
        </w:rPr>
        <w:t>En los ajustes de la Característica de Sobrecorriente, al activar la opción de Mostrar Información de la Curva, se muestra la información de la curva de atributos, e incluso en el modo direccional, se muestra la información sobre los ángulos en el gráfico.</w:t>
      </w:r>
    </w:p>
    <w:p w14:paraId="39F4970C" w14:textId="00DAECB9" w:rsidR="009B19D3" w:rsidRPr="006F2A33" w:rsidRDefault="009B19D3" w:rsidP="009B19D3">
      <w:pPr>
        <w:pStyle w:val="AAS-Normal"/>
        <w:rPr>
          <w:lang w:val="es-ES"/>
        </w:rPr>
      </w:pPr>
      <w:r w:rsidRPr="006F2A33">
        <w:rPr>
          <w:lang w:val="es-ES"/>
        </w:rPr>
        <w:t>En el Punto de Prueba de Secuencia a, puede cambiar entre los campos y hacer cambios pulsando la tecla Tab, y también es posible para la Distancia AMT, el Diferencial AMT y otras partes.</w:t>
      </w:r>
    </w:p>
    <w:p w14:paraId="501A2D36" w14:textId="77777777" w:rsidR="00BE3DF9" w:rsidRPr="006F2A33" w:rsidRDefault="00BE3DF9" w:rsidP="006F2A33">
      <w:pPr>
        <w:pStyle w:val="Heading2"/>
        <w:bidi w:val="0"/>
        <w:rPr>
          <w:lang w:val="de-DE"/>
        </w:rPr>
      </w:pPr>
      <w:r w:rsidRPr="006F2A33">
        <w:rPr>
          <w:lang w:val="de-DE"/>
        </w:rPr>
        <w:t>AMT OVERCURRENT   @DateVersion@2020-12-28   @Namefilestart@99.10.08.01@NamefileEnd@   @linkHrefStert@https://vebko.org/Downloads/Instructions/WhatsNew/Test-AMPro%2099.10.08.01/001_Test-AMPro%2099.10.08.01_001_mu.mp4@linkHrefEnd@</w:t>
      </w:r>
    </w:p>
    <w:p w14:paraId="7028A919" w14:textId="69B830B3" w:rsidR="00BE3DF9" w:rsidRPr="006F2A33" w:rsidRDefault="00BE3DF9" w:rsidP="00BE3DF9">
      <w:pPr>
        <w:pStyle w:val="AAS-Normal"/>
        <w:rPr>
          <w:lang w:val="es-ES"/>
        </w:rPr>
      </w:pPr>
      <w:r w:rsidRPr="006F2A33">
        <w:rPr>
          <w:lang w:val="es-ES"/>
        </w:rPr>
        <w:t>Se ha añadido la fórmula MTA en la sección de elementos de la ventana de la vista del informe.</w:t>
      </w:r>
    </w:p>
    <w:p w14:paraId="3BF9BCEB" w14:textId="1D6EEFD7" w:rsidR="00BE3DF9" w:rsidRPr="006F2A33" w:rsidRDefault="00BE3DF9" w:rsidP="00BE3DF9">
      <w:pPr>
        <w:pStyle w:val="AAS-Normal"/>
        <w:rPr>
          <w:lang w:val="de-DE"/>
        </w:rPr>
      </w:pPr>
      <w:r w:rsidRPr="006F2A33">
        <w:rPr>
          <w:lang w:val="de-DE"/>
        </w:rPr>
        <w:t>Corrección del "Plano direccional" en la "Vista detallada del medio"</w:t>
      </w:r>
    </w:p>
    <w:p w14:paraId="7AE45D53" w14:textId="77777777" w:rsidR="006178A9" w:rsidRPr="006F2A33" w:rsidRDefault="006178A9" w:rsidP="006F2A33">
      <w:pPr>
        <w:pStyle w:val="Heading2"/>
        <w:bidi w:val="0"/>
        <w:rPr>
          <w:lang w:val="de-DE"/>
        </w:rPr>
      </w:pPr>
      <w:r w:rsidRPr="006F2A33">
        <w:rPr>
          <w:lang w:val="de-DE"/>
        </w:rPr>
        <w:t>AMT OVERCURRENT   @DateVersion@2020-12-28   @Namefilestart@99.10.08.02@NamefileEnd@   @linkHrefStert@https://vebko.org/Downloads/Instructions/WhatsNew/Test-AMPro%2099.10.08.02/001_Test-AMPro%2099.10.08.02_001_mu.mp4@linkHrefEnd@</w:t>
      </w:r>
    </w:p>
    <w:p w14:paraId="6FA92DCC" w14:textId="5A312568" w:rsidR="006178A9" w:rsidRPr="006F2A33" w:rsidRDefault="006178A9" w:rsidP="006178A9">
      <w:pPr>
        <w:pStyle w:val="AAS-Normal"/>
        <w:rPr>
          <w:lang w:val="de-DE"/>
        </w:rPr>
      </w:pPr>
      <w:r w:rsidRPr="006F2A33">
        <w:rPr>
          <w:lang w:val="de-DE"/>
        </w:rPr>
        <w:t>En PickUp-DropOff, el valor mínimo de los campos PickUp Start, PickUp End y DropOff End se establece en 1 mA.</w:t>
      </w:r>
    </w:p>
    <w:p w14:paraId="217F58B9" w14:textId="2A74FF0B" w:rsidR="006178A9" w:rsidRPr="006F2A33" w:rsidRDefault="006178A9" w:rsidP="006178A9">
      <w:pPr>
        <w:pStyle w:val="AAS-Normal"/>
        <w:rPr>
          <w:lang w:val="de-DE"/>
        </w:rPr>
      </w:pPr>
      <w:r w:rsidRPr="006F2A33">
        <w:rPr>
          <w:lang w:val="de-DE"/>
        </w:rPr>
        <w:t>Se añade la opción "Sensible como fallo independiente" a los "Parámetros de protección de sobreintensidad". La activación de esta opción añade un nuevo elemento, "Sensible", al campo "Tipo de elemento seleccionado". No afecta a otros elementos y actúa de forma independiente. Además, la corriente IL1 (1) se activa y se evalúa a través de las entradas binarias 1 y 2.</w:t>
      </w:r>
    </w:p>
    <w:p w14:paraId="49C4D60E" w14:textId="77777777" w:rsidR="003E582E" w:rsidRPr="006F2A33" w:rsidRDefault="003E582E" w:rsidP="006F2A33">
      <w:pPr>
        <w:pStyle w:val="Heading2"/>
        <w:bidi w:val="0"/>
        <w:rPr>
          <w:lang w:val="de-DE"/>
        </w:rPr>
      </w:pPr>
      <w:r w:rsidRPr="006F2A33">
        <w:rPr>
          <w:lang w:val="de-DE"/>
        </w:rPr>
        <w:t>AMT OVERCURRENT   @DateVersion@2021-01-11   @Namefilestart@99.10.22.02@NamefileEnd@   @linkHrefStert@https://vebko.org/Downloads/Instructions/WhatsNew/Test-AMPro%2099.10.22.02/001_Test-AMPro%2099.10.22.02_001_mu.mp4@linkHrefEnd@</w:t>
      </w:r>
    </w:p>
    <w:p w14:paraId="5B82EF35" w14:textId="43F3D3C9" w:rsidR="003E582E" w:rsidRPr="006F2A33" w:rsidRDefault="003E582E" w:rsidP="003E582E">
      <w:pPr>
        <w:pStyle w:val="AAS-Normal"/>
        <w:rPr>
          <w:lang w:val="de-DE"/>
        </w:rPr>
      </w:pPr>
      <w:r w:rsidRPr="006F2A33">
        <w:rPr>
          <w:lang w:val="de-DE"/>
        </w:rPr>
        <w:t>En la pestaña "PickUp-Drop Off", al cambiar el "Tipo de objetivo" de "Corriente" a "Ángulo", se desactiva el valor de la columna "Restablecer relación" en el modo "Ángulo".</w:t>
      </w:r>
    </w:p>
    <w:p w14:paraId="539D2E9B" w14:textId="77777777" w:rsidR="00DA263F" w:rsidRPr="006F2A33" w:rsidRDefault="00DA263F" w:rsidP="006F2A33">
      <w:pPr>
        <w:pStyle w:val="Heading2"/>
        <w:bidi w:val="0"/>
      </w:pPr>
      <w:r w:rsidRPr="006F2A33">
        <w:t>AMT OVERCURRENT   @DateVersion@2021-01-13   @Namefilestart@99.10.24.01@NamefileEnd@   @linkHrefStert@https://vebko.org/Downloads/Instructions/WhatsNew/Test-AMPro%2099.10.24.01/001_Test-AMPro%2099.10.24.01_001_mu.mp4@linkHrefEnd@</w:t>
      </w:r>
    </w:p>
    <w:p w14:paraId="72803546" w14:textId="7C10A733" w:rsidR="00DA263F" w:rsidRPr="006F2A33" w:rsidRDefault="00DA263F" w:rsidP="00DA263F">
      <w:pPr>
        <w:pStyle w:val="AAS-Normal"/>
        <w:rPr>
          <w:lang w:val="de-DE"/>
        </w:rPr>
      </w:pPr>
      <w:r w:rsidRPr="006F2A33">
        <w:rPr>
          <w:lang w:val="de-DE"/>
        </w:rPr>
        <w:t>Si abre un archivo guardado y los ajustes están en corriente, los ajustes estarán en corriente al ir a la pestaña PickUp-DropOff.</w:t>
      </w:r>
    </w:p>
    <w:p w14:paraId="059529DC" w14:textId="77777777" w:rsidR="00F16B2D" w:rsidRPr="006F2A33" w:rsidRDefault="00F16B2D" w:rsidP="006F2A33">
      <w:pPr>
        <w:pStyle w:val="Heading2"/>
        <w:bidi w:val="0"/>
      </w:pPr>
      <w:r w:rsidRPr="006F2A33">
        <w:t>AMT OVERCURRENT   @DateVersion@2021-01-31   @Namefilestart@99.11.12.01@NamefileEnd@   @linkHrefStert@https://vebko.org/Downloads/Instructions/WhatsNew/Test-AMPro%2099.11.12.01/001_Test-AMPro%2099.11.12.01_001_mu.mp4@linkHrefEnd@</w:t>
      </w:r>
    </w:p>
    <w:p w14:paraId="1229A16E" w14:textId="25EB3FEC" w:rsidR="00F16B2D" w:rsidRPr="006F2A33" w:rsidRDefault="00F16B2D" w:rsidP="00F16B2D">
      <w:pPr>
        <w:pStyle w:val="AAS-Normal"/>
        <w:rPr>
          <w:lang w:val="de-DE"/>
        </w:rPr>
      </w:pPr>
      <w:r w:rsidRPr="006F2A33">
        <w:rPr>
          <w:lang w:val="de-DE"/>
        </w:rPr>
        <w:t>si selecciona "desde objeto protegido" en la conexión CT Starpoint, se corregirá en la prueba Pick-Up - Drop-Off.</w:t>
      </w:r>
    </w:p>
    <w:sectPr w:rsidR="00F16B2D" w:rsidRPr="006F2A33" w:rsidSect="002A246F">
      <w:headerReference w:type="default" r:id="rId8"/>
      <w:pgSz w:w="15840" w:h="12240" w:orient="landscape" w:code="1"/>
      <w:pgMar w:top="1440" w:right="1138" w:bottom="1440" w:left="1440" w:header="720" w:footer="720"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6F63E" w14:textId="77777777" w:rsidR="008031FF" w:rsidRDefault="008031FF" w:rsidP="003B0951">
      <w:pPr>
        <w:spacing w:before="0" w:after="0"/>
      </w:pPr>
      <w:r>
        <w:separator/>
      </w:r>
    </w:p>
  </w:endnote>
  <w:endnote w:type="continuationSeparator" w:id="0">
    <w:p w14:paraId="08A13FDC" w14:textId="77777777" w:rsidR="008031FF" w:rsidRDefault="008031FF" w:rsidP="003B095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tr">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203" w:usb1="288F0000" w:usb2="00000016" w:usb3="00000000" w:csb0="00040001" w:csb1="00000000"/>
  </w:font>
  <w:font w:name="Compset">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Nazanin">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Compset">
    <w:panose1 w:val="00000400000000000000"/>
    <w:charset w:val="B2"/>
    <w:family w:val="auto"/>
    <w:pitch w:val="variable"/>
    <w:sig w:usb0="00002001" w:usb1="80000000" w:usb2="00000008" w:usb3="00000000" w:csb0="00000040" w:csb1="00000000"/>
  </w:font>
  <w:font w:name="Mitra">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2870C" w14:textId="77777777" w:rsidR="008031FF" w:rsidRDefault="008031FF" w:rsidP="007168D8">
      <w:pPr>
        <w:bidi w:val="0"/>
        <w:spacing w:before="0" w:after="0"/>
      </w:pPr>
      <w:r>
        <w:separator/>
      </w:r>
    </w:p>
  </w:footnote>
  <w:footnote w:type="continuationSeparator" w:id="0">
    <w:p w14:paraId="37005251" w14:textId="77777777" w:rsidR="008031FF" w:rsidRDefault="008031FF" w:rsidP="003B095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1C887" w14:textId="77777777" w:rsidR="002A307D" w:rsidRDefault="002A307D">
    <w:r>
      <w:rPr>
        <w:noProof/>
      </w:rPr>
      <mc:AlternateContent>
        <mc:Choice Requires="wps">
          <w:drawing>
            <wp:anchor distT="0" distB="0" distL="118745" distR="118745" simplePos="0" relativeHeight="251911168" behindDoc="1" locked="0" layoutInCell="1" allowOverlap="0" wp14:anchorId="5643CE13" wp14:editId="02459AA7">
              <wp:simplePos x="0" y="0"/>
              <wp:positionH relativeFrom="margin">
                <wp:posOffset>-628015</wp:posOffset>
              </wp:positionH>
              <wp:positionV relativeFrom="page">
                <wp:posOffset>477520</wp:posOffset>
              </wp:positionV>
              <wp:extent cx="9676130" cy="408940"/>
              <wp:effectExtent l="0" t="0" r="1270" b="0"/>
              <wp:wrapSquare wrapText="bothSides"/>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76130" cy="4089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4AB3C9" w14:textId="77777777" w:rsidR="002A307D" w:rsidRPr="00073326" w:rsidRDefault="002A307D" w:rsidP="00073326">
                          <w:pPr>
                            <w:jc w:val="left"/>
                            <w:rPr>
                              <w:b/>
                              <w:bCs/>
                              <w:caps/>
                              <w:color w:val="FFFFFF" w:themeColor="background1"/>
                              <w:sz w:val="24"/>
                              <w:szCs w:val="24"/>
                            </w:rPr>
                          </w:pPr>
                          <w:r w:rsidRPr="00073326">
                            <w:rPr>
                              <w:b/>
                              <w:bCs/>
                              <w:caps/>
                              <w:color w:val="FFFFFF" w:themeColor="background1"/>
                              <w:sz w:val="24"/>
                              <w:szCs w:val="24"/>
                            </w:rPr>
                            <w:fldChar w:fldCharType="begin"/>
                          </w:r>
                          <w:r w:rsidRPr="00073326">
                            <w:rPr>
                              <w:b/>
                              <w:bCs/>
                              <w:caps/>
                              <w:color w:val="FFFFFF" w:themeColor="background1"/>
                              <w:sz w:val="24"/>
                              <w:szCs w:val="24"/>
                            </w:rPr>
                            <w:instrText xml:space="preserve"> STYLEREF  "Heading 1"  \* MERGEFORMAT </w:instrText>
                          </w:r>
                          <w:r w:rsidRPr="00073326">
                            <w:rPr>
                              <w:b/>
                              <w:bCs/>
                              <w:caps/>
                              <w:color w:val="FFFFFF" w:themeColor="background1"/>
                              <w:sz w:val="24"/>
                              <w:szCs w:val="24"/>
                            </w:rPr>
                            <w:fldChar w:fldCharType="separate"/>
                          </w:r>
                          <w:r w:rsidR="008031FF">
                            <w:rPr>
                              <w:caps/>
                              <w:noProof/>
                              <w:color w:val="FFFFFF" w:themeColor="background1"/>
                              <w:sz w:val="24"/>
                              <w:szCs w:val="24"/>
                            </w:rPr>
                            <w:t>Error! No text of specified style in document.</w:t>
                          </w:r>
                          <w:r w:rsidRPr="00073326">
                            <w:rPr>
                              <w:b/>
                              <w:bCs/>
                              <w:caps/>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5643CE13" id="Rectangle 5" o:spid="_x0000_s1026" style="position:absolute;left:0;text-align:left;margin-left:-49.45pt;margin-top:37.6pt;width:761.9pt;height:32.2pt;z-index:-251405312;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" o:allowoverlap="f" fillcolor="#5b9bd5 [3204]" stroked="f" strokeweight="1pt">
              <v:textbox style="mso-fit-shape-to-text:t">
                <w:txbxContent>
                  <w:p w14:paraId="434AB3C9" w14:textId="77777777" w:rsidR="002A307D" w:rsidRPr="00073326" w:rsidRDefault="002A307D" w:rsidP="00073326">
                    <w:pPr>
                      <w:jc w:val="left"/>
                      <w:rPr>
                        <w:b/>
                        <w:bCs/>
                        <w:caps/>
                        <w:color w:val="FFFFFF" w:themeColor="background1"/>
                        <w:sz w:val="24"/>
                        <w:szCs w:val="24"/>
                      </w:rPr>
                    </w:pPr>
                    <w:r w:rsidRPr="00073326">
                      <w:rPr>
                        <w:b/>
                        <w:bCs/>
                        <w:caps/>
                        <w:color w:val="FFFFFF" w:themeColor="background1"/>
                        <w:sz w:val="24"/>
                        <w:szCs w:val="24"/>
                      </w:rPr>
                      <w:fldChar w:fldCharType="begin"/>
                    </w:r>
                    <w:r w:rsidRPr="00073326">
                      <w:rPr>
                        <w:b/>
                        <w:bCs/>
                        <w:caps/>
                        <w:color w:val="FFFFFF" w:themeColor="background1"/>
                        <w:sz w:val="24"/>
                        <w:szCs w:val="24"/>
                      </w:rPr>
                      <w:instrText xml:space="preserve"> STYLEREF  "Heading 1"  \* MERGEFORMAT </w:instrText>
                    </w:r>
                    <w:r w:rsidRPr="00073326">
                      <w:rPr>
                        <w:b/>
                        <w:bCs/>
                        <w:caps/>
                        <w:color w:val="FFFFFF" w:themeColor="background1"/>
                        <w:sz w:val="24"/>
                        <w:szCs w:val="24"/>
                      </w:rPr>
                      <w:fldChar w:fldCharType="separate"/>
                    </w:r>
                    <w:r w:rsidR="008031FF">
                      <w:rPr>
                        <w:caps/>
                        <w:noProof/>
                        <w:color w:val="FFFFFF" w:themeColor="background1"/>
                        <w:sz w:val="24"/>
                        <w:szCs w:val="24"/>
                      </w:rPr>
                      <w:t>Error! No text of specified style in document.</w:t>
                    </w:r>
                    <w:r w:rsidRPr="00073326">
                      <w:rPr>
                        <w:b/>
                        <w:bCs/>
                        <w:caps/>
                        <w:color w:val="FFFFFF" w:themeColor="background1"/>
                        <w:sz w:val="24"/>
                        <w:szCs w:val="24"/>
                      </w:rPr>
                      <w:fldChar w:fldCharType="end"/>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F81A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F871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D831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1A45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BA59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B86C87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C472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6E5D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4A70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CC02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F2CF6"/>
    <w:multiLevelType w:val="hybridMultilevel"/>
    <w:tmpl w:val="19BA3434"/>
    <w:lvl w:ilvl="0" w:tplc="2192420A">
      <w:start w:val="1"/>
      <w:numFmt w:val="bullet"/>
      <w:lvlText w:val="•"/>
      <w:lvlJc w:val="left"/>
      <w:pPr>
        <w:tabs>
          <w:tab w:val="num" w:pos="720"/>
        </w:tabs>
        <w:ind w:left="720" w:hanging="360"/>
      </w:pPr>
      <w:rPr>
        <w:rFonts w:ascii="Times New Roman" w:hAnsi="Times New Roman" w:hint="default"/>
      </w:rPr>
    </w:lvl>
    <w:lvl w:ilvl="1" w:tplc="E19A8056" w:tentative="1">
      <w:start w:val="1"/>
      <w:numFmt w:val="bullet"/>
      <w:lvlText w:val="•"/>
      <w:lvlJc w:val="left"/>
      <w:pPr>
        <w:tabs>
          <w:tab w:val="num" w:pos="1440"/>
        </w:tabs>
        <w:ind w:left="1440" w:hanging="360"/>
      </w:pPr>
      <w:rPr>
        <w:rFonts w:ascii="Times New Roman" w:hAnsi="Times New Roman" w:hint="default"/>
      </w:rPr>
    </w:lvl>
    <w:lvl w:ilvl="2" w:tplc="C30E7F30" w:tentative="1">
      <w:start w:val="1"/>
      <w:numFmt w:val="bullet"/>
      <w:lvlText w:val="•"/>
      <w:lvlJc w:val="left"/>
      <w:pPr>
        <w:tabs>
          <w:tab w:val="num" w:pos="2160"/>
        </w:tabs>
        <w:ind w:left="2160" w:hanging="360"/>
      </w:pPr>
      <w:rPr>
        <w:rFonts w:ascii="Times New Roman" w:hAnsi="Times New Roman" w:hint="default"/>
      </w:rPr>
    </w:lvl>
    <w:lvl w:ilvl="3" w:tplc="C5BC6F7C" w:tentative="1">
      <w:start w:val="1"/>
      <w:numFmt w:val="bullet"/>
      <w:lvlText w:val="•"/>
      <w:lvlJc w:val="left"/>
      <w:pPr>
        <w:tabs>
          <w:tab w:val="num" w:pos="2880"/>
        </w:tabs>
        <w:ind w:left="2880" w:hanging="360"/>
      </w:pPr>
      <w:rPr>
        <w:rFonts w:ascii="Times New Roman" w:hAnsi="Times New Roman" w:hint="default"/>
      </w:rPr>
    </w:lvl>
    <w:lvl w:ilvl="4" w:tplc="67686564" w:tentative="1">
      <w:start w:val="1"/>
      <w:numFmt w:val="bullet"/>
      <w:lvlText w:val="•"/>
      <w:lvlJc w:val="left"/>
      <w:pPr>
        <w:tabs>
          <w:tab w:val="num" w:pos="3600"/>
        </w:tabs>
        <w:ind w:left="3600" w:hanging="360"/>
      </w:pPr>
      <w:rPr>
        <w:rFonts w:ascii="Times New Roman" w:hAnsi="Times New Roman" w:hint="default"/>
      </w:rPr>
    </w:lvl>
    <w:lvl w:ilvl="5" w:tplc="15F267D4" w:tentative="1">
      <w:start w:val="1"/>
      <w:numFmt w:val="bullet"/>
      <w:lvlText w:val="•"/>
      <w:lvlJc w:val="left"/>
      <w:pPr>
        <w:tabs>
          <w:tab w:val="num" w:pos="4320"/>
        </w:tabs>
        <w:ind w:left="4320" w:hanging="360"/>
      </w:pPr>
      <w:rPr>
        <w:rFonts w:ascii="Times New Roman" w:hAnsi="Times New Roman" w:hint="default"/>
      </w:rPr>
    </w:lvl>
    <w:lvl w:ilvl="6" w:tplc="BA70D260" w:tentative="1">
      <w:start w:val="1"/>
      <w:numFmt w:val="bullet"/>
      <w:lvlText w:val="•"/>
      <w:lvlJc w:val="left"/>
      <w:pPr>
        <w:tabs>
          <w:tab w:val="num" w:pos="5040"/>
        </w:tabs>
        <w:ind w:left="5040" w:hanging="360"/>
      </w:pPr>
      <w:rPr>
        <w:rFonts w:ascii="Times New Roman" w:hAnsi="Times New Roman" w:hint="default"/>
      </w:rPr>
    </w:lvl>
    <w:lvl w:ilvl="7" w:tplc="66ECDE5C" w:tentative="1">
      <w:start w:val="1"/>
      <w:numFmt w:val="bullet"/>
      <w:lvlText w:val="•"/>
      <w:lvlJc w:val="left"/>
      <w:pPr>
        <w:tabs>
          <w:tab w:val="num" w:pos="5760"/>
        </w:tabs>
        <w:ind w:left="5760" w:hanging="360"/>
      </w:pPr>
      <w:rPr>
        <w:rFonts w:ascii="Times New Roman" w:hAnsi="Times New Roman" w:hint="default"/>
      </w:rPr>
    </w:lvl>
    <w:lvl w:ilvl="8" w:tplc="EBD2768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01122E26"/>
    <w:multiLevelType w:val="hybridMultilevel"/>
    <w:tmpl w:val="60B8D3D0"/>
    <w:lvl w:ilvl="0" w:tplc="5B0E90DC">
      <w:start w:val="1"/>
      <w:numFmt w:val="bullet"/>
      <w:lvlText w:val="•"/>
      <w:lvlJc w:val="left"/>
      <w:pPr>
        <w:tabs>
          <w:tab w:val="num" w:pos="720"/>
        </w:tabs>
        <w:ind w:left="720" w:hanging="360"/>
      </w:pPr>
      <w:rPr>
        <w:rFonts w:ascii="Times New Roman" w:hAnsi="Times New Roman" w:hint="default"/>
      </w:rPr>
    </w:lvl>
    <w:lvl w:ilvl="1" w:tplc="EC68F70A" w:tentative="1">
      <w:start w:val="1"/>
      <w:numFmt w:val="bullet"/>
      <w:lvlText w:val="•"/>
      <w:lvlJc w:val="left"/>
      <w:pPr>
        <w:tabs>
          <w:tab w:val="num" w:pos="1440"/>
        </w:tabs>
        <w:ind w:left="1440" w:hanging="360"/>
      </w:pPr>
      <w:rPr>
        <w:rFonts w:ascii="Times New Roman" w:hAnsi="Times New Roman" w:hint="default"/>
      </w:rPr>
    </w:lvl>
    <w:lvl w:ilvl="2" w:tplc="F8DA8FFE" w:tentative="1">
      <w:start w:val="1"/>
      <w:numFmt w:val="bullet"/>
      <w:lvlText w:val="•"/>
      <w:lvlJc w:val="left"/>
      <w:pPr>
        <w:tabs>
          <w:tab w:val="num" w:pos="2160"/>
        </w:tabs>
        <w:ind w:left="2160" w:hanging="360"/>
      </w:pPr>
      <w:rPr>
        <w:rFonts w:ascii="Times New Roman" w:hAnsi="Times New Roman" w:hint="default"/>
      </w:rPr>
    </w:lvl>
    <w:lvl w:ilvl="3" w:tplc="95F2FF48" w:tentative="1">
      <w:start w:val="1"/>
      <w:numFmt w:val="bullet"/>
      <w:lvlText w:val="•"/>
      <w:lvlJc w:val="left"/>
      <w:pPr>
        <w:tabs>
          <w:tab w:val="num" w:pos="2880"/>
        </w:tabs>
        <w:ind w:left="2880" w:hanging="360"/>
      </w:pPr>
      <w:rPr>
        <w:rFonts w:ascii="Times New Roman" w:hAnsi="Times New Roman" w:hint="default"/>
      </w:rPr>
    </w:lvl>
    <w:lvl w:ilvl="4" w:tplc="F2F2B25C" w:tentative="1">
      <w:start w:val="1"/>
      <w:numFmt w:val="bullet"/>
      <w:lvlText w:val="•"/>
      <w:lvlJc w:val="left"/>
      <w:pPr>
        <w:tabs>
          <w:tab w:val="num" w:pos="3600"/>
        </w:tabs>
        <w:ind w:left="3600" w:hanging="360"/>
      </w:pPr>
      <w:rPr>
        <w:rFonts w:ascii="Times New Roman" w:hAnsi="Times New Roman" w:hint="default"/>
      </w:rPr>
    </w:lvl>
    <w:lvl w:ilvl="5" w:tplc="18A4D4B6" w:tentative="1">
      <w:start w:val="1"/>
      <w:numFmt w:val="bullet"/>
      <w:lvlText w:val="•"/>
      <w:lvlJc w:val="left"/>
      <w:pPr>
        <w:tabs>
          <w:tab w:val="num" w:pos="4320"/>
        </w:tabs>
        <w:ind w:left="4320" w:hanging="360"/>
      </w:pPr>
      <w:rPr>
        <w:rFonts w:ascii="Times New Roman" w:hAnsi="Times New Roman" w:hint="default"/>
      </w:rPr>
    </w:lvl>
    <w:lvl w:ilvl="6" w:tplc="FFD649E0" w:tentative="1">
      <w:start w:val="1"/>
      <w:numFmt w:val="bullet"/>
      <w:lvlText w:val="•"/>
      <w:lvlJc w:val="left"/>
      <w:pPr>
        <w:tabs>
          <w:tab w:val="num" w:pos="5040"/>
        </w:tabs>
        <w:ind w:left="5040" w:hanging="360"/>
      </w:pPr>
      <w:rPr>
        <w:rFonts w:ascii="Times New Roman" w:hAnsi="Times New Roman" w:hint="default"/>
      </w:rPr>
    </w:lvl>
    <w:lvl w:ilvl="7" w:tplc="8D080424" w:tentative="1">
      <w:start w:val="1"/>
      <w:numFmt w:val="bullet"/>
      <w:lvlText w:val="•"/>
      <w:lvlJc w:val="left"/>
      <w:pPr>
        <w:tabs>
          <w:tab w:val="num" w:pos="5760"/>
        </w:tabs>
        <w:ind w:left="5760" w:hanging="360"/>
      </w:pPr>
      <w:rPr>
        <w:rFonts w:ascii="Times New Roman" w:hAnsi="Times New Roman" w:hint="default"/>
      </w:rPr>
    </w:lvl>
    <w:lvl w:ilvl="8" w:tplc="35FEDEA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06C8593C"/>
    <w:multiLevelType w:val="hybridMultilevel"/>
    <w:tmpl w:val="84A658F0"/>
    <w:lvl w:ilvl="0" w:tplc="D026FD5E">
      <w:start w:val="1"/>
      <w:numFmt w:val="bullet"/>
      <w:pStyle w:val="a"/>
      <w:lvlText w:val=""/>
      <w:lvlJc w:val="left"/>
      <w:pPr>
        <w:ind w:left="1260" w:hanging="360"/>
      </w:pPr>
      <w:rPr>
        <w:rFonts w:ascii="Wingdings" w:hAnsi="Wingdings" w:hint="default"/>
        <w:color w:val="auto"/>
      </w:rPr>
    </w:lvl>
    <w:lvl w:ilvl="1" w:tplc="04090003" w:tentative="1">
      <w:start w:val="1"/>
      <w:numFmt w:val="bullet"/>
      <w:lvlText w:val="o"/>
      <w:lvlJc w:val="left"/>
      <w:pPr>
        <w:tabs>
          <w:tab w:val="num" w:pos="2743"/>
        </w:tabs>
        <w:ind w:left="2743" w:hanging="360"/>
      </w:pPr>
      <w:rPr>
        <w:rFonts w:ascii="Courier New" w:hAnsi="Courier New" w:cs="Courier New" w:hint="default"/>
      </w:rPr>
    </w:lvl>
    <w:lvl w:ilvl="2" w:tplc="04090005" w:tentative="1">
      <w:start w:val="1"/>
      <w:numFmt w:val="bullet"/>
      <w:lvlText w:val=""/>
      <w:lvlJc w:val="left"/>
      <w:pPr>
        <w:tabs>
          <w:tab w:val="num" w:pos="3463"/>
        </w:tabs>
        <w:ind w:left="3463" w:hanging="360"/>
      </w:pPr>
      <w:rPr>
        <w:rFonts w:ascii="Wingdings" w:hAnsi="Wingdings" w:hint="default"/>
      </w:rPr>
    </w:lvl>
    <w:lvl w:ilvl="3" w:tplc="04090001" w:tentative="1">
      <w:start w:val="1"/>
      <w:numFmt w:val="bullet"/>
      <w:lvlText w:val=""/>
      <w:lvlJc w:val="left"/>
      <w:pPr>
        <w:tabs>
          <w:tab w:val="num" w:pos="4183"/>
        </w:tabs>
        <w:ind w:left="4183" w:hanging="360"/>
      </w:pPr>
      <w:rPr>
        <w:rFonts w:ascii="Symbol" w:hAnsi="Symbol" w:hint="default"/>
      </w:rPr>
    </w:lvl>
    <w:lvl w:ilvl="4" w:tplc="04090003" w:tentative="1">
      <w:start w:val="1"/>
      <w:numFmt w:val="bullet"/>
      <w:lvlText w:val="o"/>
      <w:lvlJc w:val="left"/>
      <w:pPr>
        <w:tabs>
          <w:tab w:val="num" w:pos="4903"/>
        </w:tabs>
        <w:ind w:left="4903" w:hanging="360"/>
      </w:pPr>
      <w:rPr>
        <w:rFonts w:ascii="Courier New" w:hAnsi="Courier New" w:cs="Courier New" w:hint="default"/>
      </w:rPr>
    </w:lvl>
    <w:lvl w:ilvl="5" w:tplc="04090005" w:tentative="1">
      <w:start w:val="1"/>
      <w:numFmt w:val="bullet"/>
      <w:lvlText w:val=""/>
      <w:lvlJc w:val="left"/>
      <w:pPr>
        <w:tabs>
          <w:tab w:val="num" w:pos="5623"/>
        </w:tabs>
        <w:ind w:left="5623" w:hanging="360"/>
      </w:pPr>
      <w:rPr>
        <w:rFonts w:ascii="Wingdings" w:hAnsi="Wingdings" w:hint="default"/>
      </w:rPr>
    </w:lvl>
    <w:lvl w:ilvl="6" w:tplc="04090001" w:tentative="1">
      <w:start w:val="1"/>
      <w:numFmt w:val="bullet"/>
      <w:lvlText w:val=""/>
      <w:lvlJc w:val="left"/>
      <w:pPr>
        <w:tabs>
          <w:tab w:val="num" w:pos="6343"/>
        </w:tabs>
        <w:ind w:left="6343" w:hanging="360"/>
      </w:pPr>
      <w:rPr>
        <w:rFonts w:ascii="Symbol" w:hAnsi="Symbol" w:hint="default"/>
      </w:rPr>
    </w:lvl>
    <w:lvl w:ilvl="7" w:tplc="04090003" w:tentative="1">
      <w:start w:val="1"/>
      <w:numFmt w:val="bullet"/>
      <w:lvlText w:val="o"/>
      <w:lvlJc w:val="left"/>
      <w:pPr>
        <w:tabs>
          <w:tab w:val="num" w:pos="7063"/>
        </w:tabs>
        <w:ind w:left="7063" w:hanging="360"/>
      </w:pPr>
      <w:rPr>
        <w:rFonts w:ascii="Courier New" w:hAnsi="Courier New" w:cs="Courier New" w:hint="default"/>
      </w:rPr>
    </w:lvl>
    <w:lvl w:ilvl="8" w:tplc="04090005" w:tentative="1">
      <w:start w:val="1"/>
      <w:numFmt w:val="bullet"/>
      <w:lvlText w:val=""/>
      <w:lvlJc w:val="left"/>
      <w:pPr>
        <w:tabs>
          <w:tab w:val="num" w:pos="7783"/>
        </w:tabs>
        <w:ind w:left="7783" w:hanging="360"/>
      </w:pPr>
      <w:rPr>
        <w:rFonts w:ascii="Wingdings" w:hAnsi="Wingdings" w:hint="default"/>
      </w:rPr>
    </w:lvl>
  </w:abstractNum>
  <w:abstractNum w:abstractNumId="13" w15:restartNumberingAfterBreak="0">
    <w:nsid w:val="097C0241"/>
    <w:multiLevelType w:val="hybridMultilevel"/>
    <w:tmpl w:val="2D9ADE74"/>
    <w:lvl w:ilvl="0" w:tplc="71E6EBAE">
      <w:start w:val="1"/>
      <w:numFmt w:val="decimal"/>
      <w:pStyle w:val="Number-01"/>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D8140B9"/>
    <w:multiLevelType w:val="hybridMultilevel"/>
    <w:tmpl w:val="5AC23746"/>
    <w:lvl w:ilvl="0" w:tplc="3D460F02">
      <w:start w:val="1"/>
      <w:numFmt w:val="bullet"/>
      <w:pStyle w:val="Bullet0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0FCA628B"/>
    <w:multiLevelType w:val="hybridMultilevel"/>
    <w:tmpl w:val="EC481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E96187"/>
    <w:multiLevelType w:val="hybridMultilevel"/>
    <w:tmpl w:val="B0EA8B40"/>
    <w:lvl w:ilvl="0" w:tplc="2B4C617E">
      <w:start w:val="1"/>
      <w:numFmt w:val="bullet"/>
      <w:pStyle w:val="FirstPage-Tick"/>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4E4442"/>
    <w:multiLevelType w:val="hybridMultilevel"/>
    <w:tmpl w:val="341EACD0"/>
    <w:lvl w:ilvl="0" w:tplc="F5D0B1F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057DBD"/>
    <w:multiLevelType w:val="hybridMultilevel"/>
    <w:tmpl w:val="09020418"/>
    <w:lvl w:ilvl="0" w:tplc="6C36F192">
      <w:start w:val="1"/>
      <w:numFmt w:val="bullet"/>
      <w:lvlText w:val="•"/>
      <w:lvlJc w:val="left"/>
      <w:pPr>
        <w:tabs>
          <w:tab w:val="num" w:pos="720"/>
        </w:tabs>
        <w:ind w:left="720" w:hanging="360"/>
      </w:pPr>
      <w:rPr>
        <w:rFonts w:ascii="Times New Roman" w:hAnsi="Times New Roman" w:hint="default"/>
      </w:rPr>
    </w:lvl>
    <w:lvl w:ilvl="1" w:tplc="1D3AC27C" w:tentative="1">
      <w:start w:val="1"/>
      <w:numFmt w:val="bullet"/>
      <w:lvlText w:val="•"/>
      <w:lvlJc w:val="left"/>
      <w:pPr>
        <w:tabs>
          <w:tab w:val="num" w:pos="1440"/>
        </w:tabs>
        <w:ind w:left="1440" w:hanging="360"/>
      </w:pPr>
      <w:rPr>
        <w:rFonts w:ascii="Times New Roman" w:hAnsi="Times New Roman" w:hint="default"/>
      </w:rPr>
    </w:lvl>
    <w:lvl w:ilvl="2" w:tplc="BCD260BC" w:tentative="1">
      <w:start w:val="1"/>
      <w:numFmt w:val="bullet"/>
      <w:lvlText w:val="•"/>
      <w:lvlJc w:val="left"/>
      <w:pPr>
        <w:tabs>
          <w:tab w:val="num" w:pos="2160"/>
        </w:tabs>
        <w:ind w:left="2160" w:hanging="360"/>
      </w:pPr>
      <w:rPr>
        <w:rFonts w:ascii="Times New Roman" w:hAnsi="Times New Roman" w:hint="default"/>
      </w:rPr>
    </w:lvl>
    <w:lvl w:ilvl="3" w:tplc="73702376" w:tentative="1">
      <w:start w:val="1"/>
      <w:numFmt w:val="bullet"/>
      <w:lvlText w:val="•"/>
      <w:lvlJc w:val="left"/>
      <w:pPr>
        <w:tabs>
          <w:tab w:val="num" w:pos="2880"/>
        </w:tabs>
        <w:ind w:left="2880" w:hanging="360"/>
      </w:pPr>
      <w:rPr>
        <w:rFonts w:ascii="Times New Roman" w:hAnsi="Times New Roman" w:hint="default"/>
      </w:rPr>
    </w:lvl>
    <w:lvl w:ilvl="4" w:tplc="B3986F86" w:tentative="1">
      <w:start w:val="1"/>
      <w:numFmt w:val="bullet"/>
      <w:lvlText w:val="•"/>
      <w:lvlJc w:val="left"/>
      <w:pPr>
        <w:tabs>
          <w:tab w:val="num" w:pos="3600"/>
        </w:tabs>
        <w:ind w:left="3600" w:hanging="360"/>
      </w:pPr>
      <w:rPr>
        <w:rFonts w:ascii="Times New Roman" w:hAnsi="Times New Roman" w:hint="default"/>
      </w:rPr>
    </w:lvl>
    <w:lvl w:ilvl="5" w:tplc="0A70DEFC" w:tentative="1">
      <w:start w:val="1"/>
      <w:numFmt w:val="bullet"/>
      <w:lvlText w:val="•"/>
      <w:lvlJc w:val="left"/>
      <w:pPr>
        <w:tabs>
          <w:tab w:val="num" w:pos="4320"/>
        </w:tabs>
        <w:ind w:left="4320" w:hanging="360"/>
      </w:pPr>
      <w:rPr>
        <w:rFonts w:ascii="Times New Roman" w:hAnsi="Times New Roman" w:hint="default"/>
      </w:rPr>
    </w:lvl>
    <w:lvl w:ilvl="6" w:tplc="0E902AC0" w:tentative="1">
      <w:start w:val="1"/>
      <w:numFmt w:val="bullet"/>
      <w:lvlText w:val="•"/>
      <w:lvlJc w:val="left"/>
      <w:pPr>
        <w:tabs>
          <w:tab w:val="num" w:pos="5040"/>
        </w:tabs>
        <w:ind w:left="5040" w:hanging="360"/>
      </w:pPr>
      <w:rPr>
        <w:rFonts w:ascii="Times New Roman" w:hAnsi="Times New Roman" w:hint="default"/>
      </w:rPr>
    </w:lvl>
    <w:lvl w:ilvl="7" w:tplc="930EF772" w:tentative="1">
      <w:start w:val="1"/>
      <w:numFmt w:val="bullet"/>
      <w:lvlText w:val="•"/>
      <w:lvlJc w:val="left"/>
      <w:pPr>
        <w:tabs>
          <w:tab w:val="num" w:pos="5760"/>
        </w:tabs>
        <w:ind w:left="5760" w:hanging="360"/>
      </w:pPr>
      <w:rPr>
        <w:rFonts w:ascii="Times New Roman" w:hAnsi="Times New Roman" w:hint="default"/>
      </w:rPr>
    </w:lvl>
    <w:lvl w:ilvl="8" w:tplc="58345BA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231F22C2"/>
    <w:multiLevelType w:val="hybridMultilevel"/>
    <w:tmpl w:val="9D78715E"/>
    <w:lvl w:ilvl="0" w:tplc="7E26FBF6">
      <w:start w:val="1"/>
      <w:numFmt w:val="bullet"/>
      <w:pStyle w:val="a0"/>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AC13DC"/>
    <w:multiLevelType w:val="hybridMultilevel"/>
    <w:tmpl w:val="1FBCE08C"/>
    <w:lvl w:ilvl="0" w:tplc="3DB002EA">
      <w:start w:val="1"/>
      <w:numFmt w:val="bullet"/>
      <w:pStyle w:val="a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B93B27"/>
    <w:multiLevelType w:val="hybridMultilevel"/>
    <w:tmpl w:val="DC6A6324"/>
    <w:lvl w:ilvl="0" w:tplc="64825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BA79EA"/>
    <w:multiLevelType w:val="hybridMultilevel"/>
    <w:tmpl w:val="37029AF6"/>
    <w:lvl w:ilvl="0" w:tplc="E6C811EE">
      <w:start w:val="1"/>
      <w:numFmt w:val="bullet"/>
      <w:pStyle w:val="Tick"/>
      <w:lvlText w:val=""/>
      <w:lvlJc w:val="left"/>
      <w:pPr>
        <w:ind w:left="1017"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3157D5"/>
    <w:multiLevelType w:val="hybridMultilevel"/>
    <w:tmpl w:val="0556ECAE"/>
    <w:lvl w:ilvl="0" w:tplc="8CAE69B0">
      <w:start w:val="1"/>
      <w:numFmt w:val="bullet"/>
      <w:pStyle w:val="a2"/>
      <w:lvlText w:val=""/>
      <w:lvlJc w:val="left"/>
      <w:pPr>
        <w:tabs>
          <w:tab w:val="num" w:pos="1152"/>
        </w:tabs>
        <w:ind w:left="115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B75B7A"/>
    <w:multiLevelType w:val="hybridMultilevel"/>
    <w:tmpl w:val="204690CA"/>
    <w:lvl w:ilvl="0" w:tplc="FD622204">
      <w:start w:val="1"/>
      <w:numFmt w:val="bullet"/>
      <w:lvlText w:val="•"/>
      <w:lvlJc w:val="left"/>
      <w:pPr>
        <w:tabs>
          <w:tab w:val="num" w:pos="720"/>
        </w:tabs>
        <w:ind w:left="720" w:hanging="360"/>
      </w:pPr>
      <w:rPr>
        <w:rFonts w:ascii="Times New Roman" w:hAnsi="Times New Roman" w:hint="default"/>
      </w:rPr>
    </w:lvl>
    <w:lvl w:ilvl="1" w:tplc="7A9C1AAC" w:tentative="1">
      <w:start w:val="1"/>
      <w:numFmt w:val="bullet"/>
      <w:lvlText w:val="•"/>
      <w:lvlJc w:val="left"/>
      <w:pPr>
        <w:tabs>
          <w:tab w:val="num" w:pos="1440"/>
        </w:tabs>
        <w:ind w:left="1440" w:hanging="360"/>
      </w:pPr>
      <w:rPr>
        <w:rFonts w:ascii="Times New Roman" w:hAnsi="Times New Roman" w:hint="default"/>
      </w:rPr>
    </w:lvl>
    <w:lvl w:ilvl="2" w:tplc="84C02DC6" w:tentative="1">
      <w:start w:val="1"/>
      <w:numFmt w:val="bullet"/>
      <w:lvlText w:val="•"/>
      <w:lvlJc w:val="left"/>
      <w:pPr>
        <w:tabs>
          <w:tab w:val="num" w:pos="2160"/>
        </w:tabs>
        <w:ind w:left="2160" w:hanging="360"/>
      </w:pPr>
      <w:rPr>
        <w:rFonts w:ascii="Times New Roman" w:hAnsi="Times New Roman" w:hint="default"/>
      </w:rPr>
    </w:lvl>
    <w:lvl w:ilvl="3" w:tplc="53AA3284" w:tentative="1">
      <w:start w:val="1"/>
      <w:numFmt w:val="bullet"/>
      <w:lvlText w:val="•"/>
      <w:lvlJc w:val="left"/>
      <w:pPr>
        <w:tabs>
          <w:tab w:val="num" w:pos="2880"/>
        </w:tabs>
        <w:ind w:left="2880" w:hanging="360"/>
      </w:pPr>
      <w:rPr>
        <w:rFonts w:ascii="Times New Roman" w:hAnsi="Times New Roman" w:hint="default"/>
      </w:rPr>
    </w:lvl>
    <w:lvl w:ilvl="4" w:tplc="73D4F474" w:tentative="1">
      <w:start w:val="1"/>
      <w:numFmt w:val="bullet"/>
      <w:lvlText w:val="•"/>
      <w:lvlJc w:val="left"/>
      <w:pPr>
        <w:tabs>
          <w:tab w:val="num" w:pos="3600"/>
        </w:tabs>
        <w:ind w:left="3600" w:hanging="360"/>
      </w:pPr>
      <w:rPr>
        <w:rFonts w:ascii="Times New Roman" w:hAnsi="Times New Roman" w:hint="default"/>
      </w:rPr>
    </w:lvl>
    <w:lvl w:ilvl="5" w:tplc="A01E071E" w:tentative="1">
      <w:start w:val="1"/>
      <w:numFmt w:val="bullet"/>
      <w:lvlText w:val="•"/>
      <w:lvlJc w:val="left"/>
      <w:pPr>
        <w:tabs>
          <w:tab w:val="num" w:pos="4320"/>
        </w:tabs>
        <w:ind w:left="4320" w:hanging="360"/>
      </w:pPr>
      <w:rPr>
        <w:rFonts w:ascii="Times New Roman" w:hAnsi="Times New Roman" w:hint="default"/>
      </w:rPr>
    </w:lvl>
    <w:lvl w:ilvl="6" w:tplc="5BBCCFAC" w:tentative="1">
      <w:start w:val="1"/>
      <w:numFmt w:val="bullet"/>
      <w:lvlText w:val="•"/>
      <w:lvlJc w:val="left"/>
      <w:pPr>
        <w:tabs>
          <w:tab w:val="num" w:pos="5040"/>
        </w:tabs>
        <w:ind w:left="5040" w:hanging="360"/>
      </w:pPr>
      <w:rPr>
        <w:rFonts w:ascii="Times New Roman" w:hAnsi="Times New Roman" w:hint="default"/>
      </w:rPr>
    </w:lvl>
    <w:lvl w:ilvl="7" w:tplc="95E61984" w:tentative="1">
      <w:start w:val="1"/>
      <w:numFmt w:val="bullet"/>
      <w:lvlText w:val="•"/>
      <w:lvlJc w:val="left"/>
      <w:pPr>
        <w:tabs>
          <w:tab w:val="num" w:pos="5760"/>
        </w:tabs>
        <w:ind w:left="5760" w:hanging="360"/>
      </w:pPr>
      <w:rPr>
        <w:rFonts w:ascii="Times New Roman" w:hAnsi="Times New Roman" w:hint="default"/>
      </w:rPr>
    </w:lvl>
    <w:lvl w:ilvl="8" w:tplc="200848F8"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18E0607"/>
    <w:multiLevelType w:val="hybridMultilevel"/>
    <w:tmpl w:val="C878522A"/>
    <w:lvl w:ilvl="0" w:tplc="6DE687F0">
      <w:start w:val="1"/>
      <w:numFmt w:val="bullet"/>
      <w:pStyle w:val="BulletJadva"/>
      <w:lvlText w:val=""/>
      <w:lvlJc w:val="left"/>
      <w:pPr>
        <w:ind w:left="1352"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15:restartNumberingAfterBreak="0">
    <w:nsid w:val="53AE04E4"/>
    <w:multiLevelType w:val="hybridMultilevel"/>
    <w:tmpl w:val="30A216F2"/>
    <w:lvl w:ilvl="0" w:tplc="42C4AD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8A5BD7"/>
    <w:multiLevelType w:val="hybridMultilevel"/>
    <w:tmpl w:val="E662F20E"/>
    <w:lvl w:ilvl="0" w:tplc="BE208C1C">
      <w:start w:val="1"/>
      <w:numFmt w:val="bullet"/>
      <w:pStyle w:val="a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185C8C"/>
    <w:multiLevelType w:val="hybridMultilevel"/>
    <w:tmpl w:val="0F14D2E8"/>
    <w:lvl w:ilvl="0" w:tplc="B6182726">
      <w:start w:val="1"/>
      <w:numFmt w:val="bullet"/>
      <w:pStyle w:val="a4"/>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D6177F"/>
    <w:multiLevelType w:val="hybridMultilevel"/>
    <w:tmpl w:val="02548E96"/>
    <w:lvl w:ilvl="0" w:tplc="4E58D9A4">
      <w:start w:val="1"/>
      <w:numFmt w:val="bullet"/>
      <w:pStyle w:val="List02-Circule"/>
      <w:lvlText w:val="o"/>
      <w:lvlJc w:val="left"/>
      <w:pPr>
        <w:ind w:left="2004" w:hanging="360"/>
      </w:pPr>
      <w:rPr>
        <w:rFonts w:ascii="Courier New" w:hAnsi="Courier New" w:cs="Courier New" w:hint="default"/>
      </w:rPr>
    </w:lvl>
    <w:lvl w:ilvl="1" w:tplc="04090019" w:tentative="1">
      <w:start w:val="1"/>
      <w:numFmt w:val="lowerLetter"/>
      <w:lvlText w:val="%2."/>
      <w:lvlJc w:val="left"/>
      <w:pPr>
        <w:ind w:left="3084" w:hanging="360"/>
      </w:pPr>
    </w:lvl>
    <w:lvl w:ilvl="2" w:tplc="0409001B" w:tentative="1">
      <w:start w:val="1"/>
      <w:numFmt w:val="lowerRoman"/>
      <w:lvlText w:val="%3."/>
      <w:lvlJc w:val="right"/>
      <w:pPr>
        <w:ind w:left="3804" w:hanging="180"/>
      </w:pPr>
    </w:lvl>
    <w:lvl w:ilvl="3" w:tplc="0409000F" w:tentative="1">
      <w:start w:val="1"/>
      <w:numFmt w:val="decimal"/>
      <w:lvlText w:val="%4."/>
      <w:lvlJc w:val="left"/>
      <w:pPr>
        <w:ind w:left="4524" w:hanging="360"/>
      </w:pPr>
    </w:lvl>
    <w:lvl w:ilvl="4" w:tplc="04090019" w:tentative="1">
      <w:start w:val="1"/>
      <w:numFmt w:val="lowerLetter"/>
      <w:lvlText w:val="%5."/>
      <w:lvlJc w:val="left"/>
      <w:pPr>
        <w:ind w:left="5244" w:hanging="360"/>
      </w:pPr>
    </w:lvl>
    <w:lvl w:ilvl="5" w:tplc="0409001B" w:tentative="1">
      <w:start w:val="1"/>
      <w:numFmt w:val="lowerRoman"/>
      <w:lvlText w:val="%6."/>
      <w:lvlJc w:val="right"/>
      <w:pPr>
        <w:ind w:left="5964" w:hanging="180"/>
      </w:pPr>
    </w:lvl>
    <w:lvl w:ilvl="6" w:tplc="0409000F" w:tentative="1">
      <w:start w:val="1"/>
      <w:numFmt w:val="decimal"/>
      <w:lvlText w:val="%7."/>
      <w:lvlJc w:val="left"/>
      <w:pPr>
        <w:ind w:left="6684" w:hanging="360"/>
      </w:pPr>
    </w:lvl>
    <w:lvl w:ilvl="7" w:tplc="04090019" w:tentative="1">
      <w:start w:val="1"/>
      <w:numFmt w:val="lowerLetter"/>
      <w:lvlText w:val="%8."/>
      <w:lvlJc w:val="left"/>
      <w:pPr>
        <w:ind w:left="7404" w:hanging="360"/>
      </w:pPr>
    </w:lvl>
    <w:lvl w:ilvl="8" w:tplc="0409001B" w:tentative="1">
      <w:start w:val="1"/>
      <w:numFmt w:val="lowerRoman"/>
      <w:lvlText w:val="%9."/>
      <w:lvlJc w:val="right"/>
      <w:pPr>
        <w:ind w:left="8124" w:hanging="180"/>
      </w:pPr>
    </w:lvl>
  </w:abstractNum>
  <w:abstractNum w:abstractNumId="30" w15:restartNumberingAfterBreak="0">
    <w:nsid w:val="646376AE"/>
    <w:multiLevelType w:val="hybridMultilevel"/>
    <w:tmpl w:val="45B827FA"/>
    <w:lvl w:ilvl="0" w:tplc="40FA101A">
      <w:start w:val="1"/>
      <w:numFmt w:val="decimal"/>
      <w:lvlText w:val="5-3-%1)"/>
      <w:lvlJc w:val="left"/>
      <w:pPr>
        <w:ind w:left="720" w:hanging="360"/>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F93219"/>
    <w:multiLevelType w:val="hybridMultilevel"/>
    <w:tmpl w:val="BB14A25A"/>
    <w:lvl w:ilvl="0" w:tplc="EE6A161E">
      <w:start w:val="1"/>
      <w:numFmt w:val="bullet"/>
      <w:pStyle w:val="Bullet-Star"/>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AB5030"/>
    <w:multiLevelType w:val="hybridMultilevel"/>
    <w:tmpl w:val="90FC9F2E"/>
    <w:lvl w:ilvl="0" w:tplc="0F7C683E">
      <w:start w:val="1"/>
      <w:numFmt w:val="bullet"/>
      <w:pStyle w:val="a5"/>
      <w:lvlText w:val="-"/>
      <w:lvlJc w:val="left"/>
      <w:pPr>
        <w:tabs>
          <w:tab w:val="num" w:pos="1440"/>
        </w:tabs>
        <w:ind w:left="1440" w:hanging="360"/>
      </w:pPr>
      <w:rPr>
        <w:rFonts w:ascii="B Mitra" w:eastAsia="Times New Roman" w:hAnsi="B Mitra" w:hint="default"/>
        <w:lang w:bidi="ar-SA"/>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9D018A"/>
    <w:multiLevelType w:val="hybridMultilevel"/>
    <w:tmpl w:val="95E616F8"/>
    <w:lvl w:ilvl="0" w:tplc="7E46D94A">
      <w:start w:val="1"/>
      <w:numFmt w:val="bullet"/>
      <w:lvlText w:val="•"/>
      <w:lvlJc w:val="left"/>
      <w:pPr>
        <w:tabs>
          <w:tab w:val="num" w:pos="720"/>
        </w:tabs>
        <w:ind w:left="720" w:hanging="360"/>
      </w:pPr>
      <w:rPr>
        <w:rFonts w:ascii="Times New Roman" w:hAnsi="Times New Roman" w:hint="default"/>
      </w:rPr>
    </w:lvl>
    <w:lvl w:ilvl="1" w:tplc="A05212AC" w:tentative="1">
      <w:start w:val="1"/>
      <w:numFmt w:val="bullet"/>
      <w:lvlText w:val="•"/>
      <w:lvlJc w:val="left"/>
      <w:pPr>
        <w:tabs>
          <w:tab w:val="num" w:pos="1440"/>
        </w:tabs>
        <w:ind w:left="1440" w:hanging="360"/>
      </w:pPr>
      <w:rPr>
        <w:rFonts w:ascii="Times New Roman" w:hAnsi="Times New Roman" w:hint="default"/>
      </w:rPr>
    </w:lvl>
    <w:lvl w:ilvl="2" w:tplc="C6AE785A" w:tentative="1">
      <w:start w:val="1"/>
      <w:numFmt w:val="bullet"/>
      <w:lvlText w:val="•"/>
      <w:lvlJc w:val="left"/>
      <w:pPr>
        <w:tabs>
          <w:tab w:val="num" w:pos="2160"/>
        </w:tabs>
        <w:ind w:left="2160" w:hanging="360"/>
      </w:pPr>
      <w:rPr>
        <w:rFonts w:ascii="Times New Roman" w:hAnsi="Times New Roman" w:hint="default"/>
      </w:rPr>
    </w:lvl>
    <w:lvl w:ilvl="3" w:tplc="8132EF78" w:tentative="1">
      <w:start w:val="1"/>
      <w:numFmt w:val="bullet"/>
      <w:lvlText w:val="•"/>
      <w:lvlJc w:val="left"/>
      <w:pPr>
        <w:tabs>
          <w:tab w:val="num" w:pos="2880"/>
        </w:tabs>
        <w:ind w:left="2880" w:hanging="360"/>
      </w:pPr>
      <w:rPr>
        <w:rFonts w:ascii="Times New Roman" w:hAnsi="Times New Roman" w:hint="default"/>
      </w:rPr>
    </w:lvl>
    <w:lvl w:ilvl="4" w:tplc="8BF6E098" w:tentative="1">
      <w:start w:val="1"/>
      <w:numFmt w:val="bullet"/>
      <w:lvlText w:val="•"/>
      <w:lvlJc w:val="left"/>
      <w:pPr>
        <w:tabs>
          <w:tab w:val="num" w:pos="3600"/>
        </w:tabs>
        <w:ind w:left="3600" w:hanging="360"/>
      </w:pPr>
      <w:rPr>
        <w:rFonts w:ascii="Times New Roman" w:hAnsi="Times New Roman" w:hint="default"/>
      </w:rPr>
    </w:lvl>
    <w:lvl w:ilvl="5" w:tplc="B18E055C" w:tentative="1">
      <w:start w:val="1"/>
      <w:numFmt w:val="bullet"/>
      <w:lvlText w:val="•"/>
      <w:lvlJc w:val="left"/>
      <w:pPr>
        <w:tabs>
          <w:tab w:val="num" w:pos="4320"/>
        </w:tabs>
        <w:ind w:left="4320" w:hanging="360"/>
      </w:pPr>
      <w:rPr>
        <w:rFonts w:ascii="Times New Roman" w:hAnsi="Times New Roman" w:hint="default"/>
      </w:rPr>
    </w:lvl>
    <w:lvl w:ilvl="6" w:tplc="E2B4BAF4" w:tentative="1">
      <w:start w:val="1"/>
      <w:numFmt w:val="bullet"/>
      <w:lvlText w:val="•"/>
      <w:lvlJc w:val="left"/>
      <w:pPr>
        <w:tabs>
          <w:tab w:val="num" w:pos="5040"/>
        </w:tabs>
        <w:ind w:left="5040" w:hanging="360"/>
      </w:pPr>
      <w:rPr>
        <w:rFonts w:ascii="Times New Roman" w:hAnsi="Times New Roman" w:hint="default"/>
      </w:rPr>
    </w:lvl>
    <w:lvl w:ilvl="7" w:tplc="95AEB356" w:tentative="1">
      <w:start w:val="1"/>
      <w:numFmt w:val="bullet"/>
      <w:lvlText w:val="•"/>
      <w:lvlJc w:val="left"/>
      <w:pPr>
        <w:tabs>
          <w:tab w:val="num" w:pos="5760"/>
        </w:tabs>
        <w:ind w:left="5760" w:hanging="360"/>
      </w:pPr>
      <w:rPr>
        <w:rFonts w:ascii="Times New Roman" w:hAnsi="Times New Roman" w:hint="default"/>
      </w:rPr>
    </w:lvl>
    <w:lvl w:ilvl="8" w:tplc="568EECCA"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29E77CA"/>
    <w:multiLevelType w:val="hybridMultilevel"/>
    <w:tmpl w:val="33EAFA9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 w15:restartNumberingAfterBreak="0">
    <w:nsid w:val="78B33BE3"/>
    <w:multiLevelType w:val="hybridMultilevel"/>
    <w:tmpl w:val="44140800"/>
    <w:lvl w:ilvl="0" w:tplc="298A1DD8">
      <w:start w:val="1"/>
      <w:numFmt w:val="bullet"/>
      <w:lvlText w:val="•"/>
      <w:lvlJc w:val="left"/>
      <w:pPr>
        <w:tabs>
          <w:tab w:val="num" w:pos="720"/>
        </w:tabs>
        <w:ind w:left="720" w:hanging="360"/>
      </w:pPr>
      <w:rPr>
        <w:rFonts w:ascii="Times New Roman" w:hAnsi="Times New Roman" w:hint="default"/>
      </w:rPr>
    </w:lvl>
    <w:lvl w:ilvl="1" w:tplc="389AD01C" w:tentative="1">
      <w:start w:val="1"/>
      <w:numFmt w:val="bullet"/>
      <w:lvlText w:val="•"/>
      <w:lvlJc w:val="left"/>
      <w:pPr>
        <w:tabs>
          <w:tab w:val="num" w:pos="1440"/>
        </w:tabs>
        <w:ind w:left="1440" w:hanging="360"/>
      </w:pPr>
      <w:rPr>
        <w:rFonts w:ascii="Times New Roman" w:hAnsi="Times New Roman" w:hint="default"/>
      </w:rPr>
    </w:lvl>
    <w:lvl w:ilvl="2" w:tplc="3C002824" w:tentative="1">
      <w:start w:val="1"/>
      <w:numFmt w:val="bullet"/>
      <w:lvlText w:val="•"/>
      <w:lvlJc w:val="left"/>
      <w:pPr>
        <w:tabs>
          <w:tab w:val="num" w:pos="2160"/>
        </w:tabs>
        <w:ind w:left="2160" w:hanging="360"/>
      </w:pPr>
      <w:rPr>
        <w:rFonts w:ascii="Times New Roman" w:hAnsi="Times New Roman" w:hint="default"/>
      </w:rPr>
    </w:lvl>
    <w:lvl w:ilvl="3" w:tplc="77D83FBA" w:tentative="1">
      <w:start w:val="1"/>
      <w:numFmt w:val="bullet"/>
      <w:lvlText w:val="•"/>
      <w:lvlJc w:val="left"/>
      <w:pPr>
        <w:tabs>
          <w:tab w:val="num" w:pos="2880"/>
        </w:tabs>
        <w:ind w:left="2880" w:hanging="360"/>
      </w:pPr>
      <w:rPr>
        <w:rFonts w:ascii="Times New Roman" w:hAnsi="Times New Roman" w:hint="default"/>
      </w:rPr>
    </w:lvl>
    <w:lvl w:ilvl="4" w:tplc="56ECF690" w:tentative="1">
      <w:start w:val="1"/>
      <w:numFmt w:val="bullet"/>
      <w:lvlText w:val="•"/>
      <w:lvlJc w:val="left"/>
      <w:pPr>
        <w:tabs>
          <w:tab w:val="num" w:pos="3600"/>
        </w:tabs>
        <w:ind w:left="3600" w:hanging="360"/>
      </w:pPr>
      <w:rPr>
        <w:rFonts w:ascii="Times New Roman" w:hAnsi="Times New Roman" w:hint="default"/>
      </w:rPr>
    </w:lvl>
    <w:lvl w:ilvl="5" w:tplc="B8901C7A" w:tentative="1">
      <w:start w:val="1"/>
      <w:numFmt w:val="bullet"/>
      <w:lvlText w:val="•"/>
      <w:lvlJc w:val="left"/>
      <w:pPr>
        <w:tabs>
          <w:tab w:val="num" w:pos="4320"/>
        </w:tabs>
        <w:ind w:left="4320" w:hanging="360"/>
      </w:pPr>
      <w:rPr>
        <w:rFonts w:ascii="Times New Roman" w:hAnsi="Times New Roman" w:hint="default"/>
      </w:rPr>
    </w:lvl>
    <w:lvl w:ilvl="6" w:tplc="E6141574" w:tentative="1">
      <w:start w:val="1"/>
      <w:numFmt w:val="bullet"/>
      <w:lvlText w:val="•"/>
      <w:lvlJc w:val="left"/>
      <w:pPr>
        <w:tabs>
          <w:tab w:val="num" w:pos="5040"/>
        </w:tabs>
        <w:ind w:left="5040" w:hanging="360"/>
      </w:pPr>
      <w:rPr>
        <w:rFonts w:ascii="Times New Roman" w:hAnsi="Times New Roman" w:hint="default"/>
      </w:rPr>
    </w:lvl>
    <w:lvl w:ilvl="7" w:tplc="5B125CDA" w:tentative="1">
      <w:start w:val="1"/>
      <w:numFmt w:val="bullet"/>
      <w:lvlText w:val="•"/>
      <w:lvlJc w:val="left"/>
      <w:pPr>
        <w:tabs>
          <w:tab w:val="num" w:pos="5760"/>
        </w:tabs>
        <w:ind w:left="5760" w:hanging="360"/>
      </w:pPr>
      <w:rPr>
        <w:rFonts w:ascii="Times New Roman" w:hAnsi="Times New Roman" w:hint="default"/>
      </w:rPr>
    </w:lvl>
    <w:lvl w:ilvl="8" w:tplc="88DA7988"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7A2B1F0B"/>
    <w:multiLevelType w:val="multilevel"/>
    <w:tmpl w:val="8A6CC22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85" w:hanging="785"/>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1080" w:hanging="108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suff w:val="space"/>
      <w:lvlText w:val="%1-%2-%3-%4)"/>
      <w:lvlJc w:val="left"/>
      <w:pPr>
        <w:ind w:left="1724" w:hanging="1724"/>
      </w:pPr>
      <w:rPr>
        <w:rFonts w:hint="default"/>
        <w:b w:val="0"/>
        <w:bCs w:val="0"/>
        <w:i w:val="0"/>
        <w:iCs w:val="0"/>
        <w:caps w:val="0"/>
        <w:smallCaps w:val="0"/>
        <w:strike w:val="0"/>
        <w:dstrike w:val="0"/>
        <w:vanish w:val="0"/>
        <w:color w:val="000000"/>
        <w:spacing w:val="0"/>
        <w:kern w:val="0"/>
        <w:position w:val="0"/>
        <w:szCs w:val="20"/>
        <w:u w:val="none"/>
        <w:effect w:val="none"/>
        <w:vertAlign w:val="baseline"/>
        <w:em w:val="none"/>
      </w:rPr>
    </w:lvl>
    <w:lvl w:ilvl="4">
      <w:start w:val="1"/>
      <w:numFmt w:val="decimal"/>
      <w:pStyle w:val="Heading5"/>
      <w:suff w:val="space"/>
      <w:lvlText w:val="%1-%2-%3-%4-%5)"/>
      <w:lvlJc w:val="left"/>
      <w:pPr>
        <w:ind w:left="1800" w:hanging="1800"/>
      </w:pPr>
      <w:rPr>
        <w:rFonts w:hint="default"/>
        <w:b w:val="0"/>
        <w:bCs w:val="0"/>
        <w:i w:val="0"/>
        <w:iCs w:val="0"/>
        <w:caps w:val="0"/>
        <w:smallCaps w:val="0"/>
        <w:strike w:val="0"/>
        <w:dstrike w:val="0"/>
        <w:noProof w:val="0"/>
        <w:vanish w:val="0"/>
        <w:color w:val="000000" w:themeColor="text1"/>
        <w:spacing w:val="0"/>
        <w:kern w:val="0"/>
        <w:position w:val="0"/>
        <w:u w:val="none"/>
        <w:effect w:val="none"/>
        <w:vertAlign w:val="baseline"/>
        <w:em w:val="none"/>
        <w:specVanish w:val="0"/>
      </w:rPr>
    </w:lvl>
    <w:lvl w:ilvl="5">
      <w:start w:val="1"/>
      <w:numFmt w:val="decimal"/>
      <w:pStyle w:val="Heading6"/>
      <w:suff w:val="space"/>
      <w:lvlText w:val="%1-%2-%3-%4-%5-%6)"/>
      <w:lvlJc w:val="left"/>
      <w:pPr>
        <w:ind w:left="1758" w:hanging="1758"/>
      </w:pPr>
      <w:rPr>
        <w:rFonts w:hint="default"/>
      </w:rPr>
    </w:lvl>
    <w:lvl w:ilvl="6">
      <w:start w:val="1"/>
      <w:numFmt w:val="decimal"/>
      <w:pStyle w:val="Heading7"/>
      <w:suff w:val="space"/>
      <w:lvlText w:val="%1-%2-%3-%4-%5-%6-%7)"/>
      <w:lvlJc w:val="left"/>
      <w:pPr>
        <w:ind w:left="1758" w:hanging="1758"/>
      </w:pPr>
      <w:rPr>
        <w:rFonts w:hint="default"/>
      </w:rPr>
    </w:lvl>
    <w:lvl w:ilvl="7">
      <w:start w:val="1"/>
      <w:numFmt w:val="decimal"/>
      <w:pStyle w:val="Heading8"/>
      <w:suff w:val="space"/>
      <w:lvlText w:val="%1-%2-%3-%4-%5-%6-%7-%8)"/>
      <w:lvlJc w:val="left"/>
      <w:pPr>
        <w:ind w:left="1758" w:hanging="1758"/>
      </w:pPr>
      <w:rPr>
        <w:rFonts w:hint="default"/>
      </w:rPr>
    </w:lvl>
    <w:lvl w:ilvl="8">
      <w:start w:val="1"/>
      <w:numFmt w:val="decimal"/>
      <w:pStyle w:val="Heading9"/>
      <w:suff w:val="space"/>
      <w:lvlText w:val="%1-%2-%3-%4-%5-%6-%7-%8-%9)"/>
      <w:lvlJc w:val="left"/>
      <w:pPr>
        <w:ind w:left="1758" w:hanging="1758"/>
      </w:pPr>
      <w:rPr>
        <w:rFonts w:hint="default"/>
      </w:rPr>
    </w:lvl>
  </w:abstractNum>
  <w:abstractNum w:abstractNumId="37" w15:restartNumberingAfterBreak="0">
    <w:nsid w:val="7D0B5614"/>
    <w:multiLevelType w:val="hybridMultilevel"/>
    <w:tmpl w:val="28FCCD54"/>
    <w:lvl w:ilvl="0" w:tplc="F372E6C6">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D284091"/>
    <w:multiLevelType w:val="hybridMultilevel"/>
    <w:tmpl w:val="8EE6B840"/>
    <w:lvl w:ilvl="0" w:tplc="6FCE8B8A">
      <w:start w:val="1"/>
      <w:numFmt w:val="bullet"/>
      <w:pStyle w:val="Bulet-Circule-Left"/>
      <w:lvlText w:val="o"/>
      <w:lvlJc w:val="left"/>
      <w:pPr>
        <w:ind w:left="717"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014784">
    <w:abstractNumId w:val="29"/>
  </w:num>
  <w:num w:numId="2" w16cid:durableId="1861047356">
    <w:abstractNumId w:val="31"/>
  </w:num>
  <w:num w:numId="3" w16cid:durableId="1414476094">
    <w:abstractNumId w:val="25"/>
  </w:num>
  <w:num w:numId="4" w16cid:durableId="338773458">
    <w:abstractNumId w:val="14"/>
  </w:num>
  <w:num w:numId="5" w16cid:durableId="2087529967">
    <w:abstractNumId w:val="16"/>
  </w:num>
  <w:num w:numId="6" w16cid:durableId="253898808">
    <w:abstractNumId w:val="22"/>
  </w:num>
  <w:num w:numId="7" w16cid:durableId="1101804760">
    <w:abstractNumId w:val="38"/>
  </w:num>
  <w:num w:numId="8" w16cid:durableId="54360856">
    <w:abstractNumId w:val="13"/>
  </w:num>
  <w:num w:numId="9" w16cid:durableId="629215586">
    <w:abstractNumId w:val="36"/>
  </w:num>
  <w:num w:numId="10" w16cid:durableId="245655931">
    <w:abstractNumId w:val="37"/>
  </w:num>
  <w:num w:numId="11" w16cid:durableId="930088849">
    <w:abstractNumId w:val="19"/>
  </w:num>
  <w:num w:numId="12" w16cid:durableId="1957524191">
    <w:abstractNumId w:val="32"/>
  </w:num>
  <w:num w:numId="13" w16cid:durableId="1709182844">
    <w:abstractNumId w:val="20"/>
  </w:num>
  <w:num w:numId="14" w16cid:durableId="1490711752">
    <w:abstractNumId w:val="28"/>
  </w:num>
  <w:num w:numId="15" w16cid:durableId="338626911">
    <w:abstractNumId w:val="12"/>
  </w:num>
  <w:num w:numId="16" w16cid:durableId="2106922555">
    <w:abstractNumId w:val="23"/>
  </w:num>
  <w:num w:numId="17" w16cid:durableId="919405730">
    <w:abstractNumId w:val="27"/>
  </w:num>
  <w:num w:numId="18" w16cid:durableId="1646200581">
    <w:abstractNumId w:val="36"/>
  </w:num>
  <w:num w:numId="19" w16cid:durableId="178507287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899965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415284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096758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0669291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4083383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343160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324361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96349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97861370">
    <w:abstractNumId w:val="34"/>
  </w:num>
  <w:num w:numId="29" w16cid:durableId="1516722962">
    <w:abstractNumId w:val="15"/>
  </w:num>
  <w:num w:numId="30" w16cid:durableId="2084451423">
    <w:abstractNumId w:val="17"/>
  </w:num>
  <w:num w:numId="31" w16cid:durableId="1316256074">
    <w:abstractNumId w:val="26"/>
  </w:num>
  <w:num w:numId="32" w16cid:durableId="1448230551">
    <w:abstractNumId w:val="30"/>
  </w:num>
  <w:num w:numId="33" w16cid:durableId="1952202010">
    <w:abstractNumId w:val="21"/>
  </w:num>
  <w:num w:numId="34" w16cid:durableId="1606421890">
    <w:abstractNumId w:val="9"/>
  </w:num>
  <w:num w:numId="35" w16cid:durableId="1418480569">
    <w:abstractNumId w:val="7"/>
  </w:num>
  <w:num w:numId="36" w16cid:durableId="1290939114">
    <w:abstractNumId w:val="6"/>
  </w:num>
  <w:num w:numId="37" w16cid:durableId="475534899">
    <w:abstractNumId w:val="5"/>
  </w:num>
  <w:num w:numId="38" w16cid:durableId="1606838488">
    <w:abstractNumId w:val="4"/>
  </w:num>
  <w:num w:numId="39" w16cid:durableId="2136093372">
    <w:abstractNumId w:val="8"/>
  </w:num>
  <w:num w:numId="40" w16cid:durableId="533539191">
    <w:abstractNumId w:val="3"/>
  </w:num>
  <w:num w:numId="41" w16cid:durableId="71202624">
    <w:abstractNumId w:val="2"/>
  </w:num>
  <w:num w:numId="42" w16cid:durableId="401875166">
    <w:abstractNumId w:val="1"/>
  </w:num>
  <w:num w:numId="43" w16cid:durableId="505050095">
    <w:abstractNumId w:val="0"/>
  </w:num>
  <w:num w:numId="44" w16cid:durableId="1633318212">
    <w:abstractNumId w:val="33"/>
  </w:num>
  <w:num w:numId="45" w16cid:durableId="190801232">
    <w:abstractNumId w:val="10"/>
  </w:num>
  <w:num w:numId="46" w16cid:durableId="2108117821">
    <w:abstractNumId w:val="24"/>
  </w:num>
  <w:num w:numId="47" w16cid:durableId="428432459">
    <w:abstractNumId w:val="18"/>
  </w:num>
  <w:num w:numId="48" w16cid:durableId="2027054367">
    <w:abstractNumId w:val="11"/>
  </w:num>
  <w:num w:numId="49" w16cid:durableId="577372673">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hideSpellingErrors/>
  <w:hideGrammaticalErrors/>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FF"/>
    <w:rsid w:val="000002AB"/>
    <w:rsid w:val="0000030E"/>
    <w:rsid w:val="000003EA"/>
    <w:rsid w:val="000007D0"/>
    <w:rsid w:val="00000B20"/>
    <w:rsid w:val="00000BF8"/>
    <w:rsid w:val="00000CA6"/>
    <w:rsid w:val="00000CCE"/>
    <w:rsid w:val="00000D50"/>
    <w:rsid w:val="00000D85"/>
    <w:rsid w:val="00000E05"/>
    <w:rsid w:val="00000E9A"/>
    <w:rsid w:val="00000F89"/>
    <w:rsid w:val="00001020"/>
    <w:rsid w:val="0000109E"/>
    <w:rsid w:val="00001146"/>
    <w:rsid w:val="000014CF"/>
    <w:rsid w:val="00001971"/>
    <w:rsid w:val="000019F6"/>
    <w:rsid w:val="00001BE8"/>
    <w:rsid w:val="00001CCD"/>
    <w:rsid w:val="00002058"/>
    <w:rsid w:val="0000209B"/>
    <w:rsid w:val="0000232D"/>
    <w:rsid w:val="00002744"/>
    <w:rsid w:val="00002854"/>
    <w:rsid w:val="00002932"/>
    <w:rsid w:val="000029B1"/>
    <w:rsid w:val="000029BD"/>
    <w:rsid w:val="00002BF8"/>
    <w:rsid w:val="00002C29"/>
    <w:rsid w:val="00002EBE"/>
    <w:rsid w:val="00003477"/>
    <w:rsid w:val="00003545"/>
    <w:rsid w:val="000035A9"/>
    <w:rsid w:val="000035EC"/>
    <w:rsid w:val="00003C3C"/>
    <w:rsid w:val="00003CC7"/>
    <w:rsid w:val="00003D7E"/>
    <w:rsid w:val="00003F52"/>
    <w:rsid w:val="000040D1"/>
    <w:rsid w:val="0000414B"/>
    <w:rsid w:val="000042C0"/>
    <w:rsid w:val="0000452E"/>
    <w:rsid w:val="0000463C"/>
    <w:rsid w:val="00004777"/>
    <w:rsid w:val="000049E9"/>
    <w:rsid w:val="00004FAC"/>
    <w:rsid w:val="00004FD6"/>
    <w:rsid w:val="00005159"/>
    <w:rsid w:val="0000556E"/>
    <w:rsid w:val="00005B9D"/>
    <w:rsid w:val="00005E90"/>
    <w:rsid w:val="0000644A"/>
    <w:rsid w:val="00006660"/>
    <w:rsid w:val="000067E2"/>
    <w:rsid w:val="0000694B"/>
    <w:rsid w:val="00007130"/>
    <w:rsid w:val="0000747E"/>
    <w:rsid w:val="00007B5F"/>
    <w:rsid w:val="00007C06"/>
    <w:rsid w:val="00007ED2"/>
    <w:rsid w:val="00010206"/>
    <w:rsid w:val="000104DD"/>
    <w:rsid w:val="0001071A"/>
    <w:rsid w:val="000108F2"/>
    <w:rsid w:val="000109AD"/>
    <w:rsid w:val="00010B37"/>
    <w:rsid w:val="00010C75"/>
    <w:rsid w:val="00010EB1"/>
    <w:rsid w:val="00010F09"/>
    <w:rsid w:val="0001128A"/>
    <w:rsid w:val="000114CB"/>
    <w:rsid w:val="000117E0"/>
    <w:rsid w:val="00011A18"/>
    <w:rsid w:val="00011BAF"/>
    <w:rsid w:val="00011C00"/>
    <w:rsid w:val="00011DAC"/>
    <w:rsid w:val="0001212D"/>
    <w:rsid w:val="0001219C"/>
    <w:rsid w:val="00012A12"/>
    <w:rsid w:val="00012B9C"/>
    <w:rsid w:val="00012D50"/>
    <w:rsid w:val="00012E01"/>
    <w:rsid w:val="000133AA"/>
    <w:rsid w:val="000134F0"/>
    <w:rsid w:val="00013516"/>
    <w:rsid w:val="00013690"/>
    <w:rsid w:val="000137F9"/>
    <w:rsid w:val="00013938"/>
    <w:rsid w:val="00013953"/>
    <w:rsid w:val="00014303"/>
    <w:rsid w:val="000146DE"/>
    <w:rsid w:val="00014829"/>
    <w:rsid w:val="000148B8"/>
    <w:rsid w:val="00014AB3"/>
    <w:rsid w:val="00014B7F"/>
    <w:rsid w:val="00014BD2"/>
    <w:rsid w:val="00014BF8"/>
    <w:rsid w:val="00014E67"/>
    <w:rsid w:val="00014F67"/>
    <w:rsid w:val="000154B2"/>
    <w:rsid w:val="00015699"/>
    <w:rsid w:val="0001569B"/>
    <w:rsid w:val="000156C8"/>
    <w:rsid w:val="00015B2E"/>
    <w:rsid w:val="00015BD9"/>
    <w:rsid w:val="00015E68"/>
    <w:rsid w:val="00015FF4"/>
    <w:rsid w:val="0001627E"/>
    <w:rsid w:val="00016383"/>
    <w:rsid w:val="0001651A"/>
    <w:rsid w:val="00016524"/>
    <w:rsid w:val="00016570"/>
    <w:rsid w:val="00016A3A"/>
    <w:rsid w:val="00016AFB"/>
    <w:rsid w:val="00016C3B"/>
    <w:rsid w:val="00017093"/>
    <w:rsid w:val="00017167"/>
    <w:rsid w:val="00020089"/>
    <w:rsid w:val="000200A0"/>
    <w:rsid w:val="00020218"/>
    <w:rsid w:val="000206CC"/>
    <w:rsid w:val="000207B7"/>
    <w:rsid w:val="000208DC"/>
    <w:rsid w:val="00020931"/>
    <w:rsid w:val="00020A66"/>
    <w:rsid w:val="00020C10"/>
    <w:rsid w:val="00020F0E"/>
    <w:rsid w:val="0002121F"/>
    <w:rsid w:val="00021540"/>
    <w:rsid w:val="00021690"/>
    <w:rsid w:val="000217D4"/>
    <w:rsid w:val="00021815"/>
    <w:rsid w:val="000219FC"/>
    <w:rsid w:val="00021B58"/>
    <w:rsid w:val="00021CD3"/>
    <w:rsid w:val="00021DF2"/>
    <w:rsid w:val="00021E74"/>
    <w:rsid w:val="0002203A"/>
    <w:rsid w:val="000228F4"/>
    <w:rsid w:val="00022BDD"/>
    <w:rsid w:val="0002301F"/>
    <w:rsid w:val="000230AE"/>
    <w:rsid w:val="0002343C"/>
    <w:rsid w:val="000234EE"/>
    <w:rsid w:val="000241C3"/>
    <w:rsid w:val="00024A8B"/>
    <w:rsid w:val="00024C46"/>
    <w:rsid w:val="00024E24"/>
    <w:rsid w:val="00024F7C"/>
    <w:rsid w:val="00025028"/>
    <w:rsid w:val="000250E5"/>
    <w:rsid w:val="000253DF"/>
    <w:rsid w:val="00025555"/>
    <w:rsid w:val="00025E27"/>
    <w:rsid w:val="000263A4"/>
    <w:rsid w:val="0002656D"/>
    <w:rsid w:val="00026652"/>
    <w:rsid w:val="000266F7"/>
    <w:rsid w:val="000267E6"/>
    <w:rsid w:val="00026C75"/>
    <w:rsid w:val="00027214"/>
    <w:rsid w:val="00027367"/>
    <w:rsid w:val="000273FA"/>
    <w:rsid w:val="0002751F"/>
    <w:rsid w:val="000275B3"/>
    <w:rsid w:val="00027636"/>
    <w:rsid w:val="00027929"/>
    <w:rsid w:val="00027B35"/>
    <w:rsid w:val="00027B43"/>
    <w:rsid w:val="00027CF1"/>
    <w:rsid w:val="00027F48"/>
    <w:rsid w:val="00027FDC"/>
    <w:rsid w:val="000300CF"/>
    <w:rsid w:val="00030546"/>
    <w:rsid w:val="000306AE"/>
    <w:rsid w:val="000307E8"/>
    <w:rsid w:val="00030AAE"/>
    <w:rsid w:val="0003164A"/>
    <w:rsid w:val="00031AB1"/>
    <w:rsid w:val="00031CEF"/>
    <w:rsid w:val="00031D5D"/>
    <w:rsid w:val="00031E38"/>
    <w:rsid w:val="00031F08"/>
    <w:rsid w:val="00032035"/>
    <w:rsid w:val="000321F5"/>
    <w:rsid w:val="00032470"/>
    <w:rsid w:val="000326E2"/>
    <w:rsid w:val="00032AA8"/>
    <w:rsid w:val="00032B5B"/>
    <w:rsid w:val="00033331"/>
    <w:rsid w:val="000334F0"/>
    <w:rsid w:val="00033C68"/>
    <w:rsid w:val="00033C92"/>
    <w:rsid w:val="00033D14"/>
    <w:rsid w:val="00033E81"/>
    <w:rsid w:val="00033EA8"/>
    <w:rsid w:val="00033F9E"/>
    <w:rsid w:val="0003406E"/>
    <w:rsid w:val="00034135"/>
    <w:rsid w:val="000341E1"/>
    <w:rsid w:val="00034472"/>
    <w:rsid w:val="000346E3"/>
    <w:rsid w:val="00034948"/>
    <w:rsid w:val="00034CBD"/>
    <w:rsid w:val="00034E34"/>
    <w:rsid w:val="00034F4C"/>
    <w:rsid w:val="00035BAA"/>
    <w:rsid w:val="00035F24"/>
    <w:rsid w:val="00036110"/>
    <w:rsid w:val="00036308"/>
    <w:rsid w:val="000367DB"/>
    <w:rsid w:val="00036920"/>
    <w:rsid w:val="00036A6A"/>
    <w:rsid w:val="00036BE7"/>
    <w:rsid w:val="00036F4A"/>
    <w:rsid w:val="00036F93"/>
    <w:rsid w:val="00037189"/>
    <w:rsid w:val="000375C7"/>
    <w:rsid w:val="00037691"/>
    <w:rsid w:val="00037AAE"/>
    <w:rsid w:val="00037B3F"/>
    <w:rsid w:val="00037D9E"/>
    <w:rsid w:val="00040531"/>
    <w:rsid w:val="00040662"/>
    <w:rsid w:val="000406F5"/>
    <w:rsid w:val="000408D0"/>
    <w:rsid w:val="00040B7E"/>
    <w:rsid w:val="00040CE4"/>
    <w:rsid w:val="00040DBE"/>
    <w:rsid w:val="00041618"/>
    <w:rsid w:val="00041720"/>
    <w:rsid w:val="00041786"/>
    <w:rsid w:val="000418FC"/>
    <w:rsid w:val="000419E5"/>
    <w:rsid w:val="00041E21"/>
    <w:rsid w:val="00041ED9"/>
    <w:rsid w:val="00042637"/>
    <w:rsid w:val="00042A92"/>
    <w:rsid w:val="00042B20"/>
    <w:rsid w:val="00042B59"/>
    <w:rsid w:val="00042C90"/>
    <w:rsid w:val="00042F33"/>
    <w:rsid w:val="00043119"/>
    <w:rsid w:val="0004311E"/>
    <w:rsid w:val="000431FB"/>
    <w:rsid w:val="00043437"/>
    <w:rsid w:val="000434B0"/>
    <w:rsid w:val="0004393B"/>
    <w:rsid w:val="000439DB"/>
    <w:rsid w:val="00043E90"/>
    <w:rsid w:val="00043ECB"/>
    <w:rsid w:val="000440A2"/>
    <w:rsid w:val="0004476C"/>
    <w:rsid w:val="00044837"/>
    <w:rsid w:val="00044C11"/>
    <w:rsid w:val="00044EC4"/>
    <w:rsid w:val="00044F1F"/>
    <w:rsid w:val="0004521D"/>
    <w:rsid w:val="0004521E"/>
    <w:rsid w:val="00045248"/>
    <w:rsid w:val="0004525C"/>
    <w:rsid w:val="000452D1"/>
    <w:rsid w:val="00045355"/>
    <w:rsid w:val="00045452"/>
    <w:rsid w:val="0004550B"/>
    <w:rsid w:val="00045530"/>
    <w:rsid w:val="000457D4"/>
    <w:rsid w:val="00045854"/>
    <w:rsid w:val="000459DC"/>
    <w:rsid w:val="00045CF8"/>
    <w:rsid w:val="00045D13"/>
    <w:rsid w:val="00045D80"/>
    <w:rsid w:val="0004606C"/>
    <w:rsid w:val="000465AA"/>
    <w:rsid w:val="00046902"/>
    <w:rsid w:val="00046CE0"/>
    <w:rsid w:val="00046CE6"/>
    <w:rsid w:val="00046D46"/>
    <w:rsid w:val="00046F8B"/>
    <w:rsid w:val="0004703A"/>
    <w:rsid w:val="000470CA"/>
    <w:rsid w:val="000470E3"/>
    <w:rsid w:val="00047627"/>
    <w:rsid w:val="00047895"/>
    <w:rsid w:val="00047CF8"/>
    <w:rsid w:val="00047E70"/>
    <w:rsid w:val="00050016"/>
    <w:rsid w:val="00050108"/>
    <w:rsid w:val="00050116"/>
    <w:rsid w:val="0005026B"/>
    <w:rsid w:val="00050284"/>
    <w:rsid w:val="00050376"/>
    <w:rsid w:val="0005044D"/>
    <w:rsid w:val="00050452"/>
    <w:rsid w:val="00050877"/>
    <w:rsid w:val="00050908"/>
    <w:rsid w:val="00050AAD"/>
    <w:rsid w:val="00050E7C"/>
    <w:rsid w:val="000516BE"/>
    <w:rsid w:val="00051934"/>
    <w:rsid w:val="00052045"/>
    <w:rsid w:val="000522F9"/>
    <w:rsid w:val="0005253C"/>
    <w:rsid w:val="00052756"/>
    <w:rsid w:val="000529EE"/>
    <w:rsid w:val="000529F8"/>
    <w:rsid w:val="00052D84"/>
    <w:rsid w:val="00052E4E"/>
    <w:rsid w:val="00052EDD"/>
    <w:rsid w:val="00052F2B"/>
    <w:rsid w:val="00052FF1"/>
    <w:rsid w:val="0005302B"/>
    <w:rsid w:val="00053344"/>
    <w:rsid w:val="00053709"/>
    <w:rsid w:val="000537E4"/>
    <w:rsid w:val="00053853"/>
    <w:rsid w:val="000538A0"/>
    <w:rsid w:val="000538F3"/>
    <w:rsid w:val="00053A30"/>
    <w:rsid w:val="00053B01"/>
    <w:rsid w:val="00053CB0"/>
    <w:rsid w:val="00053DE1"/>
    <w:rsid w:val="00053E57"/>
    <w:rsid w:val="00053F9E"/>
    <w:rsid w:val="00054623"/>
    <w:rsid w:val="00054693"/>
    <w:rsid w:val="00054B37"/>
    <w:rsid w:val="00054BE2"/>
    <w:rsid w:val="00054C30"/>
    <w:rsid w:val="00054E57"/>
    <w:rsid w:val="00054F46"/>
    <w:rsid w:val="000550CE"/>
    <w:rsid w:val="000550FC"/>
    <w:rsid w:val="000551CC"/>
    <w:rsid w:val="00055364"/>
    <w:rsid w:val="0005553D"/>
    <w:rsid w:val="00055707"/>
    <w:rsid w:val="00055790"/>
    <w:rsid w:val="000557F6"/>
    <w:rsid w:val="00055EB2"/>
    <w:rsid w:val="0005614D"/>
    <w:rsid w:val="00056597"/>
    <w:rsid w:val="000566F3"/>
    <w:rsid w:val="000568B3"/>
    <w:rsid w:val="00056D58"/>
    <w:rsid w:val="00056D5D"/>
    <w:rsid w:val="00056DF5"/>
    <w:rsid w:val="00057278"/>
    <w:rsid w:val="00057378"/>
    <w:rsid w:val="000573E5"/>
    <w:rsid w:val="0005743C"/>
    <w:rsid w:val="0005778E"/>
    <w:rsid w:val="00057C6B"/>
    <w:rsid w:val="00057CD5"/>
    <w:rsid w:val="00057D32"/>
    <w:rsid w:val="00057D45"/>
    <w:rsid w:val="00057EFE"/>
    <w:rsid w:val="00057FB5"/>
    <w:rsid w:val="00060124"/>
    <w:rsid w:val="00060317"/>
    <w:rsid w:val="000604D7"/>
    <w:rsid w:val="000606BA"/>
    <w:rsid w:val="00060857"/>
    <w:rsid w:val="00060AF8"/>
    <w:rsid w:val="00060BA7"/>
    <w:rsid w:val="00060F76"/>
    <w:rsid w:val="00061352"/>
    <w:rsid w:val="000613A3"/>
    <w:rsid w:val="0006157F"/>
    <w:rsid w:val="00061787"/>
    <w:rsid w:val="000617F3"/>
    <w:rsid w:val="00061D23"/>
    <w:rsid w:val="00061F54"/>
    <w:rsid w:val="00062021"/>
    <w:rsid w:val="000620D9"/>
    <w:rsid w:val="00062138"/>
    <w:rsid w:val="00062605"/>
    <w:rsid w:val="000628C4"/>
    <w:rsid w:val="00062C94"/>
    <w:rsid w:val="00062DBE"/>
    <w:rsid w:val="00062FBD"/>
    <w:rsid w:val="0006380B"/>
    <w:rsid w:val="0006381B"/>
    <w:rsid w:val="0006382B"/>
    <w:rsid w:val="00063860"/>
    <w:rsid w:val="00063AE6"/>
    <w:rsid w:val="00063DA1"/>
    <w:rsid w:val="00063E8C"/>
    <w:rsid w:val="00063F10"/>
    <w:rsid w:val="0006404E"/>
    <w:rsid w:val="000640B4"/>
    <w:rsid w:val="000641AB"/>
    <w:rsid w:val="0006430C"/>
    <w:rsid w:val="0006432A"/>
    <w:rsid w:val="00064379"/>
    <w:rsid w:val="000644D7"/>
    <w:rsid w:val="00064EFF"/>
    <w:rsid w:val="000652BD"/>
    <w:rsid w:val="00065328"/>
    <w:rsid w:val="000653CE"/>
    <w:rsid w:val="000659A7"/>
    <w:rsid w:val="00065A47"/>
    <w:rsid w:val="00065AD6"/>
    <w:rsid w:val="00065C49"/>
    <w:rsid w:val="0006616C"/>
    <w:rsid w:val="0006639E"/>
    <w:rsid w:val="000665B9"/>
    <w:rsid w:val="000667B1"/>
    <w:rsid w:val="00066C22"/>
    <w:rsid w:val="00066C5E"/>
    <w:rsid w:val="00066F40"/>
    <w:rsid w:val="0006708B"/>
    <w:rsid w:val="00067470"/>
    <w:rsid w:val="000702C8"/>
    <w:rsid w:val="00070564"/>
    <w:rsid w:val="000708D3"/>
    <w:rsid w:val="00070923"/>
    <w:rsid w:val="00070DA7"/>
    <w:rsid w:val="00071183"/>
    <w:rsid w:val="00071472"/>
    <w:rsid w:val="000717E3"/>
    <w:rsid w:val="00071B45"/>
    <w:rsid w:val="00071D5C"/>
    <w:rsid w:val="00071E62"/>
    <w:rsid w:val="00071F9B"/>
    <w:rsid w:val="00072789"/>
    <w:rsid w:val="000728CD"/>
    <w:rsid w:val="00072A4F"/>
    <w:rsid w:val="000730E6"/>
    <w:rsid w:val="00073287"/>
    <w:rsid w:val="00073326"/>
    <w:rsid w:val="0007368A"/>
    <w:rsid w:val="00074873"/>
    <w:rsid w:val="00074C53"/>
    <w:rsid w:val="00074E9B"/>
    <w:rsid w:val="000751A2"/>
    <w:rsid w:val="000752CC"/>
    <w:rsid w:val="00075C0C"/>
    <w:rsid w:val="00075E4D"/>
    <w:rsid w:val="00075E81"/>
    <w:rsid w:val="0007611F"/>
    <w:rsid w:val="000763B9"/>
    <w:rsid w:val="000763F2"/>
    <w:rsid w:val="00076400"/>
    <w:rsid w:val="0007687E"/>
    <w:rsid w:val="000768BA"/>
    <w:rsid w:val="000768DC"/>
    <w:rsid w:val="00076D0F"/>
    <w:rsid w:val="00076FF9"/>
    <w:rsid w:val="0007743C"/>
    <w:rsid w:val="000775EB"/>
    <w:rsid w:val="00077944"/>
    <w:rsid w:val="00077C40"/>
    <w:rsid w:val="00077CBA"/>
    <w:rsid w:val="0008067E"/>
    <w:rsid w:val="0008096D"/>
    <w:rsid w:val="00080C0F"/>
    <w:rsid w:val="0008102B"/>
    <w:rsid w:val="000812E0"/>
    <w:rsid w:val="00081B3F"/>
    <w:rsid w:val="00081D91"/>
    <w:rsid w:val="00081F12"/>
    <w:rsid w:val="0008268F"/>
    <w:rsid w:val="00082799"/>
    <w:rsid w:val="00082EBF"/>
    <w:rsid w:val="00082F5A"/>
    <w:rsid w:val="0008339A"/>
    <w:rsid w:val="000833CB"/>
    <w:rsid w:val="000835FD"/>
    <w:rsid w:val="0008380D"/>
    <w:rsid w:val="00083821"/>
    <w:rsid w:val="00083834"/>
    <w:rsid w:val="000839CF"/>
    <w:rsid w:val="00083DC2"/>
    <w:rsid w:val="00084176"/>
    <w:rsid w:val="000841FB"/>
    <w:rsid w:val="0008459C"/>
    <w:rsid w:val="000845AF"/>
    <w:rsid w:val="00084A7A"/>
    <w:rsid w:val="00084ABE"/>
    <w:rsid w:val="00084BBA"/>
    <w:rsid w:val="00084BE0"/>
    <w:rsid w:val="00084D87"/>
    <w:rsid w:val="00084EE6"/>
    <w:rsid w:val="0008514B"/>
    <w:rsid w:val="0008531C"/>
    <w:rsid w:val="00085466"/>
    <w:rsid w:val="000854FE"/>
    <w:rsid w:val="00085592"/>
    <w:rsid w:val="000855AE"/>
    <w:rsid w:val="0008569D"/>
    <w:rsid w:val="00085823"/>
    <w:rsid w:val="00085A67"/>
    <w:rsid w:val="00085AFE"/>
    <w:rsid w:val="00085DD6"/>
    <w:rsid w:val="00085F2E"/>
    <w:rsid w:val="0008610B"/>
    <w:rsid w:val="000861AE"/>
    <w:rsid w:val="000861C8"/>
    <w:rsid w:val="00086395"/>
    <w:rsid w:val="000866B3"/>
    <w:rsid w:val="00086DB3"/>
    <w:rsid w:val="00087514"/>
    <w:rsid w:val="000876CC"/>
    <w:rsid w:val="00087821"/>
    <w:rsid w:val="000878C8"/>
    <w:rsid w:val="00087A3C"/>
    <w:rsid w:val="00087A9B"/>
    <w:rsid w:val="00087B5C"/>
    <w:rsid w:val="00087F47"/>
    <w:rsid w:val="00087FAB"/>
    <w:rsid w:val="0009018C"/>
    <w:rsid w:val="000903AA"/>
    <w:rsid w:val="00090412"/>
    <w:rsid w:val="00090DD4"/>
    <w:rsid w:val="00091001"/>
    <w:rsid w:val="00091046"/>
    <w:rsid w:val="00091150"/>
    <w:rsid w:val="00091234"/>
    <w:rsid w:val="00091709"/>
    <w:rsid w:val="00091B40"/>
    <w:rsid w:val="00091E9C"/>
    <w:rsid w:val="0009253B"/>
    <w:rsid w:val="000925C0"/>
    <w:rsid w:val="00092612"/>
    <w:rsid w:val="000926EC"/>
    <w:rsid w:val="00092BBA"/>
    <w:rsid w:val="00092E37"/>
    <w:rsid w:val="00092EB0"/>
    <w:rsid w:val="00093186"/>
    <w:rsid w:val="000931A3"/>
    <w:rsid w:val="000932F6"/>
    <w:rsid w:val="00093998"/>
    <w:rsid w:val="00093C5A"/>
    <w:rsid w:val="00093CD7"/>
    <w:rsid w:val="00093D39"/>
    <w:rsid w:val="00093DDF"/>
    <w:rsid w:val="0009402B"/>
    <w:rsid w:val="00094070"/>
    <w:rsid w:val="00094414"/>
    <w:rsid w:val="000945F5"/>
    <w:rsid w:val="0009478D"/>
    <w:rsid w:val="00094C2B"/>
    <w:rsid w:val="00094CBB"/>
    <w:rsid w:val="00094F45"/>
    <w:rsid w:val="00095018"/>
    <w:rsid w:val="00095056"/>
    <w:rsid w:val="00095161"/>
    <w:rsid w:val="00095566"/>
    <w:rsid w:val="00095632"/>
    <w:rsid w:val="000957EB"/>
    <w:rsid w:val="000958AD"/>
    <w:rsid w:val="00095931"/>
    <w:rsid w:val="000964C4"/>
    <w:rsid w:val="0009674E"/>
    <w:rsid w:val="00096BD9"/>
    <w:rsid w:val="00096D94"/>
    <w:rsid w:val="0009715A"/>
    <w:rsid w:val="000978CB"/>
    <w:rsid w:val="00097AD5"/>
    <w:rsid w:val="00097E3F"/>
    <w:rsid w:val="00097F5C"/>
    <w:rsid w:val="00097F7D"/>
    <w:rsid w:val="000A0074"/>
    <w:rsid w:val="000A0300"/>
    <w:rsid w:val="000A0548"/>
    <w:rsid w:val="000A0AAE"/>
    <w:rsid w:val="000A0BB4"/>
    <w:rsid w:val="000A0BE4"/>
    <w:rsid w:val="000A0E3F"/>
    <w:rsid w:val="000A0EDB"/>
    <w:rsid w:val="000A0F26"/>
    <w:rsid w:val="000A0F65"/>
    <w:rsid w:val="000A1A7D"/>
    <w:rsid w:val="000A1C1F"/>
    <w:rsid w:val="000A1CEE"/>
    <w:rsid w:val="000A21B8"/>
    <w:rsid w:val="000A2754"/>
    <w:rsid w:val="000A2777"/>
    <w:rsid w:val="000A28D3"/>
    <w:rsid w:val="000A2FDA"/>
    <w:rsid w:val="000A31CF"/>
    <w:rsid w:val="000A32F0"/>
    <w:rsid w:val="000A337C"/>
    <w:rsid w:val="000A33A7"/>
    <w:rsid w:val="000A34D4"/>
    <w:rsid w:val="000A3533"/>
    <w:rsid w:val="000A3665"/>
    <w:rsid w:val="000A41A3"/>
    <w:rsid w:val="000A4467"/>
    <w:rsid w:val="000A45F5"/>
    <w:rsid w:val="000A4602"/>
    <w:rsid w:val="000A461E"/>
    <w:rsid w:val="000A4873"/>
    <w:rsid w:val="000A491B"/>
    <w:rsid w:val="000A4994"/>
    <w:rsid w:val="000A4B15"/>
    <w:rsid w:val="000A4B4D"/>
    <w:rsid w:val="000A4B92"/>
    <w:rsid w:val="000A4FD9"/>
    <w:rsid w:val="000A5052"/>
    <w:rsid w:val="000A54B0"/>
    <w:rsid w:val="000A5797"/>
    <w:rsid w:val="000A582B"/>
    <w:rsid w:val="000A5857"/>
    <w:rsid w:val="000A58AB"/>
    <w:rsid w:val="000A5C7F"/>
    <w:rsid w:val="000A5DE3"/>
    <w:rsid w:val="000A5E79"/>
    <w:rsid w:val="000A5EBB"/>
    <w:rsid w:val="000A6379"/>
    <w:rsid w:val="000A64AE"/>
    <w:rsid w:val="000A64E0"/>
    <w:rsid w:val="000A6542"/>
    <w:rsid w:val="000A6720"/>
    <w:rsid w:val="000A6C41"/>
    <w:rsid w:val="000A70A1"/>
    <w:rsid w:val="000A7150"/>
    <w:rsid w:val="000A75E5"/>
    <w:rsid w:val="000A7638"/>
    <w:rsid w:val="000A76A6"/>
    <w:rsid w:val="000A7820"/>
    <w:rsid w:val="000A7A65"/>
    <w:rsid w:val="000A7B4F"/>
    <w:rsid w:val="000B0078"/>
    <w:rsid w:val="000B053E"/>
    <w:rsid w:val="000B05F6"/>
    <w:rsid w:val="000B0711"/>
    <w:rsid w:val="000B079D"/>
    <w:rsid w:val="000B0A17"/>
    <w:rsid w:val="000B0BE8"/>
    <w:rsid w:val="000B0CFB"/>
    <w:rsid w:val="000B1484"/>
    <w:rsid w:val="000B1744"/>
    <w:rsid w:val="000B182A"/>
    <w:rsid w:val="000B1C2E"/>
    <w:rsid w:val="000B210C"/>
    <w:rsid w:val="000B21E0"/>
    <w:rsid w:val="000B22AD"/>
    <w:rsid w:val="000B28EC"/>
    <w:rsid w:val="000B370A"/>
    <w:rsid w:val="000B379D"/>
    <w:rsid w:val="000B3917"/>
    <w:rsid w:val="000B3B36"/>
    <w:rsid w:val="000B3DE6"/>
    <w:rsid w:val="000B3E16"/>
    <w:rsid w:val="000B3E56"/>
    <w:rsid w:val="000B404B"/>
    <w:rsid w:val="000B48A5"/>
    <w:rsid w:val="000B4B73"/>
    <w:rsid w:val="000B4C3A"/>
    <w:rsid w:val="000B4D21"/>
    <w:rsid w:val="000B4DE1"/>
    <w:rsid w:val="000B51C7"/>
    <w:rsid w:val="000B5311"/>
    <w:rsid w:val="000B5320"/>
    <w:rsid w:val="000B54E6"/>
    <w:rsid w:val="000B58FE"/>
    <w:rsid w:val="000B5F02"/>
    <w:rsid w:val="000B5FB2"/>
    <w:rsid w:val="000B6187"/>
    <w:rsid w:val="000B6312"/>
    <w:rsid w:val="000B63BE"/>
    <w:rsid w:val="000B6462"/>
    <w:rsid w:val="000B664C"/>
    <w:rsid w:val="000B66E0"/>
    <w:rsid w:val="000B67DF"/>
    <w:rsid w:val="000B6897"/>
    <w:rsid w:val="000B6976"/>
    <w:rsid w:val="000B69B2"/>
    <w:rsid w:val="000B6E1D"/>
    <w:rsid w:val="000B7790"/>
    <w:rsid w:val="000B785F"/>
    <w:rsid w:val="000B7B64"/>
    <w:rsid w:val="000B7BC9"/>
    <w:rsid w:val="000B7F5C"/>
    <w:rsid w:val="000C00D2"/>
    <w:rsid w:val="000C051C"/>
    <w:rsid w:val="000C0970"/>
    <w:rsid w:val="000C0A8A"/>
    <w:rsid w:val="000C0B02"/>
    <w:rsid w:val="000C0F29"/>
    <w:rsid w:val="000C0F30"/>
    <w:rsid w:val="000C0F50"/>
    <w:rsid w:val="000C1250"/>
    <w:rsid w:val="000C13CF"/>
    <w:rsid w:val="000C13D3"/>
    <w:rsid w:val="000C17B3"/>
    <w:rsid w:val="000C202E"/>
    <w:rsid w:val="000C2669"/>
    <w:rsid w:val="000C2945"/>
    <w:rsid w:val="000C2E06"/>
    <w:rsid w:val="000C2E49"/>
    <w:rsid w:val="000C360F"/>
    <w:rsid w:val="000C37D0"/>
    <w:rsid w:val="000C4090"/>
    <w:rsid w:val="000C41FE"/>
    <w:rsid w:val="000C42A6"/>
    <w:rsid w:val="000C4334"/>
    <w:rsid w:val="000C434E"/>
    <w:rsid w:val="000C44C4"/>
    <w:rsid w:val="000C46AD"/>
    <w:rsid w:val="000C46C7"/>
    <w:rsid w:val="000C4733"/>
    <w:rsid w:val="000C4904"/>
    <w:rsid w:val="000C4B4C"/>
    <w:rsid w:val="000C4C0F"/>
    <w:rsid w:val="000C4D7B"/>
    <w:rsid w:val="000C4EC0"/>
    <w:rsid w:val="000C519A"/>
    <w:rsid w:val="000C5236"/>
    <w:rsid w:val="000C5660"/>
    <w:rsid w:val="000C578B"/>
    <w:rsid w:val="000C5A69"/>
    <w:rsid w:val="000C5D53"/>
    <w:rsid w:val="000C5E03"/>
    <w:rsid w:val="000C5F70"/>
    <w:rsid w:val="000C63CD"/>
    <w:rsid w:val="000C681E"/>
    <w:rsid w:val="000C6928"/>
    <w:rsid w:val="000C72E6"/>
    <w:rsid w:val="000C73F3"/>
    <w:rsid w:val="000C7878"/>
    <w:rsid w:val="000C7AA6"/>
    <w:rsid w:val="000C7BC2"/>
    <w:rsid w:val="000C7C88"/>
    <w:rsid w:val="000D0661"/>
    <w:rsid w:val="000D0828"/>
    <w:rsid w:val="000D08EE"/>
    <w:rsid w:val="000D0986"/>
    <w:rsid w:val="000D0BB4"/>
    <w:rsid w:val="000D0DB8"/>
    <w:rsid w:val="000D0E41"/>
    <w:rsid w:val="000D0FBA"/>
    <w:rsid w:val="000D0FF9"/>
    <w:rsid w:val="000D10E7"/>
    <w:rsid w:val="000D134D"/>
    <w:rsid w:val="000D14C9"/>
    <w:rsid w:val="000D15F2"/>
    <w:rsid w:val="000D1786"/>
    <w:rsid w:val="000D19DE"/>
    <w:rsid w:val="000D1C6C"/>
    <w:rsid w:val="000D1EEF"/>
    <w:rsid w:val="000D22B2"/>
    <w:rsid w:val="000D255F"/>
    <w:rsid w:val="000D2581"/>
    <w:rsid w:val="000D282C"/>
    <w:rsid w:val="000D342B"/>
    <w:rsid w:val="000D36F2"/>
    <w:rsid w:val="000D39C9"/>
    <w:rsid w:val="000D3B5E"/>
    <w:rsid w:val="000D3DDA"/>
    <w:rsid w:val="000D400B"/>
    <w:rsid w:val="000D43C9"/>
    <w:rsid w:val="000D48D3"/>
    <w:rsid w:val="000D4A4B"/>
    <w:rsid w:val="000D4E5B"/>
    <w:rsid w:val="000D5056"/>
    <w:rsid w:val="000D54A0"/>
    <w:rsid w:val="000D5647"/>
    <w:rsid w:val="000D575E"/>
    <w:rsid w:val="000D5B28"/>
    <w:rsid w:val="000D5DEA"/>
    <w:rsid w:val="000D5E13"/>
    <w:rsid w:val="000D5F84"/>
    <w:rsid w:val="000D6511"/>
    <w:rsid w:val="000D6524"/>
    <w:rsid w:val="000D6859"/>
    <w:rsid w:val="000D69EB"/>
    <w:rsid w:val="000D6A07"/>
    <w:rsid w:val="000D6B4A"/>
    <w:rsid w:val="000D6C33"/>
    <w:rsid w:val="000D6EF5"/>
    <w:rsid w:val="000D769C"/>
    <w:rsid w:val="000D7A95"/>
    <w:rsid w:val="000D7B9C"/>
    <w:rsid w:val="000D7EAB"/>
    <w:rsid w:val="000E03AA"/>
    <w:rsid w:val="000E03F7"/>
    <w:rsid w:val="000E06D4"/>
    <w:rsid w:val="000E0ACF"/>
    <w:rsid w:val="000E0BD1"/>
    <w:rsid w:val="000E0E06"/>
    <w:rsid w:val="000E0FE5"/>
    <w:rsid w:val="000E139D"/>
    <w:rsid w:val="000E16CA"/>
    <w:rsid w:val="000E1ABF"/>
    <w:rsid w:val="000E1E39"/>
    <w:rsid w:val="000E2591"/>
    <w:rsid w:val="000E25B3"/>
    <w:rsid w:val="000E2635"/>
    <w:rsid w:val="000E281F"/>
    <w:rsid w:val="000E2985"/>
    <w:rsid w:val="000E2B15"/>
    <w:rsid w:val="000E2B78"/>
    <w:rsid w:val="000E2DF2"/>
    <w:rsid w:val="000E2E46"/>
    <w:rsid w:val="000E2F45"/>
    <w:rsid w:val="000E3026"/>
    <w:rsid w:val="000E3069"/>
    <w:rsid w:val="000E314E"/>
    <w:rsid w:val="000E3403"/>
    <w:rsid w:val="000E341B"/>
    <w:rsid w:val="000E3484"/>
    <w:rsid w:val="000E34F9"/>
    <w:rsid w:val="000E37DF"/>
    <w:rsid w:val="000E39FD"/>
    <w:rsid w:val="000E3A08"/>
    <w:rsid w:val="000E4040"/>
    <w:rsid w:val="000E4044"/>
    <w:rsid w:val="000E40BB"/>
    <w:rsid w:val="000E4482"/>
    <w:rsid w:val="000E466A"/>
    <w:rsid w:val="000E4846"/>
    <w:rsid w:val="000E48E7"/>
    <w:rsid w:val="000E4D16"/>
    <w:rsid w:val="000E4D66"/>
    <w:rsid w:val="000E5596"/>
    <w:rsid w:val="000E562A"/>
    <w:rsid w:val="000E581E"/>
    <w:rsid w:val="000E59BA"/>
    <w:rsid w:val="000E5C75"/>
    <w:rsid w:val="000E5E1B"/>
    <w:rsid w:val="000E5F2A"/>
    <w:rsid w:val="000E6016"/>
    <w:rsid w:val="000E6165"/>
    <w:rsid w:val="000E6703"/>
    <w:rsid w:val="000E6808"/>
    <w:rsid w:val="000E6D14"/>
    <w:rsid w:val="000E6D41"/>
    <w:rsid w:val="000E7AD9"/>
    <w:rsid w:val="000E7B0F"/>
    <w:rsid w:val="000E7C13"/>
    <w:rsid w:val="000F0838"/>
    <w:rsid w:val="000F0921"/>
    <w:rsid w:val="000F0CA8"/>
    <w:rsid w:val="000F0E17"/>
    <w:rsid w:val="000F0F38"/>
    <w:rsid w:val="000F161F"/>
    <w:rsid w:val="000F16AE"/>
    <w:rsid w:val="000F16E9"/>
    <w:rsid w:val="000F1864"/>
    <w:rsid w:val="000F1A78"/>
    <w:rsid w:val="000F1AAB"/>
    <w:rsid w:val="000F1CF8"/>
    <w:rsid w:val="000F1D2C"/>
    <w:rsid w:val="000F2137"/>
    <w:rsid w:val="000F21D4"/>
    <w:rsid w:val="000F23E5"/>
    <w:rsid w:val="000F261C"/>
    <w:rsid w:val="000F2629"/>
    <w:rsid w:val="000F2745"/>
    <w:rsid w:val="000F284D"/>
    <w:rsid w:val="000F28F3"/>
    <w:rsid w:val="000F323F"/>
    <w:rsid w:val="000F32D1"/>
    <w:rsid w:val="000F3440"/>
    <w:rsid w:val="000F36B7"/>
    <w:rsid w:val="000F3993"/>
    <w:rsid w:val="000F3A6C"/>
    <w:rsid w:val="000F3BE8"/>
    <w:rsid w:val="000F4157"/>
    <w:rsid w:val="000F43FD"/>
    <w:rsid w:val="000F444D"/>
    <w:rsid w:val="000F47EB"/>
    <w:rsid w:val="000F48B6"/>
    <w:rsid w:val="000F48F7"/>
    <w:rsid w:val="000F4F7D"/>
    <w:rsid w:val="000F544A"/>
    <w:rsid w:val="000F5455"/>
    <w:rsid w:val="000F5846"/>
    <w:rsid w:val="000F597A"/>
    <w:rsid w:val="000F5C1A"/>
    <w:rsid w:val="000F5CBF"/>
    <w:rsid w:val="000F5E44"/>
    <w:rsid w:val="000F5E48"/>
    <w:rsid w:val="000F5F7F"/>
    <w:rsid w:val="000F62B4"/>
    <w:rsid w:val="000F6D1E"/>
    <w:rsid w:val="000F7536"/>
    <w:rsid w:val="000F75D1"/>
    <w:rsid w:val="000F7707"/>
    <w:rsid w:val="000F7BD1"/>
    <w:rsid w:val="000F7F53"/>
    <w:rsid w:val="001006A1"/>
    <w:rsid w:val="001007E6"/>
    <w:rsid w:val="00100A6D"/>
    <w:rsid w:val="00100CBC"/>
    <w:rsid w:val="00100CE0"/>
    <w:rsid w:val="001010A5"/>
    <w:rsid w:val="001013CE"/>
    <w:rsid w:val="0010144A"/>
    <w:rsid w:val="001016A7"/>
    <w:rsid w:val="00101C5F"/>
    <w:rsid w:val="00101D9C"/>
    <w:rsid w:val="00101F29"/>
    <w:rsid w:val="00101FAC"/>
    <w:rsid w:val="00101FEF"/>
    <w:rsid w:val="00102328"/>
    <w:rsid w:val="0010232B"/>
    <w:rsid w:val="001026FF"/>
    <w:rsid w:val="00102DED"/>
    <w:rsid w:val="001033D3"/>
    <w:rsid w:val="001035FE"/>
    <w:rsid w:val="0010381E"/>
    <w:rsid w:val="00103836"/>
    <w:rsid w:val="00103854"/>
    <w:rsid w:val="00103E73"/>
    <w:rsid w:val="00103F15"/>
    <w:rsid w:val="001043ED"/>
    <w:rsid w:val="0010462A"/>
    <w:rsid w:val="00104782"/>
    <w:rsid w:val="00104C30"/>
    <w:rsid w:val="00104E1F"/>
    <w:rsid w:val="00104FCA"/>
    <w:rsid w:val="00105025"/>
    <w:rsid w:val="001050CA"/>
    <w:rsid w:val="0010510D"/>
    <w:rsid w:val="00105302"/>
    <w:rsid w:val="00105348"/>
    <w:rsid w:val="00105361"/>
    <w:rsid w:val="001058AE"/>
    <w:rsid w:val="00105903"/>
    <w:rsid w:val="001059B2"/>
    <w:rsid w:val="00106175"/>
    <w:rsid w:val="00106202"/>
    <w:rsid w:val="001063CC"/>
    <w:rsid w:val="0010645E"/>
    <w:rsid w:val="0010682A"/>
    <w:rsid w:val="001068E9"/>
    <w:rsid w:val="0010698C"/>
    <w:rsid w:val="00106A1A"/>
    <w:rsid w:val="00106A47"/>
    <w:rsid w:val="0010734F"/>
    <w:rsid w:val="00107563"/>
    <w:rsid w:val="0010778B"/>
    <w:rsid w:val="00107975"/>
    <w:rsid w:val="00107A2A"/>
    <w:rsid w:val="00107A62"/>
    <w:rsid w:val="00107DA1"/>
    <w:rsid w:val="00107E4A"/>
    <w:rsid w:val="00107E75"/>
    <w:rsid w:val="00107F3D"/>
    <w:rsid w:val="0011020E"/>
    <w:rsid w:val="00110653"/>
    <w:rsid w:val="001109F9"/>
    <w:rsid w:val="00110A7D"/>
    <w:rsid w:val="00110B7E"/>
    <w:rsid w:val="00110C83"/>
    <w:rsid w:val="00110DD7"/>
    <w:rsid w:val="001118B8"/>
    <w:rsid w:val="00111B2A"/>
    <w:rsid w:val="00111CB8"/>
    <w:rsid w:val="00111DEE"/>
    <w:rsid w:val="0011231A"/>
    <w:rsid w:val="001123A1"/>
    <w:rsid w:val="001128C8"/>
    <w:rsid w:val="00112E00"/>
    <w:rsid w:val="00112E73"/>
    <w:rsid w:val="001132A8"/>
    <w:rsid w:val="001136B4"/>
    <w:rsid w:val="00113913"/>
    <w:rsid w:val="00113935"/>
    <w:rsid w:val="00113C74"/>
    <w:rsid w:val="001141AB"/>
    <w:rsid w:val="001146B1"/>
    <w:rsid w:val="001146DA"/>
    <w:rsid w:val="00114C26"/>
    <w:rsid w:val="00115061"/>
    <w:rsid w:val="00115813"/>
    <w:rsid w:val="001158F9"/>
    <w:rsid w:val="00115AED"/>
    <w:rsid w:val="00115DC9"/>
    <w:rsid w:val="001160E4"/>
    <w:rsid w:val="0011616D"/>
    <w:rsid w:val="00116259"/>
    <w:rsid w:val="00116400"/>
    <w:rsid w:val="00116424"/>
    <w:rsid w:val="00116665"/>
    <w:rsid w:val="0011669B"/>
    <w:rsid w:val="00116B04"/>
    <w:rsid w:val="00116B95"/>
    <w:rsid w:val="00116C0B"/>
    <w:rsid w:val="00116CFC"/>
    <w:rsid w:val="00116DAE"/>
    <w:rsid w:val="00116F61"/>
    <w:rsid w:val="00117174"/>
    <w:rsid w:val="0011735B"/>
    <w:rsid w:val="00117458"/>
    <w:rsid w:val="0011769C"/>
    <w:rsid w:val="001176EA"/>
    <w:rsid w:val="001177A7"/>
    <w:rsid w:val="001179A0"/>
    <w:rsid w:val="00117B81"/>
    <w:rsid w:val="00120157"/>
    <w:rsid w:val="00120173"/>
    <w:rsid w:val="0012033E"/>
    <w:rsid w:val="001204A0"/>
    <w:rsid w:val="00120777"/>
    <w:rsid w:val="00120D4F"/>
    <w:rsid w:val="00120FAC"/>
    <w:rsid w:val="001218A7"/>
    <w:rsid w:val="00121E14"/>
    <w:rsid w:val="001228C6"/>
    <w:rsid w:val="0012293C"/>
    <w:rsid w:val="00122997"/>
    <w:rsid w:val="00122BC0"/>
    <w:rsid w:val="00122BC1"/>
    <w:rsid w:val="00122C65"/>
    <w:rsid w:val="00122CAD"/>
    <w:rsid w:val="001233AB"/>
    <w:rsid w:val="001234BD"/>
    <w:rsid w:val="00123A5A"/>
    <w:rsid w:val="00123F7E"/>
    <w:rsid w:val="0012423D"/>
    <w:rsid w:val="00124320"/>
    <w:rsid w:val="00124339"/>
    <w:rsid w:val="00124668"/>
    <w:rsid w:val="00124BE9"/>
    <w:rsid w:val="00124C25"/>
    <w:rsid w:val="00124C35"/>
    <w:rsid w:val="00124CD9"/>
    <w:rsid w:val="00124D84"/>
    <w:rsid w:val="00124DFE"/>
    <w:rsid w:val="00124ED6"/>
    <w:rsid w:val="00125571"/>
    <w:rsid w:val="001257C9"/>
    <w:rsid w:val="0012583E"/>
    <w:rsid w:val="00125A14"/>
    <w:rsid w:val="00125B07"/>
    <w:rsid w:val="00125B2C"/>
    <w:rsid w:val="00125B83"/>
    <w:rsid w:val="00125BDB"/>
    <w:rsid w:val="00125DF9"/>
    <w:rsid w:val="0012648F"/>
    <w:rsid w:val="00126A71"/>
    <w:rsid w:val="00127286"/>
    <w:rsid w:val="001278C0"/>
    <w:rsid w:val="00127F69"/>
    <w:rsid w:val="001300CB"/>
    <w:rsid w:val="0013039B"/>
    <w:rsid w:val="001303AA"/>
    <w:rsid w:val="00130544"/>
    <w:rsid w:val="00130785"/>
    <w:rsid w:val="00130899"/>
    <w:rsid w:val="00130B71"/>
    <w:rsid w:val="00131256"/>
    <w:rsid w:val="0013156A"/>
    <w:rsid w:val="00131788"/>
    <w:rsid w:val="00131E24"/>
    <w:rsid w:val="00131E9D"/>
    <w:rsid w:val="00131FF0"/>
    <w:rsid w:val="0013203E"/>
    <w:rsid w:val="0013205D"/>
    <w:rsid w:val="00132118"/>
    <w:rsid w:val="00132986"/>
    <w:rsid w:val="001329ED"/>
    <w:rsid w:val="00132D16"/>
    <w:rsid w:val="00132F2E"/>
    <w:rsid w:val="001333DC"/>
    <w:rsid w:val="00133505"/>
    <w:rsid w:val="00133614"/>
    <w:rsid w:val="00133B9E"/>
    <w:rsid w:val="00133C63"/>
    <w:rsid w:val="00133CB5"/>
    <w:rsid w:val="00133D43"/>
    <w:rsid w:val="00133DC8"/>
    <w:rsid w:val="00133F6D"/>
    <w:rsid w:val="0013418B"/>
    <w:rsid w:val="00134450"/>
    <w:rsid w:val="001345D6"/>
    <w:rsid w:val="00134D83"/>
    <w:rsid w:val="00134EE5"/>
    <w:rsid w:val="001351E5"/>
    <w:rsid w:val="0013520D"/>
    <w:rsid w:val="00135297"/>
    <w:rsid w:val="0013567D"/>
    <w:rsid w:val="00135A8E"/>
    <w:rsid w:val="00135DCF"/>
    <w:rsid w:val="0013609F"/>
    <w:rsid w:val="0013610B"/>
    <w:rsid w:val="001361F0"/>
    <w:rsid w:val="0013628D"/>
    <w:rsid w:val="00136E82"/>
    <w:rsid w:val="00137119"/>
    <w:rsid w:val="0013756D"/>
    <w:rsid w:val="001376FD"/>
    <w:rsid w:val="00137D4C"/>
    <w:rsid w:val="00137FBF"/>
    <w:rsid w:val="001402B8"/>
    <w:rsid w:val="001405C5"/>
    <w:rsid w:val="001409B2"/>
    <w:rsid w:val="00140D92"/>
    <w:rsid w:val="00141042"/>
    <w:rsid w:val="0014108A"/>
    <w:rsid w:val="00141170"/>
    <w:rsid w:val="00141527"/>
    <w:rsid w:val="001415FF"/>
    <w:rsid w:val="00141667"/>
    <w:rsid w:val="0014177B"/>
    <w:rsid w:val="00141799"/>
    <w:rsid w:val="00141946"/>
    <w:rsid w:val="00141F54"/>
    <w:rsid w:val="001420D3"/>
    <w:rsid w:val="00142640"/>
    <w:rsid w:val="0014272D"/>
    <w:rsid w:val="0014276A"/>
    <w:rsid w:val="0014329E"/>
    <w:rsid w:val="001433B9"/>
    <w:rsid w:val="00143420"/>
    <w:rsid w:val="00143D68"/>
    <w:rsid w:val="001445A3"/>
    <w:rsid w:val="00144853"/>
    <w:rsid w:val="001448AF"/>
    <w:rsid w:val="0014496F"/>
    <w:rsid w:val="001449B1"/>
    <w:rsid w:val="00144A1C"/>
    <w:rsid w:val="00144FD1"/>
    <w:rsid w:val="001450A4"/>
    <w:rsid w:val="00145200"/>
    <w:rsid w:val="00145429"/>
    <w:rsid w:val="00145431"/>
    <w:rsid w:val="001456EC"/>
    <w:rsid w:val="00145D9E"/>
    <w:rsid w:val="00146477"/>
    <w:rsid w:val="001473D3"/>
    <w:rsid w:val="001474D6"/>
    <w:rsid w:val="00147E5E"/>
    <w:rsid w:val="00147E5F"/>
    <w:rsid w:val="00150033"/>
    <w:rsid w:val="0015048E"/>
    <w:rsid w:val="00150616"/>
    <w:rsid w:val="001508A6"/>
    <w:rsid w:val="00150A21"/>
    <w:rsid w:val="00150FC4"/>
    <w:rsid w:val="00151110"/>
    <w:rsid w:val="00151150"/>
    <w:rsid w:val="00151478"/>
    <w:rsid w:val="001515E4"/>
    <w:rsid w:val="00151808"/>
    <w:rsid w:val="00151812"/>
    <w:rsid w:val="00152000"/>
    <w:rsid w:val="00152084"/>
    <w:rsid w:val="00152089"/>
    <w:rsid w:val="001527BA"/>
    <w:rsid w:val="00152898"/>
    <w:rsid w:val="001529D6"/>
    <w:rsid w:val="00152C59"/>
    <w:rsid w:val="00152FF2"/>
    <w:rsid w:val="00153130"/>
    <w:rsid w:val="0015317F"/>
    <w:rsid w:val="001532E7"/>
    <w:rsid w:val="001537C0"/>
    <w:rsid w:val="00153F42"/>
    <w:rsid w:val="00154698"/>
    <w:rsid w:val="00154BFC"/>
    <w:rsid w:val="001555B3"/>
    <w:rsid w:val="001555B4"/>
    <w:rsid w:val="001558FE"/>
    <w:rsid w:val="00155B64"/>
    <w:rsid w:val="00155ED5"/>
    <w:rsid w:val="00156336"/>
    <w:rsid w:val="001566E1"/>
    <w:rsid w:val="001567EA"/>
    <w:rsid w:val="00156893"/>
    <w:rsid w:val="001569C4"/>
    <w:rsid w:val="00156B78"/>
    <w:rsid w:val="00156B85"/>
    <w:rsid w:val="00156FF4"/>
    <w:rsid w:val="001570B6"/>
    <w:rsid w:val="001570DF"/>
    <w:rsid w:val="001579E8"/>
    <w:rsid w:val="00160041"/>
    <w:rsid w:val="001602AF"/>
    <w:rsid w:val="0016053E"/>
    <w:rsid w:val="001605E3"/>
    <w:rsid w:val="001607D8"/>
    <w:rsid w:val="00160FE5"/>
    <w:rsid w:val="00160FF7"/>
    <w:rsid w:val="001611D7"/>
    <w:rsid w:val="001613B2"/>
    <w:rsid w:val="00161894"/>
    <w:rsid w:val="00161D85"/>
    <w:rsid w:val="00161EAE"/>
    <w:rsid w:val="00161F9D"/>
    <w:rsid w:val="0016260E"/>
    <w:rsid w:val="00162638"/>
    <w:rsid w:val="00162E4F"/>
    <w:rsid w:val="00163433"/>
    <w:rsid w:val="00163552"/>
    <w:rsid w:val="001635C9"/>
    <w:rsid w:val="00163835"/>
    <w:rsid w:val="00163883"/>
    <w:rsid w:val="00163B39"/>
    <w:rsid w:val="00163D11"/>
    <w:rsid w:val="00163F20"/>
    <w:rsid w:val="001642BD"/>
    <w:rsid w:val="00164562"/>
    <w:rsid w:val="001645A0"/>
    <w:rsid w:val="0016473C"/>
    <w:rsid w:val="00164FEF"/>
    <w:rsid w:val="0016513C"/>
    <w:rsid w:val="0016515C"/>
    <w:rsid w:val="001652F0"/>
    <w:rsid w:val="001655E2"/>
    <w:rsid w:val="001657E9"/>
    <w:rsid w:val="00165CB7"/>
    <w:rsid w:val="00165E38"/>
    <w:rsid w:val="00166242"/>
    <w:rsid w:val="001662E4"/>
    <w:rsid w:val="001667E7"/>
    <w:rsid w:val="00166924"/>
    <w:rsid w:val="00166C22"/>
    <w:rsid w:val="00167090"/>
    <w:rsid w:val="00167158"/>
    <w:rsid w:val="00167190"/>
    <w:rsid w:val="0016789D"/>
    <w:rsid w:val="00167D2C"/>
    <w:rsid w:val="00167EF1"/>
    <w:rsid w:val="00167F97"/>
    <w:rsid w:val="00170034"/>
    <w:rsid w:val="0017005B"/>
    <w:rsid w:val="0017049C"/>
    <w:rsid w:val="0017083F"/>
    <w:rsid w:val="001709D4"/>
    <w:rsid w:val="00170EF1"/>
    <w:rsid w:val="00171383"/>
    <w:rsid w:val="00171453"/>
    <w:rsid w:val="0017149C"/>
    <w:rsid w:val="0017174F"/>
    <w:rsid w:val="00171881"/>
    <w:rsid w:val="00171A8B"/>
    <w:rsid w:val="00171B2C"/>
    <w:rsid w:val="00171B55"/>
    <w:rsid w:val="00171C35"/>
    <w:rsid w:val="00171D1A"/>
    <w:rsid w:val="00171ED5"/>
    <w:rsid w:val="001721C1"/>
    <w:rsid w:val="001722B0"/>
    <w:rsid w:val="00172309"/>
    <w:rsid w:val="00172341"/>
    <w:rsid w:val="001724D9"/>
    <w:rsid w:val="001726B9"/>
    <w:rsid w:val="00172747"/>
    <w:rsid w:val="0017286E"/>
    <w:rsid w:val="00172919"/>
    <w:rsid w:val="00172B31"/>
    <w:rsid w:val="00172BEA"/>
    <w:rsid w:val="00172C4E"/>
    <w:rsid w:val="0017300F"/>
    <w:rsid w:val="00173327"/>
    <w:rsid w:val="001738BA"/>
    <w:rsid w:val="00173D81"/>
    <w:rsid w:val="00173EFD"/>
    <w:rsid w:val="00173F86"/>
    <w:rsid w:val="00174420"/>
    <w:rsid w:val="00174B33"/>
    <w:rsid w:val="00174BC5"/>
    <w:rsid w:val="00174CE3"/>
    <w:rsid w:val="00174E4E"/>
    <w:rsid w:val="001755E4"/>
    <w:rsid w:val="00175D23"/>
    <w:rsid w:val="00176011"/>
    <w:rsid w:val="001761A5"/>
    <w:rsid w:val="00176233"/>
    <w:rsid w:val="0017648C"/>
    <w:rsid w:val="001766A1"/>
    <w:rsid w:val="001767A5"/>
    <w:rsid w:val="001768F4"/>
    <w:rsid w:val="00176919"/>
    <w:rsid w:val="0017692F"/>
    <w:rsid w:val="00176939"/>
    <w:rsid w:val="00176AFE"/>
    <w:rsid w:val="00176C34"/>
    <w:rsid w:val="00176C70"/>
    <w:rsid w:val="00176D94"/>
    <w:rsid w:val="00177064"/>
    <w:rsid w:val="00177315"/>
    <w:rsid w:val="001773F7"/>
    <w:rsid w:val="00177B1C"/>
    <w:rsid w:val="00177BAC"/>
    <w:rsid w:val="00177D26"/>
    <w:rsid w:val="001802BB"/>
    <w:rsid w:val="00180B4A"/>
    <w:rsid w:val="00180B9A"/>
    <w:rsid w:val="00180C8A"/>
    <w:rsid w:val="00181023"/>
    <w:rsid w:val="001811B0"/>
    <w:rsid w:val="00181621"/>
    <w:rsid w:val="0018167B"/>
    <w:rsid w:val="0018167D"/>
    <w:rsid w:val="0018190B"/>
    <w:rsid w:val="00181B07"/>
    <w:rsid w:val="00181EE0"/>
    <w:rsid w:val="00181F02"/>
    <w:rsid w:val="00182083"/>
    <w:rsid w:val="001820C0"/>
    <w:rsid w:val="001823BE"/>
    <w:rsid w:val="001824AB"/>
    <w:rsid w:val="0018261C"/>
    <w:rsid w:val="0018269E"/>
    <w:rsid w:val="00182C5C"/>
    <w:rsid w:val="0018308D"/>
    <w:rsid w:val="001832AD"/>
    <w:rsid w:val="001833F0"/>
    <w:rsid w:val="00183638"/>
    <w:rsid w:val="00183675"/>
    <w:rsid w:val="00183693"/>
    <w:rsid w:val="00183835"/>
    <w:rsid w:val="00183971"/>
    <w:rsid w:val="00183EA8"/>
    <w:rsid w:val="001841D4"/>
    <w:rsid w:val="0018438D"/>
    <w:rsid w:val="001848B9"/>
    <w:rsid w:val="00184A61"/>
    <w:rsid w:val="00184D19"/>
    <w:rsid w:val="00184E44"/>
    <w:rsid w:val="00184ED8"/>
    <w:rsid w:val="0018548B"/>
    <w:rsid w:val="00185566"/>
    <w:rsid w:val="0018562F"/>
    <w:rsid w:val="00185BE8"/>
    <w:rsid w:val="001860F9"/>
    <w:rsid w:val="0018634A"/>
    <w:rsid w:val="001866AF"/>
    <w:rsid w:val="00186727"/>
    <w:rsid w:val="001867F7"/>
    <w:rsid w:val="00186ABF"/>
    <w:rsid w:val="00186AEB"/>
    <w:rsid w:val="00186C35"/>
    <w:rsid w:val="00186FDE"/>
    <w:rsid w:val="00187426"/>
    <w:rsid w:val="001876F9"/>
    <w:rsid w:val="0018794D"/>
    <w:rsid w:val="001879F8"/>
    <w:rsid w:val="00187A74"/>
    <w:rsid w:val="00187CEC"/>
    <w:rsid w:val="00187DD7"/>
    <w:rsid w:val="00190134"/>
    <w:rsid w:val="00190312"/>
    <w:rsid w:val="0019048D"/>
    <w:rsid w:val="001907CA"/>
    <w:rsid w:val="0019095C"/>
    <w:rsid w:val="00190961"/>
    <w:rsid w:val="00190BB7"/>
    <w:rsid w:val="00190C0B"/>
    <w:rsid w:val="00191066"/>
    <w:rsid w:val="00191687"/>
    <w:rsid w:val="00191BCD"/>
    <w:rsid w:val="00191CFA"/>
    <w:rsid w:val="00191D5B"/>
    <w:rsid w:val="00191F3E"/>
    <w:rsid w:val="00192252"/>
    <w:rsid w:val="00192301"/>
    <w:rsid w:val="00192360"/>
    <w:rsid w:val="00192439"/>
    <w:rsid w:val="001924F0"/>
    <w:rsid w:val="001926C0"/>
    <w:rsid w:val="00192976"/>
    <w:rsid w:val="00192AF2"/>
    <w:rsid w:val="001934A4"/>
    <w:rsid w:val="00193937"/>
    <w:rsid w:val="00193A8E"/>
    <w:rsid w:val="00193DA8"/>
    <w:rsid w:val="00193DC7"/>
    <w:rsid w:val="00193F79"/>
    <w:rsid w:val="0019455D"/>
    <w:rsid w:val="0019458D"/>
    <w:rsid w:val="00194614"/>
    <w:rsid w:val="00194675"/>
    <w:rsid w:val="001948B7"/>
    <w:rsid w:val="00194B82"/>
    <w:rsid w:val="00194D50"/>
    <w:rsid w:val="00194FF6"/>
    <w:rsid w:val="0019504E"/>
    <w:rsid w:val="00195216"/>
    <w:rsid w:val="00195285"/>
    <w:rsid w:val="001954D0"/>
    <w:rsid w:val="001956D7"/>
    <w:rsid w:val="0019577B"/>
    <w:rsid w:val="00195A05"/>
    <w:rsid w:val="00195DC7"/>
    <w:rsid w:val="00195F94"/>
    <w:rsid w:val="001963B8"/>
    <w:rsid w:val="0019644F"/>
    <w:rsid w:val="00196863"/>
    <w:rsid w:val="00196C3A"/>
    <w:rsid w:val="00196DC7"/>
    <w:rsid w:val="00197125"/>
    <w:rsid w:val="001978E4"/>
    <w:rsid w:val="00197944"/>
    <w:rsid w:val="00197E8D"/>
    <w:rsid w:val="001A01D8"/>
    <w:rsid w:val="001A02E0"/>
    <w:rsid w:val="001A0362"/>
    <w:rsid w:val="001A03E3"/>
    <w:rsid w:val="001A03F0"/>
    <w:rsid w:val="001A0588"/>
    <w:rsid w:val="001A0655"/>
    <w:rsid w:val="001A0742"/>
    <w:rsid w:val="001A08CE"/>
    <w:rsid w:val="001A08FE"/>
    <w:rsid w:val="001A0C28"/>
    <w:rsid w:val="001A106D"/>
    <w:rsid w:val="001A1140"/>
    <w:rsid w:val="001A12B6"/>
    <w:rsid w:val="001A139E"/>
    <w:rsid w:val="001A140D"/>
    <w:rsid w:val="001A1CA4"/>
    <w:rsid w:val="001A2050"/>
    <w:rsid w:val="001A20C3"/>
    <w:rsid w:val="001A239F"/>
    <w:rsid w:val="001A266A"/>
    <w:rsid w:val="001A27C7"/>
    <w:rsid w:val="001A2EAC"/>
    <w:rsid w:val="001A2FF0"/>
    <w:rsid w:val="001A32E7"/>
    <w:rsid w:val="001A345A"/>
    <w:rsid w:val="001A3496"/>
    <w:rsid w:val="001A3C44"/>
    <w:rsid w:val="001A4039"/>
    <w:rsid w:val="001A4247"/>
    <w:rsid w:val="001A431E"/>
    <w:rsid w:val="001A4809"/>
    <w:rsid w:val="001A486E"/>
    <w:rsid w:val="001A4B83"/>
    <w:rsid w:val="001A4BD9"/>
    <w:rsid w:val="001A4EFA"/>
    <w:rsid w:val="001A516D"/>
    <w:rsid w:val="001A540F"/>
    <w:rsid w:val="001A5507"/>
    <w:rsid w:val="001A5780"/>
    <w:rsid w:val="001A5821"/>
    <w:rsid w:val="001A5B32"/>
    <w:rsid w:val="001A5D08"/>
    <w:rsid w:val="001A5F1B"/>
    <w:rsid w:val="001A5FF6"/>
    <w:rsid w:val="001A61D7"/>
    <w:rsid w:val="001A623D"/>
    <w:rsid w:val="001A63D8"/>
    <w:rsid w:val="001A65D6"/>
    <w:rsid w:val="001A6A17"/>
    <w:rsid w:val="001A6CCF"/>
    <w:rsid w:val="001A7036"/>
    <w:rsid w:val="001A7136"/>
    <w:rsid w:val="001A75BB"/>
    <w:rsid w:val="001A797C"/>
    <w:rsid w:val="001A7A6E"/>
    <w:rsid w:val="001A7C7A"/>
    <w:rsid w:val="001B00CD"/>
    <w:rsid w:val="001B03C3"/>
    <w:rsid w:val="001B0424"/>
    <w:rsid w:val="001B0448"/>
    <w:rsid w:val="001B0622"/>
    <w:rsid w:val="001B06A8"/>
    <w:rsid w:val="001B0BF4"/>
    <w:rsid w:val="001B0ED5"/>
    <w:rsid w:val="001B127A"/>
    <w:rsid w:val="001B150B"/>
    <w:rsid w:val="001B154D"/>
    <w:rsid w:val="001B16AA"/>
    <w:rsid w:val="001B1763"/>
    <w:rsid w:val="001B19C2"/>
    <w:rsid w:val="001B1A47"/>
    <w:rsid w:val="001B1BBC"/>
    <w:rsid w:val="001B1BD2"/>
    <w:rsid w:val="001B1BD9"/>
    <w:rsid w:val="001B1D82"/>
    <w:rsid w:val="001B2043"/>
    <w:rsid w:val="001B20D5"/>
    <w:rsid w:val="001B21F6"/>
    <w:rsid w:val="001B238B"/>
    <w:rsid w:val="001B24FB"/>
    <w:rsid w:val="001B290C"/>
    <w:rsid w:val="001B2A21"/>
    <w:rsid w:val="001B2BE6"/>
    <w:rsid w:val="001B2BFB"/>
    <w:rsid w:val="001B2E80"/>
    <w:rsid w:val="001B364E"/>
    <w:rsid w:val="001B3732"/>
    <w:rsid w:val="001B37FC"/>
    <w:rsid w:val="001B398D"/>
    <w:rsid w:val="001B3EA0"/>
    <w:rsid w:val="001B3F5B"/>
    <w:rsid w:val="001B400D"/>
    <w:rsid w:val="001B434D"/>
    <w:rsid w:val="001B44CE"/>
    <w:rsid w:val="001B4688"/>
    <w:rsid w:val="001B46C9"/>
    <w:rsid w:val="001B48C8"/>
    <w:rsid w:val="001B4E69"/>
    <w:rsid w:val="001B4EB6"/>
    <w:rsid w:val="001B4F79"/>
    <w:rsid w:val="001B509C"/>
    <w:rsid w:val="001B546E"/>
    <w:rsid w:val="001B5A76"/>
    <w:rsid w:val="001B5D2D"/>
    <w:rsid w:val="001B5EEF"/>
    <w:rsid w:val="001B5F2D"/>
    <w:rsid w:val="001B6D20"/>
    <w:rsid w:val="001B70CF"/>
    <w:rsid w:val="001B7270"/>
    <w:rsid w:val="001B73CD"/>
    <w:rsid w:val="001B7525"/>
    <w:rsid w:val="001B7635"/>
    <w:rsid w:val="001B76FB"/>
    <w:rsid w:val="001B78FA"/>
    <w:rsid w:val="001B7954"/>
    <w:rsid w:val="001B7CF0"/>
    <w:rsid w:val="001B7F4D"/>
    <w:rsid w:val="001C0109"/>
    <w:rsid w:val="001C0200"/>
    <w:rsid w:val="001C05C1"/>
    <w:rsid w:val="001C18CA"/>
    <w:rsid w:val="001C19B1"/>
    <w:rsid w:val="001C1A6C"/>
    <w:rsid w:val="001C1B8E"/>
    <w:rsid w:val="001C1BB1"/>
    <w:rsid w:val="001C1BD0"/>
    <w:rsid w:val="001C1C91"/>
    <w:rsid w:val="001C1C9B"/>
    <w:rsid w:val="001C1CB4"/>
    <w:rsid w:val="001C1D59"/>
    <w:rsid w:val="001C2398"/>
    <w:rsid w:val="001C2424"/>
    <w:rsid w:val="001C2588"/>
    <w:rsid w:val="001C2613"/>
    <w:rsid w:val="001C26EA"/>
    <w:rsid w:val="001C2845"/>
    <w:rsid w:val="001C2B8D"/>
    <w:rsid w:val="001C2D10"/>
    <w:rsid w:val="001C2F1D"/>
    <w:rsid w:val="001C30F6"/>
    <w:rsid w:val="001C3241"/>
    <w:rsid w:val="001C3A23"/>
    <w:rsid w:val="001C3D92"/>
    <w:rsid w:val="001C3F65"/>
    <w:rsid w:val="001C3F77"/>
    <w:rsid w:val="001C420D"/>
    <w:rsid w:val="001C435A"/>
    <w:rsid w:val="001C4A2E"/>
    <w:rsid w:val="001C4B92"/>
    <w:rsid w:val="001C4BF1"/>
    <w:rsid w:val="001C4FDD"/>
    <w:rsid w:val="001C51B3"/>
    <w:rsid w:val="001C51F2"/>
    <w:rsid w:val="001C5234"/>
    <w:rsid w:val="001C54B4"/>
    <w:rsid w:val="001C56B7"/>
    <w:rsid w:val="001C59A1"/>
    <w:rsid w:val="001C5CC9"/>
    <w:rsid w:val="001C5DC8"/>
    <w:rsid w:val="001C5E76"/>
    <w:rsid w:val="001C5EAD"/>
    <w:rsid w:val="001C5F9F"/>
    <w:rsid w:val="001C6088"/>
    <w:rsid w:val="001C65FF"/>
    <w:rsid w:val="001C6667"/>
    <w:rsid w:val="001C6A5B"/>
    <w:rsid w:val="001C6D2E"/>
    <w:rsid w:val="001C7109"/>
    <w:rsid w:val="001D058C"/>
    <w:rsid w:val="001D05E2"/>
    <w:rsid w:val="001D0712"/>
    <w:rsid w:val="001D088E"/>
    <w:rsid w:val="001D0BF0"/>
    <w:rsid w:val="001D0F9A"/>
    <w:rsid w:val="001D11CA"/>
    <w:rsid w:val="001D124C"/>
    <w:rsid w:val="001D138C"/>
    <w:rsid w:val="001D147F"/>
    <w:rsid w:val="001D179B"/>
    <w:rsid w:val="001D1A14"/>
    <w:rsid w:val="001D1EBB"/>
    <w:rsid w:val="001D21AF"/>
    <w:rsid w:val="001D22A0"/>
    <w:rsid w:val="001D2672"/>
    <w:rsid w:val="001D26C0"/>
    <w:rsid w:val="001D2C8E"/>
    <w:rsid w:val="001D2CCA"/>
    <w:rsid w:val="001D2D0A"/>
    <w:rsid w:val="001D2ED6"/>
    <w:rsid w:val="001D332D"/>
    <w:rsid w:val="001D3426"/>
    <w:rsid w:val="001D3AE2"/>
    <w:rsid w:val="001D3CAE"/>
    <w:rsid w:val="001D3CC4"/>
    <w:rsid w:val="001D3E21"/>
    <w:rsid w:val="001D420F"/>
    <w:rsid w:val="001D4321"/>
    <w:rsid w:val="001D434D"/>
    <w:rsid w:val="001D4629"/>
    <w:rsid w:val="001D46CD"/>
    <w:rsid w:val="001D479B"/>
    <w:rsid w:val="001D47D2"/>
    <w:rsid w:val="001D47F4"/>
    <w:rsid w:val="001D4B32"/>
    <w:rsid w:val="001D4B89"/>
    <w:rsid w:val="001D4D1B"/>
    <w:rsid w:val="001D4DCA"/>
    <w:rsid w:val="001D4DEB"/>
    <w:rsid w:val="001D54F2"/>
    <w:rsid w:val="001D55F1"/>
    <w:rsid w:val="001D5625"/>
    <w:rsid w:val="001D57CD"/>
    <w:rsid w:val="001D5C5D"/>
    <w:rsid w:val="001D5DF8"/>
    <w:rsid w:val="001D5EE1"/>
    <w:rsid w:val="001D63E1"/>
    <w:rsid w:val="001D6859"/>
    <w:rsid w:val="001D6872"/>
    <w:rsid w:val="001D6AEB"/>
    <w:rsid w:val="001D6C86"/>
    <w:rsid w:val="001D6DAF"/>
    <w:rsid w:val="001D71C0"/>
    <w:rsid w:val="001D7292"/>
    <w:rsid w:val="001D740A"/>
    <w:rsid w:val="001D744F"/>
    <w:rsid w:val="001D7AAE"/>
    <w:rsid w:val="001E05B7"/>
    <w:rsid w:val="001E0793"/>
    <w:rsid w:val="001E07E6"/>
    <w:rsid w:val="001E094D"/>
    <w:rsid w:val="001E09BA"/>
    <w:rsid w:val="001E0A6F"/>
    <w:rsid w:val="001E0AB7"/>
    <w:rsid w:val="001E0AF3"/>
    <w:rsid w:val="001E0B23"/>
    <w:rsid w:val="001E0C24"/>
    <w:rsid w:val="001E1121"/>
    <w:rsid w:val="001E1147"/>
    <w:rsid w:val="001E1485"/>
    <w:rsid w:val="001E175F"/>
    <w:rsid w:val="001E1963"/>
    <w:rsid w:val="001E1AD8"/>
    <w:rsid w:val="001E1B8D"/>
    <w:rsid w:val="001E2556"/>
    <w:rsid w:val="001E2728"/>
    <w:rsid w:val="001E28B6"/>
    <w:rsid w:val="001E2B46"/>
    <w:rsid w:val="001E2E18"/>
    <w:rsid w:val="001E3026"/>
    <w:rsid w:val="001E3280"/>
    <w:rsid w:val="001E32B7"/>
    <w:rsid w:val="001E394C"/>
    <w:rsid w:val="001E3DA4"/>
    <w:rsid w:val="001E3F9B"/>
    <w:rsid w:val="001E402F"/>
    <w:rsid w:val="001E40C4"/>
    <w:rsid w:val="001E40E6"/>
    <w:rsid w:val="001E417A"/>
    <w:rsid w:val="001E48B1"/>
    <w:rsid w:val="001E4B66"/>
    <w:rsid w:val="001E4BE1"/>
    <w:rsid w:val="001E4E78"/>
    <w:rsid w:val="001E4F2D"/>
    <w:rsid w:val="001E503E"/>
    <w:rsid w:val="001E5087"/>
    <w:rsid w:val="001E509E"/>
    <w:rsid w:val="001E5303"/>
    <w:rsid w:val="001E5395"/>
    <w:rsid w:val="001E577F"/>
    <w:rsid w:val="001E5940"/>
    <w:rsid w:val="001E59AB"/>
    <w:rsid w:val="001E63BF"/>
    <w:rsid w:val="001E647F"/>
    <w:rsid w:val="001E65A4"/>
    <w:rsid w:val="001E675B"/>
    <w:rsid w:val="001E6988"/>
    <w:rsid w:val="001E6AAA"/>
    <w:rsid w:val="001E6AD4"/>
    <w:rsid w:val="001E6C01"/>
    <w:rsid w:val="001E7080"/>
    <w:rsid w:val="001E79B1"/>
    <w:rsid w:val="001E7B11"/>
    <w:rsid w:val="001E7C89"/>
    <w:rsid w:val="001E7D59"/>
    <w:rsid w:val="001E7ED9"/>
    <w:rsid w:val="001F0565"/>
    <w:rsid w:val="001F07F4"/>
    <w:rsid w:val="001F0B01"/>
    <w:rsid w:val="001F0B3D"/>
    <w:rsid w:val="001F0F34"/>
    <w:rsid w:val="001F1A8E"/>
    <w:rsid w:val="001F1D57"/>
    <w:rsid w:val="001F2084"/>
    <w:rsid w:val="001F239F"/>
    <w:rsid w:val="001F23C2"/>
    <w:rsid w:val="001F24D0"/>
    <w:rsid w:val="001F24D1"/>
    <w:rsid w:val="001F2633"/>
    <w:rsid w:val="001F2DD9"/>
    <w:rsid w:val="001F2EC4"/>
    <w:rsid w:val="001F2FAC"/>
    <w:rsid w:val="001F3184"/>
    <w:rsid w:val="001F3289"/>
    <w:rsid w:val="001F3398"/>
    <w:rsid w:val="001F340D"/>
    <w:rsid w:val="001F343E"/>
    <w:rsid w:val="001F3630"/>
    <w:rsid w:val="001F3758"/>
    <w:rsid w:val="001F386F"/>
    <w:rsid w:val="001F38B7"/>
    <w:rsid w:val="001F390C"/>
    <w:rsid w:val="001F3DC4"/>
    <w:rsid w:val="001F41DA"/>
    <w:rsid w:val="001F43E8"/>
    <w:rsid w:val="001F44E9"/>
    <w:rsid w:val="001F456C"/>
    <w:rsid w:val="001F478B"/>
    <w:rsid w:val="001F4799"/>
    <w:rsid w:val="001F4806"/>
    <w:rsid w:val="001F5220"/>
    <w:rsid w:val="001F5261"/>
    <w:rsid w:val="001F5424"/>
    <w:rsid w:val="001F5742"/>
    <w:rsid w:val="001F5A84"/>
    <w:rsid w:val="001F5B6B"/>
    <w:rsid w:val="001F5D4E"/>
    <w:rsid w:val="001F5D55"/>
    <w:rsid w:val="001F5FEB"/>
    <w:rsid w:val="001F6006"/>
    <w:rsid w:val="001F622B"/>
    <w:rsid w:val="001F6404"/>
    <w:rsid w:val="001F648D"/>
    <w:rsid w:val="001F662B"/>
    <w:rsid w:val="001F6646"/>
    <w:rsid w:val="001F671D"/>
    <w:rsid w:val="001F67A6"/>
    <w:rsid w:val="001F6890"/>
    <w:rsid w:val="001F68C7"/>
    <w:rsid w:val="001F69CA"/>
    <w:rsid w:val="001F6D36"/>
    <w:rsid w:val="001F6EA8"/>
    <w:rsid w:val="001F6F9B"/>
    <w:rsid w:val="001F705B"/>
    <w:rsid w:val="001F70AB"/>
    <w:rsid w:val="001F728A"/>
    <w:rsid w:val="001F73DB"/>
    <w:rsid w:val="00200024"/>
    <w:rsid w:val="0020054A"/>
    <w:rsid w:val="00200644"/>
    <w:rsid w:val="00200A6D"/>
    <w:rsid w:val="00200B65"/>
    <w:rsid w:val="00200D03"/>
    <w:rsid w:val="002010EB"/>
    <w:rsid w:val="0020175F"/>
    <w:rsid w:val="002019CF"/>
    <w:rsid w:val="002025FB"/>
    <w:rsid w:val="00202780"/>
    <w:rsid w:val="0020283D"/>
    <w:rsid w:val="00202BA1"/>
    <w:rsid w:val="00203063"/>
    <w:rsid w:val="0020308B"/>
    <w:rsid w:val="002032CC"/>
    <w:rsid w:val="00203309"/>
    <w:rsid w:val="00203317"/>
    <w:rsid w:val="002035E7"/>
    <w:rsid w:val="002038A6"/>
    <w:rsid w:val="0020428A"/>
    <w:rsid w:val="00204805"/>
    <w:rsid w:val="00204997"/>
    <w:rsid w:val="00204ADE"/>
    <w:rsid w:val="00204CB2"/>
    <w:rsid w:val="00205362"/>
    <w:rsid w:val="00205493"/>
    <w:rsid w:val="0020560E"/>
    <w:rsid w:val="002059C7"/>
    <w:rsid w:val="00205EB3"/>
    <w:rsid w:val="00205F9A"/>
    <w:rsid w:val="0020609C"/>
    <w:rsid w:val="002061A1"/>
    <w:rsid w:val="002063BA"/>
    <w:rsid w:val="00206607"/>
    <w:rsid w:val="002067BB"/>
    <w:rsid w:val="0020695A"/>
    <w:rsid w:val="0020697B"/>
    <w:rsid w:val="002069F2"/>
    <w:rsid w:val="0020718D"/>
    <w:rsid w:val="002071B2"/>
    <w:rsid w:val="00207358"/>
    <w:rsid w:val="002078BD"/>
    <w:rsid w:val="0020790F"/>
    <w:rsid w:val="00207971"/>
    <w:rsid w:val="00210047"/>
    <w:rsid w:val="00210442"/>
    <w:rsid w:val="00210460"/>
    <w:rsid w:val="00210AEB"/>
    <w:rsid w:val="00210D77"/>
    <w:rsid w:val="00210DA5"/>
    <w:rsid w:val="00210F4D"/>
    <w:rsid w:val="0021156D"/>
    <w:rsid w:val="002117F3"/>
    <w:rsid w:val="002118B1"/>
    <w:rsid w:val="00211AC4"/>
    <w:rsid w:val="00211B1A"/>
    <w:rsid w:val="002121C1"/>
    <w:rsid w:val="00212469"/>
    <w:rsid w:val="0021256E"/>
    <w:rsid w:val="002127B0"/>
    <w:rsid w:val="0021287A"/>
    <w:rsid w:val="002129F0"/>
    <w:rsid w:val="00212F6A"/>
    <w:rsid w:val="00213360"/>
    <w:rsid w:val="00213669"/>
    <w:rsid w:val="002137ED"/>
    <w:rsid w:val="00213BB7"/>
    <w:rsid w:val="00213CB5"/>
    <w:rsid w:val="00213F89"/>
    <w:rsid w:val="002141DF"/>
    <w:rsid w:val="002142D9"/>
    <w:rsid w:val="0021449C"/>
    <w:rsid w:val="00214AF8"/>
    <w:rsid w:val="00214B08"/>
    <w:rsid w:val="00214B89"/>
    <w:rsid w:val="00214DFD"/>
    <w:rsid w:val="00214EBC"/>
    <w:rsid w:val="00214FD8"/>
    <w:rsid w:val="00215167"/>
    <w:rsid w:val="002151C0"/>
    <w:rsid w:val="0021528F"/>
    <w:rsid w:val="002152AA"/>
    <w:rsid w:val="00215450"/>
    <w:rsid w:val="0021576F"/>
    <w:rsid w:val="00215A84"/>
    <w:rsid w:val="00215AB1"/>
    <w:rsid w:val="00215E6A"/>
    <w:rsid w:val="00215FEF"/>
    <w:rsid w:val="00216139"/>
    <w:rsid w:val="00216543"/>
    <w:rsid w:val="00216B3F"/>
    <w:rsid w:val="00216F25"/>
    <w:rsid w:val="0021704A"/>
    <w:rsid w:val="002174F3"/>
    <w:rsid w:val="0021776F"/>
    <w:rsid w:val="00217A26"/>
    <w:rsid w:val="00217AB0"/>
    <w:rsid w:val="00217C61"/>
    <w:rsid w:val="00217D1A"/>
    <w:rsid w:val="00217F2A"/>
    <w:rsid w:val="0022014C"/>
    <w:rsid w:val="002206D2"/>
    <w:rsid w:val="0022097E"/>
    <w:rsid w:val="002209D0"/>
    <w:rsid w:val="00220A83"/>
    <w:rsid w:val="00220FC7"/>
    <w:rsid w:val="002211A3"/>
    <w:rsid w:val="002217E6"/>
    <w:rsid w:val="00221845"/>
    <w:rsid w:val="00222068"/>
    <w:rsid w:val="002220CA"/>
    <w:rsid w:val="00222656"/>
    <w:rsid w:val="00222957"/>
    <w:rsid w:val="00222AB4"/>
    <w:rsid w:val="00222AE1"/>
    <w:rsid w:val="00222BFA"/>
    <w:rsid w:val="00222FD3"/>
    <w:rsid w:val="00223586"/>
    <w:rsid w:val="002235DD"/>
    <w:rsid w:val="00223715"/>
    <w:rsid w:val="00223751"/>
    <w:rsid w:val="0022394C"/>
    <w:rsid w:val="00223957"/>
    <w:rsid w:val="00223FC3"/>
    <w:rsid w:val="00224779"/>
    <w:rsid w:val="00224883"/>
    <w:rsid w:val="00224B98"/>
    <w:rsid w:val="00224E37"/>
    <w:rsid w:val="002250D4"/>
    <w:rsid w:val="002251C1"/>
    <w:rsid w:val="002251F4"/>
    <w:rsid w:val="00225A9A"/>
    <w:rsid w:val="00225F8A"/>
    <w:rsid w:val="00226567"/>
    <w:rsid w:val="0022671D"/>
    <w:rsid w:val="00226788"/>
    <w:rsid w:val="002268C5"/>
    <w:rsid w:val="00226946"/>
    <w:rsid w:val="00226F2E"/>
    <w:rsid w:val="002270AF"/>
    <w:rsid w:val="00227709"/>
    <w:rsid w:val="002277F9"/>
    <w:rsid w:val="00227990"/>
    <w:rsid w:val="00227B1E"/>
    <w:rsid w:val="00227DA2"/>
    <w:rsid w:val="0023007C"/>
    <w:rsid w:val="00230145"/>
    <w:rsid w:val="00230387"/>
    <w:rsid w:val="0023063C"/>
    <w:rsid w:val="00230681"/>
    <w:rsid w:val="0023073F"/>
    <w:rsid w:val="002310C8"/>
    <w:rsid w:val="0023117A"/>
    <w:rsid w:val="00231228"/>
    <w:rsid w:val="002314A5"/>
    <w:rsid w:val="0023152B"/>
    <w:rsid w:val="00231565"/>
    <w:rsid w:val="00231840"/>
    <w:rsid w:val="00231A27"/>
    <w:rsid w:val="00231AB2"/>
    <w:rsid w:val="00231C92"/>
    <w:rsid w:val="00231CA9"/>
    <w:rsid w:val="00231D4C"/>
    <w:rsid w:val="00231FB2"/>
    <w:rsid w:val="00232160"/>
    <w:rsid w:val="00232188"/>
    <w:rsid w:val="002322BB"/>
    <w:rsid w:val="00232408"/>
    <w:rsid w:val="00232750"/>
    <w:rsid w:val="002329C9"/>
    <w:rsid w:val="002329FA"/>
    <w:rsid w:val="00232E4F"/>
    <w:rsid w:val="00232E77"/>
    <w:rsid w:val="002331B5"/>
    <w:rsid w:val="002333F9"/>
    <w:rsid w:val="0023371E"/>
    <w:rsid w:val="002338EB"/>
    <w:rsid w:val="00233CA8"/>
    <w:rsid w:val="00233D58"/>
    <w:rsid w:val="00233FC6"/>
    <w:rsid w:val="002341B7"/>
    <w:rsid w:val="002342FB"/>
    <w:rsid w:val="002347FB"/>
    <w:rsid w:val="002348EE"/>
    <w:rsid w:val="0023496C"/>
    <w:rsid w:val="00234AFD"/>
    <w:rsid w:val="00234CAF"/>
    <w:rsid w:val="002350C4"/>
    <w:rsid w:val="002351B6"/>
    <w:rsid w:val="0023558B"/>
    <w:rsid w:val="002356CE"/>
    <w:rsid w:val="00235B1F"/>
    <w:rsid w:val="00235B5A"/>
    <w:rsid w:val="00235BC6"/>
    <w:rsid w:val="002360FC"/>
    <w:rsid w:val="002361D1"/>
    <w:rsid w:val="0023627D"/>
    <w:rsid w:val="00236311"/>
    <w:rsid w:val="0023635D"/>
    <w:rsid w:val="002363CA"/>
    <w:rsid w:val="00236806"/>
    <w:rsid w:val="002369F7"/>
    <w:rsid w:val="00236A7B"/>
    <w:rsid w:val="00236DC1"/>
    <w:rsid w:val="002372BD"/>
    <w:rsid w:val="00237503"/>
    <w:rsid w:val="00237810"/>
    <w:rsid w:val="00237823"/>
    <w:rsid w:val="00237941"/>
    <w:rsid w:val="00237C24"/>
    <w:rsid w:val="00237F17"/>
    <w:rsid w:val="002401E2"/>
    <w:rsid w:val="0024054E"/>
    <w:rsid w:val="00240605"/>
    <w:rsid w:val="00240658"/>
    <w:rsid w:val="0024082A"/>
    <w:rsid w:val="0024087D"/>
    <w:rsid w:val="00240CB3"/>
    <w:rsid w:val="00240E6A"/>
    <w:rsid w:val="00240E9B"/>
    <w:rsid w:val="00240F26"/>
    <w:rsid w:val="002416AC"/>
    <w:rsid w:val="00241B58"/>
    <w:rsid w:val="00241B7D"/>
    <w:rsid w:val="00241ECE"/>
    <w:rsid w:val="00242082"/>
    <w:rsid w:val="002420E8"/>
    <w:rsid w:val="002421C2"/>
    <w:rsid w:val="002421F8"/>
    <w:rsid w:val="002423B2"/>
    <w:rsid w:val="00242421"/>
    <w:rsid w:val="002429E0"/>
    <w:rsid w:val="00242C59"/>
    <w:rsid w:val="00242DA1"/>
    <w:rsid w:val="0024366C"/>
    <w:rsid w:val="0024370B"/>
    <w:rsid w:val="00243BD9"/>
    <w:rsid w:val="00243D8A"/>
    <w:rsid w:val="002443B4"/>
    <w:rsid w:val="002444B7"/>
    <w:rsid w:val="002446F2"/>
    <w:rsid w:val="00244973"/>
    <w:rsid w:val="00244D29"/>
    <w:rsid w:val="00244FD3"/>
    <w:rsid w:val="002450DE"/>
    <w:rsid w:val="0024521B"/>
    <w:rsid w:val="00245294"/>
    <w:rsid w:val="00245611"/>
    <w:rsid w:val="0024569C"/>
    <w:rsid w:val="002459FE"/>
    <w:rsid w:val="00246793"/>
    <w:rsid w:val="002467C6"/>
    <w:rsid w:val="00246833"/>
    <w:rsid w:val="00246EBB"/>
    <w:rsid w:val="0024701B"/>
    <w:rsid w:val="002473E7"/>
    <w:rsid w:val="00247751"/>
    <w:rsid w:val="00247E86"/>
    <w:rsid w:val="002502A2"/>
    <w:rsid w:val="002504C0"/>
    <w:rsid w:val="00250CA1"/>
    <w:rsid w:val="00250E10"/>
    <w:rsid w:val="00250F47"/>
    <w:rsid w:val="002510C5"/>
    <w:rsid w:val="002510F5"/>
    <w:rsid w:val="0025110A"/>
    <w:rsid w:val="002511D7"/>
    <w:rsid w:val="0025124D"/>
    <w:rsid w:val="0025137E"/>
    <w:rsid w:val="00251461"/>
    <w:rsid w:val="00251BDC"/>
    <w:rsid w:val="00251C2E"/>
    <w:rsid w:val="00251D45"/>
    <w:rsid w:val="00251FCF"/>
    <w:rsid w:val="002521B0"/>
    <w:rsid w:val="002521FB"/>
    <w:rsid w:val="002523B1"/>
    <w:rsid w:val="00252CBE"/>
    <w:rsid w:val="00252D08"/>
    <w:rsid w:val="00252F6E"/>
    <w:rsid w:val="002531E7"/>
    <w:rsid w:val="002534E9"/>
    <w:rsid w:val="002535CB"/>
    <w:rsid w:val="00253683"/>
    <w:rsid w:val="00253990"/>
    <w:rsid w:val="00253B63"/>
    <w:rsid w:val="00253EEA"/>
    <w:rsid w:val="00254048"/>
    <w:rsid w:val="0025451F"/>
    <w:rsid w:val="002547B0"/>
    <w:rsid w:val="0025481D"/>
    <w:rsid w:val="002549EC"/>
    <w:rsid w:val="002549F7"/>
    <w:rsid w:val="00254C7B"/>
    <w:rsid w:val="00254F81"/>
    <w:rsid w:val="002551CB"/>
    <w:rsid w:val="00255579"/>
    <w:rsid w:val="00255A94"/>
    <w:rsid w:val="00255D2E"/>
    <w:rsid w:val="00256696"/>
    <w:rsid w:val="0025680C"/>
    <w:rsid w:val="002571DD"/>
    <w:rsid w:val="002572C7"/>
    <w:rsid w:val="00257766"/>
    <w:rsid w:val="002578C8"/>
    <w:rsid w:val="00257C3B"/>
    <w:rsid w:val="00257EA2"/>
    <w:rsid w:val="00257FF0"/>
    <w:rsid w:val="0026019B"/>
    <w:rsid w:val="0026020C"/>
    <w:rsid w:val="002602CF"/>
    <w:rsid w:val="0026073D"/>
    <w:rsid w:val="0026087D"/>
    <w:rsid w:val="00260AB7"/>
    <w:rsid w:val="00260F23"/>
    <w:rsid w:val="002610C4"/>
    <w:rsid w:val="00261131"/>
    <w:rsid w:val="0026115B"/>
    <w:rsid w:val="00261226"/>
    <w:rsid w:val="0026128C"/>
    <w:rsid w:val="0026162B"/>
    <w:rsid w:val="00261665"/>
    <w:rsid w:val="002617B3"/>
    <w:rsid w:val="002617E3"/>
    <w:rsid w:val="00261804"/>
    <w:rsid w:val="00261B44"/>
    <w:rsid w:val="00261E63"/>
    <w:rsid w:val="00262009"/>
    <w:rsid w:val="00262062"/>
    <w:rsid w:val="002620D4"/>
    <w:rsid w:val="00262476"/>
    <w:rsid w:val="00262624"/>
    <w:rsid w:val="00262788"/>
    <w:rsid w:val="00262927"/>
    <w:rsid w:val="00262CBD"/>
    <w:rsid w:val="00262FE7"/>
    <w:rsid w:val="00263244"/>
    <w:rsid w:val="002634EB"/>
    <w:rsid w:val="00263590"/>
    <w:rsid w:val="002636C7"/>
    <w:rsid w:val="002638F7"/>
    <w:rsid w:val="00263AE3"/>
    <w:rsid w:val="00263F9B"/>
    <w:rsid w:val="00264325"/>
    <w:rsid w:val="00264402"/>
    <w:rsid w:val="002644DD"/>
    <w:rsid w:val="00264A5A"/>
    <w:rsid w:val="00264CD2"/>
    <w:rsid w:val="002658EF"/>
    <w:rsid w:val="00265CA6"/>
    <w:rsid w:val="00265CD0"/>
    <w:rsid w:val="00265E50"/>
    <w:rsid w:val="00265FA1"/>
    <w:rsid w:val="0026614F"/>
    <w:rsid w:val="00266189"/>
    <w:rsid w:val="00266239"/>
    <w:rsid w:val="002662F1"/>
    <w:rsid w:val="002664A6"/>
    <w:rsid w:val="002666E0"/>
    <w:rsid w:val="0026683C"/>
    <w:rsid w:val="00266BF9"/>
    <w:rsid w:val="00266CA4"/>
    <w:rsid w:val="00266D94"/>
    <w:rsid w:val="00266F46"/>
    <w:rsid w:val="00267002"/>
    <w:rsid w:val="0026701F"/>
    <w:rsid w:val="002673D5"/>
    <w:rsid w:val="00267496"/>
    <w:rsid w:val="0026777D"/>
    <w:rsid w:val="002704EC"/>
    <w:rsid w:val="002706E3"/>
    <w:rsid w:val="00270806"/>
    <w:rsid w:val="0027118A"/>
    <w:rsid w:val="002711AF"/>
    <w:rsid w:val="00271442"/>
    <w:rsid w:val="0027157C"/>
    <w:rsid w:val="0027186D"/>
    <w:rsid w:val="00271B19"/>
    <w:rsid w:val="00271EA8"/>
    <w:rsid w:val="002720B9"/>
    <w:rsid w:val="0027214E"/>
    <w:rsid w:val="0027216F"/>
    <w:rsid w:val="00272343"/>
    <w:rsid w:val="00272428"/>
    <w:rsid w:val="00272716"/>
    <w:rsid w:val="002727C2"/>
    <w:rsid w:val="00272B57"/>
    <w:rsid w:val="00272BC8"/>
    <w:rsid w:val="00272D02"/>
    <w:rsid w:val="00272DF9"/>
    <w:rsid w:val="00272E57"/>
    <w:rsid w:val="00273303"/>
    <w:rsid w:val="00273339"/>
    <w:rsid w:val="00273379"/>
    <w:rsid w:val="00273398"/>
    <w:rsid w:val="00273669"/>
    <w:rsid w:val="00273C18"/>
    <w:rsid w:val="00273D4A"/>
    <w:rsid w:val="00273D59"/>
    <w:rsid w:val="00273E79"/>
    <w:rsid w:val="00273FD1"/>
    <w:rsid w:val="00274306"/>
    <w:rsid w:val="00274458"/>
    <w:rsid w:val="00274572"/>
    <w:rsid w:val="002746E4"/>
    <w:rsid w:val="00274732"/>
    <w:rsid w:val="00274AFA"/>
    <w:rsid w:val="00274BDB"/>
    <w:rsid w:val="00274E01"/>
    <w:rsid w:val="00274F34"/>
    <w:rsid w:val="0027501E"/>
    <w:rsid w:val="00275289"/>
    <w:rsid w:val="00275594"/>
    <w:rsid w:val="00275799"/>
    <w:rsid w:val="002757BB"/>
    <w:rsid w:val="00275833"/>
    <w:rsid w:val="00275C64"/>
    <w:rsid w:val="00275D52"/>
    <w:rsid w:val="00275D9A"/>
    <w:rsid w:val="00275D9E"/>
    <w:rsid w:val="0027632A"/>
    <w:rsid w:val="002763EB"/>
    <w:rsid w:val="00276747"/>
    <w:rsid w:val="00276921"/>
    <w:rsid w:val="0027694F"/>
    <w:rsid w:val="00276B35"/>
    <w:rsid w:val="00276C8F"/>
    <w:rsid w:val="00276DE9"/>
    <w:rsid w:val="0027732F"/>
    <w:rsid w:val="002774CE"/>
    <w:rsid w:val="00277A78"/>
    <w:rsid w:val="00277ACC"/>
    <w:rsid w:val="00277AF0"/>
    <w:rsid w:val="00277CF1"/>
    <w:rsid w:val="002802AA"/>
    <w:rsid w:val="00280343"/>
    <w:rsid w:val="00280D5B"/>
    <w:rsid w:val="00280DF4"/>
    <w:rsid w:val="00281B47"/>
    <w:rsid w:val="00281BD6"/>
    <w:rsid w:val="00281D1F"/>
    <w:rsid w:val="00281DE8"/>
    <w:rsid w:val="0028233D"/>
    <w:rsid w:val="0028279F"/>
    <w:rsid w:val="00282E5A"/>
    <w:rsid w:val="002831B1"/>
    <w:rsid w:val="0028345A"/>
    <w:rsid w:val="0028386C"/>
    <w:rsid w:val="002838A9"/>
    <w:rsid w:val="00283C5F"/>
    <w:rsid w:val="002840A6"/>
    <w:rsid w:val="0028416E"/>
    <w:rsid w:val="0028431F"/>
    <w:rsid w:val="002844A1"/>
    <w:rsid w:val="0028453E"/>
    <w:rsid w:val="0028464A"/>
    <w:rsid w:val="00284B4B"/>
    <w:rsid w:val="00284C38"/>
    <w:rsid w:val="00284C73"/>
    <w:rsid w:val="00284D54"/>
    <w:rsid w:val="00284DB2"/>
    <w:rsid w:val="00284ED6"/>
    <w:rsid w:val="0028538C"/>
    <w:rsid w:val="002855B3"/>
    <w:rsid w:val="00285A01"/>
    <w:rsid w:val="00285BC6"/>
    <w:rsid w:val="00285F1C"/>
    <w:rsid w:val="002860B6"/>
    <w:rsid w:val="00286195"/>
    <w:rsid w:val="002867EE"/>
    <w:rsid w:val="00286A78"/>
    <w:rsid w:val="00286BD0"/>
    <w:rsid w:val="00286CAA"/>
    <w:rsid w:val="00286D50"/>
    <w:rsid w:val="0028757A"/>
    <w:rsid w:val="0028776D"/>
    <w:rsid w:val="00287890"/>
    <w:rsid w:val="002879EC"/>
    <w:rsid w:val="00287D3D"/>
    <w:rsid w:val="00287DAC"/>
    <w:rsid w:val="00287F7A"/>
    <w:rsid w:val="002904E5"/>
    <w:rsid w:val="0029074B"/>
    <w:rsid w:val="00290757"/>
    <w:rsid w:val="00290832"/>
    <w:rsid w:val="00290B78"/>
    <w:rsid w:val="00290D00"/>
    <w:rsid w:val="00290D7B"/>
    <w:rsid w:val="00290DC8"/>
    <w:rsid w:val="00290E95"/>
    <w:rsid w:val="00290FA6"/>
    <w:rsid w:val="00290FD4"/>
    <w:rsid w:val="00291009"/>
    <w:rsid w:val="002911EC"/>
    <w:rsid w:val="00291341"/>
    <w:rsid w:val="002915D8"/>
    <w:rsid w:val="002916D5"/>
    <w:rsid w:val="00291AC0"/>
    <w:rsid w:val="00291F47"/>
    <w:rsid w:val="00292256"/>
    <w:rsid w:val="0029234F"/>
    <w:rsid w:val="00292455"/>
    <w:rsid w:val="0029248A"/>
    <w:rsid w:val="002924D2"/>
    <w:rsid w:val="002928E7"/>
    <w:rsid w:val="00292AD6"/>
    <w:rsid w:val="00292F3D"/>
    <w:rsid w:val="00292F40"/>
    <w:rsid w:val="0029303C"/>
    <w:rsid w:val="0029390B"/>
    <w:rsid w:val="002939F8"/>
    <w:rsid w:val="00293ACF"/>
    <w:rsid w:val="00293AF3"/>
    <w:rsid w:val="002941C3"/>
    <w:rsid w:val="00294270"/>
    <w:rsid w:val="002943BF"/>
    <w:rsid w:val="00294755"/>
    <w:rsid w:val="0029479D"/>
    <w:rsid w:val="002948AD"/>
    <w:rsid w:val="00294A00"/>
    <w:rsid w:val="00294FC6"/>
    <w:rsid w:val="00295027"/>
    <w:rsid w:val="0029510A"/>
    <w:rsid w:val="002959CC"/>
    <w:rsid w:val="00295AA9"/>
    <w:rsid w:val="00295DC6"/>
    <w:rsid w:val="002963AF"/>
    <w:rsid w:val="00296491"/>
    <w:rsid w:val="0029662E"/>
    <w:rsid w:val="00296998"/>
    <w:rsid w:val="00296FBE"/>
    <w:rsid w:val="00296FC0"/>
    <w:rsid w:val="002970F7"/>
    <w:rsid w:val="0029713F"/>
    <w:rsid w:val="002971B2"/>
    <w:rsid w:val="002975CF"/>
    <w:rsid w:val="0029765A"/>
    <w:rsid w:val="002977CC"/>
    <w:rsid w:val="002978DC"/>
    <w:rsid w:val="002979C6"/>
    <w:rsid w:val="00297D8F"/>
    <w:rsid w:val="00297EA5"/>
    <w:rsid w:val="002A0175"/>
    <w:rsid w:val="002A02D1"/>
    <w:rsid w:val="002A04AF"/>
    <w:rsid w:val="002A086D"/>
    <w:rsid w:val="002A0A26"/>
    <w:rsid w:val="002A0C13"/>
    <w:rsid w:val="002A0C2E"/>
    <w:rsid w:val="002A0EA9"/>
    <w:rsid w:val="002A10CD"/>
    <w:rsid w:val="002A198E"/>
    <w:rsid w:val="002A1BCE"/>
    <w:rsid w:val="002A1CAD"/>
    <w:rsid w:val="002A1ED5"/>
    <w:rsid w:val="002A1F24"/>
    <w:rsid w:val="002A2072"/>
    <w:rsid w:val="002A2370"/>
    <w:rsid w:val="002A23C1"/>
    <w:rsid w:val="002A246F"/>
    <w:rsid w:val="002A2851"/>
    <w:rsid w:val="002A29A6"/>
    <w:rsid w:val="002A307D"/>
    <w:rsid w:val="002A3812"/>
    <w:rsid w:val="002A3A5C"/>
    <w:rsid w:val="002A3E91"/>
    <w:rsid w:val="002A4238"/>
    <w:rsid w:val="002A4524"/>
    <w:rsid w:val="002A49DE"/>
    <w:rsid w:val="002A4A24"/>
    <w:rsid w:val="002A4D21"/>
    <w:rsid w:val="002A4D82"/>
    <w:rsid w:val="002A4F31"/>
    <w:rsid w:val="002A4FDF"/>
    <w:rsid w:val="002A5015"/>
    <w:rsid w:val="002A50CE"/>
    <w:rsid w:val="002A51C6"/>
    <w:rsid w:val="002A5610"/>
    <w:rsid w:val="002A5708"/>
    <w:rsid w:val="002A5BF3"/>
    <w:rsid w:val="002A5C4C"/>
    <w:rsid w:val="002A6186"/>
    <w:rsid w:val="002A68A3"/>
    <w:rsid w:val="002A6D66"/>
    <w:rsid w:val="002A71B1"/>
    <w:rsid w:val="002A7430"/>
    <w:rsid w:val="002A75A1"/>
    <w:rsid w:val="002A76D3"/>
    <w:rsid w:val="002A77CB"/>
    <w:rsid w:val="002A7E80"/>
    <w:rsid w:val="002B066C"/>
    <w:rsid w:val="002B070C"/>
    <w:rsid w:val="002B0833"/>
    <w:rsid w:val="002B0914"/>
    <w:rsid w:val="002B095F"/>
    <w:rsid w:val="002B0AE3"/>
    <w:rsid w:val="002B0ECC"/>
    <w:rsid w:val="002B0F52"/>
    <w:rsid w:val="002B149F"/>
    <w:rsid w:val="002B174E"/>
    <w:rsid w:val="002B1A6C"/>
    <w:rsid w:val="002B1B06"/>
    <w:rsid w:val="002B1B07"/>
    <w:rsid w:val="002B1D7E"/>
    <w:rsid w:val="002B1E00"/>
    <w:rsid w:val="002B1F4B"/>
    <w:rsid w:val="002B1FAB"/>
    <w:rsid w:val="002B204F"/>
    <w:rsid w:val="002B217F"/>
    <w:rsid w:val="002B22B6"/>
    <w:rsid w:val="002B2499"/>
    <w:rsid w:val="002B29C3"/>
    <w:rsid w:val="002B2A12"/>
    <w:rsid w:val="002B2B7F"/>
    <w:rsid w:val="002B2C27"/>
    <w:rsid w:val="002B2D2A"/>
    <w:rsid w:val="002B2DD0"/>
    <w:rsid w:val="002B30BD"/>
    <w:rsid w:val="002B33A9"/>
    <w:rsid w:val="002B3749"/>
    <w:rsid w:val="002B38B9"/>
    <w:rsid w:val="002B3E43"/>
    <w:rsid w:val="002B47C7"/>
    <w:rsid w:val="002B4F5B"/>
    <w:rsid w:val="002B56FA"/>
    <w:rsid w:val="002B5CC9"/>
    <w:rsid w:val="002B5D17"/>
    <w:rsid w:val="002B5D21"/>
    <w:rsid w:val="002B5ED8"/>
    <w:rsid w:val="002B5EDE"/>
    <w:rsid w:val="002B6BCC"/>
    <w:rsid w:val="002B6CC3"/>
    <w:rsid w:val="002B6F66"/>
    <w:rsid w:val="002B7641"/>
    <w:rsid w:val="002B79AB"/>
    <w:rsid w:val="002B7D18"/>
    <w:rsid w:val="002B7E3D"/>
    <w:rsid w:val="002B7E6C"/>
    <w:rsid w:val="002C00BF"/>
    <w:rsid w:val="002C0363"/>
    <w:rsid w:val="002C05B0"/>
    <w:rsid w:val="002C0752"/>
    <w:rsid w:val="002C079F"/>
    <w:rsid w:val="002C0827"/>
    <w:rsid w:val="002C086C"/>
    <w:rsid w:val="002C0AF1"/>
    <w:rsid w:val="002C0B3E"/>
    <w:rsid w:val="002C0DB2"/>
    <w:rsid w:val="002C0F4A"/>
    <w:rsid w:val="002C10B6"/>
    <w:rsid w:val="002C1757"/>
    <w:rsid w:val="002C1911"/>
    <w:rsid w:val="002C1A50"/>
    <w:rsid w:val="002C1B32"/>
    <w:rsid w:val="002C1E58"/>
    <w:rsid w:val="002C1F7F"/>
    <w:rsid w:val="002C20B8"/>
    <w:rsid w:val="002C22EB"/>
    <w:rsid w:val="002C23FF"/>
    <w:rsid w:val="002C26DE"/>
    <w:rsid w:val="002C2730"/>
    <w:rsid w:val="002C2DDA"/>
    <w:rsid w:val="002C2DF5"/>
    <w:rsid w:val="002C2F11"/>
    <w:rsid w:val="002C322F"/>
    <w:rsid w:val="002C3344"/>
    <w:rsid w:val="002C340B"/>
    <w:rsid w:val="002C35B5"/>
    <w:rsid w:val="002C3607"/>
    <w:rsid w:val="002C3755"/>
    <w:rsid w:val="002C376A"/>
    <w:rsid w:val="002C3939"/>
    <w:rsid w:val="002C4072"/>
    <w:rsid w:val="002C41DF"/>
    <w:rsid w:val="002C478B"/>
    <w:rsid w:val="002C4E38"/>
    <w:rsid w:val="002C5000"/>
    <w:rsid w:val="002C5A24"/>
    <w:rsid w:val="002C5AC0"/>
    <w:rsid w:val="002C5F1E"/>
    <w:rsid w:val="002C601D"/>
    <w:rsid w:val="002C689E"/>
    <w:rsid w:val="002C68BC"/>
    <w:rsid w:val="002C696B"/>
    <w:rsid w:val="002C6A7B"/>
    <w:rsid w:val="002C6B30"/>
    <w:rsid w:val="002C6F2A"/>
    <w:rsid w:val="002C7093"/>
    <w:rsid w:val="002C725B"/>
    <w:rsid w:val="002C75DA"/>
    <w:rsid w:val="002C76BE"/>
    <w:rsid w:val="002C77D5"/>
    <w:rsid w:val="002C7927"/>
    <w:rsid w:val="002C79FF"/>
    <w:rsid w:val="002D00F2"/>
    <w:rsid w:val="002D0414"/>
    <w:rsid w:val="002D0430"/>
    <w:rsid w:val="002D04F5"/>
    <w:rsid w:val="002D058F"/>
    <w:rsid w:val="002D0A6F"/>
    <w:rsid w:val="002D0A75"/>
    <w:rsid w:val="002D0B6B"/>
    <w:rsid w:val="002D0CCC"/>
    <w:rsid w:val="002D0F59"/>
    <w:rsid w:val="002D10EC"/>
    <w:rsid w:val="002D10F4"/>
    <w:rsid w:val="002D141C"/>
    <w:rsid w:val="002D19AA"/>
    <w:rsid w:val="002D1A1C"/>
    <w:rsid w:val="002D1ADA"/>
    <w:rsid w:val="002D24DB"/>
    <w:rsid w:val="002D24E0"/>
    <w:rsid w:val="002D28B6"/>
    <w:rsid w:val="002D2B64"/>
    <w:rsid w:val="002D327A"/>
    <w:rsid w:val="002D356B"/>
    <w:rsid w:val="002D35D6"/>
    <w:rsid w:val="002D3642"/>
    <w:rsid w:val="002D3764"/>
    <w:rsid w:val="002D377C"/>
    <w:rsid w:val="002D38D9"/>
    <w:rsid w:val="002D3A6C"/>
    <w:rsid w:val="002D3A77"/>
    <w:rsid w:val="002D3A9E"/>
    <w:rsid w:val="002D3C88"/>
    <w:rsid w:val="002D3EC5"/>
    <w:rsid w:val="002D3F06"/>
    <w:rsid w:val="002D4402"/>
    <w:rsid w:val="002D44EC"/>
    <w:rsid w:val="002D4622"/>
    <w:rsid w:val="002D47F9"/>
    <w:rsid w:val="002D4BE0"/>
    <w:rsid w:val="002D4F12"/>
    <w:rsid w:val="002D4F73"/>
    <w:rsid w:val="002D5064"/>
    <w:rsid w:val="002D51CD"/>
    <w:rsid w:val="002D526B"/>
    <w:rsid w:val="002D55D8"/>
    <w:rsid w:val="002D5C96"/>
    <w:rsid w:val="002D5D96"/>
    <w:rsid w:val="002D6516"/>
    <w:rsid w:val="002D6A01"/>
    <w:rsid w:val="002D6B6D"/>
    <w:rsid w:val="002D72D5"/>
    <w:rsid w:val="002D73A4"/>
    <w:rsid w:val="002D73C6"/>
    <w:rsid w:val="002D7893"/>
    <w:rsid w:val="002D7A1F"/>
    <w:rsid w:val="002D7B0D"/>
    <w:rsid w:val="002D7B1A"/>
    <w:rsid w:val="002D7B1D"/>
    <w:rsid w:val="002D7BB0"/>
    <w:rsid w:val="002D7C7F"/>
    <w:rsid w:val="002E001C"/>
    <w:rsid w:val="002E01A3"/>
    <w:rsid w:val="002E0364"/>
    <w:rsid w:val="002E0520"/>
    <w:rsid w:val="002E0799"/>
    <w:rsid w:val="002E07B2"/>
    <w:rsid w:val="002E1189"/>
    <w:rsid w:val="002E120E"/>
    <w:rsid w:val="002E15E6"/>
    <w:rsid w:val="002E164F"/>
    <w:rsid w:val="002E1908"/>
    <w:rsid w:val="002E1C7E"/>
    <w:rsid w:val="002E1EE6"/>
    <w:rsid w:val="002E22E0"/>
    <w:rsid w:val="002E2481"/>
    <w:rsid w:val="002E2532"/>
    <w:rsid w:val="002E28AA"/>
    <w:rsid w:val="002E2F90"/>
    <w:rsid w:val="002E31E7"/>
    <w:rsid w:val="002E32C9"/>
    <w:rsid w:val="002E336A"/>
    <w:rsid w:val="002E336C"/>
    <w:rsid w:val="002E3373"/>
    <w:rsid w:val="002E358E"/>
    <w:rsid w:val="002E3642"/>
    <w:rsid w:val="002E3A0B"/>
    <w:rsid w:val="002E3EB0"/>
    <w:rsid w:val="002E4211"/>
    <w:rsid w:val="002E4A0A"/>
    <w:rsid w:val="002E4BD2"/>
    <w:rsid w:val="002E4D1A"/>
    <w:rsid w:val="002E4FB9"/>
    <w:rsid w:val="002E52F0"/>
    <w:rsid w:val="002E542A"/>
    <w:rsid w:val="002E5A71"/>
    <w:rsid w:val="002E5B20"/>
    <w:rsid w:val="002E5C4F"/>
    <w:rsid w:val="002E61EF"/>
    <w:rsid w:val="002E6634"/>
    <w:rsid w:val="002E66B1"/>
    <w:rsid w:val="002E66DB"/>
    <w:rsid w:val="002E68D3"/>
    <w:rsid w:val="002E6D92"/>
    <w:rsid w:val="002E7328"/>
    <w:rsid w:val="002E73F4"/>
    <w:rsid w:val="002E782D"/>
    <w:rsid w:val="002E7DF4"/>
    <w:rsid w:val="002E7F63"/>
    <w:rsid w:val="002F0AA9"/>
    <w:rsid w:val="002F0E21"/>
    <w:rsid w:val="002F0F66"/>
    <w:rsid w:val="002F1078"/>
    <w:rsid w:val="002F1144"/>
    <w:rsid w:val="002F1204"/>
    <w:rsid w:val="002F125E"/>
    <w:rsid w:val="002F182E"/>
    <w:rsid w:val="002F1849"/>
    <w:rsid w:val="002F1A04"/>
    <w:rsid w:val="002F1DD0"/>
    <w:rsid w:val="002F1FA7"/>
    <w:rsid w:val="002F233A"/>
    <w:rsid w:val="002F2489"/>
    <w:rsid w:val="002F2520"/>
    <w:rsid w:val="002F29C8"/>
    <w:rsid w:val="002F2B66"/>
    <w:rsid w:val="002F2C05"/>
    <w:rsid w:val="002F2D36"/>
    <w:rsid w:val="002F2D4A"/>
    <w:rsid w:val="002F3433"/>
    <w:rsid w:val="002F3931"/>
    <w:rsid w:val="002F3C8E"/>
    <w:rsid w:val="002F3F00"/>
    <w:rsid w:val="002F46BD"/>
    <w:rsid w:val="002F4A10"/>
    <w:rsid w:val="002F4D95"/>
    <w:rsid w:val="002F4F0B"/>
    <w:rsid w:val="002F5016"/>
    <w:rsid w:val="002F505D"/>
    <w:rsid w:val="002F50E6"/>
    <w:rsid w:val="002F5249"/>
    <w:rsid w:val="002F53F4"/>
    <w:rsid w:val="002F54CE"/>
    <w:rsid w:val="002F54F7"/>
    <w:rsid w:val="002F573A"/>
    <w:rsid w:val="002F619E"/>
    <w:rsid w:val="002F6200"/>
    <w:rsid w:val="002F6231"/>
    <w:rsid w:val="002F68AB"/>
    <w:rsid w:val="002F68F5"/>
    <w:rsid w:val="002F6BEB"/>
    <w:rsid w:val="002F6E06"/>
    <w:rsid w:val="002F7059"/>
    <w:rsid w:val="002F711E"/>
    <w:rsid w:val="002F73DC"/>
    <w:rsid w:val="002F7459"/>
    <w:rsid w:val="002F7933"/>
    <w:rsid w:val="002F795C"/>
    <w:rsid w:val="002F7E2B"/>
    <w:rsid w:val="00300310"/>
    <w:rsid w:val="00300941"/>
    <w:rsid w:val="00300AA3"/>
    <w:rsid w:val="00300FFE"/>
    <w:rsid w:val="003010AA"/>
    <w:rsid w:val="00301555"/>
    <w:rsid w:val="003016B4"/>
    <w:rsid w:val="003024C8"/>
    <w:rsid w:val="0030258B"/>
    <w:rsid w:val="00302780"/>
    <w:rsid w:val="00302D49"/>
    <w:rsid w:val="0030333A"/>
    <w:rsid w:val="003037FC"/>
    <w:rsid w:val="00303974"/>
    <w:rsid w:val="0030399B"/>
    <w:rsid w:val="003039C3"/>
    <w:rsid w:val="00303EC8"/>
    <w:rsid w:val="0030405A"/>
    <w:rsid w:val="00304201"/>
    <w:rsid w:val="00304469"/>
    <w:rsid w:val="00304481"/>
    <w:rsid w:val="00304572"/>
    <w:rsid w:val="003047CF"/>
    <w:rsid w:val="003047EB"/>
    <w:rsid w:val="00304871"/>
    <w:rsid w:val="003048F3"/>
    <w:rsid w:val="00304B96"/>
    <w:rsid w:val="00304D3D"/>
    <w:rsid w:val="00304FF6"/>
    <w:rsid w:val="00305357"/>
    <w:rsid w:val="003053AC"/>
    <w:rsid w:val="003053DB"/>
    <w:rsid w:val="003057AC"/>
    <w:rsid w:val="00305AB2"/>
    <w:rsid w:val="003061D0"/>
    <w:rsid w:val="0030645E"/>
    <w:rsid w:val="003068C6"/>
    <w:rsid w:val="003069D6"/>
    <w:rsid w:val="00306C57"/>
    <w:rsid w:val="00306CD7"/>
    <w:rsid w:val="00306E3D"/>
    <w:rsid w:val="00307043"/>
    <w:rsid w:val="00307206"/>
    <w:rsid w:val="00307225"/>
    <w:rsid w:val="00307283"/>
    <w:rsid w:val="003078DC"/>
    <w:rsid w:val="00307A47"/>
    <w:rsid w:val="00307A6C"/>
    <w:rsid w:val="00307E0C"/>
    <w:rsid w:val="0031014C"/>
    <w:rsid w:val="0031027C"/>
    <w:rsid w:val="003103D9"/>
    <w:rsid w:val="00310582"/>
    <w:rsid w:val="00310741"/>
    <w:rsid w:val="00310857"/>
    <w:rsid w:val="003109F8"/>
    <w:rsid w:val="00310A3C"/>
    <w:rsid w:val="00310E5B"/>
    <w:rsid w:val="00310F94"/>
    <w:rsid w:val="00311366"/>
    <w:rsid w:val="0031143A"/>
    <w:rsid w:val="003118FF"/>
    <w:rsid w:val="00311C56"/>
    <w:rsid w:val="00311DF5"/>
    <w:rsid w:val="00312471"/>
    <w:rsid w:val="00312C78"/>
    <w:rsid w:val="0031304E"/>
    <w:rsid w:val="0031325D"/>
    <w:rsid w:val="003132C5"/>
    <w:rsid w:val="0031354B"/>
    <w:rsid w:val="00313F43"/>
    <w:rsid w:val="00314160"/>
    <w:rsid w:val="003142AE"/>
    <w:rsid w:val="00314659"/>
    <w:rsid w:val="0031478C"/>
    <w:rsid w:val="00314909"/>
    <w:rsid w:val="00314A61"/>
    <w:rsid w:val="00314D87"/>
    <w:rsid w:val="00315014"/>
    <w:rsid w:val="003152AF"/>
    <w:rsid w:val="0031531F"/>
    <w:rsid w:val="00315B4E"/>
    <w:rsid w:val="00315C7C"/>
    <w:rsid w:val="00315D1B"/>
    <w:rsid w:val="00315F47"/>
    <w:rsid w:val="003163FF"/>
    <w:rsid w:val="00316549"/>
    <w:rsid w:val="00316B5A"/>
    <w:rsid w:val="00316F73"/>
    <w:rsid w:val="00317470"/>
    <w:rsid w:val="00317549"/>
    <w:rsid w:val="00317643"/>
    <w:rsid w:val="00317B03"/>
    <w:rsid w:val="00317F16"/>
    <w:rsid w:val="00317F54"/>
    <w:rsid w:val="003202D3"/>
    <w:rsid w:val="003203A5"/>
    <w:rsid w:val="003205BE"/>
    <w:rsid w:val="0032077E"/>
    <w:rsid w:val="00320A2F"/>
    <w:rsid w:val="00320B82"/>
    <w:rsid w:val="00320B89"/>
    <w:rsid w:val="00320E3E"/>
    <w:rsid w:val="00320E46"/>
    <w:rsid w:val="0032103E"/>
    <w:rsid w:val="00321737"/>
    <w:rsid w:val="00321865"/>
    <w:rsid w:val="00321B02"/>
    <w:rsid w:val="00321C79"/>
    <w:rsid w:val="00321E4B"/>
    <w:rsid w:val="00321ED0"/>
    <w:rsid w:val="00321FEF"/>
    <w:rsid w:val="003222E5"/>
    <w:rsid w:val="00322359"/>
    <w:rsid w:val="003224BA"/>
    <w:rsid w:val="00322B23"/>
    <w:rsid w:val="0032313C"/>
    <w:rsid w:val="0032332E"/>
    <w:rsid w:val="00323474"/>
    <w:rsid w:val="00323ED1"/>
    <w:rsid w:val="00323FCE"/>
    <w:rsid w:val="0032417B"/>
    <w:rsid w:val="003241B5"/>
    <w:rsid w:val="003242B9"/>
    <w:rsid w:val="003247A0"/>
    <w:rsid w:val="00324836"/>
    <w:rsid w:val="00324C0E"/>
    <w:rsid w:val="003251C2"/>
    <w:rsid w:val="003252D2"/>
    <w:rsid w:val="00325405"/>
    <w:rsid w:val="0032550E"/>
    <w:rsid w:val="003256D8"/>
    <w:rsid w:val="00325BBA"/>
    <w:rsid w:val="00325DD7"/>
    <w:rsid w:val="00325EE3"/>
    <w:rsid w:val="00325F4A"/>
    <w:rsid w:val="003260A8"/>
    <w:rsid w:val="0032619D"/>
    <w:rsid w:val="003267DA"/>
    <w:rsid w:val="00326826"/>
    <w:rsid w:val="00326B0D"/>
    <w:rsid w:val="00326DA7"/>
    <w:rsid w:val="003270FC"/>
    <w:rsid w:val="00327260"/>
    <w:rsid w:val="0032747D"/>
    <w:rsid w:val="003275C9"/>
    <w:rsid w:val="003275D5"/>
    <w:rsid w:val="00327A1D"/>
    <w:rsid w:val="00327B4C"/>
    <w:rsid w:val="00327C4F"/>
    <w:rsid w:val="00327F29"/>
    <w:rsid w:val="003301DF"/>
    <w:rsid w:val="00330218"/>
    <w:rsid w:val="0033054E"/>
    <w:rsid w:val="00330622"/>
    <w:rsid w:val="003307B7"/>
    <w:rsid w:val="00330852"/>
    <w:rsid w:val="0033085A"/>
    <w:rsid w:val="00330893"/>
    <w:rsid w:val="00330B38"/>
    <w:rsid w:val="00330F52"/>
    <w:rsid w:val="00331256"/>
    <w:rsid w:val="00331A3B"/>
    <w:rsid w:val="00331F69"/>
    <w:rsid w:val="003320B6"/>
    <w:rsid w:val="00332150"/>
    <w:rsid w:val="00332333"/>
    <w:rsid w:val="00332581"/>
    <w:rsid w:val="00332903"/>
    <w:rsid w:val="00332C69"/>
    <w:rsid w:val="0033369C"/>
    <w:rsid w:val="003338E4"/>
    <w:rsid w:val="00333903"/>
    <w:rsid w:val="00333953"/>
    <w:rsid w:val="003339F5"/>
    <w:rsid w:val="00333B4F"/>
    <w:rsid w:val="00333FDB"/>
    <w:rsid w:val="003341D6"/>
    <w:rsid w:val="003344F2"/>
    <w:rsid w:val="0033484B"/>
    <w:rsid w:val="00334D2D"/>
    <w:rsid w:val="00334FD0"/>
    <w:rsid w:val="0033557A"/>
    <w:rsid w:val="003356E1"/>
    <w:rsid w:val="003358AA"/>
    <w:rsid w:val="00335A42"/>
    <w:rsid w:val="00335AD9"/>
    <w:rsid w:val="00335E67"/>
    <w:rsid w:val="00335EBB"/>
    <w:rsid w:val="00336090"/>
    <w:rsid w:val="003360E5"/>
    <w:rsid w:val="003360F4"/>
    <w:rsid w:val="0033623D"/>
    <w:rsid w:val="003362FD"/>
    <w:rsid w:val="0033651B"/>
    <w:rsid w:val="0033693F"/>
    <w:rsid w:val="00336DF1"/>
    <w:rsid w:val="003372D5"/>
    <w:rsid w:val="003377A3"/>
    <w:rsid w:val="0033788B"/>
    <w:rsid w:val="00337A30"/>
    <w:rsid w:val="00337B06"/>
    <w:rsid w:val="00337BA0"/>
    <w:rsid w:val="00337E73"/>
    <w:rsid w:val="0034072B"/>
    <w:rsid w:val="00340793"/>
    <w:rsid w:val="003407DB"/>
    <w:rsid w:val="00340C2B"/>
    <w:rsid w:val="00340EC5"/>
    <w:rsid w:val="00340F74"/>
    <w:rsid w:val="00341046"/>
    <w:rsid w:val="0034106E"/>
    <w:rsid w:val="003414F3"/>
    <w:rsid w:val="003419E9"/>
    <w:rsid w:val="00341A10"/>
    <w:rsid w:val="003423C1"/>
    <w:rsid w:val="00342A1C"/>
    <w:rsid w:val="00342DEE"/>
    <w:rsid w:val="003432A1"/>
    <w:rsid w:val="003434A9"/>
    <w:rsid w:val="003437D3"/>
    <w:rsid w:val="00343B89"/>
    <w:rsid w:val="00343D0C"/>
    <w:rsid w:val="00343F28"/>
    <w:rsid w:val="0034403D"/>
    <w:rsid w:val="00344211"/>
    <w:rsid w:val="00344212"/>
    <w:rsid w:val="00344846"/>
    <w:rsid w:val="00344FFA"/>
    <w:rsid w:val="003450E3"/>
    <w:rsid w:val="003451FE"/>
    <w:rsid w:val="0034541E"/>
    <w:rsid w:val="00345506"/>
    <w:rsid w:val="003457C0"/>
    <w:rsid w:val="00345F7E"/>
    <w:rsid w:val="003462F5"/>
    <w:rsid w:val="00346719"/>
    <w:rsid w:val="003468B1"/>
    <w:rsid w:val="00347071"/>
    <w:rsid w:val="00347450"/>
    <w:rsid w:val="0034764E"/>
    <w:rsid w:val="003476EF"/>
    <w:rsid w:val="00347BE8"/>
    <w:rsid w:val="00347C82"/>
    <w:rsid w:val="00347C89"/>
    <w:rsid w:val="00347E62"/>
    <w:rsid w:val="003506A1"/>
    <w:rsid w:val="00350756"/>
    <w:rsid w:val="003507F2"/>
    <w:rsid w:val="00350A3B"/>
    <w:rsid w:val="00350F73"/>
    <w:rsid w:val="0035109B"/>
    <w:rsid w:val="00351594"/>
    <w:rsid w:val="00351619"/>
    <w:rsid w:val="003516A7"/>
    <w:rsid w:val="0035172B"/>
    <w:rsid w:val="00351947"/>
    <w:rsid w:val="00351B88"/>
    <w:rsid w:val="00351D2E"/>
    <w:rsid w:val="00351DD9"/>
    <w:rsid w:val="00351E75"/>
    <w:rsid w:val="00352363"/>
    <w:rsid w:val="00352532"/>
    <w:rsid w:val="00352730"/>
    <w:rsid w:val="003527A8"/>
    <w:rsid w:val="0035289F"/>
    <w:rsid w:val="00352911"/>
    <w:rsid w:val="0035291B"/>
    <w:rsid w:val="00352981"/>
    <w:rsid w:val="00352B40"/>
    <w:rsid w:val="00352B91"/>
    <w:rsid w:val="00352B92"/>
    <w:rsid w:val="00352C18"/>
    <w:rsid w:val="0035312B"/>
    <w:rsid w:val="003531AB"/>
    <w:rsid w:val="0035326B"/>
    <w:rsid w:val="003535CF"/>
    <w:rsid w:val="00353814"/>
    <w:rsid w:val="00353A27"/>
    <w:rsid w:val="00353B78"/>
    <w:rsid w:val="00353DEE"/>
    <w:rsid w:val="00353FC0"/>
    <w:rsid w:val="0035416A"/>
    <w:rsid w:val="00354438"/>
    <w:rsid w:val="00354591"/>
    <w:rsid w:val="0035474B"/>
    <w:rsid w:val="00354B61"/>
    <w:rsid w:val="00354E80"/>
    <w:rsid w:val="00354F61"/>
    <w:rsid w:val="00355319"/>
    <w:rsid w:val="003555C8"/>
    <w:rsid w:val="00355E11"/>
    <w:rsid w:val="00356061"/>
    <w:rsid w:val="00356140"/>
    <w:rsid w:val="003565B3"/>
    <w:rsid w:val="0035671D"/>
    <w:rsid w:val="00356C96"/>
    <w:rsid w:val="00356CF9"/>
    <w:rsid w:val="00356D32"/>
    <w:rsid w:val="00356E70"/>
    <w:rsid w:val="00357250"/>
    <w:rsid w:val="0035770F"/>
    <w:rsid w:val="00357D66"/>
    <w:rsid w:val="00357ED6"/>
    <w:rsid w:val="00360052"/>
    <w:rsid w:val="003600B8"/>
    <w:rsid w:val="0036044D"/>
    <w:rsid w:val="00360C96"/>
    <w:rsid w:val="00360F30"/>
    <w:rsid w:val="0036133D"/>
    <w:rsid w:val="003614E1"/>
    <w:rsid w:val="003614ED"/>
    <w:rsid w:val="00361672"/>
    <w:rsid w:val="00361737"/>
    <w:rsid w:val="00361758"/>
    <w:rsid w:val="003617E6"/>
    <w:rsid w:val="00361A9E"/>
    <w:rsid w:val="00361B7E"/>
    <w:rsid w:val="00361D3C"/>
    <w:rsid w:val="003620BD"/>
    <w:rsid w:val="003623CB"/>
    <w:rsid w:val="00362728"/>
    <w:rsid w:val="00362B11"/>
    <w:rsid w:val="00362BB9"/>
    <w:rsid w:val="00362BF1"/>
    <w:rsid w:val="00362C1B"/>
    <w:rsid w:val="00362DB3"/>
    <w:rsid w:val="00362E2B"/>
    <w:rsid w:val="00362F75"/>
    <w:rsid w:val="0036309F"/>
    <w:rsid w:val="0036310F"/>
    <w:rsid w:val="0036368E"/>
    <w:rsid w:val="00363753"/>
    <w:rsid w:val="0036384A"/>
    <w:rsid w:val="00363A44"/>
    <w:rsid w:val="00363AD7"/>
    <w:rsid w:val="00363C87"/>
    <w:rsid w:val="00363CB5"/>
    <w:rsid w:val="00363F0A"/>
    <w:rsid w:val="003643A3"/>
    <w:rsid w:val="0036452A"/>
    <w:rsid w:val="0036477C"/>
    <w:rsid w:val="003647D5"/>
    <w:rsid w:val="00364878"/>
    <w:rsid w:val="00364C5A"/>
    <w:rsid w:val="00364F51"/>
    <w:rsid w:val="00365501"/>
    <w:rsid w:val="0036552C"/>
    <w:rsid w:val="00365637"/>
    <w:rsid w:val="00365A38"/>
    <w:rsid w:val="00365BD1"/>
    <w:rsid w:val="00365D5C"/>
    <w:rsid w:val="00365ED4"/>
    <w:rsid w:val="00365ED5"/>
    <w:rsid w:val="0036627A"/>
    <w:rsid w:val="0036662C"/>
    <w:rsid w:val="00366EB5"/>
    <w:rsid w:val="00366ED2"/>
    <w:rsid w:val="00366FAD"/>
    <w:rsid w:val="003678A6"/>
    <w:rsid w:val="00367919"/>
    <w:rsid w:val="003679E7"/>
    <w:rsid w:val="00367BD4"/>
    <w:rsid w:val="003704C9"/>
    <w:rsid w:val="00370621"/>
    <w:rsid w:val="0037065D"/>
    <w:rsid w:val="00370721"/>
    <w:rsid w:val="00370750"/>
    <w:rsid w:val="00370861"/>
    <w:rsid w:val="003708E5"/>
    <w:rsid w:val="003709BA"/>
    <w:rsid w:val="003709D4"/>
    <w:rsid w:val="00370A4F"/>
    <w:rsid w:val="00370BEF"/>
    <w:rsid w:val="00370DF8"/>
    <w:rsid w:val="00371066"/>
    <w:rsid w:val="0037180E"/>
    <w:rsid w:val="00371892"/>
    <w:rsid w:val="00371CB6"/>
    <w:rsid w:val="00371CC0"/>
    <w:rsid w:val="00371ED3"/>
    <w:rsid w:val="00371FB8"/>
    <w:rsid w:val="003721C5"/>
    <w:rsid w:val="00372221"/>
    <w:rsid w:val="00372241"/>
    <w:rsid w:val="003727F8"/>
    <w:rsid w:val="00372815"/>
    <w:rsid w:val="00372BE6"/>
    <w:rsid w:val="00372F38"/>
    <w:rsid w:val="00373047"/>
    <w:rsid w:val="00373613"/>
    <w:rsid w:val="00373664"/>
    <w:rsid w:val="003737FA"/>
    <w:rsid w:val="0037386E"/>
    <w:rsid w:val="00373A04"/>
    <w:rsid w:val="00373B6E"/>
    <w:rsid w:val="00373BF8"/>
    <w:rsid w:val="00374046"/>
    <w:rsid w:val="00374645"/>
    <w:rsid w:val="00374758"/>
    <w:rsid w:val="00374876"/>
    <w:rsid w:val="003748B0"/>
    <w:rsid w:val="00374C05"/>
    <w:rsid w:val="003753E5"/>
    <w:rsid w:val="003756F1"/>
    <w:rsid w:val="00375B13"/>
    <w:rsid w:val="00375C7C"/>
    <w:rsid w:val="00375CDB"/>
    <w:rsid w:val="00375FE0"/>
    <w:rsid w:val="00376065"/>
    <w:rsid w:val="00376592"/>
    <w:rsid w:val="0037674E"/>
    <w:rsid w:val="0037680E"/>
    <w:rsid w:val="00376A00"/>
    <w:rsid w:val="00376C29"/>
    <w:rsid w:val="00377021"/>
    <w:rsid w:val="0037737F"/>
    <w:rsid w:val="00377387"/>
    <w:rsid w:val="0037755E"/>
    <w:rsid w:val="0037773C"/>
    <w:rsid w:val="003777A8"/>
    <w:rsid w:val="003778C4"/>
    <w:rsid w:val="00377B30"/>
    <w:rsid w:val="00377C20"/>
    <w:rsid w:val="00377D2D"/>
    <w:rsid w:val="003800EF"/>
    <w:rsid w:val="0038023D"/>
    <w:rsid w:val="00380278"/>
    <w:rsid w:val="003807C5"/>
    <w:rsid w:val="003807E2"/>
    <w:rsid w:val="00380887"/>
    <w:rsid w:val="003808AB"/>
    <w:rsid w:val="00380A22"/>
    <w:rsid w:val="00380C6A"/>
    <w:rsid w:val="00380D23"/>
    <w:rsid w:val="00380D43"/>
    <w:rsid w:val="00380F7F"/>
    <w:rsid w:val="00381398"/>
    <w:rsid w:val="003816E3"/>
    <w:rsid w:val="0038174E"/>
    <w:rsid w:val="00381AFB"/>
    <w:rsid w:val="00381B83"/>
    <w:rsid w:val="00381E66"/>
    <w:rsid w:val="0038205B"/>
    <w:rsid w:val="0038212C"/>
    <w:rsid w:val="0038247B"/>
    <w:rsid w:val="00382658"/>
    <w:rsid w:val="003827AE"/>
    <w:rsid w:val="00382E9E"/>
    <w:rsid w:val="0038320B"/>
    <w:rsid w:val="0038321A"/>
    <w:rsid w:val="003832C8"/>
    <w:rsid w:val="00383610"/>
    <w:rsid w:val="00383CCD"/>
    <w:rsid w:val="00383D98"/>
    <w:rsid w:val="0038416B"/>
    <w:rsid w:val="0038455B"/>
    <w:rsid w:val="00384706"/>
    <w:rsid w:val="00384886"/>
    <w:rsid w:val="003848AD"/>
    <w:rsid w:val="00384969"/>
    <w:rsid w:val="00384F61"/>
    <w:rsid w:val="003851DA"/>
    <w:rsid w:val="00385637"/>
    <w:rsid w:val="00385B6B"/>
    <w:rsid w:val="00385C5A"/>
    <w:rsid w:val="00386041"/>
    <w:rsid w:val="0038626F"/>
    <w:rsid w:val="00386306"/>
    <w:rsid w:val="00386314"/>
    <w:rsid w:val="00386A47"/>
    <w:rsid w:val="00386AF4"/>
    <w:rsid w:val="00386EAC"/>
    <w:rsid w:val="00386FA9"/>
    <w:rsid w:val="00386FDC"/>
    <w:rsid w:val="00387054"/>
    <w:rsid w:val="00387062"/>
    <w:rsid w:val="003870A0"/>
    <w:rsid w:val="00387A33"/>
    <w:rsid w:val="00390B96"/>
    <w:rsid w:val="00390F3A"/>
    <w:rsid w:val="00390FE8"/>
    <w:rsid w:val="0039112B"/>
    <w:rsid w:val="0039137D"/>
    <w:rsid w:val="0039181D"/>
    <w:rsid w:val="00391BC7"/>
    <w:rsid w:val="00391CB6"/>
    <w:rsid w:val="00391FC3"/>
    <w:rsid w:val="00392020"/>
    <w:rsid w:val="0039245C"/>
    <w:rsid w:val="00392463"/>
    <w:rsid w:val="00392711"/>
    <w:rsid w:val="003937F1"/>
    <w:rsid w:val="00393920"/>
    <w:rsid w:val="00393A2B"/>
    <w:rsid w:val="00393AF6"/>
    <w:rsid w:val="00393D04"/>
    <w:rsid w:val="00393D2A"/>
    <w:rsid w:val="00393EC9"/>
    <w:rsid w:val="00393FFD"/>
    <w:rsid w:val="00394048"/>
    <w:rsid w:val="00394AA8"/>
    <w:rsid w:val="003953F4"/>
    <w:rsid w:val="00395F86"/>
    <w:rsid w:val="00396345"/>
    <w:rsid w:val="0039644E"/>
    <w:rsid w:val="00396504"/>
    <w:rsid w:val="0039660C"/>
    <w:rsid w:val="00396708"/>
    <w:rsid w:val="003969DC"/>
    <w:rsid w:val="00396A16"/>
    <w:rsid w:val="00396CC0"/>
    <w:rsid w:val="00397008"/>
    <w:rsid w:val="00397457"/>
    <w:rsid w:val="003A03A1"/>
    <w:rsid w:val="003A03D4"/>
    <w:rsid w:val="003A0405"/>
    <w:rsid w:val="003A049A"/>
    <w:rsid w:val="003A0874"/>
    <w:rsid w:val="003A109F"/>
    <w:rsid w:val="003A1604"/>
    <w:rsid w:val="003A171B"/>
    <w:rsid w:val="003A1771"/>
    <w:rsid w:val="003A2043"/>
    <w:rsid w:val="003A227B"/>
    <w:rsid w:val="003A26F5"/>
    <w:rsid w:val="003A2910"/>
    <w:rsid w:val="003A2CB2"/>
    <w:rsid w:val="003A2CF7"/>
    <w:rsid w:val="003A2E0F"/>
    <w:rsid w:val="003A3630"/>
    <w:rsid w:val="003A39F9"/>
    <w:rsid w:val="003A3EE3"/>
    <w:rsid w:val="003A3EFA"/>
    <w:rsid w:val="003A45BB"/>
    <w:rsid w:val="003A4A53"/>
    <w:rsid w:val="003A4D24"/>
    <w:rsid w:val="003A4E9F"/>
    <w:rsid w:val="003A5445"/>
    <w:rsid w:val="003A5900"/>
    <w:rsid w:val="003A5DEC"/>
    <w:rsid w:val="003A66B8"/>
    <w:rsid w:val="003A6773"/>
    <w:rsid w:val="003A6813"/>
    <w:rsid w:val="003A68AA"/>
    <w:rsid w:val="003A6989"/>
    <w:rsid w:val="003A6A12"/>
    <w:rsid w:val="003A6A21"/>
    <w:rsid w:val="003A6A3B"/>
    <w:rsid w:val="003A6B40"/>
    <w:rsid w:val="003A6B9A"/>
    <w:rsid w:val="003A6F0B"/>
    <w:rsid w:val="003A729B"/>
    <w:rsid w:val="003A7330"/>
    <w:rsid w:val="003A765C"/>
    <w:rsid w:val="003A7848"/>
    <w:rsid w:val="003A78BA"/>
    <w:rsid w:val="003B031B"/>
    <w:rsid w:val="003B059A"/>
    <w:rsid w:val="003B0643"/>
    <w:rsid w:val="003B06F6"/>
    <w:rsid w:val="003B078F"/>
    <w:rsid w:val="003B07DA"/>
    <w:rsid w:val="003B0951"/>
    <w:rsid w:val="003B0B05"/>
    <w:rsid w:val="003B0B2C"/>
    <w:rsid w:val="003B0B2E"/>
    <w:rsid w:val="003B0C69"/>
    <w:rsid w:val="003B108F"/>
    <w:rsid w:val="003B117D"/>
    <w:rsid w:val="003B130A"/>
    <w:rsid w:val="003B144D"/>
    <w:rsid w:val="003B148A"/>
    <w:rsid w:val="003B1951"/>
    <w:rsid w:val="003B1AC5"/>
    <w:rsid w:val="003B2062"/>
    <w:rsid w:val="003B21D1"/>
    <w:rsid w:val="003B23C3"/>
    <w:rsid w:val="003B27BE"/>
    <w:rsid w:val="003B27C6"/>
    <w:rsid w:val="003B27DF"/>
    <w:rsid w:val="003B3288"/>
    <w:rsid w:val="003B35C3"/>
    <w:rsid w:val="003B3EA2"/>
    <w:rsid w:val="003B4411"/>
    <w:rsid w:val="003B4F83"/>
    <w:rsid w:val="003B50E5"/>
    <w:rsid w:val="003B533F"/>
    <w:rsid w:val="003B5412"/>
    <w:rsid w:val="003B5CCC"/>
    <w:rsid w:val="003B62DA"/>
    <w:rsid w:val="003B64B7"/>
    <w:rsid w:val="003B6F62"/>
    <w:rsid w:val="003B739D"/>
    <w:rsid w:val="003B73F0"/>
    <w:rsid w:val="003B7470"/>
    <w:rsid w:val="003B7579"/>
    <w:rsid w:val="003B7837"/>
    <w:rsid w:val="003B78AE"/>
    <w:rsid w:val="003C048E"/>
    <w:rsid w:val="003C0595"/>
    <w:rsid w:val="003C0A5D"/>
    <w:rsid w:val="003C0ABE"/>
    <w:rsid w:val="003C0B8F"/>
    <w:rsid w:val="003C0CD7"/>
    <w:rsid w:val="003C0CF3"/>
    <w:rsid w:val="003C0D3B"/>
    <w:rsid w:val="003C0E0E"/>
    <w:rsid w:val="003C0F8C"/>
    <w:rsid w:val="003C10A5"/>
    <w:rsid w:val="003C114D"/>
    <w:rsid w:val="003C12F0"/>
    <w:rsid w:val="003C1344"/>
    <w:rsid w:val="003C23F3"/>
    <w:rsid w:val="003C2B82"/>
    <w:rsid w:val="003C2FBF"/>
    <w:rsid w:val="003C312E"/>
    <w:rsid w:val="003C31A5"/>
    <w:rsid w:val="003C325E"/>
    <w:rsid w:val="003C32AF"/>
    <w:rsid w:val="003C34B0"/>
    <w:rsid w:val="003C3547"/>
    <w:rsid w:val="003C3771"/>
    <w:rsid w:val="003C3D03"/>
    <w:rsid w:val="003C44D3"/>
    <w:rsid w:val="003C4B11"/>
    <w:rsid w:val="003C4B5B"/>
    <w:rsid w:val="003C4B6C"/>
    <w:rsid w:val="003C4DE6"/>
    <w:rsid w:val="003C4FA1"/>
    <w:rsid w:val="003C4FAC"/>
    <w:rsid w:val="003C4FCC"/>
    <w:rsid w:val="003C5214"/>
    <w:rsid w:val="003C53C1"/>
    <w:rsid w:val="003C5794"/>
    <w:rsid w:val="003C598C"/>
    <w:rsid w:val="003C5AD1"/>
    <w:rsid w:val="003C5D30"/>
    <w:rsid w:val="003C6050"/>
    <w:rsid w:val="003C665D"/>
    <w:rsid w:val="003C66B5"/>
    <w:rsid w:val="003C672B"/>
    <w:rsid w:val="003C68A1"/>
    <w:rsid w:val="003C6B83"/>
    <w:rsid w:val="003C6C85"/>
    <w:rsid w:val="003C6CED"/>
    <w:rsid w:val="003C6DF2"/>
    <w:rsid w:val="003C6FD0"/>
    <w:rsid w:val="003C7259"/>
    <w:rsid w:val="003C73ED"/>
    <w:rsid w:val="003C7696"/>
    <w:rsid w:val="003C77EE"/>
    <w:rsid w:val="003C7B3B"/>
    <w:rsid w:val="003D00D8"/>
    <w:rsid w:val="003D052B"/>
    <w:rsid w:val="003D0879"/>
    <w:rsid w:val="003D09BF"/>
    <w:rsid w:val="003D0C6A"/>
    <w:rsid w:val="003D0E9B"/>
    <w:rsid w:val="003D0EE7"/>
    <w:rsid w:val="003D1376"/>
    <w:rsid w:val="003D1605"/>
    <w:rsid w:val="003D1707"/>
    <w:rsid w:val="003D199F"/>
    <w:rsid w:val="003D1AFF"/>
    <w:rsid w:val="003D298D"/>
    <w:rsid w:val="003D3596"/>
    <w:rsid w:val="003D3618"/>
    <w:rsid w:val="003D3BA9"/>
    <w:rsid w:val="003D3BDA"/>
    <w:rsid w:val="003D3C45"/>
    <w:rsid w:val="003D3D05"/>
    <w:rsid w:val="003D3DB5"/>
    <w:rsid w:val="003D41DE"/>
    <w:rsid w:val="003D435B"/>
    <w:rsid w:val="003D43C1"/>
    <w:rsid w:val="003D46E8"/>
    <w:rsid w:val="003D48C0"/>
    <w:rsid w:val="003D499E"/>
    <w:rsid w:val="003D4A1B"/>
    <w:rsid w:val="003D4F7E"/>
    <w:rsid w:val="003D5151"/>
    <w:rsid w:val="003D549E"/>
    <w:rsid w:val="003D566B"/>
    <w:rsid w:val="003D584C"/>
    <w:rsid w:val="003D598A"/>
    <w:rsid w:val="003D5A72"/>
    <w:rsid w:val="003D5CE5"/>
    <w:rsid w:val="003D5D31"/>
    <w:rsid w:val="003D5DF8"/>
    <w:rsid w:val="003D6568"/>
    <w:rsid w:val="003D6737"/>
    <w:rsid w:val="003D67AA"/>
    <w:rsid w:val="003D6938"/>
    <w:rsid w:val="003D6A2A"/>
    <w:rsid w:val="003D6A7A"/>
    <w:rsid w:val="003D6B03"/>
    <w:rsid w:val="003D6DC8"/>
    <w:rsid w:val="003D6E5E"/>
    <w:rsid w:val="003D7BE2"/>
    <w:rsid w:val="003D7CBA"/>
    <w:rsid w:val="003D7CFA"/>
    <w:rsid w:val="003D7DBF"/>
    <w:rsid w:val="003D7EA5"/>
    <w:rsid w:val="003D7F0C"/>
    <w:rsid w:val="003E03C8"/>
    <w:rsid w:val="003E0554"/>
    <w:rsid w:val="003E06A8"/>
    <w:rsid w:val="003E075E"/>
    <w:rsid w:val="003E0B49"/>
    <w:rsid w:val="003E0BA3"/>
    <w:rsid w:val="003E0E58"/>
    <w:rsid w:val="003E0E8A"/>
    <w:rsid w:val="003E0F63"/>
    <w:rsid w:val="003E1364"/>
    <w:rsid w:val="003E1411"/>
    <w:rsid w:val="003E146A"/>
    <w:rsid w:val="003E16BA"/>
    <w:rsid w:val="003E1718"/>
    <w:rsid w:val="003E187E"/>
    <w:rsid w:val="003E1B47"/>
    <w:rsid w:val="003E1FC9"/>
    <w:rsid w:val="003E2003"/>
    <w:rsid w:val="003E2009"/>
    <w:rsid w:val="003E21AD"/>
    <w:rsid w:val="003E230E"/>
    <w:rsid w:val="003E24F8"/>
    <w:rsid w:val="003E2750"/>
    <w:rsid w:val="003E278D"/>
    <w:rsid w:val="003E2AE0"/>
    <w:rsid w:val="003E2B23"/>
    <w:rsid w:val="003E2E4C"/>
    <w:rsid w:val="003E3012"/>
    <w:rsid w:val="003E3174"/>
    <w:rsid w:val="003E31B1"/>
    <w:rsid w:val="003E3C79"/>
    <w:rsid w:val="003E3FB6"/>
    <w:rsid w:val="003E40C4"/>
    <w:rsid w:val="003E43DA"/>
    <w:rsid w:val="003E44C5"/>
    <w:rsid w:val="003E4739"/>
    <w:rsid w:val="003E4758"/>
    <w:rsid w:val="003E4CD0"/>
    <w:rsid w:val="003E4D15"/>
    <w:rsid w:val="003E4E43"/>
    <w:rsid w:val="003E4EA9"/>
    <w:rsid w:val="003E570B"/>
    <w:rsid w:val="003E5817"/>
    <w:rsid w:val="003E582E"/>
    <w:rsid w:val="003E59C2"/>
    <w:rsid w:val="003E59E3"/>
    <w:rsid w:val="003E5A47"/>
    <w:rsid w:val="003E5C1E"/>
    <w:rsid w:val="003E5F1D"/>
    <w:rsid w:val="003E6017"/>
    <w:rsid w:val="003E62C8"/>
    <w:rsid w:val="003E6447"/>
    <w:rsid w:val="003E6453"/>
    <w:rsid w:val="003E670B"/>
    <w:rsid w:val="003E691E"/>
    <w:rsid w:val="003E6934"/>
    <w:rsid w:val="003E6A87"/>
    <w:rsid w:val="003E70F4"/>
    <w:rsid w:val="003E7121"/>
    <w:rsid w:val="003E7716"/>
    <w:rsid w:val="003E77B6"/>
    <w:rsid w:val="003E77B8"/>
    <w:rsid w:val="003E79F1"/>
    <w:rsid w:val="003E7C4D"/>
    <w:rsid w:val="003E7CF9"/>
    <w:rsid w:val="003E7D6E"/>
    <w:rsid w:val="003E7E0B"/>
    <w:rsid w:val="003E7F03"/>
    <w:rsid w:val="003F00BB"/>
    <w:rsid w:val="003F065A"/>
    <w:rsid w:val="003F06A6"/>
    <w:rsid w:val="003F06C1"/>
    <w:rsid w:val="003F07A7"/>
    <w:rsid w:val="003F084B"/>
    <w:rsid w:val="003F0941"/>
    <w:rsid w:val="003F0C7F"/>
    <w:rsid w:val="003F0D81"/>
    <w:rsid w:val="003F0E9E"/>
    <w:rsid w:val="003F13F9"/>
    <w:rsid w:val="003F1465"/>
    <w:rsid w:val="003F16FC"/>
    <w:rsid w:val="003F177B"/>
    <w:rsid w:val="003F1B72"/>
    <w:rsid w:val="003F1C52"/>
    <w:rsid w:val="003F2055"/>
    <w:rsid w:val="003F20FB"/>
    <w:rsid w:val="003F21FB"/>
    <w:rsid w:val="003F2316"/>
    <w:rsid w:val="003F2395"/>
    <w:rsid w:val="003F245C"/>
    <w:rsid w:val="003F25AA"/>
    <w:rsid w:val="003F2659"/>
    <w:rsid w:val="003F279C"/>
    <w:rsid w:val="003F2A4C"/>
    <w:rsid w:val="003F2AE8"/>
    <w:rsid w:val="003F2DFE"/>
    <w:rsid w:val="003F32F8"/>
    <w:rsid w:val="003F3655"/>
    <w:rsid w:val="003F3788"/>
    <w:rsid w:val="003F3ACC"/>
    <w:rsid w:val="003F3B33"/>
    <w:rsid w:val="003F3BEC"/>
    <w:rsid w:val="003F3D14"/>
    <w:rsid w:val="003F45AC"/>
    <w:rsid w:val="003F46CD"/>
    <w:rsid w:val="003F4FE1"/>
    <w:rsid w:val="003F4FF9"/>
    <w:rsid w:val="003F5157"/>
    <w:rsid w:val="003F5374"/>
    <w:rsid w:val="003F5CBB"/>
    <w:rsid w:val="003F5DC8"/>
    <w:rsid w:val="003F5FE2"/>
    <w:rsid w:val="003F614A"/>
    <w:rsid w:val="003F619C"/>
    <w:rsid w:val="003F6423"/>
    <w:rsid w:val="003F6792"/>
    <w:rsid w:val="003F6930"/>
    <w:rsid w:val="003F6979"/>
    <w:rsid w:val="003F6DA4"/>
    <w:rsid w:val="003F752F"/>
    <w:rsid w:val="003F7752"/>
    <w:rsid w:val="003F78B8"/>
    <w:rsid w:val="003F78D3"/>
    <w:rsid w:val="003F7AC3"/>
    <w:rsid w:val="003F7BBE"/>
    <w:rsid w:val="003F7E49"/>
    <w:rsid w:val="003F7E87"/>
    <w:rsid w:val="003F7FDF"/>
    <w:rsid w:val="004003E1"/>
    <w:rsid w:val="0040066A"/>
    <w:rsid w:val="00400A1F"/>
    <w:rsid w:val="00400BF5"/>
    <w:rsid w:val="00400C17"/>
    <w:rsid w:val="00400CE3"/>
    <w:rsid w:val="004011BC"/>
    <w:rsid w:val="004013CC"/>
    <w:rsid w:val="0040173F"/>
    <w:rsid w:val="0040189E"/>
    <w:rsid w:val="00401AC5"/>
    <w:rsid w:val="00401DC2"/>
    <w:rsid w:val="00401FAF"/>
    <w:rsid w:val="00401FB3"/>
    <w:rsid w:val="0040231A"/>
    <w:rsid w:val="004023CE"/>
    <w:rsid w:val="004024FD"/>
    <w:rsid w:val="0040268C"/>
    <w:rsid w:val="0040268F"/>
    <w:rsid w:val="004026CC"/>
    <w:rsid w:val="00402750"/>
    <w:rsid w:val="0040285A"/>
    <w:rsid w:val="004028DB"/>
    <w:rsid w:val="00402BCA"/>
    <w:rsid w:val="00402CC4"/>
    <w:rsid w:val="00402FEE"/>
    <w:rsid w:val="00403389"/>
    <w:rsid w:val="004034DB"/>
    <w:rsid w:val="00403658"/>
    <w:rsid w:val="00403B12"/>
    <w:rsid w:val="0040435B"/>
    <w:rsid w:val="004043B9"/>
    <w:rsid w:val="00404425"/>
    <w:rsid w:val="00404735"/>
    <w:rsid w:val="004047D5"/>
    <w:rsid w:val="00404AD6"/>
    <w:rsid w:val="004058D1"/>
    <w:rsid w:val="00405BF5"/>
    <w:rsid w:val="00405ED8"/>
    <w:rsid w:val="004062C5"/>
    <w:rsid w:val="00406530"/>
    <w:rsid w:val="00406567"/>
    <w:rsid w:val="00406974"/>
    <w:rsid w:val="004069AE"/>
    <w:rsid w:val="004069FA"/>
    <w:rsid w:val="00406D5C"/>
    <w:rsid w:val="00407050"/>
    <w:rsid w:val="004070E7"/>
    <w:rsid w:val="00407129"/>
    <w:rsid w:val="0040733D"/>
    <w:rsid w:val="00407B7D"/>
    <w:rsid w:val="00407C34"/>
    <w:rsid w:val="00410627"/>
    <w:rsid w:val="00410706"/>
    <w:rsid w:val="0041098E"/>
    <w:rsid w:val="00410AE1"/>
    <w:rsid w:val="00410BDF"/>
    <w:rsid w:val="00411133"/>
    <w:rsid w:val="00411136"/>
    <w:rsid w:val="0041118A"/>
    <w:rsid w:val="004111A8"/>
    <w:rsid w:val="004111DA"/>
    <w:rsid w:val="00411218"/>
    <w:rsid w:val="00411291"/>
    <w:rsid w:val="00411494"/>
    <w:rsid w:val="00411555"/>
    <w:rsid w:val="0041163A"/>
    <w:rsid w:val="00411D92"/>
    <w:rsid w:val="00411F6F"/>
    <w:rsid w:val="00411FA9"/>
    <w:rsid w:val="00412216"/>
    <w:rsid w:val="004126DE"/>
    <w:rsid w:val="00412837"/>
    <w:rsid w:val="00412E30"/>
    <w:rsid w:val="00412E4C"/>
    <w:rsid w:val="00412EF3"/>
    <w:rsid w:val="004130BC"/>
    <w:rsid w:val="00413325"/>
    <w:rsid w:val="004134CE"/>
    <w:rsid w:val="00413B58"/>
    <w:rsid w:val="00413CC8"/>
    <w:rsid w:val="00413D11"/>
    <w:rsid w:val="0041424B"/>
    <w:rsid w:val="00414269"/>
    <w:rsid w:val="0041426F"/>
    <w:rsid w:val="004147A1"/>
    <w:rsid w:val="004147F8"/>
    <w:rsid w:val="00414908"/>
    <w:rsid w:val="00414ABD"/>
    <w:rsid w:val="00414B1E"/>
    <w:rsid w:val="00414E02"/>
    <w:rsid w:val="00414E63"/>
    <w:rsid w:val="0041568A"/>
    <w:rsid w:val="00415B21"/>
    <w:rsid w:val="00415B64"/>
    <w:rsid w:val="00415BF1"/>
    <w:rsid w:val="00415DB7"/>
    <w:rsid w:val="00415E3F"/>
    <w:rsid w:val="00415F85"/>
    <w:rsid w:val="004166BE"/>
    <w:rsid w:val="00416718"/>
    <w:rsid w:val="00416834"/>
    <w:rsid w:val="00416E1F"/>
    <w:rsid w:val="00416EB2"/>
    <w:rsid w:val="00417175"/>
    <w:rsid w:val="004173F5"/>
    <w:rsid w:val="004176F5"/>
    <w:rsid w:val="0041777A"/>
    <w:rsid w:val="00420261"/>
    <w:rsid w:val="004204D5"/>
    <w:rsid w:val="00420625"/>
    <w:rsid w:val="00420720"/>
    <w:rsid w:val="004208B7"/>
    <w:rsid w:val="00420C74"/>
    <w:rsid w:val="00420D50"/>
    <w:rsid w:val="00420ECC"/>
    <w:rsid w:val="0042176B"/>
    <w:rsid w:val="0042177C"/>
    <w:rsid w:val="004219AD"/>
    <w:rsid w:val="00422018"/>
    <w:rsid w:val="004220BA"/>
    <w:rsid w:val="004221C1"/>
    <w:rsid w:val="0042250F"/>
    <w:rsid w:val="0042258C"/>
    <w:rsid w:val="004226AC"/>
    <w:rsid w:val="00422720"/>
    <w:rsid w:val="004227E7"/>
    <w:rsid w:val="0042288C"/>
    <w:rsid w:val="0042290B"/>
    <w:rsid w:val="004229C5"/>
    <w:rsid w:val="00422A28"/>
    <w:rsid w:val="00422AB0"/>
    <w:rsid w:val="00422F7C"/>
    <w:rsid w:val="00423BA7"/>
    <w:rsid w:val="0042406D"/>
    <w:rsid w:val="00424142"/>
    <w:rsid w:val="00424538"/>
    <w:rsid w:val="00424655"/>
    <w:rsid w:val="0042473D"/>
    <w:rsid w:val="004247C6"/>
    <w:rsid w:val="004247DB"/>
    <w:rsid w:val="00424AD1"/>
    <w:rsid w:val="00424F8D"/>
    <w:rsid w:val="0042527B"/>
    <w:rsid w:val="004252C9"/>
    <w:rsid w:val="004254EB"/>
    <w:rsid w:val="004259D5"/>
    <w:rsid w:val="00425ABE"/>
    <w:rsid w:val="00425B78"/>
    <w:rsid w:val="00426164"/>
    <w:rsid w:val="004261DB"/>
    <w:rsid w:val="004262BE"/>
    <w:rsid w:val="00426864"/>
    <w:rsid w:val="00426D31"/>
    <w:rsid w:val="00426E61"/>
    <w:rsid w:val="00426FA4"/>
    <w:rsid w:val="004272FC"/>
    <w:rsid w:val="004273FD"/>
    <w:rsid w:val="0042754A"/>
    <w:rsid w:val="004277E1"/>
    <w:rsid w:val="00427992"/>
    <w:rsid w:val="00427EF7"/>
    <w:rsid w:val="00430AD6"/>
    <w:rsid w:val="00431167"/>
    <w:rsid w:val="00431182"/>
    <w:rsid w:val="00431543"/>
    <w:rsid w:val="0043166F"/>
    <w:rsid w:val="004316E9"/>
    <w:rsid w:val="004317C2"/>
    <w:rsid w:val="00431ADF"/>
    <w:rsid w:val="00431FFE"/>
    <w:rsid w:val="00432047"/>
    <w:rsid w:val="004321B6"/>
    <w:rsid w:val="004322E9"/>
    <w:rsid w:val="004323A2"/>
    <w:rsid w:val="00432436"/>
    <w:rsid w:val="004324F5"/>
    <w:rsid w:val="004327F9"/>
    <w:rsid w:val="00432BDB"/>
    <w:rsid w:val="00432C8D"/>
    <w:rsid w:val="00432D0D"/>
    <w:rsid w:val="0043322B"/>
    <w:rsid w:val="00433568"/>
    <w:rsid w:val="0043376D"/>
    <w:rsid w:val="0043397E"/>
    <w:rsid w:val="004339FD"/>
    <w:rsid w:val="00433A54"/>
    <w:rsid w:val="00433D4F"/>
    <w:rsid w:val="004341DE"/>
    <w:rsid w:val="0043422D"/>
    <w:rsid w:val="00434865"/>
    <w:rsid w:val="00434BC9"/>
    <w:rsid w:val="00434D8A"/>
    <w:rsid w:val="00434FAB"/>
    <w:rsid w:val="0043502B"/>
    <w:rsid w:val="00435723"/>
    <w:rsid w:val="00435739"/>
    <w:rsid w:val="00435B6A"/>
    <w:rsid w:val="004361F8"/>
    <w:rsid w:val="00436224"/>
    <w:rsid w:val="0043630A"/>
    <w:rsid w:val="004363A8"/>
    <w:rsid w:val="0043659C"/>
    <w:rsid w:val="0043668E"/>
    <w:rsid w:val="00436890"/>
    <w:rsid w:val="004368A1"/>
    <w:rsid w:val="00436C47"/>
    <w:rsid w:val="00436EB2"/>
    <w:rsid w:val="004371F8"/>
    <w:rsid w:val="00437427"/>
    <w:rsid w:val="004374BC"/>
    <w:rsid w:val="00437AF7"/>
    <w:rsid w:val="00437BBB"/>
    <w:rsid w:val="00437BCE"/>
    <w:rsid w:val="00437C7B"/>
    <w:rsid w:val="00437DB8"/>
    <w:rsid w:val="0044005C"/>
    <w:rsid w:val="00440178"/>
    <w:rsid w:val="00440452"/>
    <w:rsid w:val="004404FF"/>
    <w:rsid w:val="0044051F"/>
    <w:rsid w:val="00440678"/>
    <w:rsid w:val="0044067E"/>
    <w:rsid w:val="004408AC"/>
    <w:rsid w:val="00440E87"/>
    <w:rsid w:val="00441078"/>
    <w:rsid w:val="00441242"/>
    <w:rsid w:val="0044152D"/>
    <w:rsid w:val="0044212E"/>
    <w:rsid w:val="00442379"/>
    <w:rsid w:val="004426DB"/>
    <w:rsid w:val="0044297C"/>
    <w:rsid w:val="00442A5B"/>
    <w:rsid w:val="00442A97"/>
    <w:rsid w:val="00442A9B"/>
    <w:rsid w:val="00442E39"/>
    <w:rsid w:val="00442EAB"/>
    <w:rsid w:val="00443037"/>
    <w:rsid w:val="004430FD"/>
    <w:rsid w:val="004435B4"/>
    <w:rsid w:val="00443650"/>
    <w:rsid w:val="00443692"/>
    <w:rsid w:val="004437F8"/>
    <w:rsid w:val="00443A24"/>
    <w:rsid w:val="004442CA"/>
    <w:rsid w:val="0044471C"/>
    <w:rsid w:val="00444904"/>
    <w:rsid w:val="00444D31"/>
    <w:rsid w:val="004451B7"/>
    <w:rsid w:val="004452B2"/>
    <w:rsid w:val="00445418"/>
    <w:rsid w:val="004454C0"/>
    <w:rsid w:val="00445DC9"/>
    <w:rsid w:val="00445E76"/>
    <w:rsid w:val="00446013"/>
    <w:rsid w:val="004461AB"/>
    <w:rsid w:val="0044624A"/>
    <w:rsid w:val="0044653C"/>
    <w:rsid w:val="00446BD2"/>
    <w:rsid w:val="00446DC9"/>
    <w:rsid w:val="00447292"/>
    <w:rsid w:val="004472B3"/>
    <w:rsid w:val="004475E6"/>
    <w:rsid w:val="00447863"/>
    <w:rsid w:val="00447A8B"/>
    <w:rsid w:val="00447CF3"/>
    <w:rsid w:val="00447F76"/>
    <w:rsid w:val="00450228"/>
    <w:rsid w:val="004502BE"/>
    <w:rsid w:val="004509E7"/>
    <w:rsid w:val="00450E45"/>
    <w:rsid w:val="00450F05"/>
    <w:rsid w:val="0045126D"/>
    <w:rsid w:val="00451AFE"/>
    <w:rsid w:val="004520B9"/>
    <w:rsid w:val="004521D2"/>
    <w:rsid w:val="004522D5"/>
    <w:rsid w:val="004524B5"/>
    <w:rsid w:val="004527BC"/>
    <w:rsid w:val="00452C95"/>
    <w:rsid w:val="00452E4F"/>
    <w:rsid w:val="00452F4A"/>
    <w:rsid w:val="00452F6D"/>
    <w:rsid w:val="00452FCA"/>
    <w:rsid w:val="00452FFF"/>
    <w:rsid w:val="00453169"/>
    <w:rsid w:val="004531A2"/>
    <w:rsid w:val="004531F9"/>
    <w:rsid w:val="00453308"/>
    <w:rsid w:val="00453896"/>
    <w:rsid w:val="00453996"/>
    <w:rsid w:val="00453DFF"/>
    <w:rsid w:val="0045400F"/>
    <w:rsid w:val="00454291"/>
    <w:rsid w:val="004552B4"/>
    <w:rsid w:val="0045573D"/>
    <w:rsid w:val="00455A55"/>
    <w:rsid w:val="004562B5"/>
    <w:rsid w:val="0045635F"/>
    <w:rsid w:val="0045636B"/>
    <w:rsid w:val="00456456"/>
    <w:rsid w:val="00456549"/>
    <w:rsid w:val="00456998"/>
    <w:rsid w:val="00456DC5"/>
    <w:rsid w:val="00456F8B"/>
    <w:rsid w:val="00457015"/>
    <w:rsid w:val="0045730C"/>
    <w:rsid w:val="0045761A"/>
    <w:rsid w:val="00457D6E"/>
    <w:rsid w:val="00457ED8"/>
    <w:rsid w:val="00457EDF"/>
    <w:rsid w:val="0046047F"/>
    <w:rsid w:val="0046064A"/>
    <w:rsid w:val="00460853"/>
    <w:rsid w:val="004609B1"/>
    <w:rsid w:val="00460D45"/>
    <w:rsid w:val="00460E2A"/>
    <w:rsid w:val="00460E39"/>
    <w:rsid w:val="00460EF6"/>
    <w:rsid w:val="00461248"/>
    <w:rsid w:val="004618BF"/>
    <w:rsid w:val="00461B32"/>
    <w:rsid w:val="00461E3D"/>
    <w:rsid w:val="00462538"/>
    <w:rsid w:val="0046269B"/>
    <w:rsid w:val="00462B8F"/>
    <w:rsid w:val="00462CDA"/>
    <w:rsid w:val="00462DF6"/>
    <w:rsid w:val="00462E3C"/>
    <w:rsid w:val="00462FA9"/>
    <w:rsid w:val="00462FCE"/>
    <w:rsid w:val="004632AE"/>
    <w:rsid w:val="0046350B"/>
    <w:rsid w:val="00463740"/>
    <w:rsid w:val="00463B0F"/>
    <w:rsid w:val="00463D84"/>
    <w:rsid w:val="004640AD"/>
    <w:rsid w:val="00464442"/>
    <w:rsid w:val="00464865"/>
    <w:rsid w:val="00464B2A"/>
    <w:rsid w:val="004653AD"/>
    <w:rsid w:val="004654E1"/>
    <w:rsid w:val="004654FD"/>
    <w:rsid w:val="004659FB"/>
    <w:rsid w:val="00465B79"/>
    <w:rsid w:val="00465F48"/>
    <w:rsid w:val="004662E2"/>
    <w:rsid w:val="00466405"/>
    <w:rsid w:val="0046656F"/>
    <w:rsid w:val="0046659D"/>
    <w:rsid w:val="004667F4"/>
    <w:rsid w:val="0046687C"/>
    <w:rsid w:val="00466DCA"/>
    <w:rsid w:val="00466ECC"/>
    <w:rsid w:val="00466F60"/>
    <w:rsid w:val="00467104"/>
    <w:rsid w:val="00467572"/>
    <w:rsid w:val="0046764D"/>
    <w:rsid w:val="00467A6A"/>
    <w:rsid w:val="00467D17"/>
    <w:rsid w:val="004700CA"/>
    <w:rsid w:val="0047049A"/>
    <w:rsid w:val="0047052E"/>
    <w:rsid w:val="0047053C"/>
    <w:rsid w:val="00470C03"/>
    <w:rsid w:val="00470E0B"/>
    <w:rsid w:val="00470E6E"/>
    <w:rsid w:val="00470E72"/>
    <w:rsid w:val="00471210"/>
    <w:rsid w:val="00471970"/>
    <w:rsid w:val="00471A4D"/>
    <w:rsid w:val="00471D3B"/>
    <w:rsid w:val="0047264A"/>
    <w:rsid w:val="00472819"/>
    <w:rsid w:val="00472B90"/>
    <w:rsid w:val="00473216"/>
    <w:rsid w:val="004738DE"/>
    <w:rsid w:val="00473BE2"/>
    <w:rsid w:val="00473CD7"/>
    <w:rsid w:val="00473CE1"/>
    <w:rsid w:val="00473D1A"/>
    <w:rsid w:val="004746A2"/>
    <w:rsid w:val="00474925"/>
    <w:rsid w:val="00474D74"/>
    <w:rsid w:val="00474DEB"/>
    <w:rsid w:val="00474E36"/>
    <w:rsid w:val="00474E86"/>
    <w:rsid w:val="00474EE7"/>
    <w:rsid w:val="004753C2"/>
    <w:rsid w:val="0047570F"/>
    <w:rsid w:val="00475A3A"/>
    <w:rsid w:val="00475A45"/>
    <w:rsid w:val="00475AD4"/>
    <w:rsid w:val="00475C7E"/>
    <w:rsid w:val="00475D10"/>
    <w:rsid w:val="00475E7C"/>
    <w:rsid w:val="00476635"/>
    <w:rsid w:val="00476891"/>
    <w:rsid w:val="00476D8E"/>
    <w:rsid w:val="00476D96"/>
    <w:rsid w:val="004773E6"/>
    <w:rsid w:val="00477DD8"/>
    <w:rsid w:val="00477E82"/>
    <w:rsid w:val="00477E8D"/>
    <w:rsid w:val="00477EA4"/>
    <w:rsid w:val="00477F24"/>
    <w:rsid w:val="0048016A"/>
    <w:rsid w:val="00480242"/>
    <w:rsid w:val="004803A0"/>
    <w:rsid w:val="0048058E"/>
    <w:rsid w:val="00480724"/>
    <w:rsid w:val="004807C6"/>
    <w:rsid w:val="00480BCD"/>
    <w:rsid w:val="00480C9B"/>
    <w:rsid w:val="0048100E"/>
    <w:rsid w:val="004812E6"/>
    <w:rsid w:val="004814D1"/>
    <w:rsid w:val="00481687"/>
    <w:rsid w:val="004819E3"/>
    <w:rsid w:val="00481BEA"/>
    <w:rsid w:val="0048204B"/>
    <w:rsid w:val="00482124"/>
    <w:rsid w:val="00482347"/>
    <w:rsid w:val="004824AF"/>
    <w:rsid w:val="004825DB"/>
    <w:rsid w:val="00482DE5"/>
    <w:rsid w:val="004834D0"/>
    <w:rsid w:val="004838E6"/>
    <w:rsid w:val="00483B7A"/>
    <w:rsid w:val="00483B7F"/>
    <w:rsid w:val="00483E2D"/>
    <w:rsid w:val="00484174"/>
    <w:rsid w:val="00484242"/>
    <w:rsid w:val="00484551"/>
    <w:rsid w:val="004845B1"/>
    <w:rsid w:val="004846C6"/>
    <w:rsid w:val="00484A32"/>
    <w:rsid w:val="00484AE5"/>
    <w:rsid w:val="00484C95"/>
    <w:rsid w:val="00484D90"/>
    <w:rsid w:val="004850EB"/>
    <w:rsid w:val="004855FF"/>
    <w:rsid w:val="004856AB"/>
    <w:rsid w:val="00485758"/>
    <w:rsid w:val="00485772"/>
    <w:rsid w:val="00485D78"/>
    <w:rsid w:val="00485D9D"/>
    <w:rsid w:val="00485F4A"/>
    <w:rsid w:val="004863CE"/>
    <w:rsid w:val="00486555"/>
    <w:rsid w:val="0048665A"/>
    <w:rsid w:val="004872A7"/>
    <w:rsid w:val="0048738E"/>
    <w:rsid w:val="00487874"/>
    <w:rsid w:val="00487991"/>
    <w:rsid w:val="00487D29"/>
    <w:rsid w:val="00487FE9"/>
    <w:rsid w:val="004900E8"/>
    <w:rsid w:val="00490653"/>
    <w:rsid w:val="00490B4B"/>
    <w:rsid w:val="00490B86"/>
    <w:rsid w:val="00490BF4"/>
    <w:rsid w:val="00490C10"/>
    <w:rsid w:val="0049113C"/>
    <w:rsid w:val="00492823"/>
    <w:rsid w:val="0049285E"/>
    <w:rsid w:val="004928B5"/>
    <w:rsid w:val="00492BA8"/>
    <w:rsid w:val="00492E18"/>
    <w:rsid w:val="00493B0D"/>
    <w:rsid w:val="00493B1A"/>
    <w:rsid w:val="00493B99"/>
    <w:rsid w:val="00493C7C"/>
    <w:rsid w:val="00493FFA"/>
    <w:rsid w:val="00494768"/>
    <w:rsid w:val="00494DFB"/>
    <w:rsid w:val="00494FA6"/>
    <w:rsid w:val="00495290"/>
    <w:rsid w:val="004954F8"/>
    <w:rsid w:val="004954FD"/>
    <w:rsid w:val="0049627E"/>
    <w:rsid w:val="004964EE"/>
    <w:rsid w:val="00496642"/>
    <w:rsid w:val="004968C8"/>
    <w:rsid w:val="0049691F"/>
    <w:rsid w:val="00496C09"/>
    <w:rsid w:val="00496C16"/>
    <w:rsid w:val="00496ECF"/>
    <w:rsid w:val="00496F63"/>
    <w:rsid w:val="00497119"/>
    <w:rsid w:val="0049735F"/>
    <w:rsid w:val="00497991"/>
    <w:rsid w:val="004979F2"/>
    <w:rsid w:val="00497DDC"/>
    <w:rsid w:val="00497E9C"/>
    <w:rsid w:val="004A03E1"/>
    <w:rsid w:val="004A04C5"/>
    <w:rsid w:val="004A0BAE"/>
    <w:rsid w:val="004A11EF"/>
    <w:rsid w:val="004A135E"/>
    <w:rsid w:val="004A19A1"/>
    <w:rsid w:val="004A1BAE"/>
    <w:rsid w:val="004A1F76"/>
    <w:rsid w:val="004A241E"/>
    <w:rsid w:val="004A2535"/>
    <w:rsid w:val="004A2ACD"/>
    <w:rsid w:val="004A2C4A"/>
    <w:rsid w:val="004A30C2"/>
    <w:rsid w:val="004A3486"/>
    <w:rsid w:val="004A353A"/>
    <w:rsid w:val="004A37E9"/>
    <w:rsid w:val="004A3AE9"/>
    <w:rsid w:val="004A3AF4"/>
    <w:rsid w:val="004A3CF9"/>
    <w:rsid w:val="004A4406"/>
    <w:rsid w:val="004A4522"/>
    <w:rsid w:val="004A46E4"/>
    <w:rsid w:val="004A53E6"/>
    <w:rsid w:val="004A58D1"/>
    <w:rsid w:val="004A5916"/>
    <w:rsid w:val="004A5A11"/>
    <w:rsid w:val="004A5ECB"/>
    <w:rsid w:val="004A5FE0"/>
    <w:rsid w:val="004A6073"/>
    <w:rsid w:val="004A614A"/>
    <w:rsid w:val="004A643C"/>
    <w:rsid w:val="004A6863"/>
    <w:rsid w:val="004A693F"/>
    <w:rsid w:val="004A6967"/>
    <w:rsid w:val="004A6C8A"/>
    <w:rsid w:val="004A6DC3"/>
    <w:rsid w:val="004A7100"/>
    <w:rsid w:val="004A739E"/>
    <w:rsid w:val="004A7469"/>
    <w:rsid w:val="004A75FC"/>
    <w:rsid w:val="004A7BAF"/>
    <w:rsid w:val="004A7F09"/>
    <w:rsid w:val="004B017F"/>
    <w:rsid w:val="004B02BC"/>
    <w:rsid w:val="004B05AD"/>
    <w:rsid w:val="004B064A"/>
    <w:rsid w:val="004B069E"/>
    <w:rsid w:val="004B07AD"/>
    <w:rsid w:val="004B08A2"/>
    <w:rsid w:val="004B0E7F"/>
    <w:rsid w:val="004B117D"/>
    <w:rsid w:val="004B12C5"/>
    <w:rsid w:val="004B12DF"/>
    <w:rsid w:val="004B13F8"/>
    <w:rsid w:val="004B145B"/>
    <w:rsid w:val="004B20B3"/>
    <w:rsid w:val="004B21FF"/>
    <w:rsid w:val="004B2237"/>
    <w:rsid w:val="004B230C"/>
    <w:rsid w:val="004B267F"/>
    <w:rsid w:val="004B287F"/>
    <w:rsid w:val="004B2AD2"/>
    <w:rsid w:val="004B2B43"/>
    <w:rsid w:val="004B2B66"/>
    <w:rsid w:val="004B3313"/>
    <w:rsid w:val="004B3511"/>
    <w:rsid w:val="004B3694"/>
    <w:rsid w:val="004B3816"/>
    <w:rsid w:val="004B39DA"/>
    <w:rsid w:val="004B3A56"/>
    <w:rsid w:val="004B3B4B"/>
    <w:rsid w:val="004B3C75"/>
    <w:rsid w:val="004B3E31"/>
    <w:rsid w:val="004B4112"/>
    <w:rsid w:val="004B4324"/>
    <w:rsid w:val="004B4724"/>
    <w:rsid w:val="004B5571"/>
    <w:rsid w:val="004B5607"/>
    <w:rsid w:val="004B563A"/>
    <w:rsid w:val="004B59F7"/>
    <w:rsid w:val="004B5BC8"/>
    <w:rsid w:val="004B5C2E"/>
    <w:rsid w:val="004B5D8D"/>
    <w:rsid w:val="004B5EFA"/>
    <w:rsid w:val="004B61F9"/>
    <w:rsid w:val="004B62C4"/>
    <w:rsid w:val="004B632B"/>
    <w:rsid w:val="004B6689"/>
    <w:rsid w:val="004B6936"/>
    <w:rsid w:val="004B6BF4"/>
    <w:rsid w:val="004B6FBE"/>
    <w:rsid w:val="004B72AB"/>
    <w:rsid w:val="004B72FF"/>
    <w:rsid w:val="004B736F"/>
    <w:rsid w:val="004B7730"/>
    <w:rsid w:val="004B7850"/>
    <w:rsid w:val="004B7877"/>
    <w:rsid w:val="004B7C03"/>
    <w:rsid w:val="004C056C"/>
    <w:rsid w:val="004C06DE"/>
    <w:rsid w:val="004C0B56"/>
    <w:rsid w:val="004C0B88"/>
    <w:rsid w:val="004C0CB0"/>
    <w:rsid w:val="004C0DC7"/>
    <w:rsid w:val="004C15F4"/>
    <w:rsid w:val="004C1678"/>
    <w:rsid w:val="004C1BDD"/>
    <w:rsid w:val="004C1EEA"/>
    <w:rsid w:val="004C1F61"/>
    <w:rsid w:val="004C22E0"/>
    <w:rsid w:val="004C22E2"/>
    <w:rsid w:val="004C2446"/>
    <w:rsid w:val="004C2ADE"/>
    <w:rsid w:val="004C334E"/>
    <w:rsid w:val="004C361D"/>
    <w:rsid w:val="004C3B52"/>
    <w:rsid w:val="004C3C8F"/>
    <w:rsid w:val="004C3E35"/>
    <w:rsid w:val="004C3E60"/>
    <w:rsid w:val="004C3EF8"/>
    <w:rsid w:val="004C4036"/>
    <w:rsid w:val="004C43A4"/>
    <w:rsid w:val="004C4493"/>
    <w:rsid w:val="004C4595"/>
    <w:rsid w:val="004C45F2"/>
    <w:rsid w:val="004C49D2"/>
    <w:rsid w:val="004C4A47"/>
    <w:rsid w:val="004C4F25"/>
    <w:rsid w:val="004C56F1"/>
    <w:rsid w:val="004C5715"/>
    <w:rsid w:val="004C574A"/>
    <w:rsid w:val="004C585D"/>
    <w:rsid w:val="004C5A78"/>
    <w:rsid w:val="004C5AD1"/>
    <w:rsid w:val="004C5B23"/>
    <w:rsid w:val="004C5E06"/>
    <w:rsid w:val="004C6099"/>
    <w:rsid w:val="004C640B"/>
    <w:rsid w:val="004C643C"/>
    <w:rsid w:val="004C6589"/>
    <w:rsid w:val="004C6924"/>
    <w:rsid w:val="004C6B98"/>
    <w:rsid w:val="004C6F0C"/>
    <w:rsid w:val="004C741F"/>
    <w:rsid w:val="004C7912"/>
    <w:rsid w:val="004C7AE8"/>
    <w:rsid w:val="004C7EDC"/>
    <w:rsid w:val="004C7F03"/>
    <w:rsid w:val="004C7F3E"/>
    <w:rsid w:val="004C7F8F"/>
    <w:rsid w:val="004D0610"/>
    <w:rsid w:val="004D0844"/>
    <w:rsid w:val="004D0D31"/>
    <w:rsid w:val="004D0EEA"/>
    <w:rsid w:val="004D1279"/>
    <w:rsid w:val="004D1341"/>
    <w:rsid w:val="004D15BE"/>
    <w:rsid w:val="004D15D4"/>
    <w:rsid w:val="004D18BE"/>
    <w:rsid w:val="004D1F5A"/>
    <w:rsid w:val="004D20FD"/>
    <w:rsid w:val="004D2218"/>
    <w:rsid w:val="004D2273"/>
    <w:rsid w:val="004D2300"/>
    <w:rsid w:val="004D23B5"/>
    <w:rsid w:val="004D2521"/>
    <w:rsid w:val="004D2A03"/>
    <w:rsid w:val="004D2AA6"/>
    <w:rsid w:val="004D3097"/>
    <w:rsid w:val="004D312D"/>
    <w:rsid w:val="004D359A"/>
    <w:rsid w:val="004D3682"/>
    <w:rsid w:val="004D368D"/>
    <w:rsid w:val="004D3A0B"/>
    <w:rsid w:val="004D3BB7"/>
    <w:rsid w:val="004D3F4D"/>
    <w:rsid w:val="004D41E6"/>
    <w:rsid w:val="004D4300"/>
    <w:rsid w:val="004D47F6"/>
    <w:rsid w:val="004D4CE4"/>
    <w:rsid w:val="004D4E18"/>
    <w:rsid w:val="004D4E76"/>
    <w:rsid w:val="004D506A"/>
    <w:rsid w:val="004D50C4"/>
    <w:rsid w:val="004D5777"/>
    <w:rsid w:val="004D5D56"/>
    <w:rsid w:val="004D6257"/>
    <w:rsid w:val="004D637F"/>
    <w:rsid w:val="004D66A9"/>
    <w:rsid w:val="004D66BE"/>
    <w:rsid w:val="004D6732"/>
    <w:rsid w:val="004D6FE9"/>
    <w:rsid w:val="004D759D"/>
    <w:rsid w:val="004D78D7"/>
    <w:rsid w:val="004D794C"/>
    <w:rsid w:val="004D7BF2"/>
    <w:rsid w:val="004E00CE"/>
    <w:rsid w:val="004E013A"/>
    <w:rsid w:val="004E0165"/>
    <w:rsid w:val="004E02A6"/>
    <w:rsid w:val="004E0380"/>
    <w:rsid w:val="004E04AA"/>
    <w:rsid w:val="004E067B"/>
    <w:rsid w:val="004E06E1"/>
    <w:rsid w:val="004E085A"/>
    <w:rsid w:val="004E12AA"/>
    <w:rsid w:val="004E12D8"/>
    <w:rsid w:val="004E149B"/>
    <w:rsid w:val="004E162C"/>
    <w:rsid w:val="004E16F5"/>
    <w:rsid w:val="004E177A"/>
    <w:rsid w:val="004E17D3"/>
    <w:rsid w:val="004E1A3F"/>
    <w:rsid w:val="004E1A44"/>
    <w:rsid w:val="004E1D2A"/>
    <w:rsid w:val="004E1EF9"/>
    <w:rsid w:val="004E2834"/>
    <w:rsid w:val="004E28D6"/>
    <w:rsid w:val="004E29A2"/>
    <w:rsid w:val="004E29D5"/>
    <w:rsid w:val="004E30C1"/>
    <w:rsid w:val="004E35CA"/>
    <w:rsid w:val="004E36DC"/>
    <w:rsid w:val="004E3827"/>
    <w:rsid w:val="004E3CD9"/>
    <w:rsid w:val="004E3FD9"/>
    <w:rsid w:val="004E4157"/>
    <w:rsid w:val="004E415F"/>
    <w:rsid w:val="004E4937"/>
    <w:rsid w:val="004E4C83"/>
    <w:rsid w:val="004E4E28"/>
    <w:rsid w:val="004E4F77"/>
    <w:rsid w:val="004E5034"/>
    <w:rsid w:val="004E5059"/>
    <w:rsid w:val="004E5145"/>
    <w:rsid w:val="004E5401"/>
    <w:rsid w:val="004E5451"/>
    <w:rsid w:val="004E5668"/>
    <w:rsid w:val="004E5CF9"/>
    <w:rsid w:val="004E5FFB"/>
    <w:rsid w:val="004E6274"/>
    <w:rsid w:val="004E6408"/>
    <w:rsid w:val="004E648D"/>
    <w:rsid w:val="004E67FD"/>
    <w:rsid w:val="004E6A2D"/>
    <w:rsid w:val="004E6A50"/>
    <w:rsid w:val="004E6AEA"/>
    <w:rsid w:val="004E6CD3"/>
    <w:rsid w:val="004E70F9"/>
    <w:rsid w:val="004E7333"/>
    <w:rsid w:val="004E75EF"/>
    <w:rsid w:val="004E772D"/>
    <w:rsid w:val="004E7871"/>
    <w:rsid w:val="004E7BDF"/>
    <w:rsid w:val="004E7CDB"/>
    <w:rsid w:val="004E7D9C"/>
    <w:rsid w:val="004F00E6"/>
    <w:rsid w:val="004F0218"/>
    <w:rsid w:val="004F023D"/>
    <w:rsid w:val="004F0263"/>
    <w:rsid w:val="004F0319"/>
    <w:rsid w:val="004F0757"/>
    <w:rsid w:val="004F0E96"/>
    <w:rsid w:val="004F10AD"/>
    <w:rsid w:val="004F10DE"/>
    <w:rsid w:val="004F119C"/>
    <w:rsid w:val="004F16F2"/>
    <w:rsid w:val="004F1729"/>
    <w:rsid w:val="004F2754"/>
    <w:rsid w:val="004F2A11"/>
    <w:rsid w:val="004F2EF5"/>
    <w:rsid w:val="004F3214"/>
    <w:rsid w:val="004F327F"/>
    <w:rsid w:val="004F379A"/>
    <w:rsid w:val="004F3A61"/>
    <w:rsid w:val="004F3B09"/>
    <w:rsid w:val="004F3F1F"/>
    <w:rsid w:val="004F3FE8"/>
    <w:rsid w:val="004F416C"/>
    <w:rsid w:val="004F46A6"/>
    <w:rsid w:val="004F470D"/>
    <w:rsid w:val="004F4A86"/>
    <w:rsid w:val="004F4C4C"/>
    <w:rsid w:val="004F5168"/>
    <w:rsid w:val="004F5424"/>
    <w:rsid w:val="004F582C"/>
    <w:rsid w:val="004F58FA"/>
    <w:rsid w:val="004F5921"/>
    <w:rsid w:val="004F59E4"/>
    <w:rsid w:val="004F5FF5"/>
    <w:rsid w:val="004F625D"/>
    <w:rsid w:val="004F63E2"/>
    <w:rsid w:val="004F659F"/>
    <w:rsid w:val="004F6929"/>
    <w:rsid w:val="004F692E"/>
    <w:rsid w:val="004F6A6F"/>
    <w:rsid w:val="004F6F79"/>
    <w:rsid w:val="004F7052"/>
    <w:rsid w:val="004F763D"/>
    <w:rsid w:val="004F7670"/>
    <w:rsid w:val="004F772C"/>
    <w:rsid w:val="004F7814"/>
    <w:rsid w:val="004F7997"/>
    <w:rsid w:val="004F7FDC"/>
    <w:rsid w:val="005007A4"/>
    <w:rsid w:val="005007F4"/>
    <w:rsid w:val="00500A01"/>
    <w:rsid w:val="00500BF2"/>
    <w:rsid w:val="00500F07"/>
    <w:rsid w:val="00501102"/>
    <w:rsid w:val="00501402"/>
    <w:rsid w:val="0050142B"/>
    <w:rsid w:val="0050143F"/>
    <w:rsid w:val="005014EF"/>
    <w:rsid w:val="0050155F"/>
    <w:rsid w:val="00501C69"/>
    <w:rsid w:val="00501ED5"/>
    <w:rsid w:val="00502071"/>
    <w:rsid w:val="00502742"/>
    <w:rsid w:val="00502A18"/>
    <w:rsid w:val="00502E8F"/>
    <w:rsid w:val="0050328E"/>
    <w:rsid w:val="0050370F"/>
    <w:rsid w:val="005037FB"/>
    <w:rsid w:val="00503B55"/>
    <w:rsid w:val="00503B58"/>
    <w:rsid w:val="00503FAD"/>
    <w:rsid w:val="005043C2"/>
    <w:rsid w:val="005048F1"/>
    <w:rsid w:val="00504C59"/>
    <w:rsid w:val="00504EBA"/>
    <w:rsid w:val="00505436"/>
    <w:rsid w:val="00505556"/>
    <w:rsid w:val="005056A2"/>
    <w:rsid w:val="00505730"/>
    <w:rsid w:val="00505D9C"/>
    <w:rsid w:val="00505DDA"/>
    <w:rsid w:val="005062A1"/>
    <w:rsid w:val="0050631A"/>
    <w:rsid w:val="005064F5"/>
    <w:rsid w:val="00506504"/>
    <w:rsid w:val="005066C5"/>
    <w:rsid w:val="00506788"/>
    <w:rsid w:val="00506A69"/>
    <w:rsid w:val="00506B65"/>
    <w:rsid w:val="00506CB5"/>
    <w:rsid w:val="00507107"/>
    <w:rsid w:val="00507524"/>
    <w:rsid w:val="00507605"/>
    <w:rsid w:val="005078EB"/>
    <w:rsid w:val="00507BD2"/>
    <w:rsid w:val="00507CFB"/>
    <w:rsid w:val="0051007F"/>
    <w:rsid w:val="0051021B"/>
    <w:rsid w:val="005104FB"/>
    <w:rsid w:val="005105A4"/>
    <w:rsid w:val="0051071E"/>
    <w:rsid w:val="00510A73"/>
    <w:rsid w:val="00510C28"/>
    <w:rsid w:val="00510C5E"/>
    <w:rsid w:val="00510C75"/>
    <w:rsid w:val="00510F4D"/>
    <w:rsid w:val="005111A7"/>
    <w:rsid w:val="00511843"/>
    <w:rsid w:val="0051192E"/>
    <w:rsid w:val="00511D46"/>
    <w:rsid w:val="0051200E"/>
    <w:rsid w:val="00512121"/>
    <w:rsid w:val="00512229"/>
    <w:rsid w:val="0051230E"/>
    <w:rsid w:val="005124F6"/>
    <w:rsid w:val="00512A11"/>
    <w:rsid w:val="00512A62"/>
    <w:rsid w:val="00512AF4"/>
    <w:rsid w:val="00512CA4"/>
    <w:rsid w:val="00512D6C"/>
    <w:rsid w:val="0051301C"/>
    <w:rsid w:val="00513063"/>
    <w:rsid w:val="00513081"/>
    <w:rsid w:val="00513236"/>
    <w:rsid w:val="00513315"/>
    <w:rsid w:val="005135A8"/>
    <w:rsid w:val="00513623"/>
    <w:rsid w:val="005138BE"/>
    <w:rsid w:val="0051404E"/>
    <w:rsid w:val="00514276"/>
    <w:rsid w:val="00514623"/>
    <w:rsid w:val="005146B8"/>
    <w:rsid w:val="00514754"/>
    <w:rsid w:val="00514DA6"/>
    <w:rsid w:val="00515398"/>
    <w:rsid w:val="00515C70"/>
    <w:rsid w:val="00515FD1"/>
    <w:rsid w:val="005160C9"/>
    <w:rsid w:val="0051641B"/>
    <w:rsid w:val="005164EA"/>
    <w:rsid w:val="00516570"/>
    <w:rsid w:val="005167CB"/>
    <w:rsid w:val="00516D07"/>
    <w:rsid w:val="00517222"/>
    <w:rsid w:val="00517856"/>
    <w:rsid w:val="00517912"/>
    <w:rsid w:val="00517F0B"/>
    <w:rsid w:val="00517F8E"/>
    <w:rsid w:val="00520211"/>
    <w:rsid w:val="005210A7"/>
    <w:rsid w:val="005210BD"/>
    <w:rsid w:val="005211D0"/>
    <w:rsid w:val="00521461"/>
    <w:rsid w:val="00521569"/>
    <w:rsid w:val="00521614"/>
    <w:rsid w:val="00521AE7"/>
    <w:rsid w:val="00521B85"/>
    <w:rsid w:val="00521BA0"/>
    <w:rsid w:val="00521CE7"/>
    <w:rsid w:val="00522379"/>
    <w:rsid w:val="005223C1"/>
    <w:rsid w:val="0052244F"/>
    <w:rsid w:val="00522528"/>
    <w:rsid w:val="0052259C"/>
    <w:rsid w:val="00522A4A"/>
    <w:rsid w:val="00522B4B"/>
    <w:rsid w:val="00522B72"/>
    <w:rsid w:val="00522CD8"/>
    <w:rsid w:val="0052331E"/>
    <w:rsid w:val="00523829"/>
    <w:rsid w:val="00523830"/>
    <w:rsid w:val="005238FA"/>
    <w:rsid w:val="00523A30"/>
    <w:rsid w:val="00523D4B"/>
    <w:rsid w:val="005242CB"/>
    <w:rsid w:val="00524313"/>
    <w:rsid w:val="005244FB"/>
    <w:rsid w:val="00524E08"/>
    <w:rsid w:val="005252E1"/>
    <w:rsid w:val="005252E8"/>
    <w:rsid w:val="00525BFD"/>
    <w:rsid w:val="00525C62"/>
    <w:rsid w:val="00525CCB"/>
    <w:rsid w:val="00525EA4"/>
    <w:rsid w:val="00525EF4"/>
    <w:rsid w:val="00525F5C"/>
    <w:rsid w:val="00526CAA"/>
    <w:rsid w:val="00526D78"/>
    <w:rsid w:val="00527387"/>
    <w:rsid w:val="00527432"/>
    <w:rsid w:val="005274E7"/>
    <w:rsid w:val="005277DF"/>
    <w:rsid w:val="005277F8"/>
    <w:rsid w:val="00527A1F"/>
    <w:rsid w:val="00527A79"/>
    <w:rsid w:val="005300DA"/>
    <w:rsid w:val="00530180"/>
    <w:rsid w:val="00530236"/>
    <w:rsid w:val="0053024F"/>
    <w:rsid w:val="00530592"/>
    <w:rsid w:val="0053061A"/>
    <w:rsid w:val="00530A2C"/>
    <w:rsid w:val="00530ECB"/>
    <w:rsid w:val="00530FD0"/>
    <w:rsid w:val="005310FF"/>
    <w:rsid w:val="0053117F"/>
    <w:rsid w:val="005311B2"/>
    <w:rsid w:val="00531332"/>
    <w:rsid w:val="005315D4"/>
    <w:rsid w:val="00531632"/>
    <w:rsid w:val="00531765"/>
    <w:rsid w:val="00531DFD"/>
    <w:rsid w:val="00531E9B"/>
    <w:rsid w:val="00532020"/>
    <w:rsid w:val="005323A4"/>
    <w:rsid w:val="005324A5"/>
    <w:rsid w:val="0053253E"/>
    <w:rsid w:val="00532D38"/>
    <w:rsid w:val="005330BF"/>
    <w:rsid w:val="0053387C"/>
    <w:rsid w:val="00533BAA"/>
    <w:rsid w:val="00533EF0"/>
    <w:rsid w:val="00533F29"/>
    <w:rsid w:val="00534036"/>
    <w:rsid w:val="005343CD"/>
    <w:rsid w:val="0053506F"/>
    <w:rsid w:val="0053528A"/>
    <w:rsid w:val="005357E1"/>
    <w:rsid w:val="00535919"/>
    <w:rsid w:val="00535AE5"/>
    <w:rsid w:val="00535EDF"/>
    <w:rsid w:val="00535FEA"/>
    <w:rsid w:val="005361F8"/>
    <w:rsid w:val="0053630C"/>
    <w:rsid w:val="00536315"/>
    <w:rsid w:val="00536424"/>
    <w:rsid w:val="005366EF"/>
    <w:rsid w:val="00536A0F"/>
    <w:rsid w:val="00536A31"/>
    <w:rsid w:val="00536E45"/>
    <w:rsid w:val="00536E96"/>
    <w:rsid w:val="005372F7"/>
    <w:rsid w:val="0053763A"/>
    <w:rsid w:val="00537AF5"/>
    <w:rsid w:val="00537E40"/>
    <w:rsid w:val="00537E6F"/>
    <w:rsid w:val="00537E8E"/>
    <w:rsid w:val="00537F94"/>
    <w:rsid w:val="005400BB"/>
    <w:rsid w:val="00540152"/>
    <w:rsid w:val="005408CF"/>
    <w:rsid w:val="005409CA"/>
    <w:rsid w:val="00540AA5"/>
    <w:rsid w:val="00540C7A"/>
    <w:rsid w:val="00541000"/>
    <w:rsid w:val="00541065"/>
    <w:rsid w:val="00541278"/>
    <w:rsid w:val="00541668"/>
    <w:rsid w:val="005418AD"/>
    <w:rsid w:val="00541E3C"/>
    <w:rsid w:val="005421BC"/>
    <w:rsid w:val="0054223F"/>
    <w:rsid w:val="0054252C"/>
    <w:rsid w:val="005429B8"/>
    <w:rsid w:val="00542A04"/>
    <w:rsid w:val="00542A93"/>
    <w:rsid w:val="00542B57"/>
    <w:rsid w:val="00542E74"/>
    <w:rsid w:val="00542F13"/>
    <w:rsid w:val="00543279"/>
    <w:rsid w:val="005434F2"/>
    <w:rsid w:val="00543797"/>
    <w:rsid w:val="00543C68"/>
    <w:rsid w:val="00543D15"/>
    <w:rsid w:val="00544030"/>
    <w:rsid w:val="00544220"/>
    <w:rsid w:val="00544323"/>
    <w:rsid w:val="00544C89"/>
    <w:rsid w:val="00544D33"/>
    <w:rsid w:val="00544E3F"/>
    <w:rsid w:val="00544E73"/>
    <w:rsid w:val="005450F2"/>
    <w:rsid w:val="0054545E"/>
    <w:rsid w:val="00545726"/>
    <w:rsid w:val="00545994"/>
    <w:rsid w:val="005459E1"/>
    <w:rsid w:val="00545A47"/>
    <w:rsid w:val="00545CB4"/>
    <w:rsid w:val="00545DAB"/>
    <w:rsid w:val="00546186"/>
    <w:rsid w:val="00546475"/>
    <w:rsid w:val="005464B8"/>
    <w:rsid w:val="00546568"/>
    <w:rsid w:val="0054664C"/>
    <w:rsid w:val="005466BA"/>
    <w:rsid w:val="00546882"/>
    <w:rsid w:val="00546A47"/>
    <w:rsid w:val="00546ACA"/>
    <w:rsid w:val="00546BF2"/>
    <w:rsid w:val="00546DC1"/>
    <w:rsid w:val="0054729A"/>
    <w:rsid w:val="0054735F"/>
    <w:rsid w:val="00547567"/>
    <w:rsid w:val="00547A46"/>
    <w:rsid w:val="00547AC6"/>
    <w:rsid w:val="00547B5E"/>
    <w:rsid w:val="00547DE0"/>
    <w:rsid w:val="0055010D"/>
    <w:rsid w:val="00550176"/>
    <w:rsid w:val="00550281"/>
    <w:rsid w:val="0055046B"/>
    <w:rsid w:val="00550491"/>
    <w:rsid w:val="005505A0"/>
    <w:rsid w:val="00550785"/>
    <w:rsid w:val="0055092A"/>
    <w:rsid w:val="00551057"/>
    <w:rsid w:val="00551149"/>
    <w:rsid w:val="00551228"/>
    <w:rsid w:val="005512EE"/>
    <w:rsid w:val="00551331"/>
    <w:rsid w:val="00551CA1"/>
    <w:rsid w:val="00551F94"/>
    <w:rsid w:val="00552447"/>
    <w:rsid w:val="0055267F"/>
    <w:rsid w:val="005532AD"/>
    <w:rsid w:val="00553A96"/>
    <w:rsid w:val="00553AA6"/>
    <w:rsid w:val="00553AA7"/>
    <w:rsid w:val="00553B2D"/>
    <w:rsid w:val="0055426E"/>
    <w:rsid w:val="00554511"/>
    <w:rsid w:val="005545D2"/>
    <w:rsid w:val="005549E8"/>
    <w:rsid w:val="00554B66"/>
    <w:rsid w:val="00554C21"/>
    <w:rsid w:val="00554CE2"/>
    <w:rsid w:val="00554D1A"/>
    <w:rsid w:val="00554FB5"/>
    <w:rsid w:val="00555288"/>
    <w:rsid w:val="00555303"/>
    <w:rsid w:val="005559DF"/>
    <w:rsid w:val="005559F5"/>
    <w:rsid w:val="00555AC9"/>
    <w:rsid w:val="00555D80"/>
    <w:rsid w:val="00555EAA"/>
    <w:rsid w:val="00556314"/>
    <w:rsid w:val="005563CE"/>
    <w:rsid w:val="00556429"/>
    <w:rsid w:val="00556908"/>
    <w:rsid w:val="00556A93"/>
    <w:rsid w:val="00556AC1"/>
    <w:rsid w:val="00556B22"/>
    <w:rsid w:val="00556B39"/>
    <w:rsid w:val="00556DC3"/>
    <w:rsid w:val="00557256"/>
    <w:rsid w:val="005575B6"/>
    <w:rsid w:val="005575CF"/>
    <w:rsid w:val="00557B4A"/>
    <w:rsid w:val="00560455"/>
    <w:rsid w:val="005604BB"/>
    <w:rsid w:val="00560625"/>
    <w:rsid w:val="005606A6"/>
    <w:rsid w:val="00560874"/>
    <w:rsid w:val="00560D04"/>
    <w:rsid w:val="00560EB8"/>
    <w:rsid w:val="00561409"/>
    <w:rsid w:val="005614A3"/>
    <w:rsid w:val="0056154A"/>
    <w:rsid w:val="0056210B"/>
    <w:rsid w:val="00562AC4"/>
    <w:rsid w:val="00562E55"/>
    <w:rsid w:val="0056314B"/>
    <w:rsid w:val="005631DE"/>
    <w:rsid w:val="0056352D"/>
    <w:rsid w:val="00563628"/>
    <w:rsid w:val="00563767"/>
    <w:rsid w:val="00563959"/>
    <w:rsid w:val="00563D43"/>
    <w:rsid w:val="00563E04"/>
    <w:rsid w:val="00563EEB"/>
    <w:rsid w:val="0056411C"/>
    <w:rsid w:val="00564152"/>
    <w:rsid w:val="005646B6"/>
    <w:rsid w:val="00564B1B"/>
    <w:rsid w:val="00564C56"/>
    <w:rsid w:val="00564CDD"/>
    <w:rsid w:val="00564CF8"/>
    <w:rsid w:val="00564DE1"/>
    <w:rsid w:val="00564FEC"/>
    <w:rsid w:val="00565032"/>
    <w:rsid w:val="0056514C"/>
    <w:rsid w:val="0056553B"/>
    <w:rsid w:val="00565588"/>
    <w:rsid w:val="0056576B"/>
    <w:rsid w:val="00565C2A"/>
    <w:rsid w:val="00566078"/>
    <w:rsid w:val="0056631C"/>
    <w:rsid w:val="00566370"/>
    <w:rsid w:val="00566371"/>
    <w:rsid w:val="00566792"/>
    <w:rsid w:val="00566D3A"/>
    <w:rsid w:val="00566E77"/>
    <w:rsid w:val="00566F1B"/>
    <w:rsid w:val="0056717B"/>
    <w:rsid w:val="005671BC"/>
    <w:rsid w:val="005672EF"/>
    <w:rsid w:val="005673C8"/>
    <w:rsid w:val="00567C78"/>
    <w:rsid w:val="00570653"/>
    <w:rsid w:val="005709C0"/>
    <w:rsid w:val="0057242F"/>
    <w:rsid w:val="005724AC"/>
    <w:rsid w:val="00572576"/>
    <w:rsid w:val="00572770"/>
    <w:rsid w:val="005727E6"/>
    <w:rsid w:val="005728B0"/>
    <w:rsid w:val="0057292D"/>
    <w:rsid w:val="00573E9D"/>
    <w:rsid w:val="00573FCA"/>
    <w:rsid w:val="005740E8"/>
    <w:rsid w:val="005742C1"/>
    <w:rsid w:val="0057433E"/>
    <w:rsid w:val="00574422"/>
    <w:rsid w:val="0057461D"/>
    <w:rsid w:val="00574AA9"/>
    <w:rsid w:val="00574C04"/>
    <w:rsid w:val="00574C9E"/>
    <w:rsid w:val="00574E62"/>
    <w:rsid w:val="0057522E"/>
    <w:rsid w:val="00575299"/>
    <w:rsid w:val="00575720"/>
    <w:rsid w:val="005757D2"/>
    <w:rsid w:val="005757F2"/>
    <w:rsid w:val="0057593D"/>
    <w:rsid w:val="00575AD3"/>
    <w:rsid w:val="00575BAE"/>
    <w:rsid w:val="005760DA"/>
    <w:rsid w:val="0057618E"/>
    <w:rsid w:val="005763C5"/>
    <w:rsid w:val="00576C7B"/>
    <w:rsid w:val="00576CA9"/>
    <w:rsid w:val="00576E53"/>
    <w:rsid w:val="005770C6"/>
    <w:rsid w:val="00577688"/>
    <w:rsid w:val="00577766"/>
    <w:rsid w:val="005779BA"/>
    <w:rsid w:val="00577AE2"/>
    <w:rsid w:val="00577D3C"/>
    <w:rsid w:val="00577E46"/>
    <w:rsid w:val="005808DB"/>
    <w:rsid w:val="00580D7A"/>
    <w:rsid w:val="00580DBB"/>
    <w:rsid w:val="00581101"/>
    <w:rsid w:val="00581378"/>
    <w:rsid w:val="0058137E"/>
    <w:rsid w:val="00581434"/>
    <w:rsid w:val="0058155C"/>
    <w:rsid w:val="00581691"/>
    <w:rsid w:val="00581853"/>
    <w:rsid w:val="00581C8A"/>
    <w:rsid w:val="00581F60"/>
    <w:rsid w:val="00582147"/>
    <w:rsid w:val="0058217A"/>
    <w:rsid w:val="005822DD"/>
    <w:rsid w:val="00582469"/>
    <w:rsid w:val="005824BD"/>
    <w:rsid w:val="00582642"/>
    <w:rsid w:val="005826D8"/>
    <w:rsid w:val="0058280C"/>
    <w:rsid w:val="00582912"/>
    <w:rsid w:val="00582A43"/>
    <w:rsid w:val="00582BD1"/>
    <w:rsid w:val="00582C1C"/>
    <w:rsid w:val="00582DB2"/>
    <w:rsid w:val="00582E18"/>
    <w:rsid w:val="005831AD"/>
    <w:rsid w:val="005834A8"/>
    <w:rsid w:val="005835C0"/>
    <w:rsid w:val="005836DC"/>
    <w:rsid w:val="005836E1"/>
    <w:rsid w:val="00583740"/>
    <w:rsid w:val="005837BC"/>
    <w:rsid w:val="005838CC"/>
    <w:rsid w:val="0058395F"/>
    <w:rsid w:val="00583C61"/>
    <w:rsid w:val="00583E5F"/>
    <w:rsid w:val="00584385"/>
    <w:rsid w:val="0058448A"/>
    <w:rsid w:val="005846F3"/>
    <w:rsid w:val="00584DE8"/>
    <w:rsid w:val="005853FE"/>
    <w:rsid w:val="00585410"/>
    <w:rsid w:val="005857A3"/>
    <w:rsid w:val="00585901"/>
    <w:rsid w:val="00585CEA"/>
    <w:rsid w:val="005862DA"/>
    <w:rsid w:val="0058660A"/>
    <w:rsid w:val="00586714"/>
    <w:rsid w:val="005868FA"/>
    <w:rsid w:val="00586CC9"/>
    <w:rsid w:val="00586DA0"/>
    <w:rsid w:val="00586E73"/>
    <w:rsid w:val="0058703B"/>
    <w:rsid w:val="00587202"/>
    <w:rsid w:val="005876C4"/>
    <w:rsid w:val="0058782E"/>
    <w:rsid w:val="00587953"/>
    <w:rsid w:val="00587AC6"/>
    <w:rsid w:val="00587B02"/>
    <w:rsid w:val="00590082"/>
    <w:rsid w:val="005902ED"/>
    <w:rsid w:val="005904FD"/>
    <w:rsid w:val="005908E1"/>
    <w:rsid w:val="0059091C"/>
    <w:rsid w:val="00590AC6"/>
    <w:rsid w:val="00590CE8"/>
    <w:rsid w:val="00590EB0"/>
    <w:rsid w:val="0059141E"/>
    <w:rsid w:val="00591809"/>
    <w:rsid w:val="00591813"/>
    <w:rsid w:val="00591861"/>
    <w:rsid w:val="00591989"/>
    <w:rsid w:val="00591A37"/>
    <w:rsid w:val="00591C84"/>
    <w:rsid w:val="00591EA4"/>
    <w:rsid w:val="005920A4"/>
    <w:rsid w:val="00592631"/>
    <w:rsid w:val="005928D5"/>
    <w:rsid w:val="00592950"/>
    <w:rsid w:val="00592AB2"/>
    <w:rsid w:val="00592B02"/>
    <w:rsid w:val="00593288"/>
    <w:rsid w:val="00593787"/>
    <w:rsid w:val="0059382F"/>
    <w:rsid w:val="005939D7"/>
    <w:rsid w:val="005939E9"/>
    <w:rsid w:val="00593A8E"/>
    <w:rsid w:val="00593CFF"/>
    <w:rsid w:val="00594310"/>
    <w:rsid w:val="005944F7"/>
    <w:rsid w:val="00594B0F"/>
    <w:rsid w:val="00594B1F"/>
    <w:rsid w:val="00594B91"/>
    <w:rsid w:val="00594D2A"/>
    <w:rsid w:val="00594E2B"/>
    <w:rsid w:val="00594EDE"/>
    <w:rsid w:val="00595412"/>
    <w:rsid w:val="00595418"/>
    <w:rsid w:val="0059592C"/>
    <w:rsid w:val="00595952"/>
    <w:rsid w:val="00595B81"/>
    <w:rsid w:val="00595CC8"/>
    <w:rsid w:val="005963F9"/>
    <w:rsid w:val="005964B7"/>
    <w:rsid w:val="005965AF"/>
    <w:rsid w:val="00596A3D"/>
    <w:rsid w:val="00596D9D"/>
    <w:rsid w:val="00597336"/>
    <w:rsid w:val="00597432"/>
    <w:rsid w:val="00597F93"/>
    <w:rsid w:val="005A039A"/>
    <w:rsid w:val="005A1010"/>
    <w:rsid w:val="005A11CA"/>
    <w:rsid w:val="005A12C9"/>
    <w:rsid w:val="005A1482"/>
    <w:rsid w:val="005A14F3"/>
    <w:rsid w:val="005A1B22"/>
    <w:rsid w:val="005A1BEA"/>
    <w:rsid w:val="005A1F2D"/>
    <w:rsid w:val="005A1F9B"/>
    <w:rsid w:val="005A26A0"/>
    <w:rsid w:val="005A276A"/>
    <w:rsid w:val="005A27E4"/>
    <w:rsid w:val="005A284B"/>
    <w:rsid w:val="005A2DAC"/>
    <w:rsid w:val="005A2E5E"/>
    <w:rsid w:val="005A338E"/>
    <w:rsid w:val="005A342C"/>
    <w:rsid w:val="005A3B2F"/>
    <w:rsid w:val="005A3B52"/>
    <w:rsid w:val="005A41D0"/>
    <w:rsid w:val="005A439C"/>
    <w:rsid w:val="005A4755"/>
    <w:rsid w:val="005A4C4E"/>
    <w:rsid w:val="005A4F67"/>
    <w:rsid w:val="005A5094"/>
    <w:rsid w:val="005A52F0"/>
    <w:rsid w:val="005A5521"/>
    <w:rsid w:val="005A5697"/>
    <w:rsid w:val="005A57D9"/>
    <w:rsid w:val="005A5A29"/>
    <w:rsid w:val="005A5CB3"/>
    <w:rsid w:val="005A5D00"/>
    <w:rsid w:val="005A5D30"/>
    <w:rsid w:val="005A6037"/>
    <w:rsid w:val="005A64F5"/>
    <w:rsid w:val="005A6798"/>
    <w:rsid w:val="005A692A"/>
    <w:rsid w:val="005A6994"/>
    <w:rsid w:val="005A72D8"/>
    <w:rsid w:val="005A732E"/>
    <w:rsid w:val="005A739E"/>
    <w:rsid w:val="005A7912"/>
    <w:rsid w:val="005A7F2C"/>
    <w:rsid w:val="005B0029"/>
    <w:rsid w:val="005B0083"/>
    <w:rsid w:val="005B0CAB"/>
    <w:rsid w:val="005B0CD8"/>
    <w:rsid w:val="005B10ED"/>
    <w:rsid w:val="005B112A"/>
    <w:rsid w:val="005B11D0"/>
    <w:rsid w:val="005B11F7"/>
    <w:rsid w:val="005B1234"/>
    <w:rsid w:val="005B153B"/>
    <w:rsid w:val="005B157D"/>
    <w:rsid w:val="005B1BEC"/>
    <w:rsid w:val="005B1C00"/>
    <w:rsid w:val="005B20B6"/>
    <w:rsid w:val="005B23A8"/>
    <w:rsid w:val="005B25CA"/>
    <w:rsid w:val="005B28F1"/>
    <w:rsid w:val="005B2A04"/>
    <w:rsid w:val="005B2BCF"/>
    <w:rsid w:val="005B2D12"/>
    <w:rsid w:val="005B2FF6"/>
    <w:rsid w:val="005B3414"/>
    <w:rsid w:val="005B3438"/>
    <w:rsid w:val="005B34D7"/>
    <w:rsid w:val="005B360E"/>
    <w:rsid w:val="005B3831"/>
    <w:rsid w:val="005B3A5C"/>
    <w:rsid w:val="005B41A6"/>
    <w:rsid w:val="005B41B9"/>
    <w:rsid w:val="005B48D9"/>
    <w:rsid w:val="005B493A"/>
    <w:rsid w:val="005B4ABF"/>
    <w:rsid w:val="005B504A"/>
    <w:rsid w:val="005B553E"/>
    <w:rsid w:val="005B5C72"/>
    <w:rsid w:val="005B6057"/>
    <w:rsid w:val="005B6079"/>
    <w:rsid w:val="005B624C"/>
    <w:rsid w:val="005B6254"/>
    <w:rsid w:val="005B7268"/>
    <w:rsid w:val="005B74B7"/>
    <w:rsid w:val="005B7576"/>
    <w:rsid w:val="005B767A"/>
    <w:rsid w:val="005B795F"/>
    <w:rsid w:val="005B79CF"/>
    <w:rsid w:val="005B7C6C"/>
    <w:rsid w:val="005C0206"/>
    <w:rsid w:val="005C026A"/>
    <w:rsid w:val="005C0457"/>
    <w:rsid w:val="005C05F7"/>
    <w:rsid w:val="005C0810"/>
    <w:rsid w:val="005C093B"/>
    <w:rsid w:val="005C0947"/>
    <w:rsid w:val="005C0A06"/>
    <w:rsid w:val="005C1287"/>
    <w:rsid w:val="005C12C1"/>
    <w:rsid w:val="005C1F73"/>
    <w:rsid w:val="005C20BE"/>
    <w:rsid w:val="005C20CB"/>
    <w:rsid w:val="005C2170"/>
    <w:rsid w:val="005C254D"/>
    <w:rsid w:val="005C2571"/>
    <w:rsid w:val="005C25A1"/>
    <w:rsid w:val="005C26A1"/>
    <w:rsid w:val="005C2993"/>
    <w:rsid w:val="005C2B0B"/>
    <w:rsid w:val="005C2BD1"/>
    <w:rsid w:val="005C2C01"/>
    <w:rsid w:val="005C2C6F"/>
    <w:rsid w:val="005C2E63"/>
    <w:rsid w:val="005C2E70"/>
    <w:rsid w:val="005C2FB8"/>
    <w:rsid w:val="005C3004"/>
    <w:rsid w:val="005C32E3"/>
    <w:rsid w:val="005C33DF"/>
    <w:rsid w:val="005C36ED"/>
    <w:rsid w:val="005C3713"/>
    <w:rsid w:val="005C39A3"/>
    <w:rsid w:val="005C39F1"/>
    <w:rsid w:val="005C3AC7"/>
    <w:rsid w:val="005C3B6F"/>
    <w:rsid w:val="005C3C3D"/>
    <w:rsid w:val="005C3C7F"/>
    <w:rsid w:val="005C3D66"/>
    <w:rsid w:val="005C3F1D"/>
    <w:rsid w:val="005C47F7"/>
    <w:rsid w:val="005C48B3"/>
    <w:rsid w:val="005C48F5"/>
    <w:rsid w:val="005C4B10"/>
    <w:rsid w:val="005C4DA0"/>
    <w:rsid w:val="005C4E74"/>
    <w:rsid w:val="005C4F4E"/>
    <w:rsid w:val="005C5B56"/>
    <w:rsid w:val="005C5CD8"/>
    <w:rsid w:val="005C5EE7"/>
    <w:rsid w:val="005C62B6"/>
    <w:rsid w:val="005C633F"/>
    <w:rsid w:val="005C6836"/>
    <w:rsid w:val="005C686F"/>
    <w:rsid w:val="005C6AF9"/>
    <w:rsid w:val="005C6B3A"/>
    <w:rsid w:val="005C6CF2"/>
    <w:rsid w:val="005C6E82"/>
    <w:rsid w:val="005C6F30"/>
    <w:rsid w:val="005C7123"/>
    <w:rsid w:val="005C7723"/>
    <w:rsid w:val="005C797E"/>
    <w:rsid w:val="005C7D8D"/>
    <w:rsid w:val="005C7EAF"/>
    <w:rsid w:val="005D0039"/>
    <w:rsid w:val="005D003F"/>
    <w:rsid w:val="005D07B5"/>
    <w:rsid w:val="005D0B2E"/>
    <w:rsid w:val="005D0E1C"/>
    <w:rsid w:val="005D0E99"/>
    <w:rsid w:val="005D0F67"/>
    <w:rsid w:val="005D0F7A"/>
    <w:rsid w:val="005D0F83"/>
    <w:rsid w:val="005D1132"/>
    <w:rsid w:val="005D14C2"/>
    <w:rsid w:val="005D1632"/>
    <w:rsid w:val="005D185C"/>
    <w:rsid w:val="005D1A90"/>
    <w:rsid w:val="005D1E9F"/>
    <w:rsid w:val="005D20DB"/>
    <w:rsid w:val="005D2638"/>
    <w:rsid w:val="005D268D"/>
    <w:rsid w:val="005D272F"/>
    <w:rsid w:val="005D2DE3"/>
    <w:rsid w:val="005D2ECD"/>
    <w:rsid w:val="005D314A"/>
    <w:rsid w:val="005D3239"/>
    <w:rsid w:val="005D328A"/>
    <w:rsid w:val="005D3371"/>
    <w:rsid w:val="005D3389"/>
    <w:rsid w:val="005D3900"/>
    <w:rsid w:val="005D3933"/>
    <w:rsid w:val="005D396E"/>
    <w:rsid w:val="005D3997"/>
    <w:rsid w:val="005D3A59"/>
    <w:rsid w:val="005D3A5C"/>
    <w:rsid w:val="005D3E1B"/>
    <w:rsid w:val="005D41B5"/>
    <w:rsid w:val="005D442D"/>
    <w:rsid w:val="005D4B8D"/>
    <w:rsid w:val="005D4ED3"/>
    <w:rsid w:val="005D4F6A"/>
    <w:rsid w:val="005D5076"/>
    <w:rsid w:val="005D50CF"/>
    <w:rsid w:val="005D5181"/>
    <w:rsid w:val="005D53AC"/>
    <w:rsid w:val="005D53F4"/>
    <w:rsid w:val="005D5556"/>
    <w:rsid w:val="005D55E2"/>
    <w:rsid w:val="005D5C0E"/>
    <w:rsid w:val="005D616D"/>
    <w:rsid w:val="005D61AC"/>
    <w:rsid w:val="005D626B"/>
    <w:rsid w:val="005D65EC"/>
    <w:rsid w:val="005D67AE"/>
    <w:rsid w:val="005D685C"/>
    <w:rsid w:val="005D6861"/>
    <w:rsid w:val="005D68CE"/>
    <w:rsid w:val="005D6935"/>
    <w:rsid w:val="005D6BE1"/>
    <w:rsid w:val="005D6CDB"/>
    <w:rsid w:val="005D6FD7"/>
    <w:rsid w:val="005D7058"/>
    <w:rsid w:val="005D7292"/>
    <w:rsid w:val="005D7439"/>
    <w:rsid w:val="005D753B"/>
    <w:rsid w:val="005D7622"/>
    <w:rsid w:val="005D7669"/>
    <w:rsid w:val="005D7791"/>
    <w:rsid w:val="005D7E5D"/>
    <w:rsid w:val="005D7EF8"/>
    <w:rsid w:val="005E004D"/>
    <w:rsid w:val="005E0134"/>
    <w:rsid w:val="005E02DE"/>
    <w:rsid w:val="005E0790"/>
    <w:rsid w:val="005E089A"/>
    <w:rsid w:val="005E1327"/>
    <w:rsid w:val="005E136D"/>
    <w:rsid w:val="005E14B3"/>
    <w:rsid w:val="005E1EC0"/>
    <w:rsid w:val="005E20D5"/>
    <w:rsid w:val="005E2398"/>
    <w:rsid w:val="005E23B0"/>
    <w:rsid w:val="005E2633"/>
    <w:rsid w:val="005E27FA"/>
    <w:rsid w:val="005E2AEB"/>
    <w:rsid w:val="005E2C50"/>
    <w:rsid w:val="005E3099"/>
    <w:rsid w:val="005E3978"/>
    <w:rsid w:val="005E3D6D"/>
    <w:rsid w:val="005E3E90"/>
    <w:rsid w:val="005E43F7"/>
    <w:rsid w:val="005E4640"/>
    <w:rsid w:val="005E4C93"/>
    <w:rsid w:val="005E50CE"/>
    <w:rsid w:val="005E5641"/>
    <w:rsid w:val="005E5BAA"/>
    <w:rsid w:val="005E5C4E"/>
    <w:rsid w:val="005E5D19"/>
    <w:rsid w:val="005E5E5E"/>
    <w:rsid w:val="005E5EDB"/>
    <w:rsid w:val="005E6226"/>
    <w:rsid w:val="005E6295"/>
    <w:rsid w:val="005E68A0"/>
    <w:rsid w:val="005E6B17"/>
    <w:rsid w:val="005E6E24"/>
    <w:rsid w:val="005E73E9"/>
    <w:rsid w:val="005E7550"/>
    <w:rsid w:val="005E7772"/>
    <w:rsid w:val="005E7818"/>
    <w:rsid w:val="005E794B"/>
    <w:rsid w:val="005E7A2E"/>
    <w:rsid w:val="005E7B7A"/>
    <w:rsid w:val="005E7CCF"/>
    <w:rsid w:val="005E7F7B"/>
    <w:rsid w:val="005F039A"/>
    <w:rsid w:val="005F0E41"/>
    <w:rsid w:val="005F1004"/>
    <w:rsid w:val="005F11B1"/>
    <w:rsid w:val="005F1477"/>
    <w:rsid w:val="005F14E0"/>
    <w:rsid w:val="005F1532"/>
    <w:rsid w:val="005F1664"/>
    <w:rsid w:val="005F1F1E"/>
    <w:rsid w:val="005F1FB8"/>
    <w:rsid w:val="005F2094"/>
    <w:rsid w:val="005F2138"/>
    <w:rsid w:val="005F22B2"/>
    <w:rsid w:val="005F24D7"/>
    <w:rsid w:val="005F2642"/>
    <w:rsid w:val="005F2D2E"/>
    <w:rsid w:val="005F2EED"/>
    <w:rsid w:val="005F2F7A"/>
    <w:rsid w:val="005F303D"/>
    <w:rsid w:val="005F335A"/>
    <w:rsid w:val="005F3408"/>
    <w:rsid w:val="005F3641"/>
    <w:rsid w:val="005F3854"/>
    <w:rsid w:val="005F39F7"/>
    <w:rsid w:val="005F3B0F"/>
    <w:rsid w:val="005F3B33"/>
    <w:rsid w:val="005F3C97"/>
    <w:rsid w:val="005F3D21"/>
    <w:rsid w:val="005F3F92"/>
    <w:rsid w:val="005F446B"/>
    <w:rsid w:val="005F4535"/>
    <w:rsid w:val="005F4CA3"/>
    <w:rsid w:val="005F5045"/>
    <w:rsid w:val="005F50BB"/>
    <w:rsid w:val="005F5404"/>
    <w:rsid w:val="005F556F"/>
    <w:rsid w:val="005F57EA"/>
    <w:rsid w:val="005F59A6"/>
    <w:rsid w:val="005F5B91"/>
    <w:rsid w:val="005F5D8C"/>
    <w:rsid w:val="005F6047"/>
    <w:rsid w:val="005F6431"/>
    <w:rsid w:val="005F6C71"/>
    <w:rsid w:val="005F6E77"/>
    <w:rsid w:val="005F6FAF"/>
    <w:rsid w:val="005F6FE3"/>
    <w:rsid w:val="005F6FEC"/>
    <w:rsid w:val="005F71FB"/>
    <w:rsid w:val="005F7317"/>
    <w:rsid w:val="005F75B7"/>
    <w:rsid w:val="005F75BD"/>
    <w:rsid w:val="005F76C5"/>
    <w:rsid w:val="005F77CA"/>
    <w:rsid w:val="005F7D2C"/>
    <w:rsid w:val="005F7EAE"/>
    <w:rsid w:val="005F7FB0"/>
    <w:rsid w:val="0060027E"/>
    <w:rsid w:val="006002C9"/>
    <w:rsid w:val="00600301"/>
    <w:rsid w:val="006003BA"/>
    <w:rsid w:val="00600531"/>
    <w:rsid w:val="00600913"/>
    <w:rsid w:val="00600945"/>
    <w:rsid w:val="00600ACE"/>
    <w:rsid w:val="00600B49"/>
    <w:rsid w:val="00600BE1"/>
    <w:rsid w:val="00600D60"/>
    <w:rsid w:val="00600DB2"/>
    <w:rsid w:val="00600E02"/>
    <w:rsid w:val="00600FB8"/>
    <w:rsid w:val="00601196"/>
    <w:rsid w:val="00601302"/>
    <w:rsid w:val="00601555"/>
    <w:rsid w:val="006015D8"/>
    <w:rsid w:val="00601B12"/>
    <w:rsid w:val="00601DBC"/>
    <w:rsid w:val="00601E0F"/>
    <w:rsid w:val="0060212A"/>
    <w:rsid w:val="0060220A"/>
    <w:rsid w:val="006022FC"/>
    <w:rsid w:val="00602426"/>
    <w:rsid w:val="006024A3"/>
    <w:rsid w:val="00602524"/>
    <w:rsid w:val="00602559"/>
    <w:rsid w:val="006025BB"/>
    <w:rsid w:val="006027A1"/>
    <w:rsid w:val="00602B04"/>
    <w:rsid w:val="00602C27"/>
    <w:rsid w:val="00603105"/>
    <w:rsid w:val="00603222"/>
    <w:rsid w:val="006032E3"/>
    <w:rsid w:val="00603484"/>
    <w:rsid w:val="0060361A"/>
    <w:rsid w:val="0060362A"/>
    <w:rsid w:val="006036AF"/>
    <w:rsid w:val="00603738"/>
    <w:rsid w:val="006037BA"/>
    <w:rsid w:val="0060432E"/>
    <w:rsid w:val="00604351"/>
    <w:rsid w:val="00604505"/>
    <w:rsid w:val="00604547"/>
    <w:rsid w:val="0060491F"/>
    <w:rsid w:val="00604AB2"/>
    <w:rsid w:val="00604AB7"/>
    <w:rsid w:val="00604B81"/>
    <w:rsid w:val="00604BC3"/>
    <w:rsid w:val="0060502F"/>
    <w:rsid w:val="0060506D"/>
    <w:rsid w:val="00605079"/>
    <w:rsid w:val="00605093"/>
    <w:rsid w:val="006051A7"/>
    <w:rsid w:val="006052FF"/>
    <w:rsid w:val="0060545E"/>
    <w:rsid w:val="006058AD"/>
    <w:rsid w:val="006058D4"/>
    <w:rsid w:val="00605C5E"/>
    <w:rsid w:val="00605D47"/>
    <w:rsid w:val="00605D4C"/>
    <w:rsid w:val="006062D0"/>
    <w:rsid w:val="0060664B"/>
    <w:rsid w:val="00606877"/>
    <w:rsid w:val="0060690A"/>
    <w:rsid w:val="00606963"/>
    <w:rsid w:val="00606ABF"/>
    <w:rsid w:val="00606EA4"/>
    <w:rsid w:val="006078D7"/>
    <w:rsid w:val="00607A11"/>
    <w:rsid w:val="00607DDC"/>
    <w:rsid w:val="006100DB"/>
    <w:rsid w:val="0061027A"/>
    <w:rsid w:val="0061058E"/>
    <w:rsid w:val="0061091D"/>
    <w:rsid w:val="006109D9"/>
    <w:rsid w:val="00610C38"/>
    <w:rsid w:val="00610CEB"/>
    <w:rsid w:val="00611120"/>
    <w:rsid w:val="0061119D"/>
    <w:rsid w:val="006111DA"/>
    <w:rsid w:val="006111F5"/>
    <w:rsid w:val="006112F8"/>
    <w:rsid w:val="00611358"/>
    <w:rsid w:val="006114BE"/>
    <w:rsid w:val="00611500"/>
    <w:rsid w:val="00611CB5"/>
    <w:rsid w:val="00611D47"/>
    <w:rsid w:val="00611ECE"/>
    <w:rsid w:val="00611F8E"/>
    <w:rsid w:val="006120FB"/>
    <w:rsid w:val="00612531"/>
    <w:rsid w:val="00612660"/>
    <w:rsid w:val="006126D3"/>
    <w:rsid w:val="00612C25"/>
    <w:rsid w:val="00612EE0"/>
    <w:rsid w:val="00612F6F"/>
    <w:rsid w:val="00613227"/>
    <w:rsid w:val="00613BEA"/>
    <w:rsid w:val="00613E73"/>
    <w:rsid w:val="00613F79"/>
    <w:rsid w:val="00614019"/>
    <w:rsid w:val="0061425E"/>
    <w:rsid w:val="00614630"/>
    <w:rsid w:val="006146B6"/>
    <w:rsid w:val="006147E0"/>
    <w:rsid w:val="006148E8"/>
    <w:rsid w:val="00614ABC"/>
    <w:rsid w:val="00614C34"/>
    <w:rsid w:val="00614D5C"/>
    <w:rsid w:val="00614E2A"/>
    <w:rsid w:val="00614F1A"/>
    <w:rsid w:val="00614F5D"/>
    <w:rsid w:val="00614FAA"/>
    <w:rsid w:val="00615421"/>
    <w:rsid w:val="006156A4"/>
    <w:rsid w:val="00615732"/>
    <w:rsid w:val="006158DD"/>
    <w:rsid w:val="00615FD1"/>
    <w:rsid w:val="00616090"/>
    <w:rsid w:val="006166B8"/>
    <w:rsid w:val="006166D1"/>
    <w:rsid w:val="00616B5D"/>
    <w:rsid w:val="00616CBD"/>
    <w:rsid w:val="00616F5F"/>
    <w:rsid w:val="00616F83"/>
    <w:rsid w:val="0061700E"/>
    <w:rsid w:val="006170D6"/>
    <w:rsid w:val="00617418"/>
    <w:rsid w:val="006175F2"/>
    <w:rsid w:val="006178A9"/>
    <w:rsid w:val="00617919"/>
    <w:rsid w:val="00617A5D"/>
    <w:rsid w:val="006200F7"/>
    <w:rsid w:val="0062070A"/>
    <w:rsid w:val="00621031"/>
    <w:rsid w:val="00621421"/>
    <w:rsid w:val="0062153C"/>
    <w:rsid w:val="00621C8F"/>
    <w:rsid w:val="00622383"/>
    <w:rsid w:val="00622695"/>
    <w:rsid w:val="006229B3"/>
    <w:rsid w:val="00622AC2"/>
    <w:rsid w:val="00622B1D"/>
    <w:rsid w:val="00622B9F"/>
    <w:rsid w:val="00622E9D"/>
    <w:rsid w:val="0062316D"/>
    <w:rsid w:val="0062335B"/>
    <w:rsid w:val="00623577"/>
    <w:rsid w:val="0062372C"/>
    <w:rsid w:val="00623A9F"/>
    <w:rsid w:val="00623DEA"/>
    <w:rsid w:val="00623FBE"/>
    <w:rsid w:val="00624201"/>
    <w:rsid w:val="006248CA"/>
    <w:rsid w:val="00624CDA"/>
    <w:rsid w:val="006251D1"/>
    <w:rsid w:val="006256BB"/>
    <w:rsid w:val="006259BE"/>
    <w:rsid w:val="00625B1F"/>
    <w:rsid w:val="00625B46"/>
    <w:rsid w:val="00625EAA"/>
    <w:rsid w:val="0062610F"/>
    <w:rsid w:val="0062636B"/>
    <w:rsid w:val="00626440"/>
    <w:rsid w:val="0062660D"/>
    <w:rsid w:val="00626C54"/>
    <w:rsid w:val="00626D00"/>
    <w:rsid w:val="00626E46"/>
    <w:rsid w:val="00626F23"/>
    <w:rsid w:val="00626F4A"/>
    <w:rsid w:val="00626F4E"/>
    <w:rsid w:val="006270FC"/>
    <w:rsid w:val="00627331"/>
    <w:rsid w:val="0062752A"/>
    <w:rsid w:val="0062786B"/>
    <w:rsid w:val="006278CE"/>
    <w:rsid w:val="00627B4D"/>
    <w:rsid w:val="00627BBB"/>
    <w:rsid w:val="00627BCE"/>
    <w:rsid w:val="00627DE9"/>
    <w:rsid w:val="00627FAF"/>
    <w:rsid w:val="00630011"/>
    <w:rsid w:val="0063027A"/>
    <w:rsid w:val="0063030F"/>
    <w:rsid w:val="006308BC"/>
    <w:rsid w:val="00630926"/>
    <w:rsid w:val="006309D7"/>
    <w:rsid w:val="00630A24"/>
    <w:rsid w:val="00630BBD"/>
    <w:rsid w:val="00630D64"/>
    <w:rsid w:val="00630ED2"/>
    <w:rsid w:val="00631169"/>
    <w:rsid w:val="006314A6"/>
    <w:rsid w:val="00631689"/>
    <w:rsid w:val="006318C3"/>
    <w:rsid w:val="006319C7"/>
    <w:rsid w:val="00631A57"/>
    <w:rsid w:val="00631DCD"/>
    <w:rsid w:val="006322EB"/>
    <w:rsid w:val="0063232B"/>
    <w:rsid w:val="0063253F"/>
    <w:rsid w:val="00632855"/>
    <w:rsid w:val="00632BA5"/>
    <w:rsid w:val="00632EC5"/>
    <w:rsid w:val="006336D1"/>
    <w:rsid w:val="0063380A"/>
    <w:rsid w:val="00633AB4"/>
    <w:rsid w:val="0063400F"/>
    <w:rsid w:val="00634072"/>
    <w:rsid w:val="006340F5"/>
    <w:rsid w:val="00634139"/>
    <w:rsid w:val="006341B5"/>
    <w:rsid w:val="006341C5"/>
    <w:rsid w:val="0063445F"/>
    <w:rsid w:val="006344D9"/>
    <w:rsid w:val="006344DF"/>
    <w:rsid w:val="006345C0"/>
    <w:rsid w:val="0063462C"/>
    <w:rsid w:val="006347C8"/>
    <w:rsid w:val="006347D3"/>
    <w:rsid w:val="00634960"/>
    <w:rsid w:val="006349EC"/>
    <w:rsid w:val="00634A09"/>
    <w:rsid w:val="00634B68"/>
    <w:rsid w:val="00634C8F"/>
    <w:rsid w:val="00634C97"/>
    <w:rsid w:val="00635274"/>
    <w:rsid w:val="00635719"/>
    <w:rsid w:val="00636076"/>
    <w:rsid w:val="006363EE"/>
    <w:rsid w:val="00636518"/>
    <w:rsid w:val="006366E4"/>
    <w:rsid w:val="00636AC6"/>
    <w:rsid w:val="00636DD2"/>
    <w:rsid w:val="006371CD"/>
    <w:rsid w:val="0063731B"/>
    <w:rsid w:val="00637497"/>
    <w:rsid w:val="00637829"/>
    <w:rsid w:val="00637BE2"/>
    <w:rsid w:val="00637CC9"/>
    <w:rsid w:val="00637D67"/>
    <w:rsid w:val="00637EE3"/>
    <w:rsid w:val="0064082C"/>
    <w:rsid w:val="00640B78"/>
    <w:rsid w:val="00640EEC"/>
    <w:rsid w:val="00641062"/>
    <w:rsid w:val="006410A9"/>
    <w:rsid w:val="00641282"/>
    <w:rsid w:val="006412C8"/>
    <w:rsid w:val="00641369"/>
    <w:rsid w:val="006413B7"/>
    <w:rsid w:val="006413C4"/>
    <w:rsid w:val="0064154D"/>
    <w:rsid w:val="00641860"/>
    <w:rsid w:val="00641A4F"/>
    <w:rsid w:val="006423C5"/>
    <w:rsid w:val="006423D9"/>
    <w:rsid w:val="006423FB"/>
    <w:rsid w:val="00642526"/>
    <w:rsid w:val="0064270F"/>
    <w:rsid w:val="00642765"/>
    <w:rsid w:val="006427FA"/>
    <w:rsid w:val="0064289A"/>
    <w:rsid w:val="006431A3"/>
    <w:rsid w:val="006434FE"/>
    <w:rsid w:val="00643A9B"/>
    <w:rsid w:val="00643D95"/>
    <w:rsid w:val="00643F43"/>
    <w:rsid w:val="0064434F"/>
    <w:rsid w:val="006446D6"/>
    <w:rsid w:val="00644941"/>
    <w:rsid w:val="00644A92"/>
    <w:rsid w:val="00644B86"/>
    <w:rsid w:val="00644E6F"/>
    <w:rsid w:val="00645068"/>
    <w:rsid w:val="006450EB"/>
    <w:rsid w:val="00645436"/>
    <w:rsid w:val="00645493"/>
    <w:rsid w:val="006458A7"/>
    <w:rsid w:val="0064590E"/>
    <w:rsid w:val="00645D71"/>
    <w:rsid w:val="00645ED7"/>
    <w:rsid w:val="0064604C"/>
    <w:rsid w:val="00646B54"/>
    <w:rsid w:val="00646CC0"/>
    <w:rsid w:val="00646E2D"/>
    <w:rsid w:val="00646EED"/>
    <w:rsid w:val="00646F3B"/>
    <w:rsid w:val="00646FB5"/>
    <w:rsid w:val="0064719D"/>
    <w:rsid w:val="00647544"/>
    <w:rsid w:val="00647674"/>
    <w:rsid w:val="0064789B"/>
    <w:rsid w:val="00647AE2"/>
    <w:rsid w:val="00647DE1"/>
    <w:rsid w:val="00647E9C"/>
    <w:rsid w:val="00647EAD"/>
    <w:rsid w:val="00647F89"/>
    <w:rsid w:val="006504B6"/>
    <w:rsid w:val="00650694"/>
    <w:rsid w:val="00650713"/>
    <w:rsid w:val="00650849"/>
    <w:rsid w:val="00650965"/>
    <w:rsid w:val="00650D03"/>
    <w:rsid w:val="006513A5"/>
    <w:rsid w:val="00651661"/>
    <w:rsid w:val="006518D9"/>
    <w:rsid w:val="00651918"/>
    <w:rsid w:val="00651A7A"/>
    <w:rsid w:val="00651AB2"/>
    <w:rsid w:val="00651C3F"/>
    <w:rsid w:val="00651D1D"/>
    <w:rsid w:val="00651E6B"/>
    <w:rsid w:val="00651F26"/>
    <w:rsid w:val="006525B3"/>
    <w:rsid w:val="0065288D"/>
    <w:rsid w:val="006534D3"/>
    <w:rsid w:val="0065355D"/>
    <w:rsid w:val="00653588"/>
    <w:rsid w:val="00653631"/>
    <w:rsid w:val="006536B4"/>
    <w:rsid w:val="006537FF"/>
    <w:rsid w:val="006539BA"/>
    <w:rsid w:val="00653AA2"/>
    <w:rsid w:val="00653F80"/>
    <w:rsid w:val="00653FBE"/>
    <w:rsid w:val="00654497"/>
    <w:rsid w:val="0065473B"/>
    <w:rsid w:val="00654750"/>
    <w:rsid w:val="00654835"/>
    <w:rsid w:val="00654910"/>
    <w:rsid w:val="006549E3"/>
    <w:rsid w:val="00654B52"/>
    <w:rsid w:val="00654B6C"/>
    <w:rsid w:val="00654BC3"/>
    <w:rsid w:val="00654BEC"/>
    <w:rsid w:val="00654C26"/>
    <w:rsid w:val="00654D20"/>
    <w:rsid w:val="00655263"/>
    <w:rsid w:val="0065528E"/>
    <w:rsid w:val="00655B11"/>
    <w:rsid w:val="00656017"/>
    <w:rsid w:val="006560C0"/>
    <w:rsid w:val="006560C3"/>
    <w:rsid w:val="0065641C"/>
    <w:rsid w:val="00656729"/>
    <w:rsid w:val="006567E4"/>
    <w:rsid w:val="006568B4"/>
    <w:rsid w:val="006568EF"/>
    <w:rsid w:val="00656A08"/>
    <w:rsid w:val="00657268"/>
    <w:rsid w:val="00657400"/>
    <w:rsid w:val="00657577"/>
    <w:rsid w:val="0065771E"/>
    <w:rsid w:val="00657F8B"/>
    <w:rsid w:val="00660092"/>
    <w:rsid w:val="00660158"/>
    <w:rsid w:val="0066039E"/>
    <w:rsid w:val="00660504"/>
    <w:rsid w:val="00660519"/>
    <w:rsid w:val="00660799"/>
    <w:rsid w:val="006607D1"/>
    <w:rsid w:val="00660C91"/>
    <w:rsid w:val="0066103B"/>
    <w:rsid w:val="00661236"/>
    <w:rsid w:val="00661349"/>
    <w:rsid w:val="006613C9"/>
    <w:rsid w:val="00661914"/>
    <w:rsid w:val="00661D8B"/>
    <w:rsid w:val="00661E07"/>
    <w:rsid w:val="00661F35"/>
    <w:rsid w:val="00662198"/>
    <w:rsid w:val="00662573"/>
    <w:rsid w:val="00662E42"/>
    <w:rsid w:val="00662FC0"/>
    <w:rsid w:val="0066304D"/>
    <w:rsid w:val="006630DF"/>
    <w:rsid w:val="0066317E"/>
    <w:rsid w:val="006632C5"/>
    <w:rsid w:val="006636AE"/>
    <w:rsid w:val="006637F8"/>
    <w:rsid w:val="006638DA"/>
    <w:rsid w:val="00663927"/>
    <w:rsid w:val="006639B4"/>
    <w:rsid w:val="00663B7C"/>
    <w:rsid w:val="0066425E"/>
    <w:rsid w:val="0066429E"/>
    <w:rsid w:val="0066496B"/>
    <w:rsid w:val="00664AEA"/>
    <w:rsid w:val="00664BA1"/>
    <w:rsid w:val="00664F34"/>
    <w:rsid w:val="006650EB"/>
    <w:rsid w:val="0066510C"/>
    <w:rsid w:val="00665329"/>
    <w:rsid w:val="006654B8"/>
    <w:rsid w:val="00665829"/>
    <w:rsid w:val="0066590A"/>
    <w:rsid w:val="00665928"/>
    <w:rsid w:val="00665AF1"/>
    <w:rsid w:val="00665DE2"/>
    <w:rsid w:val="00666398"/>
    <w:rsid w:val="006668A7"/>
    <w:rsid w:val="006669E4"/>
    <w:rsid w:val="00666ABB"/>
    <w:rsid w:val="00666EEC"/>
    <w:rsid w:val="00667047"/>
    <w:rsid w:val="006670FB"/>
    <w:rsid w:val="006670FE"/>
    <w:rsid w:val="006672F8"/>
    <w:rsid w:val="00667565"/>
    <w:rsid w:val="006675EF"/>
    <w:rsid w:val="00667A7B"/>
    <w:rsid w:val="00667E04"/>
    <w:rsid w:val="00667EC7"/>
    <w:rsid w:val="00667F3A"/>
    <w:rsid w:val="00667F52"/>
    <w:rsid w:val="00667F9A"/>
    <w:rsid w:val="006702BC"/>
    <w:rsid w:val="0067051C"/>
    <w:rsid w:val="00670670"/>
    <w:rsid w:val="006706A5"/>
    <w:rsid w:val="006707B8"/>
    <w:rsid w:val="006709A5"/>
    <w:rsid w:val="00670C8E"/>
    <w:rsid w:val="0067119F"/>
    <w:rsid w:val="006712A4"/>
    <w:rsid w:val="00671AE5"/>
    <w:rsid w:val="00671F1A"/>
    <w:rsid w:val="00671F69"/>
    <w:rsid w:val="00672010"/>
    <w:rsid w:val="00672049"/>
    <w:rsid w:val="0067233F"/>
    <w:rsid w:val="0067234A"/>
    <w:rsid w:val="00672492"/>
    <w:rsid w:val="006725F6"/>
    <w:rsid w:val="00672706"/>
    <w:rsid w:val="00672914"/>
    <w:rsid w:val="00672929"/>
    <w:rsid w:val="00672B38"/>
    <w:rsid w:val="00672B67"/>
    <w:rsid w:val="00672CA7"/>
    <w:rsid w:val="00673192"/>
    <w:rsid w:val="00673219"/>
    <w:rsid w:val="006734DA"/>
    <w:rsid w:val="00673577"/>
    <w:rsid w:val="006737A4"/>
    <w:rsid w:val="00673FB7"/>
    <w:rsid w:val="006741F0"/>
    <w:rsid w:val="0067431B"/>
    <w:rsid w:val="00674C11"/>
    <w:rsid w:val="0067502E"/>
    <w:rsid w:val="00675323"/>
    <w:rsid w:val="00675AB2"/>
    <w:rsid w:val="00675BC4"/>
    <w:rsid w:val="00675DA1"/>
    <w:rsid w:val="00675EFD"/>
    <w:rsid w:val="006760D6"/>
    <w:rsid w:val="00676201"/>
    <w:rsid w:val="006762CA"/>
    <w:rsid w:val="00676A1D"/>
    <w:rsid w:val="00676A69"/>
    <w:rsid w:val="00676CB9"/>
    <w:rsid w:val="00676D73"/>
    <w:rsid w:val="006773C9"/>
    <w:rsid w:val="006777B6"/>
    <w:rsid w:val="00677A33"/>
    <w:rsid w:val="00677B03"/>
    <w:rsid w:val="00677D32"/>
    <w:rsid w:val="00677E2A"/>
    <w:rsid w:val="00677E3A"/>
    <w:rsid w:val="0068011F"/>
    <w:rsid w:val="00680448"/>
    <w:rsid w:val="006805ED"/>
    <w:rsid w:val="00680A3C"/>
    <w:rsid w:val="00680B59"/>
    <w:rsid w:val="00680CA4"/>
    <w:rsid w:val="00680E2D"/>
    <w:rsid w:val="0068137F"/>
    <w:rsid w:val="006816EE"/>
    <w:rsid w:val="006817AD"/>
    <w:rsid w:val="006817D5"/>
    <w:rsid w:val="00681E3D"/>
    <w:rsid w:val="00682394"/>
    <w:rsid w:val="006825C0"/>
    <w:rsid w:val="00682649"/>
    <w:rsid w:val="00682B6A"/>
    <w:rsid w:val="00682BF1"/>
    <w:rsid w:val="00682D02"/>
    <w:rsid w:val="0068389F"/>
    <w:rsid w:val="00683ACD"/>
    <w:rsid w:val="00683B17"/>
    <w:rsid w:val="00683DE9"/>
    <w:rsid w:val="00683DF6"/>
    <w:rsid w:val="006843F9"/>
    <w:rsid w:val="00684475"/>
    <w:rsid w:val="00684508"/>
    <w:rsid w:val="00684583"/>
    <w:rsid w:val="00684DC5"/>
    <w:rsid w:val="00685097"/>
    <w:rsid w:val="00685244"/>
    <w:rsid w:val="00685266"/>
    <w:rsid w:val="006854AC"/>
    <w:rsid w:val="0068559C"/>
    <w:rsid w:val="006856F1"/>
    <w:rsid w:val="006856F9"/>
    <w:rsid w:val="006858CA"/>
    <w:rsid w:val="00685B85"/>
    <w:rsid w:val="006861DC"/>
    <w:rsid w:val="0068622F"/>
    <w:rsid w:val="0068643C"/>
    <w:rsid w:val="00686C7B"/>
    <w:rsid w:val="00686D1B"/>
    <w:rsid w:val="00686EB4"/>
    <w:rsid w:val="00687143"/>
    <w:rsid w:val="006875E1"/>
    <w:rsid w:val="0068790F"/>
    <w:rsid w:val="00687C5B"/>
    <w:rsid w:val="00687CF8"/>
    <w:rsid w:val="00687D26"/>
    <w:rsid w:val="00687D93"/>
    <w:rsid w:val="00687E0A"/>
    <w:rsid w:val="00690379"/>
    <w:rsid w:val="006904E5"/>
    <w:rsid w:val="006907D1"/>
    <w:rsid w:val="0069084B"/>
    <w:rsid w:val="006908F5"/>
    <w:rsid w:val="00690E72"/>
    <w:rsid w:val="00691362"/>
    <w:rsid w:val="006914E1"/>
    <w:rsid w:val="00691510"/>
    <w:rsid w:val="00691706"/>
    <w:rsid w:val="00691983"/>
    <w:rsid w:val="00691ADB"/>
    <w:rsid w:val="00691D93"/>
    <w:rsid w:val="0069239A"/>
    <w:rsid w:val="00692699"/>
    <w:rsid w:val="006927F4"/>
    <w:rsid w:val="00692887"/>
    <w:rsid w:val="00692889"/>
    <w:rsid w:val="006929F2"/>
    <w:rsid w:val="00692F04"/>
    <w:rsid w:val="00693000"/>
    <w:rsid w:val="006935C5"/>
    <w:rsid w:val="00693D0B"/>
    <w:rsid w:val="006942FA"/>
    <w:rsid w:val="0069435F"/>
    <w:rsid w:val="006943AF"/>
    <w:rsid w:val="006944BF"/>
    <w:rsid w:val="006944D9"/>
    <w:rsid w:val="00694651"/>
    <w:rsid w:val="00694663"/>
    <w:rsid w:val="006946CD"/>
    <w:rsid w:val="006947B1"/>
    <w:rsid w:val="006948EC"/>
    <w:rsid w:val="006951FF"/>
    <w:rsid w:val="0069531C"/>
    <w:rsid w:val="00695954"/>
    <w:rsid w:val="00695B37"/>
    <w:rsid w:val="00695E41"/>
    <w:rsid w:val="00696088"/>
    <w:rsid w:val="00696176"/>
    <w:rsid w:val="0069642F"/>
    <w:rsid w:val="0069674D"/>
    <w:rsid w:val="00696AF1"/>
    <w:rsid w:val="00696CE1"/>
    <w:rsid w:val="006974FF"/>
    <w:rsid w:val="00697556"/>
    <w:rsid w:val="00697E09"/>
    <w:rsid w:val="00697EA0"/>
    <w:rsid w:val="00697F02"/>
    <w:rsid w:val="00697F0F"/>
    <w:rsid w:val="00697FAE"/>
    <w:rsid w:val="006A070C"/>
    <w:rsid w:val="006A0A70"/>
    <w:rsid w:val="006A0AEF"/>
    <w:rsid w:val="006A0B2D"/>
    <w:rsid w:val="006A0FD5"/>
    <w:rsid w:val="006A1177"/>
    <w:rsid w:val="006A14AE"/>
    <w:rsid w:val="006A1636"/>
    <w:rsid w:val="006A1C81"/>
    <w:rsid w:val="006A2189"/>
    <w:rsid w:val="006A26FF"/>
    <w:rsid w:val="006A2D26"/>
    <w:rsid w:val="006A2F27"/>
    <w:rsid w:val="006A2F95"/>
    <w:rsid w:val="006A328C"/>
    <w:rsid w:val="006A3495"/>
    <w:rsid w:val="006A34D8"/>
    <w:rsid w:val="006A37A8"/>
    <w:rsid w:val="006A3B3F"/>
    <w:rsid w:val="006A40E0"/>
    <w:rsid w:val="006A412B"/>
    <w:rsid w:val="006A47B3"/>
    <w:rsid w:val="006A4AC1"/>
    <w:rsid w:val="006A4B69"/>
    <w:rsid w:val="006A4CE1"/>
    <w:rsid w:val="006A4DBD"/>
    <w:rsid w:val="006A4F11"/>
    <w:rsid w:val="006A5142"/>
    <w:rsid w:val="006A51F3"/>
    <w:rsid w:val="006A5472"/>
    <w:rsid w:val="006A58AA"/>
    <w:rsid w:val="006A5A86"/>
    <w:rsid w:val="006A5C5D"/>
    <w:rsid w:val="006A5F0B"/>
    <w:rsid w:val="006A5F35"/>
    <w:rsid w:val="006A5F8C"/>
    <w:rsid w:val="006A5FC2"/>
    <w:rsid w:val="006A6224"/>
    <w:rsid w:val="006A626E"/>
    <w:rsid w:val="006A629A"/>
    <w:rsid w:val="006A6665"/>
    <w:rsid w:val="006A6682"/>
    <w:rsid w:val="006A6980"/>
    <w:rsid w:val="006A6F1D"/>
    <w:rsid w:val="006A6FA5"/>
    <w:rsid w:val="006A722D"/>
    <w:rsid w:val="006A7335"/>
    <w:rsid w:val="006A73F1"/>
    <w:rsid w:val="006A7A0C"/>
    <w:rsid w:val="006A7AB1"/>
    <w:rsid w:val="006A7B7F"/>
    <w:rsid w:val="006A7C8E"/>
    <w:rsid w:val="006A7DC1"/>
    <w:rsid w:val="006A7DFD"/>
    <w:rsid w:val="006B0045"/>
    <w:rsid w:val="006B012C"/>
    <w:rsid w:val="006B027C"/>
    <w:rsid w:val="006B04A6"/>
    <w:rsid w:val="006B08B5"/>
    <w:rsid w:val="006B0927"/>
    <w:rsid w:val="006B0B37"/>
    <w:rsid w:val="006B0C25"/>
    <w:rsid w:val="006B0E47"/>
    <w:rsid w:val="006B1016"/>
    <w:rsid w:val="006B107C"/>
    <w:rsid w:val="006B14E1"/>
    <w:rsid w:val="006B1932"/>
    <w:rsid w:val="006B1A9A"/>
    <w:rsid w:val="006B1AB1"/>
    <w:rsid w:val="006B2108"/>
    <w:rsid w:val="006B21D2"/>
    <w:rsid w:val="006B2206"/>
    <w:rsid w:val="006B2418"/>
    <w:rsid w:val="006B2694"/>
    <w:rsid w:val="006B26BC"/>
    <w:rsid w:val="006B2BDF"/>
    <w:rsid w:val="006B2C75"/>
    <w:rsid w:val="006B2D73"/>
    <w:rsid w:val="006B2E0C"/>
    <w:rsid w:val="006B30A0"/>
    <w:rsid w:val="006B3609"/>
    <w:rsid w:val="006B3937"/>
    <w:rsid w:val="006B3977"/>
    <w:rsid w:val="006B3C3A"/>
    <w:rsid w:val="006B3C3C"/>
    <w:rsid w:val="006B3C72"/>
    <w:rsid w:val="006B3FD9"/>
    <w:rsid w:val="006B3FFB"/>
    <w:rsid w:val="006B4154"/>
    <w:rsid w:val="006B42B6"/>
    <w:rsid w:val="006B42DA"/>
    <w:rsid w:val="006B49D9"/>
    <w:rsid w:val="006B4DB9"/>
    <w:rsid w:val="006B52D4"/>
    <w:rsid w:val="006B5335"/>
    <w:rsid w:val="006B565B"/>
    <w:rsid w:val="006B57E4"/>
    <w:rsid w:val="006B60FA"/>
    <w:rsid w:val="006B6472"/>
    <w:rsid w:val="006B653F"/>
    <w:rsid w:val="006B68B1"/>
    <w:rsid w:val="006B6EF0"/>
    <w:rsid w:val="006B7025"/>
    <w:rsid w:val="006B720A"/>
    <w:rsid w:val="006B7744"/>
    <w:rsid w:val="006B7BFC"/>
    <w:rsid w:val="006B7F87"/>
    <w:rsid w:val="006C00C2"/>
    <w:rsid w:val="006C0273"/>
    <w:rsid w:val="006C076B"/>
    <w:rsid w:val="006C079F"/>
    <w:rsid w:val="006C08AE"/>
    <w:rsid w:val="006C0918"/>
    <w:rsid w:val="006C0B93"/>
    <w:rsid w:val="006C0BB6"/>
    <w:rsid w:val="006C0D8E"/>
    <w:rsid w:val="006C0F65"/>
    <w:rsid w:val="006C11D1"/>
    <w:rsid w:val="006C1560"/>
    <w:rsid w:val="006C19A9"/>
    <w:rsid w:val="006C19B0"/>
    <w:rsid w:val="006C1BE1"/>
    <w:rsid w:val="006C1CC9"/>
    <w:rsid w:val="006C1EDA"/>
    <w:rsid w:val="006C241F"/>
    <w:rsid w:val="006C248E"/>
    <w:rsid w:val="006C2638"/>
    <w:rsid w:val="006C273C"/>
    <w:rsid w:val="006C2A16"/>
    <w:rsid w:val="006C2BDF"/>
    <w:rsid w:val="006C2E48"/>
    <w:rsid w:val="006C2F9F"/>
    <w:rsid w:val="006C3005"/>
    <w:rsid w:val="006C3027"/>
    <w:rsid w:val="006C3362"/>
    <w:rsid w:val="006C37FA"/>
    <w:rsid w:val="006C3F69"/>
    <w:rsid w:val="006C3F77"/>
    <w:rsid w:val="006C4305"/>
    <w:rsid w:val="006C46FC"/>
    <w:rsid w:val="006C4B9F"/>
    <w:rsid w:val="006C4EF9"/>
    <w:rsid w:val="006C555C"/>
    <w:rsid w:val="006C55B1"/>
    <w:rsid w:val="006C5824"/>
    <w:rsid w:val="006C5B50"/>
    <w:rsid w:val="006C5D48"/>
    <w:rsid w:val="006C5D5A"/>
    <w:rsid w:val="006C60CE"/>
    <w:rsid w:val="006C6385"/>
    <w:rsid w:val="006C6442"/>
    <w:rsid w:val="006C6643"/>
    <w:rsid w:val="006C665B"/>
    <w:rsid w:val="006C689E"/>
    <w:rsid w:val="006C6B37"/>
    <w:rsid w:val="006C6DCC"/>
    <w:rsid w:val="006C7291"/>
    <w:rsid w:val="006C7527"/>
    <w:rsid w:val="006C7644"/>
    <w:rsid w:val="006C7C2B"/>
    <w:rsid w:val="006C7E56"/>
    <w:rsid w:val="006C7ED3"/>
    <w:rsid w:val="006D0256"/>
    <w:rsid w:val="006D02DA"/>
    <w:rsid w:val="006D030F"/>
    <w:rsid w:val="006D037E"/>
    <w:rsid w:val="006D0433"/>
    <w:rsid w:val="006D04E1"/>
    <w:rsid w:val="006D05BC"/>
    <w:rsid w:val="006D079B"/>
    <w:rsid w:val="006D0CCF"/>
    <w:rsid w:val="006D0FC5"/>
    <w:rsid w:val="006D1010"/>
    <w:rsid w:val="006D1142"/>
    <w:rsid w:val="006D11D6"/>
    <w:rsid w:val="006D18D0"/>
    <w:rsid w:val="006D19C5"/>
    <w:rsid w:val="006D1B2C"/>
    <w:rsid w:val="006D1B69"/>
    <w:rsid w:val="006D1E33"/>
    <w:rsid w:val="006D1E3F"/>
    <w:rsid w:val="006D203D"/>
    <w:rsid w:val="006D213D"/>
    <w:rsid w:val="006D21BA"/>
    <w:rsid w:val="006D31F7"/>
    <w:rsid w:val="006D32BD"/>
    <w:rsid w:val="006D3599"/>
    <w:rsid w:val="006D35EA"/>
    <w:rsid w:val="006D363B"/>
    <w:rsid w:val="006D3A36"/>
    <w:rsid w:val="006D4020"/>
    <w:rsid w:val="006D435F"/>
    <w:rsid w:val="006D45A5"/>
    <w:rsid w:val="006D4716"/>
    <w:rsid w:val="006D476D"/>
    <w:rsid w:val="006D4850"/>
    <w:rsid w:val="006D4B3D"/>
    <w:rsid w:val="006D4B82"/>
    <w:rsid w:val="006D4D2D"/>
    <w:rsid w:val="006D4D66"/>
    <w:rsid w:val="006D4D6A"/>
    <w:rsid w:val="006D4F5F"/>
    <w:rsid w:val="006D4FBE"/>
    <w:rsid w:val="006D5199"/>
    <w:rsid w:val="006D5264"/>
    <w:rsid w:val="006D539D"/>
    <w:rsid w:val="006D57E7"/>
    <w:rsid w:val="006D5C79"/>
    <w:rsid w:val="006D5F33"/>
    <w:rsid w:val="006D608C"/>
    <w:rsid w:val="006D64F1"/>
    <w:rsid w:val="006D68A4"/>
    <w:rsid w:val="006D68BF"/>
    <w:rsid w:val="006D6BB1"/>
    <w:rsid w:val="006D6BB8"/>
    <w:rsid w:val="006D6D9B"/>
    <w:rsid w:val="006D6DEB"/>
    <w:rsid w:val="006D6E61"/>
    <w:rsid w:val="006D7276"/>
    <w:rsid w:val="006D72E1"/>
    <w:rsid w:val="006D72F9"/>
    <w:rsid w:val="006D7805"/>
    <w:rsid w:val="006D78AB"/>
    <w:rsid w:val="006D7B46"/>
    <w:rsid w:val="006D7C17"/>
    <w:rsid w:val="006D7DDF"/>
    <w:rsid w:val="006E009C"/>
    <w:rsid w:val="006E026B"/>
    <w:rsid w:val="006E04BA"/>
    <w:rsid w:val="006E04F4"/>
    <w:rsid w:val="006E0833"/>
    <w:rsid w:val="006E0873"/>
    <w:rsid w:val="006E08F2"/>
    <w:rsid w:val="006E0905"/>
    <w:rsid w:val="006E09B6"/>
    <w:rsid w:val="006E0B3B"/>
    <w:rsid w:val="006E0BDE"/>
    <w:rsid w:val="006E0DCD"/>
    <w:rsid w:val="006E0E9E"/>
    <w:rsid w:val="006E12E2"/>
    <w:rsid w:val="006E131F"/>
    <w:rsid w:val="006E151D"/>
    <w:rsid w:val="006E1AC1"/>
    <w:rsid w:val="006E1C19"/>
    <w:rsid w:val="006E1E8E"/>
    <w:rsid w:val="006E206D"/>
    <w:rsid w:val="006E21D9"/>
    <w:rsid w:val="006E2279"/>
    <w:rsid w:val="006E23CF"/>
    <w:rsid w:val="006E289C"/>
    <w:rsid w:val="006E2B59"/>
    <w:rsid w:val="006E2C83"/>
    <w:rsid w:val="006E2C8A"/>
    <w:rsid w:val="006E2CF4"/>
    <w:rsid w:val="006E2EB8"/>
    <w:rsid w:val="006E2EC2"/>
    <w:rsid w:val="006E2F31"/>
    <w:rsid w:val="006E3075"/>
    <w:rsid w:val="006E3384"/>
    <w:rsid w:val="006E345A"/>
    <w:rsid w:val="006E375F"/>
    <w:rsid w:val="006E3A4E"/>
    <w:rsid w:val="006E3A9C"/>
    <w:rsid w:val="006E3F2F"/>
    <w:rsid w:val="006E407B"/>
    <w:rsid w:val="006E40DF"/>
    <w:rsid w:val="006E41AB"/>
    <w:rsid w:val="006E42BC"/>
    <w:rsid w:val="006E43A1"/>
    <w:rsid w:val="006E45A0"/>
    <w:rsid w:val="006E46E7"/>
    <w:rsid w:val="006E4873"/>
    <w:rsid w:val="006E4951"/>
    <w:rsid w:val="006E496D"/>
    <w:rsid w:val="006E4E63"/>
    <w:rsid w:val="006E4F47"/>
    <w:rsid w:val="006E5130"/>
    <w:rsid w:val="006E52F4"/>
    <w:rsid w:val="006E5677"/>
    <w:rsid w:val="006E58AE"/>
    <w:rsid w:val="006E5C56"/>
    <w:rsid w:val="006E5C7B"/>
    <w:rsid w:val="006E6133"/>
    <w:rsid w:val="006E65F6"/>
    <w:rsid w:val="006E6698"/>
    <w:rsid w:val="006E671C"/>
    <w:rsid w:val="006E674E"/>
    <w:rsid w:val="006E6892"/>
    <w:rsid w:val="006E6AE8"/>
    <w:rsid w:val="006E6B66"/>
    <w:rsid w:val="006E6BDA"/>
    <w:rsid w:val="006E7220"/>
    <w:rsid w:val="006E72E4"/>
    <w:rsid w:val="006E754A"/>
    <w:rsid w:val="006E7866"/>
    <w:rsid w:val="006E7BF2"/>
    <w:rsid w:val="006E7D79"/>
    <w:rsid w:val="006F00AE"/>
    <w:rsid w:val="006F0401"/>
    <w:rsid w:val="006F0857"/>
    <w:rsid w:val="006F0B75"/>
    <w:rsid w:val="006F1051"/>
    <w:rsid w:val="006F10B2"/>
    <w:rsid w:val="006F15E9"/>
    <w:rsid w:val="006F16F6"/>
    <w:rsid w:val="006F184F"/>
    <w:rsid w:val="006F19CC"/>
    <w:rsid w:val="006F1FD0"/>
    <w:rsid w:val="006F245C"/>
    <w:rsid w:val="006F2653"/>
    <w:rsid w:val="006F291A"/>
    <w:rsid w:val="006F2A33"/>
    <w:rsid w:val="006F2C0B"/>
    <w:rsid w:val="006F32FB"/>
    <w:rsid w:val="006F3356"/>
    <w:rsid w:val="006F33D9"/>
    <w:rsid w:val="006F3400"/>
    <w:rsid w:val="006F3CFA"/>
    <w:rsid w:val="006F3DE4"/>
    <w:rsid w:val="006F3DF1"/>
    <w:rsid w:val="006F3E6C"/>
    <w:rsid w:val="006F3EBA"/>
    <w:rsid w:val="006F3F46"/>
    <w:rsid w:val="006F4001"/>
    <w:rsid w:val="006F4003"/>
    <w:rsid w:val="006F40C9"/>
    <w:rsid w:val="006F43F8"/>
    <w:rsid w:val="006F447F"/>
    <w:rsid w:val="006F46C1"/>
    <w:rsid w:val="006F4877"/>
    <w:rsid w:val="006F489F"/>
    <w:rsid w:val="006F4FEE"/>
    <w:rsid w:val="006F5510"/>
    <w:rsid w:val="006F5554"/>
    <w:rsid w:val="006F55EC"/>
    <w:rsid w:val="006F5864"/>
    <w:rsid w:val="006F5C45"/>
    <w:rsid w:val="006F6208"/>
    <w:rsid w:val="006F6365"/>
    <w:rsid w:val="006F667F"/>
    <w:rsid w:val="006F66C7"/>
    <w:rsid w:val="006F695E"/>
    <w:rsid w:val="006F6A9A"/>
    <w:rsid w:val="006F6BA2"/>
    <w:rsid w:val="006F6FC6"/>
    <w:rsid w:val="006F70EA"/>
    <w:rsid w:val="006F72C7"/>
    <w:rsid w:val="006F72CF"/>
    <w:rsid w:val="006F744E"/>
    <w:rsid w:val="006F76F9"/>
    <w:rsid w:val="006F7702"/>
    <w:rsid w:val="006F7A84"/>
    <w:rsid w:val="006F7C73"/>
    <w:rsid w:val="006F7FE5"/>
    <w:rsid w:val="007000B2"/>
    <w:rsid w:val="00700187"/>
    <w:rsid w:val="0070062F"/>
    <w:rsid w:val="007009E5"/>
    <w:rsid w:val="00700C09"/>
    <w:rsid w:val="00700FC2"/>
    <w:rsid w:val="007015FD"/>
    <w:rsid w:val="0070173C"/>
    <w:rsid w:val="0070177D"/>
    <w:rsid w:val="00701C56"/>
    <w:rsid w:val="00701D96"/>
    <w:rsid w:val="0070232A"/>
    <w:rsid w:val="007026AC"/>
    <w:rsid w:val="007029A7"/>
    <w:rsid w:val="00702B76"/>
    <w:rsid w:val="00703065"/>
    <w:rsid w:val="007030B6"/>
    <w:rsid w:val="007037F5"/>
    <w:rsid w:val="00703A97"/>
    <w:rsid w:val="00703AA4"/>
    <w:rsid w:val="00703AD5"/>
    <w:rsid w:val="00703B98"/>
    <w:rsid w:val="00703EB3"/>
    <w:rsid w:val="00703F25"/>
    <w:rsid w:val="00704024"/>
    <w:rsid w:val="00704113"/>
    <w:rsid w:val="00704683"/>
    <w:rsid w:val="0070472E"/>
    <w:rsid w:val="00705378"/>
    <w:rsid w:val="00705585"/>
    <w:rsid w:val="007057A9"/>
    <w:rsid w:val="0070594A"/>
    <w:rsid w:val="00705B67"/>
    <w:rsid w:val="00706077"/>
    <w:rsid w:val="00706134"/>
    <w:rsid w:val="0070637B"/>
    <w:rsid w:val="007064B7"/>
    <w:rsid w:val="00706715"/>
    <w:rsid w:val="0070671D"/>
    <w:rsid w:val="007069C2"/>
    <w:rsid w:val="00706A2A"/>
    <w:rsid w:val="00706AE1"/>
    <w:rsid w:val="00706B36"/>
    <w:rsid w:val="00706C80"/>
    <w:rsid w:val="00706CAD"/>
    <w:rsid w:val="00707444"/>
    <w:rsid w:val="0070759E"/>
    <w:rsid w:val="00707A0D"/>
    <w:rsid w:val="00707C3D"/>
    <w:rsid w:val="00707DC4"/>
    <w:rsid w:val="00707DF6"/>
    <w:rsid w:val="00707F02"/>
    <w:rsid w:val="00707F91"/>
    <w:rsid w:val="007102A3"/>
    <w:rsid w:val="00710334"/>
    <w:rsid w:val="00710419"/>
    <w:rsid w:val="00710444"/>
    <w:rsid w:val="00710B81"/>
    <w:rsid w:val="00710DD9"/>
    <w:rsid w:val="00710E53"/>
    <w:rsid w:val="00710F54"/>
    <w:rsid w:val="00710FCD"/>
    <w:rsid w:val="0071104D"/>
    <w:rsid w:val="007110EB"/>
    <w:rsid w:val="007111CF"/>
    <w:rsid w:val="007111F6"/>
    <w:rsid w:val="007119B8"/>
    <w:rsid w:val="00711BEE"/>
    <w:rsid w:val="00712696"/>
    <w:rsid w:val="007129AF"/>
    <w:rsid w:val="00712C43"/>
    <w:rsid w:val="00712DF2"/>
    <w:rsid w:val="00712EF7"/>
    <w:rsid w:val="00713117"/>
    <w:rsid w:val="007133DC"/>
    <w:rsid w:val="007139D8"/>
    <w:rsid w:val="0071406B"/>
    <w:rsid w:val="00714172"/>
    <w:rsid w:val="00714585"/>
    <w:rsid w:val="007147F3"/>
    <w:rsid w:val="007149E8"/>
    <w:rsid w:val="00714BC2"/>
    <w:rsid w:val="007151DC"/>
    <w:rsid w:val="0071532A"/>
    <w:rsid w:val="007153B4"/>
    <w:rsid w:val="007153BD"/>
    <w:rsid w:val="0071557C"/>
    <w:rsid w:val="00715853"/>
    <w:rsid w:val="00715B7A"/>
    <w:rsid w:val="00716617"/>
    <w:rsid w:val="007168D8"/>
    <w:rsid w:val="00716C03"/>
    <w:rsid w:val="0071716A"/>
    <w:rsid w:val="0071739E"/>
    <w:rsid w:val="007173CD"/>
    <w:rsid w:val="00717706"/>
    <w:rsid w:val="00717A42"/>
    <w:rsid w:val="00717B7E"/>
    <w:rsid w:val="00717CCD"/>
    <w:rsid w:val="007203CC"/>
    <w:rsid w:val="007207C9"/>
    <w:rsid w:val="007207E1"/>
    <w:rsid w:val="0072086E"/>
    <w:rsid w:val="00720A56"/>
    <w:rsid w:val="00720C6A"/>
    <w:rsid w:val="00722166"/>
    <w:rsid w:val="0072227C"/>
    <w:rsid w:val="007224B0"/>
    <w:rsid w:val="00722543"/>
    <w:rsid w:val="0072288D"/>
    <w:rsid w:val="007228A9"/>
    <w:rsid w:val="007231CD"/>
    <w:rsid w:val="007234D4"/>
    <w:rsid w:val="007234EB"/>
    <w:rsid w:val="0072370B"/>
    <w:rsid w:val="00723760"/>
    <w:rsid w:val="00723784"/>
    <w:rsid w:val="00723AC6"/>
    <w:rsid w:val="00723B24"/>
    <w:rsid w:val="00723CCA"/>
    <w:rsid w:val="00723F5C"/>
    <w:rsid w:val="00724180"/>
    <w:rsid w:val="0072422E"/>
    <w:rsid w:val="007243FC"/>
    <w:rsid w:val="00724629"/>
    <w:rsid w:val="0072480F"/>
    <w:rsid w:val="00724AED"/>
    <w:rsid w:val="00724B5F"/>
    <w:rsid w:val="00724CB4"/>
    <w:rsid w:val="00724E70"/>
    <w:rsid w:val="00725012"/>
    <w:rsid w:val="00725084"/>
    <w:rsid w:val="007251DB"/>
    <w:rsid w:val="0072522E"/>
    <w:rsid w:val="00725274"/>
    <w:rsid w:val="00725324"/>
    <w:rsid w:val="00725354"/>
    <w:rsid w:val="007256E4"/>
    <w:rsid w:val="007258C6"/>
    <w:rsid w:val="0072594A"/>
    <w:rsid w:val="00726088"/>
    <w:rsid w:val="00726359"/>
    <w:rsid w:val="007266F1"/>
    <w:rsid w:val="0072682F"/>
    <w:rsid w:val="00726C9B"/>
    <w:rsid w:val="00726D17"/>
    <w:rsid w:val="00726FDD"/>
    <w:rsid w:val="007270BF"/>
    <w:rsid w:val="00727638"/>
    <w:rsid w:val="007277CF"/>
    <w:rsid w:val="00727808"/>
    <w:rsid w:val="00727A88"/>
    <w:rsid w:val="007300FA"/>
    <w:rsid w:val="007301B7"/>
    <w:rsid w:val="00730205"/>
    <w:rsid w:val="007303C8"/>
    <w:rsid w:val="00730401"/>
    <w:rsid w:val="00730579"/>
    <w:rsid w:val="00730613"/>
    <w:rsid w:val="007306E2"/>
    <w:rsid w:val="007307D7"/>
    <w:rsid w:val="00730D30"/>
    <w:rsid w:val="00730DFF"/>
    <w:rsid w:val="0073127F"/>
    <w:rsid w:val="00731632"/>
    <w:rsid w:val="007316FC"/>
    <w:rsid w:val="00731AE1"/>
    <w:rsid w:val="0073295D"/>
    <w:rsid w:val="00732AC0"/>
    <w:rsid w:val="00732F88"/>
    <w:rsid w:val="007332DA"/>
    <w:rsid w:val="00733458"/>
    <w:rsid w:val="00733460"/>
    <w:rsid w:val="00733564"/>
    <w:rsid w:val="007337BB"/>
    <w:rsid w:val="00733888"/>
    <w:rsid w:val="00733B78"/>
    <w:rsid w:val="00733C9A"/>
    <w:rsid w:val="00733EB3"/>
    <w:rsid w:val="00733F04"/>
    <w:rsid w:val="00734094"/>
    <w:rsid w:val="007347D9"/>
    <w:rsid w:val="00734A7D"/>
    <w:rsid w:val="00734AD2"/>
    <w:rsid w:val="00735441"/>
    <w:rsid w:val="007354F1"/>
    <w:rsid w:val="007355E7"/>
    <w:rsid w:val="00735A8A"/>
    <w:rsid w:val="00735C2B"/>
    <w:rsid w:val="00735CB6"/>
    <w:rsid w:val="00735CC7"/>
    <w:rsid w:val="00735F48"/>
    <w:rsid w:val="00735F9E"/>
    <w:rsid w:val="00736170"/>
    <w:rsid w:val="007364DC"/>
    <w:rsid w:val="007365A6"/>
    <w:rsid w:val="00736602"/>
    <w:rsid w:val="00736736"/>
    <w:rsid w:val="0073689F"/>
    <w:rsid w:val="007368ED"/>
    <w:rsid w:val="00736B0B"/>
    <w:rsid w:val="00736E7A"/>
    <w:rsid w:val="007370C5"/>
    <w:rsid w:val="007371C3"/>
    <w:rsid w:val="00737634"/>
    <w:rsid w:val="00737A3E"/>
    <w:rsid w:val="00737AE5"/>
    <w:rsid w:val="00737AF8"/>
    <w:rsid w:val="00737AF9"/>
    <w:rsid w:val="00737D55"/>
    <w:rsid w:val="00737E10"/>
    <w:rsid w:val="00737E4A"/>
    <w:rsid w:val="0074041A"/>
    <w:rsid w:val="00740755"/>
    <w:rsid w:val="00741019"/>
    <w:rsid w:val="007410B6"/>
    <w:rsid w:val="00741C7B"/>
    <w:rsid w:val="007420A3"/>
    <w:rsid w:val="007422A3"/>
    <w:rsid w:val="00742C86"/>
    <w:rsid w:val="00742CA1"/>
    <w:rsid w:val="00742CF7"/>
    <w:rsid w:val="00742FCE"/>
    <w:rsid w:val="00742FE5"/>
    <w:rsid w:val="007430A2"/>
    <w:rsid w:val="007435D2"/>
    <w:rsid w:val="007438FB"/>
    <w:rsid w:val="00743A46"/>
    <w:rsid w:val="00744155"/>
    <w:rsid w:val="00744183"/>
    <w:rsid w:val="007441C6"/>
    <w:rsid w:val="00744392"/>
    <w:rsid w:val="00744486"/>
    <w:rsid w:val="007446DE"/>
    <w:rsid w:val="00744B27"/>
    <w:rsid w:val="00744BDF"/>
    <w:rsid w:val="00744EA2"/>
    <w:rsid w:val="0074538F"/>
    <w:rsid w:val="0074553B"/>
    <w:rsid w:val="00745589"/>
    <w:rsid w:val="007457AB"/>
    <w:rsid w:val="007459BD"/>
    <w:rsid w:val="00745D95"/>
    <w:rsid w:val="00745F7A"/>
    <w:rsid w:val="007465B2"/>
    <w:rsid w:val="007466C8"/>
    <w:rsid w:val="0074674E"/>
    <w:rsid w:val="00746BDE"/>
    <w:rsid w:val="00746DD2"/>
    <w:rsid w:val="0074704D"/>
    <w:rsid w:val="00747546"/>
    <w:rsid w:val="00747A2C"/>
    <w:rsid w:val="00750329"/>
    <w:rsid w:val="00750636"/>
    <w:rsid w:val="00750778"/>
    <w:rsid w:val="007507E4"/>
    <w:rsid w:val="00750BE2"/>
    <w:rsid w:val="00751011"/>
    <w:rsid w:val="00751161"/>
    <w:rsid w:val="007518F1"/>
    <w:rsid w:val="00751BE2"/>
    <w:rsid w:val="00751CBB"/>
    <w:rsid w:val="0075202A"/>
    <w:rsid w:val="00752136"/>
    <w:rsid w:val="0075220C"/>
    <w:rsid w:val="0075253B"/>
    <w:rsid w:val="007525DD"/>
    <w:rsid w:val="00752632"/>
    <w:rsid w:val="007526D6"/>
    <w:rsid w:val="007526D7"/>
    <w:rsid w:val="00752933"/>
    <w:rsid w:val="00752B64"/>
    <w:rsid w:val="00752C1B"/>
    <w:rsid w:val="00752C24"/>
    <w:rsid w:val="00752C4C"/>
    <w:rsid w:val="00752F3D"/>
    <w:rsid w:val="007531A6"/>
    <w:rsid w:val="0075322C"/>
    <w:rsid w:val="00753275"/>
    <w:rsid w:val="00753489"/>
    <w:rsid w:val="00753493"/>
    <w:rsid w:val="00753695"/>
    <w:rsid w:val="0075374D"/>
    <w:rsid w:val="00753773"/>
    <w:rsid w:val="0075395F"/>
    <w:rsid w:val="00753A5C"/>
    <w:rsid w:val="00753B55"/>
    <w:rsid w:val="00753CD5"/>
    <w:rsid w:val="00753E76"/>
    <w:rsid w:val="007544E1"/>
    <w:rsid w:val="007545D6"/>
    <w:rsid w:val="0075498A"/>
    <w:rsid w:val="00754C51"/>
    <w:rsid w:val="00754EC0"/>
    <w:rsid w:val="00755061"/>
    <w:rsid w:val="00755104"/>
    <w:rsid w:val="00755164"/>
    <w:rsid w:val="007551EC"/>
    <w:rsid w:val="00755299"/>
    <w:rsid w:val="0075556C"/>
    <w:rsid w:val="007559DB"/>
    <w:rsid w:val="00755B0E"/>
    <w:rsid w:val="00755B15"/>
    <w:rsid w:val="00755E5E"/>
    <w:rsid w:val="00756269"/>
    <w:rsid w:val="007564F1"/>
    <w:rsid w:val="00756B2C"/>
    <w:rsid w:val="00756BC4"/>
    <w:rsid w:val="00756ED4"/>
    <w:rsid w:val="0075702D"/>
    <w:rsid w:val="00757495"/>
    <w:rsid w:val="00757588"/>
    <w:rsid w:val="007576A5"/>
    <w:rsid w:val="00757DF2"/>
    <w:rsid w:val="00757ED4"/>
    <w:rsid w:val="007600F4"/>
    <w:rsid w:val="007601E5"/>
    <w:rsid w:val="007603B9"/>
    <w:rsid w:val="0076043F"/>
    <w:rsid w:val="00760924"/>
    <w:rsid w:val="0076093B"/>
    <w:rsid w:val="00760CD2"/>
    <w:rsid w:val="007611E8"/>
    <w:rsid w:val="00761D16"/>
    <w:rsid w:val="00762331"/>
    <w:rsid w:val="0076246D"/>
    <w:rsid w:val="007624DF"/>
    <w:rsid w:val="00762831"/>
    <w:rsid w:val="00762859"/>
    <w:rsid w:val="0076294C"/>
    <w:rsid w:val="00762E9F"/>
    <w:rsid w:val="00762FB4"/>
    <w:rsid w:val="00763604"/>
    <w:rsid w:val="00763713"/>
    <w:rsid w:val="00763878"/>
    <w:rsid w:val="00763DDF"/>
    <w:rsid w:val="00763E3E"/>
    <w:rsid w:val="00763E60"/>
    <w:rsid w:val="00763E6E"/>
    <w:rsid w:val="00763FBD"/>
    <w:rsid w:val="0076403B"/>
    <w:rsid w:val="00764752"/>
    <w:rsid w:val="00764B69"/>
    <w:rsid w:val="00764CB7"/>
    <w:rsid w:val="007652EA"/>
    <w:rsid w:val="00765D1C"/>
    <w:rsid w:val="00765D2A"/>
    <w:rsid w:val="00765E09"/>
    <w:rsid w:val="007660D6"/>
    <w:rsid w:val="007660E1"/>
    <w:rsid w:val="007664BD"/>
    <w:rsid w:val="00766597"/>
    <w:rsid w:val="00766AA6"/>
    <w:rsid w:val="00766B17"/>
    <w:rsid w:val="00766B7B"/>
    <w:rsid w:val="00766BA7"/>
    <w:rsid w:val="00766EEC"/>
    <w:rsid w:val="00767004"/>
    <w:rsid w:val="007672FB"/>
    <w:rsid w:val="007674B3"/>
    <w:rsid w:val="007674DD"/>
    <w:rsid w:val="0076754E"/>
    <w:rsid w:val="007677DB"/>
    <w:rsid w:val="00767D3E"/>
    <w:rsid w:val="0077022E"/>
    <w:rsid w:val="007702F0"/>
    <w:rsid w:val="007702FB"/>
    <w:rsid w:val="00770575"/>
    <w:rsid w:val="00770A5F"/>
    <w:rsid w:val="00770AF7"/>
    <w:rsid w:val="00770BA6"/>
    <w:rsid w:val="00770BE7"/>
    <w:rsid w:val="00770DB1"/>
    <w:rsid w:val="00770E10"/>
    <w:rsid w:val="00770FCA"/>
    <w:rsid w:val="00771050"/>
    <w:rsid w:val="007710F6"/>
    <w:rsid w:val="00771231"/>
    <w:rsid w:val="007716B8"/>
    <w:rsid w:val="00771703"/>
    <w:rsid w:val="00771F99"/>
    <w:rsid w:val="00771FDA"/>
    <w:rsid w:val="0077204F"/>
    <w:rsid w:val="007721ED"/>
    <w:rsid w:val="007722F4"/>
    <w:rsid w:val="007723B1"/>
    <w:rsid w:val="0077259E"/>
    <w:rsid w:val="00772872"/>
    <w:rsid w:val="007728E7"/>
    <w:rsid w:val="0077292E"/>
    <w:rsid w:val="0077298D"/>
    <w:rsid w:val="00772A1C"/>
    <w:rsid w:val="00772A2E"/>
    <w:rsid w:val="00772B7D"/>
    <w:rsid w:val="00772C96"/>
    <w:rsid w:val="00772D3F"/>
    <w:rsid w:val="007733AB"/>
    <w:rsid w:val="00773684"/>
    <w:rsid w:val="0077392A"/>
    <w:rsid w:val="007739DC"/>
    <w:rsid w:val="00773ADD"/>
    <w:rsid w:val="00773B1D"/>
    <w:rsid w:val="00773C0F"/>
    <w:rsid w:val="00773ED1"/>
    <w:rsid w:val="00774680"/>
    <w:rsid w:val="0077491A"/>
    <w:rsid w:val="0077499C"/>
    <w:rsid w:val="00774F4F"/>
    <w:rsid w:val="0077503B"/>
    <w:rsid w:val="0077541B"/>
    <w:rsid w:val="0077567C"/>
    <w:rsid w:val="007756AE"/>
    <w:rsid w:val="00775A75"/>
    <w:rsid w:val="00775A7A"/>
    <w:rsid w:val="00775BB1"/>
    <w:rsid w:val="00775DC5"/>
    <w:rsid w:val="0077605F"/>
    <w:rsid w:val="00776646"/>
    <w:rsid w:val="007769A8"/>
    <w:rsid w:val="00776C0A"/>
    <w:rsid w:val="0077705F"/>
    <w:rsid w:val="00777322"/>
    <w:rsid w:val="00777351"/>
    <w:rsid w:val="00777509"/>
    <w:rsid w:val="00777E51"/>
    <w:rsid w:val="00780309"/>
    <w:rsid w:val="007803E3"/>
    <w:rsid w:val="0078050E"/>
    <w:rsid w:val="0078066D"/>
    <w:rsid w:val="00780765"/>
    <w:rsid w:val="00780A9D"/>
    <w:rsid w:val="00780F70"/>
    <w:rsid w:val="00780FA6"/>
    <w:rsid w:val="007816D4"/>
    <w:rsid w:val="0078175F"/>
    <w:rsid w:val="00781C06"/>
    <w:rsid w:val="00781E6D"/>
    <w:rsid w:val="0078224F"/>
    <w:rsid w:val="007822EA"/>
    <w:rsid w:val="007826F3"/>
    <w:rsid w:val="00782757"/>
    <w:rsid w:val="00782811"/>
    <w:rsid w:val="00782A69"/>
    <w:rsid w:val="00782E2D"/>
    <w:rsid w:val="00782E94"/>
    <w:rsid w:val="00782EB2"/>
    <w:rsid w:val="00782ED5"/>
    <w:rsid w:val="00783026"/>
    <w:rsid w:val="007830F5"/>
    <w:rsid w:val="0078363A"/>
    <w:rsid w:val="007836DF"/>
    <w:rsid w:val="00784532"/>
    <w:rsid w:val="007845A8"/>
    <w:rsid w:val="00784A49"/>
    <w:rsid w:val="00784F65"/>
    <w:rsid w:val="007852A1"/>
    <w:rsid w:val="0078549E"/>
    <w:rsid w:val="0078577F"/>
    <w:rsid w:val="00785AD0"/>
    <w:rsid w:val="00785B09"/>
    <w:rsid w:val="00786836"/>
    <w:rsid w:val="00786A06"/>
    <w:rsid w:val="00786A8D"/>
    <w:rsid w:val="00786C89"/>
    <w:rsid w:val="00786E27"/>
    <w:rsid w:val="007870B6"/>
    <w:rsid w:val="00787191"/>
    <w:rsid w:val="007871BB"/>
    <w:rsid w:val="0078727B"/>
    <w:rsid w:val="0078731C"/>
    <w:rsid w:val="007873E0"/>
    <w:rsid w:val="007874B4"/>
    <w:rsid w:val="00787666"/>
    <w:rsid w:val="007877B3"/>
    <w:rsid w:val="00787849"/>
    <w:rsid w:val="00787BCB"/>
    <w:rsid w:val="00787C53"/>
    <w:rsid w:val="00787D16"/>
    <w:rsid w:val="0079066D"/>
    <w:rsid w:val="00790881"/>
    <w:rsid w:val="00790A4C"/>
    <w:rsid w:val="00790B1C"/>
    <w:rsid w:val="007910E5"/>
    <w:rsid w:val="007911F3"/>
    <w:rsid w:val="0079142B"/>
    <w:rsid w:val="007914E9"/>
    <w:rsid w:val="00791602"/>
    <w:rsid w:val="007917DD"/>
    <w:rsid w:val="0079192F"/>
    <w:rsid w:val="00791C39"/>
    <w:rsid w:val="00792170"/>
    <w:rsid w:val="00792486"/>
    <w:rsid w:val="007924F3"/>
    <w:rsid w:val="00792BEF"/>
    <w:rsid w:val="00792CA0"/>
    <w:rsid w:val="00792DD8"/>
    <w:rsid w:val="007930B3"/>
    <w:rsid w:val="0079345E"/>
    <w:rsid w:val="00793E31"/>
    <w:rsid w:val="00794191"/>
    <w:rsid w:val="00794A7D"/>
    <w:rsid w:val="00794B08"/>
    <w:rsid w:val="00794B66"/>
    <w:rsid w:val="00794E0A"/>
    <w:rsid w:val="00794E4F"/>
    <w:rsid w:val="00794F47"/>
    <w:rsid w:val="00795235"/>
    <w:rsid w:val="0079529A"/>
    <w:rsid w:val="00795380"/>
    <w:rsid w:val="007955ED"/>
    <w:rsid w:val="0079574A"/>
    <w:rsid w:val="0079594D"/>
    <w:rsid w:val="0079599A"/>
    <w:rsid w:val="00795A5E"/>
    <w:rsid w:val="00795B06"/>
    <w:rsid w:val="007969A0"/>
    <w:rsid w:val="0079715C"/>
    <w:rsid w:val="007971C6"/>
    <w:rsid w:val="00797725"/>
    <w:rsid w:val="00797AEB"/>
    <w:rsid w:val="007A006A"/>
    <w:rsid w:val="007A00B7"/>
    <w:rsid w:val="007A048C"/>
    <w:rsid w:val="007A05D7"/>
    <w:rsid w:val="007A06CB"/>
    <w:rsid w:val="007A08DA"/>
    <w:rsid w:val="007A0B20"/>
    <w:rsid w:val="007A1062"/>
    <w:rsid w:val="007A1883"/>
    <w:rsid w:val="007A1B81"/>
    <w:rsid w:val="007A1BBC"/>
    <w:rsid w:val="007A25B9"/>
    <w:rsid w:val="007A29C9"/>
    <w:rsid w:val="007A32C7"/>
    <w:rsid w:val="007A3420"/>
    <w:rsid w:val="007A3688"/>
    <w:rsid w:val="007A38A5"/>
    <w:rsid w:val="007A3A49"/>
    <w:rsid w:val="007A3C07"/>
    <w:rsid w:val="007A3CFC"/>
    <w:rsid w:val="007A4148"/>
    <w:rsid w:val="007A42C1"/>
    <w:rsid w:val="007A4505"/>
    <w:rsid w:val="007A47E6"/>
    <w:rsid w:val="007A4826"/>
    <w:rsid w:val="007A4BE3"/>
    <w:rsid w:val="007A4E35"/>
    <w:rsid w:val="007A50CC"/>
    <w:rsid w:val="007A540B"/>
    <w:rsid w:val="007A585A"/>
    <w:rsid w:val="007A5A08"/>
    <w:rsid w:val="007A5AC1"/>
    <w:rsid w:val="007A5B0F"/>
    <w:rsid w:val="007A5D7E"/>
    <w:rsid w:val="007A5E58"/>
    <w:rsid w:val="007A6035"/>
    <w:rsid w:val="007A612B"/>
    <w:rsid w:val="007A62A5"/>
    <w:rsid w:val="007A63ED"/>
    <w:rsid w:val="007A6480"/>
    <w:rsid w:val="007A64B7"/>
    <w:rsid w:val="007A681F"/>
    <w:rsid w:val="007A6B47"/>
    <w:rsid w:val="007A6C88"/>
    <w:rsid w:val="007A6D5A"/>
    <w:rsid w:val="007A6FBF"/>
    <w:rsid w:val="007A740B"/>
    <w:rsid w:val="007A77A1"/>
    <w:rsid w:val="007A77A4"/>
    <w:rsid w:val="007A7CCF"/>
    <w:rsid w:val="007A7CF8"/>
    <w:rsid w:val="007A7D41"/>
    <w:rsid w:val="007A7FDF"/>
    <w:rsid w:val="007B0064"/>
    <w:rsid w:val="007B0196"/>
    <w:rsid w:val="007B01DB"/>
    <w:rsid w:val="007B0522"/>
    <w:rsid w:val="007B059E"/>
    <w:rsid w:val="007B063F"/>
    <w:rsid w:val="007B06FC"/>
    <w:rsid w:val="007B0C3E"/>
    <w:rsid w:val="007B1215"/>
    <w:rsid w:val="007B186D"/>
    <w:rsid w:val="007B1DF9"/>
    <w:rsid w:val="007B2047"/>
    <w:rsid w:val="007B2252"/>
    <w:rsid w:val="007B22CE"/>
    <w:rsid w:val="007B240A"/>
    <w:rsid w:val="007B243C"/>
    <w:rsid w:val="007B25A6"/>
    <w:rsid w:val="007B272F"/>
    <w:rsid w:val="007B279F"/>
    <w:rsid w:val="007B2D20"/>
    <w:rsid w:val="007B3170"/>
    <w:rsid w:val="007B3782"/>
    <w:rsid w:val="007B3A15"/>
    <w:rsid w:val="007B3BE9"/>
    <w:rsid w:val="007B3C3D"/>
    <w:rsid w:val="007B3FA5"/>
    <w:rsid w:val="007B4034"/>
    <w:rsid w:val="007B4080"/>
    <w:rsid w:val="007B4289"/>
    <w:rsid w:val="007B43F6"/>
    <w:rsid w:val="007B4BF2"/>
    <w:rsid w:val="007B4D5A"/>
    <w:rsid w:val="007B4EA6"/>
    <w:rsid w:val="007B5586"/>
    <w:rsid w:val="007B56BD"/>
    <w:rsid w:val="007B573A"/>
    <w:rsid w:val="007B5B09"/>
    <w:rsid w:val="007B5C26"/>
    <w:rsid w:val="007B5CFA"/>
    <w:rsid w:val="007B5D2E"/>
    <w:rsid w:val="007B65E8"/>
    <w:rsid w:val="007B69DE"/>
    <w:rsid w:val="007B6CFA"/>
    <w:rsid w:val="007B6D17"/>
    <w:rsid w:val="007B6E66"/>
    <w:rsid w:val="007B6EE5"/>
    <w:rsid w:val="007B7C54"/>
    <w:rsid w:val="007B7EF0"/>
    <w:rsid w:val="007B7F71"/>
    <w:rsid w:val="007C0198"/>
    <w:rsid w:val="007C0676"/>
    <w:rsid w:val="007C096C"/>
    <w:rsid w:val="007C0CCE"/>
    <w:rsid w:val="007C0D6C"/>
    <w:rsid w:val="007C0E10"/>
    <w:rsid w:val="007C197F"/>
    <w:rsid w:val="007C1AA9"/>
    <w:rsid w:val="007C1E72"/>
    <w:rsid w:val="007C239F"/>
    <w:rsid w:val="007C260E"/>
    <w:rsid w:val="007C26E4"/>
    <w:rsid w:val="007C2B55"/>
    <w:rsid w:val="007C2DA6"/>
    <w:rsid w:val="007C30DF"/>
    <w:rsid w:val="007C3A57"/>
    <w:rsid w:val="007C3AA2"/>
    <w:rsid w:val="007C3B52"/>
    <w:rsid w:val="007C3D89"/>
    <w:rsid w:val="007C4346"/>
    <w:rsid w:val="007C43A1"/>
    <w:rsid w:val="007C458C"/>
    <w:rsid w:val="007C45DF"/>
    <w:rsid w:val="007C476E"/>
    <w:rsid w:val="007C4887"/>
    <w:rsid w:val="007C4904"/>
    <w:rsid w:val="007C4B0D"/>
    <w:rsid w:val="007C4DA1"/>
    <w:rsid w:val="007C4F0C"/>
    <w:rsid w:val="007C4F27"/>
    <w:rsid w:val="007C5006"/>
    <w:rsid w:val="007C51B8"/>
    <w:rsid w:val="007C5207"/>
    <w:rsid w:val="007C531A"/>
    <w:rsid w:val="007C53B2"/>
    <w:rsid w:val="007C59AB"/>
    <w:rsid w:val="007C61C4"/>
    <w:rsid w:val="007C63B3"/>
    <w:rsid w:val="007C642A"/>
    <w:rsid w:val="007C644A"/>
    <w:rsid w:val="007C695B"/>
    <w:rsid w:val="007C6965"/>
    <w:rsid w:val="007C6AFE"/>
    <w:rsid w:val="007C6C23"/>
    <w:rsid w:val="007C6F52"/>
    <w:rsid w:val="007C755A"/>
    <w:rsid w:val="007C76AF"/>
    <w:rsid w:val="007C7869"/>
    <w:rsid w:val="007C7C29"/>
    <w:rsid w:val="007C7CBD"/>
    <w:rsid w:val="007C7CCA"/>
    <w:rsid w:val="007C7D8E"/>
    <w:rsid w:val="007D0374"/>
    <w:rsid w:val="007D070B"/>
    <w:rsid w:val="007D0860"/>
    <w:rsid w:val="007D0DD4"/>
    <w:rsid w:val="007D0EA9"/>
    <w:rsid w:val="007D1375"/>
    <w:rsid w:val="007D148B"/>
    <w:rsid w:val="007D168C"/>
    <w:rsid w:val="007D16BE"/>
    <w:rsid w:val="007D16F7"/>
    <w:rsid w:val="007D19FB"/>
    <w:rsid w:val="007D1FC0"/>
    <w:rsid w:val="007D2112"/>
    <w:rsid w:val="007D2333"/>
    <w:rsid w:val="007D23BC"/>
    <w:rsid w:val="007D2855"/>
    <w:rsid w:val="007D2905"/>
    <w:rsid w:val="007D2D9B"/>
    <w:rsid w:val="007D2F21"/>
    <w:rsid w:val="007D310E"/>
    <w:rsid w:val="007D317C"/>
    <w:rsid w:val="007D34C3"/>
    <w:rsid w:val="007D38B2"/>
    <w:rsid w:val="007D3A7C"/>
    <w:rsid w:val="007D3B18"/>
    <w:rsid w:val="007D3EDB"/>
    <w:rsid w:val="007D44B0"/>
    <w:rsid w:val="007D471B"/>
    <w:rsid w:val="007D4890"/>
    <w:rsid w:val="007D4E06"/>
    <w:rsid w:val="007D4FCE"/>
    <w:rsid w:val="007D52B5"/>
    <w:rsid w:val="007D5422"/>
    <w:rsid w:val="007D5595"/>
    <w:rsid w:val="007D58E0"/>
    <w:rsid w:val="007D5C69"/>
    <w:rsid w:val="007D5E74"/>
    <w:rsid w:val="007D5E77"/>
    <w:rsid w:val="007D5F0A"/>
    <w:rsid w:val="007D5F5C"/>
    <w:rsid w:val="007D61C1"/>
    <w:rsid w:val="007D6373"/>
    <w:rsid w:val="007D645A"/>
    <w:rsid w:val="007D64B6"/>
    <w:rsid w:val="007D6950"/>
    <w:rsid w:val="007D6AA7"/>
    <w:rsid w:val="007D6CBE"/>
    <w:rsid w:val="007D6DB4"/>
    <w:rsid w:val="007D6E42"/>
    <w:rsid w:val="007D6F39"/>
    <w:rsid w:val="007D77D3"/>
    <w:rsid w:val="007D7815"/>
    <w:rsid w:val="007D7AA0"/>
    <w:rsid w:val="007D7D40"/>
    <w:rsid w:val="007E002A"/>
    <w:rsid w:val="007E02B2"/>
    <w:rsid w:val="007E08B7"/>
    <w:rsid w:val="007E0B10"/>
    <w:rsid w:val="007E0D9E"/>
    <w:rsid w:val="007E1047"/>
    <w:rsid w:val="007E11E5"/>
    <w:rsid w:val="007E1236"/>
    <w:rsid w:val="007E1320"/>
    <w:rsid w:val="007E132A"/>
    <w:rsid w:val="007E142A"/>
    <w:rsid w:val="007E1879"/>
    <w:rsid w:val="007E1A98"/>
    <w:rsid w:val="007E1B27"/>
    <w:rsid w:val="007E1CBE"/>
    <w:rsid w:val="007E2194"/>
    <w:rsid w:val="007E2371"/>
    <w:rsid w:val="007E269D"/>
    <w:rsid w:val="007E2845"/>
    <w:rsid w:val="007E299A"/>
    <w:rsid w:val="007E30EE"/>
    <w:rsid w:val="007E3125"/>
    <w:rsid w:val="007E3286"/>
    <w:rsid w:val="007E3790"/>
    <w:rsid w:val="007E3C16"/>
    <w:rsid w:val="007E3D83"/>
    <w:rsid w:val="007E3F20"/>
    <w:rsid w:val="007E418C"/>
    <w:rsid w:val="007E4264"/>
    <w:rsid w:val="007E43B4"/>
    <w:rsid w:val="007E4780"/>
    <w:rsid w:val="007E4A3E"/>
    <w:rsid w:val="007E4A62"/>
    <w:rsid w:val="007E4BD7"/>
    <w:rsid w:val="007E4BED"/>
    <w:rsid w:val="007E4BFA"/>
    <w:rsid w:val="007E4CDC"/>
    <w:rsid w:val="007E4D96"/>
    <w:rsid w:val="007E4E4D"/>
    <w:rsid w:val="007E4F39"/>
    <w:rsid w:val="007E51CB"/>
    <w:rsid w:val="007E5323"/>
    <w:rsid w:val="007E546A"/>
    <w:rsid w:val="007E5BBA"/>
    <w:rsid w:val="007E5C27"/>
    <w:rsid w:val="007E5CCE"/>
    <w:rsid w:val="007E5EAA"/>
    <w:rsid w:val="007E5F35"/>
    <w:rsid w:val="007E60B5"/>
    <w:rsid w:val="007E6801"/>
    <w:rsid w:val="007E6CE3"/>
    <w:rsid w:val="007E6D5F"/>
    <w:rsid w:val="007E7136"/>
    <w:rsid w:val="007E713D"/>
    <w:rsid w:val="007E76D9"/>
    <w:rsid w:val="007E7768"/>
    <w:rsid w:val="007E7B78"/>
    <w:rsid w:val="007E7BCE"/>
    <w:rsid w:val="007E7FEB"/>
    <w:rsid w:val="007F019D"/>
    <w:rsid w:val="007F0401"/>
    <w:rsid w:val="007F05EE"/>
    <w:rsid w:val="007F080A"/>
    <w:rsid w:val="007F0B3A"/>
    <w:rsid w:val="007F0B99"/>
    <w:rsid w:val="007F117E"/>
    <w:rsid w:val="007F15C3"/>
    <w:rsid w:val="007F18F9"/>
    <w:rsid w:val="007F1D8B"/>
    <w:rsid w:val="007F1E15"/>
    <w:rsid w:val="007F1F35"/>
    <w:rsid w:val="007F224B"/>
    <w:rsid w:val="007F25DE"/>
    <w:rsid w:val="007F2750"/>
    <w:rsid w:val="007F2BBD"/>
    <w:rsid w:val="007F2CF6"/>
    <w:rsid w:val="007F3187"/>
    <w:rsid w:val="007F332E"/>
    <w:rsid w:val="007F37EE"/>
    <w:rsid w:val="007F3916"/>
    <w:rsid w:val="007F40CC"/>
    <w:rsid w:val="007F40DF"/>
    <w:rsid w:val="007F40FC"/>
    <w:rsid w:val="007F44CF"/>
    <w:rsid w:val="007F4656"/>
    <w:rsid w:val="007F46FB"/>
    <w:rsid w:val="007F4961"/>
    <w:rsid w:val="007F4A3E"/>
    <w:rsid w:val="007F4AD3"/>
    <w:rsid w:val="007F4F79"/>
    <w:rsid w:val="007F52DA"/>
    <w:rsid w:val="007F5544"/>
    <w:rsid w:val="007F555D"/>
    <w:rsid w:val="007F5A44"/>
    <w:rsid w:val="007F5A4E"/>
    <w:rsid w:val="007F5D13"/>
    <w:rsid w:val="007F5EA0"/>
    <w:rsid w:val="007F6055"/>
    <w:rsid w:val="007F62FF"/>
    <w:rsid w:val="007F6438"/>
    <w:rsid w:val="007F6713"/>
    <w:rsid w:val="007F6719"/>
    <w:rsid w:val="007F6A1A"/>
    <w:rsid w:val="007F6D54"/>
    <w:rsid w:val="007F6E34"/>
    <w:rsid w:val="007F6F0C"/>
    <w:rsid w:val="007F6F79"/>
    <w:rsid w:val="007F70EF"/>
    <w:rsid w:val="007F714F"/>
    <w:rsid w:val="007F7521"/>
    <w:rsid w:val="007F75C3"/>
    <w:rsid w:val="007F75E3"/>
    <w:rsid w:val="007F76E6"/>
    <w:rsid w:val="007F799E"/>
    <w:rsid w:val="007F7B64"/>
    <w:rsid w:val="007F7B7C"/>
    <w:rsid w:val="007F7C07"/>
    <w:rsid w:val="007F7CEA"/>
    <w:rsid w:val="007F7DF1"/>
    <w:rsid w:val="007F7ED0"/>
    <w:rsid w:val="008003E4"/>
    <w:rsid w:val="00800452"/>
    <w:rsid w:val="008004C8"/>
    <w:rsid w:val="008007B0"/>
    <w:rsid w:val="00800817"/>
    <w:rsid w:val="00800AB5"/>
    <w:rsid w:val="008012C1"/>
    <w:rsid w:val="008013A3"/>
    <w:rsid w:val="0080154D"/>
    <w:rsid w:val="0080158C"/>
    <w:rsid w:val="008017B9"/>
    <w:rsid w:val="008017F7"/>
    <w:rsid w:val="00801A48"/>
    <w:rsid w:val="00801B17"/>
    <w:rsid w:val="0080221D"/>
    <w:rsid w:val="008023E3"/>
    <w:rsid w:val="008027F0"/>
    <w:rsid w:val="00802C25"/>
    <w:rsid w:val="00802EA3"/>
    <w:rsid w:val="008031AD"/>
    <w:rsid w:val="008031FF"/>
    <w:rsid w:val="008032FF"/>
    <w:rsid w:val="00803912"/>
    <w:rsid w:val="008040B0"/>
    <w:rsid w:val="008041F2"/>
    <w:rsid w:val="00804714"/>
    <w:rsid w:val="008048FB"/>
    <w:rsid w:val="00804ADB"/>
    <w:rsid w:val="00804C16"/>
    <w:rsid w:val="00804CC1"/>
    <w:rsid w:val="00804D05"/>
    <w:rsid w:val="00804E7E"/>
    <w:rsid w:val="00805454"/>
    <w:rsid w:val="008055AC"/>
    <w:rsid w:val="0080566E"/>
    <w:rsid w:val="00805742"/>
    <w:rsid w:val="00805A64"/>
    <w:rsid w:val="00805B3A"/>
    <w:rsid w:val="0080635A"/>
    <w:rsid w:val="00806450"/>
    <w:rsid w:val="008065CE"/>
    <w:rsid w:val="00806727"/>
    <w:rsid w:val="008067A5"/>
    <w:rsid w:val="008069A4"/>
    <w:rsid w:val="00806C01"/>
    <w:rsid w:val="00806E02"/>
    <w:rsid w:val="00807183"/>
    <w:rsid w:val="00807452"/>
    <w:rsid w:val="0080752B"/>
    <w:rsid w:val="0080797A"/>
    <w:rsid w:val="00807A62"/>
    <w:rsid w:val="00807A96"/>
    <w:rsid w:val="00807B28"/>
    <w:rsid w:val="00807D59"/>
    <w:rsid w:val="00807E16"/>
    <w:rsid w:val="0081001C"/>
    <w:rsid w:val="0081026D"/>
    <w:rsid w:val="008105B4"/>
    <w:rsid w:val="008107CC"/>
    <w:rsid w:val="00810D98"/>
    <w:rsid w:val="0081126D"/>
    <w:rsid w:val="00811384"/>
    <w:rsid w:val="00811642"/>
    <w:rsid w:val="008119B5"/>
    <w:rsid w:val="00811A34"/>
    <w:rsid w:val="00811C1A"/>
    <w:rsid w:val="00812267"/>
    <w:rsid w:val="0081252F"/>
    <w:rsid w:val="00812625"/>
    <w:rsid w:val="00812667"/>
    <w:rsid w:val="00812678"/>
    <w:rsid w:val="0081274D"/>
    <w:rsid w:val="00812864"/>
    <w:rsid w:val="00812ABE"/>
    <w:rsid w:val="00812D21"/>
    <w:rsid w:val="00813131"/>
    <w:rsid w:val="00813246"/>
    <w:rsid w:val="00813543"/>
    <w:rsid w:val="0081368A"/>
    <w:rsid w:val="00813749"/>
    <w:rsid w:val="00813859"/>
    <w:rsid w:val="008138BE"/>
    <w:rsid w:val="00814437"/>
    <w:rsid w:val="00814692"/>
    <w:rsid w:val="00814987"/>
    <w:rsid w:val="00814A7E"/>
    <w:rsid w:val="00814A9D"/>
    <w:rsid w:val="00814B58"/>
    <w:rsid w:val="00814CCF"/>
    <w:rsid w:val="008150A2"/>
    <w:rsid w:val="0081515C"/>
    <w:rsid w:val="00815222"/>
    <w:rsid w:val="0081581C"/>
    <w:rsid w:val="00815936"/>
    <w:rsid w:val="00815B87"/>
    <w:rsid w:val="00815BFF"/>
    <w:rsid w:val="00815F2D"/>
    <w:rsid w:val="008160FB"/>
    <w:rsid w:val="008164B4"/>
    <w:rsid w:val="00816834"/>
    <w:rsid w:val="00816854"/>
    <w:rsid w:val="00816DB1"/>
    <w:rsid w:val="00816E37"/>
    <w:rsid w:val="00816EF9"/>
    <w:rsid w:val="00817048"/>
    <w:rsid w:val="0081706F"/>
    <w:rsid w:val="0081750B"/>
    <w:rsid w:val="00817B76"/>
    <w:rsid w:val="00817D0B"/>
    <w:rsid w:val="00817D6C"/>
    <w:rsid w:val="00817DD3"/>
    <w:rsid w:val="008200CA"/>
    <w:rsid w:val="00820372"/>
    <w:rsid w:val="00820DFF"/>
    <w:rsid w:val="00820E05"/>
    <w:rsid w:val="00821006"/>
    <w:rsid w:val="008210D6"/>
    <w:rsid w:val="008211F5"/>
    <w:rsid w:val="0082137A"/>
    <w:rsid w:val="00821A08"/>
    <w:rsid w:val="00821DBB"/>
    <w:rsid w:val="00821F9A"/>
    <w:rsid w:val="008222FF"/>
    <w:rsid w:val="00822434"/>
    <w:rsid w:val="0082257E"/>
    <w:rsid w:val="008226B1"/>
    <w:rsid w:val="00822772"/>
    <w:rsid w:val="008227BA"/>
    <w:rsid w:val="00822894"/>
    <w:rsid w:val="00822AF8"/>
    <w:rsid w:val="00822FC8"/>
    <w:rsid w:val="00822FDA"/>
    <w:rsid w:val="0082300E"/>
    <w:rsid w:val="008231D2"/>
    <w:rsid w:val="008232FD"/>
    <w:rsid w:val="00823378"/>
    <w:rsid w:val="008239C4"/>
    <w:rsid w:val="008239EE"/>
    <w:rsid w:val="008240AA"/>
    <w:rsid w:val="008241D8"/>
    <w:rsid w:val="0082464F"/>
    <w:rsid w:val="00824D9A"/>
    <w:rsid w:val="0082510E"/>
    <w:rsid w:val="008251E3"/>
    <w:rsid w:val="00825200"/>
    <w:rsid w:val="00825289"/>
    <w:rsid w:val="00825754"/>
    <w:rsid w:val="00825B65"/>
    <w:rsid w:val="00825C37"/>
    <w:rsid w:val="00825CE1"/>
    <w:rsid w:val="00825F16"/>
    <w:rsid w:val="00825F4F"/>
    <w:rsid w:val="008260ED"/>
    <w:rsid w:val="0082635A"/>
    <w:rsid w:val="008266F1"/>
    <w:rsid w:val="00826DC7"/>
    <w:rsid w:val="008272A2"/>
    <w:rsid w:val="00827400"/>
    <w:rsid w:val="00827715"/>
    <w:rsid w:val="00827786"/>
    <w:rsid w:val="00827C4B"/>
    <w:rsid w:val="00827FE9"/>
    <w:rsid w:val="008300BC"/>
    <w:rsid w:val="00830216"/>
    <w:rsid w:val="0083034F"/>
    <w:rsid w:val="00830677"/>
    <w:rsid w:val="0083079C"/>
    <w:rsid w:val="00830959"/>
    <w:rsid w:val="00830F83"/>
    <w:rsid w:val="008317D9"/>
    <w:rsid w:val="0083192A"/>
    <w:rsid w:val="00831944"/>
    <w:rsid w:val="00831AC5"/>
    <w:rsid w:val="00831C02"/>
    <w:rsid w:val="00831CB6"/>
    <w:rsid w:val="0083227D"/>
    <w:rsid w:val="00832495"/>
    <w:rsid w:val="00832516"/>
    <w:rsid w:val="008325AB"/>
    <w:rsid w:val="008328D8"/>
    <w:rsid w:val="00832D5F"/>
    <w:rsid w:val="0083315D"/>
    <w:rsid w:val="008331D1"/>
    <w:rsid w:val="0083389A"/>
    <w:rsid w:val="008339FA"/>
    <w:rsid w:val="00833B0C"/>
    <w:rsid w:val="00833F97"/>
    <w:rsid w:val="0083409F"/>
    <w:rsid w:val="0083410E"/>
    <w:rsid w:val="0083413E"/>
    <w:rsid w:val="0083422C"/>
    <w:rsid w:val="00834437"/>
    <w:rsid w:val="00834A80"/>
    <w:rsid w:val="00834A94"/>
    <w:rsid w:val="008350F1"/>
    <w:rsid w:val="008350F8"/>
    <w:rsid w:val="008351ED"/>
    <w:rsid w:val="008358B2"/>
    <w:rsid w:val="0083595A"/>
    <w:rsid w:val="00835A51"/>
    <w:rsid w:val="00835E3F"/>
    <w:rsid w:val="00835EDE"/>
    <w:rsid w:val="00836A23"/>
    <w:rsid w:val="0083708B"/>
    <w:rsid w:val="008371F8"/>
    <w:rsid w:val="008374DE"/>
    <w:rsid w:val="008375FC"/>
    <w:rsid w:val="00837673"/>
    <w:rsid w:val="0083771C"/>
    <w:rsid w:val="00837C48"/>
    <w:rsid w:val="00837EF1"/>
    <w:rsid w:val="00837FE8"/>
    <w:rsid w:val="00840157"/>
    <w:rsid w:val="00840344"/>
    <w:rsid w:val="0084080C"/>
    <w:rsid w:val="00840A4E"/>
    <w:rsid w:val="00840DAC"/>
    <w:rsid w:val="00840E69"/>
    <w:rsid w:val="00840EA1"/>
    <w:rsid w:val="0084112A"/>
    <w:rsid w:val="008411D8"/>
    <w:rsid w:val="008413D4"/>
    <w:rsid w:val="008417AF"/>
    <w:rsid w:val="00841AA5"/>
    <w:rsid w:val="00841DD6"/>
    <w:rsid w:val="00841DE9"/>
    <w:rsid w:val="00841E0E"/>
    <w:rsid w:val="00841FBF"/>
    <w:rsid w:val="0084214A"/>
    <w:rsid w:val="008422C9"/>
    <w:rsid w:val="008424C2"/>
    <w:rsid w:val="00842660"/>
    <w:rsid w:val="00842858"/>
    <w:rsid w:val="00842A17"/>
    <w:rsid w:val="00842BA9"/>
    <w:rsid w:val="00842E7E"/>
    <w:rsid w:val="00842E9E"/>
    <w:rsid w:val="0084354B"/>
    <w:rsid w:val="00843716"/>
    <w:rsid w:val="00843968"/>
    <w:rsid w:val="00843B2B"/>
    <w:rsid w:val="00843C6E"/>
    <w:rsid w:val="00843CF1"/>
    <w:rsid w:val="00844047"/>
    <w:rsid w:val="00844269"/>
    <w:rsid w:val="00844292"/>
    <w:rsid w:val="0084434A"/>
    <w:rsid w:val="008443F0"/>
    <w:rsid w:val="008444B8"/>
    <w:rsid w:val="008444F2"/>
    <w:rsid w:val="0084465C"/>
    <w:rsid w:val="00844A8F"/>
    <w:rsid w:val="00844CBE"/>
    <w:rsid w:val="00844FAA"/>
    <w:rsid w:val="00845144"/>
    <w:rsid w:val="0084515C"/>
    <w:rsid w:val="008451CD"/>
    <w:rsid w:val="008452B2"/>
    <w:rsid w:val="00845583"/>
    <w:rsid w:val="00845B25"/>
    <w:rsid w:val="00845C3D"/>
    <w:rsid w:val="00845CCB"/>
    <w:rsid w:val="00845D26"/>
    <w:rsid w:val="008461EE"/>
    <w:rsid w:val="008462DE"/>
    <w:rsid w:val="008464D2"/>
    <w:rsid w:val="008464F1"/>
    <w:rsid w:val="00846533"/>
    <w:rsid w:val="00846683"/>
    <w:rsid w:val="00846690"/>
    <w:rsid w:val="0084670D"/>
    <w:rsid w:val="00846887"/>
    <w:rsid w:val="00846981"/>
    <w:rsid w:val="00846A9B"/>
    <w:rsid w:val="00846EF9"/>
    <w:rsid w:val="00847216"/>
    <w:rsid w:val="00847285"/>
    <w:rsid w:val="00847477"/>
    <w:rsid w:val="008476E4"/>
    <w:rsid w:val="008477A0"/>
    <w:rsid w:val="00847A33"/>
    <w:rsid w:val="00847B74"/>
    <w:rsid w:val="00847DDE"/>
    <w:rsid w:val="00850145"/>
    <w:rsid w:val="00850254"/>
    <w:rsid w:val="00850612"/>
    <w:rsid w:val="008509EB"/>
    <w:rsid w:val="0085122B"/>
    <w:rsid w:val="00851361"/>
    <w:rsid w:val="008514AB"/>
    <w:rsid w:val="008514B5"/>
    <w:rsid w:val="00851768"/>
    <w:rsid w:val="00851886"/>
    <w:rsid w:val="00851905"/>
    <w:rsid w:val="00851AA8"/>
    <w:rsid w:val="00851E16"/>
    <w:rsid w:val="00852020"/>
    <w:rsid w:val="0085204A"/>
    <w:rsid w:val="008520E0"/>
    <w:rsid w:val="00852145"/>
    <w:rsid w:val="008523EA"/>
    <w:rsid w:val="00852FBB"/>
    <w:rsid w:val="008530E0"/>
    <w:rsid w:val="008530FB"/>
    <w:rsid w:val="008534FE"/>
    <w:rsid w:val="00853582"/>
    <w:rsid w:val="00853771"/>
    <w:rsid w:val="00853863"/>
    <w:rsid w:val="00853F01"/>
    <w:rsid w:val="00854233"/>
    <w:rsid w:val="00854B9D"/>
    <w:rsid w:val="00854CBD"/>
    <w:rsid w:val="00854FD9"/>
    <w:rsid w:val="008550F4"/>
    <w:rsid w:val="008552D2"/>
    <w:rsid w:val="008554ED"/>
    <w:rsid w:val="008556CE"/>
    <w:rsid w:val="00855B00"/>
    <w:rsid w:val="00855D1B"/>
    <w:rsid w:val="00855DC7"/>
    <w:rsid w:val="00855E84"/>
    <w:rsid w:val="008561F1"/>
    <w:rsid w:val="00856307"/>
    <w:rsid w:val="008564B4"/>
    <w:rsid w:val="00856684"/>
    <w:rsid w:val="008567D1"/>
    <w:rsid w:val="00856D19"/>
    <w:rsid w:val="00856F3F"/>
    <w:rsid w:val="00857031"/>
    <w:rsid w:val="008570AB"/>
    <w:rsid w:val="00857136"/>
    <w:rsid w:val="00857573"/>
    <w:rsid w:val="008575AF"/>
    <w:rsid w:val="008575C1"/>
    <w:rsid w:val="008576A9"/>
    <w:rsid w:val="008579A2"/>
    <w:rsid w:val="008579B5"/>
    <w:rsid w:val="00857A43"/>
    <w:rsid w:val="00857CC0"/>
    <w:rsid w:val="00860264"/>
    <w:rsid w:val="00860313"/>
    <w:rsid w:val="00860332"/>
    <w:rsid w:val="008603E6"/>
    <w:rsid w:val="0086096F"/>
    <w:rsid w:val="00860AB6"/>
    <w:rsid w:val="00860CFD"/>
    <w:rsid w:val="00860D4D"/>
    <w:rsid w:val="00860D6E"/>
    <w:rsid w:val="00860EC1"/>
    <w:rsid w:val="00860F6B"/>
    <w:rsid w:val="00860FCB"/>
    <w:rsid w:val="00861906"/>
    <w:rsid w:val="00861C8D"/>
    <w:rsid w:val="00861CE6"/>
    <w:rsid w:val="00861F96"/>
    <w:rsid w:val="0086203B"/>
    <w:rsid w:val="00862295"/>
    <w:rsid w:val="0086231E"/>
    <w:rsid w:val="008623B6"/>
    <w:rsid w:val="00862415"/>
    <w:rsid w:val="00862726"/>
    <w:rsid w:val="0086280B"/>
    <w:rsid w:val="008628AA"/>
    <w:rsid w:val="008630E4"/>
    <w:rsid w:val="00863259"/>
    <w:rsid w:val="008638AC"/>
    <w:rsid w:val="00863A81"/>
    <w:rsid w:val="00863DE7"/>
    <w:rsid w:val="00863F17"/>
    <w:rsid w:val="00864019"/>
    <w:rsid w:val="0086406D"/>
    <w:rsid w:val="008641B4"/>
    <w:rsid w:val="008644AE"/>
    <w:rsid w:val="0086479D"/>
    <w:rsid w:val="008649C4"/>
    <w:rsid w:val="00864B10"/>
    <w:rsid w:val="00864B65"/>
    <w:rsid w:val="00864FC0"/>
    <w:rsid w:val="0086520A"/>
    <w:rsid w:val="00865384"/>
    <w:rsid w:val="008653C5"/>
    <w:rsid w:val="0086562F"/>
    <w:rsid w:val="00865765"/>
    <w:rsid w:val="00865960"/>
    <w:rsid w:val="00865D3C"/>
    <w:rsid w:val="00865D91"/>
    <w:rsid w:val="00865DD6"/>
    <w:rsid w:val="00865E12"/>
    <w:rsid w:val="00865E8E"/>
    <w:rsid w:val="00865E9C"/>
    <w:rsid w:val="00865EA3"/>
    <w:rsid w:val="00865FD2"/>
    <w:rsid w:val="0086609E"/>
    <w:rsid w:val="00866162"/>
    <w:rsid w:val="008661A9"/>
    <w:rsid w:val="0086626C"/>
    <w:rsid w:val="00866354"/>
    <w:rsid w:val="008663CC"/>
    <w:rsid w:val="008663EC"/>
    <w:rsid w:val="0086658B"/>
    <w:rsid w:val="008665D0"/>
    <w:rsid w:val="00866BC9"/>
    <w:rsid w:val="00867692"/>
    <w:rsid w:val="00867B0B"/>
    <w:rsid w:val="00867B23"/>
    <w:rsid w:val="00867E4B"/>
    <w:rsid w:val="00867FD0"/>
    <w:rsid w:val="00870D66"/>
    <w:rsid w:val="00870DC4"/>
    <w:rsid w:val="00870F6A"/>
    <w:rsid w:val="00871388"/>
    <w:rsid w:val="00871A1D"/>
    <w:rsid w:val="00871ACE"/>
    <w:rsid w:val="00871BAD"/>
    <w:rsid w:val="008721B3"/>
    <w:rsid w:val="008722F5"/>
    <w:rsid w:val="008723FE"/>
    <w:rsid w:val="008724ED"/>
    <w:rsid w:val="00872A73"/>
    <w:rsid w:val="00872A86"/>
    <w:rsid w:val="00872D31"/>
    <w:rsid w:val="00873147"/>
    <w:rsid w:val="0087321B"/>
    <w:rsid w:val="00873417"/>
    <w:rsid w:val="008734DF"/>
    <w:rsid w:val="00873ACC"/>
    <w:rsid w:val="008747F8"/>
    <w:rsid w:val="0087493D"/>
    <w:rsid w:val="00874AF3"/>
    <w:rsid w:val="00874D41"/>
    <w:rsid w:val="0087512F"/>
    <w:rsid w:val="008751BB"/>
    <w:rsid w:val="008752AF"/>
    <w:rsid w:val="008753C2"/>
    <w:rsid w:val="008753EB"/>
    <w:rsid w:val="008754D5"/>
    <w:rsid w:val="008759F4"/>
    <w:rsid w:val="00875A82"/>
    <w:rsid w:val="00875B55"/>
    <w:rsid w:val="00875F0C"/>
    <w:rsid w:val="008760C8"/>
    <w:rsid w:val="00876206"/>
    <w:rsid w:val="00876219"/>
    <w:rsid w:val="008766EF"/>
    <w:rsid w:val="008769DB"/>
    <w:rsid w:val="00876CA3"/>
    <w:rsid w:val="00877098"/>
    <w:rsid w:val="008773F5"/>
    <w:rsid w:val="008779A8"/>
    <w:rsid w:val="00877CA8"/>
    <w:rsid w:val="008805CE"/>
    <w:rsid w:val="008807E9"/>
    <w:rsid w:val="008808EF"/>
    <w:rsid w:val="00880E30"/>
    <w:rsid w:val="00880EB1"/>
    <w:rsid w:val="00880FE3"/>
    <w:rsid w:val="008815BB"/>
    <w:rsid w:val="008817B6"/>
    <w:rsid w:val="0088180C"/>
    <w:rsid w:val="00881D19"/>
    <w:rsid w:val="00881D58"/>
    <w:rsid w:val="00881F58"/>
    <w:rsid w:val="00881F7B"/>
    <w:rsid w:val="00881FA0"/>
    <w:rsid w:val="00881FF4"/>
    <w:rsid w:val="008822AE"/>
    <w:rsid w:val="00882921"/>
    <w:rsid w:val="008829F0"/>
    <w:rsid w:val="00882AF5"/>
    <w:rsid w:val="00882B39"/>
    <w:rsid w:val="00882E57"/>
    <w:rsid w:val="0088330C"/>
    <w:rsid w:val="008833B0"/>
    <w:rsid w:val="00883598"/>
    <w:rsid w:val="0088362B"/>
    <w:rsid w:val="0088364D"/>
    <w:rsid w:val="00883733"/>
    <w:rsid w:val="0088373A"/>
    <w:rsid w:val="0088389C"/>
    <w:rsid w:val="00883A9C"/>
    <w:rsid w:val="00883BDC"/>
    <w:rsid w:val="00883C3C"/>
    <w:rsid w:val="00883DC2"/>
    <w:rsid w:val="00883E4D"/>
    <w:rsid w:val="00883F20"/>
    <w:rsid w:val="00883F2E"/>
    <w:rsid w:val="00883F35"/>
    <w:rsid w:val="00883F99"/>
    <w:rsid w:val="0088423F"/>
    <w:rsid w:val="00884313"/>
    <w:rsid w:val="00884532"/>
    <w:rsid w:val="00884582"/>
    <w:rsid w:val="008846FD"/>
    <w:rsid w:val="00884749"/>
    <w:rsid w:val="00884A0B"/>
    <w:rsid w:val="00884A7C"/>
    <w:rsid w:val="00884C4A"/>
    <w:rsid w:val="00884EFB"/>
    <w:rsid w:val="00884F68"/>
    <w:rsid w:val="0088504E"/>
    <w:rsid w:val="008850EB"/>
    <w:rsid w:val="00885260"/>
    <w:rsid w:val="008852C8"/>
    <w:rsid w:val="0088587E"/>
    <w:rsid w:val="00885AB5"/>
    <w:rsid w:val="008861E8"/>
    <w:rsid w:val="0088639C"/>
    <w:rsid w:val="00886476"/>
    <w:rsid w:val="008864E0"/>
    <w:rsid w:val="008866FF"/>
    <w:rsid w:val="0088673C"/>
    <w:rsid w:val="0088691D"/>
    <w:rsid w:val="00886A6D"/>
    <w:rsid w:val="00886DE4"/>
    <w:rsid w:val="00886E4A"/>
    <w:rsid w:val="00886FAF"/>
    <w:rsid w:val="00886FF9"/>
    <w:rsid w:val="008870CB"/>
    <w:rsid w:val="00887782"/>
    <w:rsid w:val="00887956"/>
    <w:rsid w:val="008879BE"/>
    <w:rsid w:val="00887BEA"/>
    <w:rsid w:val="00887C96"/>
    <w:rsid w:val="00887CA2"/>
    <w:rsid w:val="008900BD"/>
    <w:rsid w:val="008901FB"/>
    <w:rsid w:val="008902F8"/>
    <w:rsid w:val="00890355"/>
    <w:rsid w:val="00890777"/>
    <w:rsid w:val="00890873"/>
    <w:rsid w:val="00890966"/>
    <w:rsid w:val="008909CA"/>
    <w:rsid w:val="00890BC3"/>
    <w:rsid w:val="00890C1D"/>
    <w:rsid w:val="008911A1"/>
    <w:rsid w:val="00891566"/>
    <w:rsid w:val="00891EE7"/>
    <w:rsid w:val="0089206F"/>
    <w:rsid w:val="008923A3"/>
    <w:rsid w:val="008927AE"/>
    <w:rsid w:val="00892828"/>
    <w:rsid w:val="00892A08"/>
    <w:rsid w:val="00892E2F"/>
    <w:rsid w:val="0089311B"/>
    <w:rsid w:val="008939B2"/>
    <w:rsid w:val="00893A69"/>
    <w:rsid w:val="00893B41"/>
    <w:rsid w:val="00893BF0"/>
    <w:rsid w:val="00893C80"/>
    <w:rsid w:val="00893CFE"/>
    <w:rsid w:val="00894344"/>
    <w:rsid w:val="00894350"/>
    <w:rsid w:val="00894369"/>
    <w:rsid w:val="00894418"/>
    <w:rsid w:val="00894550"/>
    <w:rsid w:val="008948C0"/>
    <w:rsid w:val="00894A01"/>
    <w:rsid w:val="00894ADB"/>
    <w:rsid w:val="00894C3A"/>
    <w:rsid w:val="00894D7F"/>
    <w:rsid w:val="00894D95"/>
    <w:rsid w:val="00894EFD"/>
    <w:rsid w:val="008950AF"/>
    <w:rsid w:val="008952BE"/>
    <w:rsid w:val="008953B1"/>
    <w:rsid w:val="0089584F"/>
    <w:rsid w:val="008958C4"/>
    <w:rsid w:val="0089592F"/>
    <w:rsid w:val="00895C1C"/>
    <w:rsid w:val="00895EF7"/>
    <w:rsid w:val="00896290"/>
    <w:rsid w:val="00896546"/>
    <w:rsid w:val="008966A8"/>
    <w:rsid w:val="008969A7"/>
    <w:rsid w:val="00896EB0"/>
    <w:rsid w:val="00896F64"/>
    <w:rsid w:val="00896F91"/>
    <w:rsid w:val="0089717F"/>
    <w:rsid w:val="008972C9"/>
    <w:rsid w:val="00897361"/>
    <w:rsid w:val="008976D7"/>
    <w:rsid w:val="00897A81"/>
    <w:rsid w:val="00897AF4"/>
    <w:rsid w:val="00897DA3"/>
    <w:rsid w:val="008A01B4"/>
    <w:rsid w:val="008A0879"/>
    <w:rsid w:val="008A0987"/>
    <w:rsid w:val="008A0AEF"/>
    <w:rsid w:val="008A0BF4"/>
    <w:rsid w:val="008A0C37"/>
    <w:rsid w:val="008A0EAB"/>
    <w:rsid w:val="008A11A0"/>
    <w:rsid w:val="008A1211"/>
    <w:rsid w:val="008A1702"/>
    <w:rsid w:val="008A18C3"/>
    <w:rsid w:val="008A1966"/>
    <w:rsid w:val="008A1A47"/>
    <w:rsid w:val="008A1B50"/>
    <w:rsid w:val="008A1B86"/>
    <w:rsid w:val="008A1B9A"/>
    <w:rsid w:val="008A1F48"/>
    <w:rsid w:val="008A2245"/>
    <w:rsid w:val="008A2E3F"/>
    <w:rsid w:val="008A301D"/>
    <w:rsid w:val="008A3124"/>
    <w:rsid w:val="008A33E7"/>
    <w:rsid w:val="008A340C"/>
    <w:rsid w:val="008A34A5"/>
    <w:rsid w:val="008A34E2"/>
    <w:rsid w:val="008A39B6"/>
    <w:rsid w:val="008A3B7F"/>
    <w:rsid w:val="008A3CE7"/>
    <w:rsid w:val="008A3D50"/>
    <w:rsid w:val="008A3EA4"/>
    <w:rsid w:val="008A4574"/>
    <w:rsid w:val="008A47E2"/>
    <w:rsid w:val="008A4B9C"/>
    <w:rsid w:val="008A5263"/>
    <w:rsid w:val="008A531E"/>
    <w:rsid w:val="008A535C"/>
    <w:rsid w:val="008A5819"/>
    <w:rsid w:val="008A5920"/>
    <w:rsid w:val="008A5CE8"/>
    <w:rsid w:val="008A6022"/>
    <w:rsid w:val="008A6226"/>
    <w:rsid w:val="008A7BAB"/>
    <w:rsid w:val="008A7BE8"/>
    <w:rsid w:val="008A7C7B"/>
    <w:rsid w:val="008A7C9B"/>
    <w:rsid w:val="008A7EEF"/>
    <w:rsid w:val="008A7F0D"/>
    <w:rsid w:val="008A7F4B"/>
    <w:rsid w:val="008B0403"/>
    <w:rsid w:val="008B05A0"/>
    <w:rsid w:val="008B05AE"/>
    <w:rsid w:val="008B0AE4"/>
    <w:rsid w:val="008B0BD9"/>
    <w:rsid w:val="008B0C18"/>
    <w:rsid w:val="008B0F67"/>
    <w:rsid w:val="008B1084"/>
    <w:rsid w:val="008B10F7"/>
    <w:rsid w:val="008B191F"/>
    <w:rsid w:val="008B1BA3"/>
    <w:rsid w:val="008B1DEE"/>
    <w:rsid w:val="008B2371"/>
    <w:rsid w:val="008B2574"/>
    <w:rsid w:val="008B25C1"/>
    <w:rsid w:val="008B2603"/>
    <w:rsid w:val="008B2698"/>
    <w:rsid w:val="008B292C"/>
    <w:rsid w:val="008B2CF1"/>
    <w:rsid w:val="008B309F"/>
    <w:rsid w:val="008B30D5"/>
    <w:rsid w:val="008B3266"/>
    <w:rsid w:val="008B329E"/>
    <w:rsid w:val="008B3A62"/>
    <w:rsid w:val="008B3BB0"/>
    <w:rsid w:val="008B3CF0"/>
    <w:rsid w:val="008B3E14"/>
    <w:rsid w:val="008B4110"/>
    <w:rsid w:val="008B4AD2"/>
    <w:rsid w:val="008B4DA2"/>
    <w:rsid w:val="008B4F1F"/>
    <w:rsid w:val="008B55C5"/>
    <w:rsid w:val="008B58E4"/>
    <w:rsid w:val="008B5935"/>
    <w:rsid w:val="008B5AFB"/>
    <w:rsid w:val="008B5F3D"/>
    <w:rsid w:val="008B644A"/>
    <w:rsid w:val="008B6593"/>
    <w:rsid w:val="008B65C6"/>
    <w:rsid w:val="008B677A"/>
    <w:rsid w:val="008B69F3"/>
    <w:rsid w:val="008B6C9E"/>
    <w:rsid w:val="008B6E84"/>
    <w:rsid w:val="008B6E9A"/>
    <w:rsid w:val="008B7106"/>
    <w:rsid w:val="008B717F"/>
    <w:rsid w:val="008B731D"/>
    <w:rsid w:val="008B740B"/>
    <w:rsid w:val="008B74AA"/>
    <w:rsid w:val="008B75E1"/>
    <w:rsid w:val="008B76D9"/>
    <w:rsid w:val="008B77BD"/>
    <w:rsid w:val="008B79D2"/>
    <w:rsid w:val="008B7DB5"/>
    <w:rsid w:val="008B7E93"/>
    <w:rsid w:val="008C0142"/>
    <w:rsid w:val="008C014B"/>
    <w:rsid w:val="008C0169"/>
    <w:rsid w:val="008C021B"/>
    <w:rsid w:val="008C067D"/>
    <w:rsid w:val="008C0AD7"/>
    <w:rsid w:val="008C0E68"/>
    <w:rsid w:val="008C1074"/>
    <w:rsid w:val="008C108A"/>
    <w:rsid w:val="008C14E5"/>
    <w:rsid w:val="008C157B"/>
    <w:rsid w:val="008C1744"/>
    <w:rsid w:val="008C18E0"/>
    <w:rsid w:val="008C18F3"/>
    <w:rsid w:val="008C1919"/>
    <w:rsid w:val="008C19CC"/>
    <w:rsid w:val="008C1CA9"/>
    <w:rsid w:val="008C1D35"/>
    <w:rsid w:val="008C1F4B"/>
    <w:rsid w:val="008C1FE7"/>
    <w:rsid w:val="008C2012"/>
    <w:rsid w:val="008C2377"/>
    <w:rsid w:val="008C23EE"/>
    <w:rsid w:val="008C2585"/>
    <w:rsid w:val="008C2820"/>
    <w:rsid w:val="008C2829"/>
    <w:rsid w:val="008C28DB"/>
    <w:rsid w:val="008C2E6F"/>
    <w:rsid w:val="008C31C0"/>
    <w:rsid w:val="008C320E"/>
    <w:rsid w:val="008C3396"/>
    <w:rsid w:val="008C34ED"/>
    <w:rsid w:val="008C3F72"/>
    <w:rsid w:val="008C40E8"/>
    <w:rsid w:val="008C4437"/>
    <w:rsid w:val="008C44C1"/>
    <w:rsid w:val="008C44E3"/>
    <w:rsid w:val="008C475A"/>
    <w:rsid w:val="008C491D"/>
    <w:rsid w:val="008C4C02"/>
    <w:rsid w:val="008C4CA0"/>
    <w:rsid w:val="008C4D0A"/>
    <w:rsid w:val="008C4ED7"/>
    <w:rsid w:val="008C4EF7"/>
    <w:rsid w:val="008C51DA"/>
    <w:rsid w:val="008C5455"/>
    <w:rsid w:val="008C5643"/>
    <w:rsid w:val="008C5839"/>
    <w:rsid w:val="008C5B74"/>
    <w:rsid w:val="008C5B8A"/>
    <w:rsid w:val="008C5D09"/>
    <w:rsid w:val="008C5DA1"/>
    <w:rsid w:val="008C5DA6"/>
    <w:rsid w:val="008C5F95"/>
    <w:rsid w:val="008C610A"/>
    <w:rsid w:val="008C62B4"/>
    <w:rsid w:val="008C6347"/>
    <w:rsid w:val="008C6395"/>
    <w:rsid w:val="008C6996"/>
    <w:rsid w:val="008C6E5D"/>
    <w:rsid w:val="008C731F"/>
    <w:rsid w:val="008C750B"/>
    <w:rsid w:val="008C76E4"/>
    <w:rsid w:val="008C7E7B"/>
    <w:rsid w:val="008C7F61"/>
    <w:rsid w:val="008D00E9"/>
    <w:rsid w:val="008D04C7"/>
    <w:rsid w:val="008D07B3"/>
    <w:rsid w:val="008D086C"/>
    <w:rsid w:val="008D0E79"/>
    <w:rsid w:val="008D0F13"/>
    <w:rsid w:val="008D1393"/>
    <w:rsid w:val="008D1404"/>
    <w:rsid w:val="008D1442"/>
    <w:rsid w:val="008D144B"/>
    <w:rsid w:val="008D1655"/>
    <w:rsid w:val="008D1670"/>
    <w:rsid w:val="008D19AD"/>
    <w:rsid w:val="008D1B0F"/>
    <w:rsid w:val="008D1D57"/>
    <w:rsid w:val="008D1FF5"/>
    <w:rsid w:val="008D2374"/>
    <w:rsid w:val="008D24D0"/>
    <w:rsid w:val="008D26D5"/>
    <w:rsid w:val="008D27BA"/>
    <w:rsid w:val="008D2A76"/>
    <w:rsid w:val="008D2A77"/>
    <w:rsid w:val="008D2B58"/>
    <w:rsid w:val="008D2F49"/>
    <w:rsid w:val="008D3112"/>
    <w:rsid w:val="008D3751"/>
    <w:rsid w:val="008D3A12"/>
    <w:rsid w:val="008D4114"/>
    <w:rsid w:val="008D4255"/>
    <w:rsid w:val="008D4335"/>
    <w:rsid w:val="008D478C"/>
    <w:rsid w:val="008D4827"/>
    <w:rsid w:val="008D533E"/>
    <w:rsid w:val="008D5646"/>
    <w:rsid w:val="008D5F79"/>
    <w:rsid w:val="008D6028"/>
    <w:rsid w:val="008D61BF"/>
    <w:rsid w:val="008D6239"/>
    <w:rsid w:val="008D636F"/>
    <w:rsid w:val="008D6AF4"/>
    <w:rsid w:val="008D6E6A"/>
    <w:rsid w:val="008D73DA"/>
    <w:rsid w:val="008D75E8"/>
    <w:rsid w:val="008D75E9"/>
    <w:rsid w:val="008D7A6C"/>
    <w:rsid w:val="008D7B0C"/>
    <w:rsid w:val="008E02C7"/>
    <w:rsid w:val="008E074E"/>
    <w:rsid w:val="008E07D9"/>
    <w:rsid w:val="008E0F8C"/>
    <w:rsid w:val="008E110B"/>
    <w:rsid w:val="008E1167"/>
    <w:rsid w:val="008E1B63"/>
    <w:rsid w:val="008E1DC9"/>
    <w:rsid w:val="008E1ED3"/>
    <w:rsid w:val="008E1EF0"/>
    <w:rsid w:val="008E20E9"/>
    <w:rsid w:val="008E2156"/>
    <w:rsid w:val="008E21BF"/>
    <w:rsid w:val="008E24E3"/>
    <w:rsid w:val="008E2706"/>
    <w:rsid w:val="008E2B2E"/>
    <w:rsid w:val="008E3058"/>
    <w:rsid w:val="008E316E"/>
    <w:rsid w:val="008E3315"/>
    <w:rsid w:val="008E342C"/>
    <w:rsid w:val="008E37F8"/>
    <w:rsid w:val="008E3A48"/>
    <w:rsid w:val="008E3AAC"/>
    <w:rsid w:val="008E3B9C"/>
    <w:rsid w:val="008E3CAC"/>
    <w:rsid w:val="008E3E33"/>
    <w:rsid w:val="008E43A6"/>
    <w:rsid w:val="008E4463"/>
    <w:rsid w:val="008E45CB"/>
    <w:rsid w:val="008E4618"/>
    <w:rsid w:val="008E478D"/>
    <w:rsid w:val="008E48D2"/>
    <w:rsid w:val="008E4A49"/>
    <w:rsid w:val="008E4C0B"/>
    <w:rsid w:val="008E4E0A"/>
    <w:rsid w:val="008E4EB7"/>
    <w:rsid w:val="008E50AE"/>
    <w:rsid w:val="008E5123"/>
    <w:rsid w:val="008E5296"/>
    <w:rsid w:val="008E534E"/>
    <w:rsid w:val="008E57C9"/>
    <w:rsid w:val="008E591D"/>
    <w:rsid w:val="008E5B1B"/>
    <w:rsid w:val="008E5BA7"/>
    <w:rsid w:val="008E619A"/>
    <w:rsid w:val="008E62CA"/>
    <w:rsid w:val="008E6436"/>
    <w:rsid w:val="008E719F"/>
    <w:rsid w:val="008E71F1"/>
    <w:rsid w:val="008E72BA"/>
    <w:rsid w:val="008E74A0"/>
    <w:rsid w:val="008E7A1E"/>
    <w:rsid w:val="008E7D34"/>
    <w:rsid w:val="008F0115"/>
    <w:rsid w:val="008F02E7"/>
    <w:rsid w:val="008F0594"/>
    <w:rsid w:val="008F065D"/>
    <w:rsid w:val="008F0DEB"/>
    <w:rsid w:val="008F0DEC"/>
    <w:rsid w:val="008F0DFA"/>
    <w:rsid w:val="008F0E76"/>
    <w:rsid w:val="008F0EF9"/>
    <w:rsid w:val="008F0FE7"/>
    <w:rsid w:val="008F1282"/>
    <w:rsid w:val="008F12E1"/>
    <w:rsid w:val="008F1572"/>
    <w:rsid w:val="008F17DF"/>
    <w:rsid w:val="008F1AAE"/>
    <w:rsid w:val="008F1BA8"/>
    <w:rsid w:val="008F1C78"/>
    <w:rsid w:val="008F1D9F"/>
    <w:rsid w:val="008F1E3E"/>
    <w:rsid w:val="008F1ED7"/>
    <w:rsid w:val="008F22F8"/>
    <w:rsid w:val="008F2447"/>
    <w:rsid w:val="008F246D"/>
    <w:rsid w:val="008F250A"/>
    <w:rsid w:val="008F2895"/>
    <w:rsid w:val="008F29D2"/>
    <w:rsid w:val="008F2C03"/>
    <w:rsid w:val="008F2CBB"/>
    <w:rsid w:val="008F32F5"/>
    <w:rsid w:val="008F3481"/>
    <w:rsid w:val="008F351A"/>
    <w:rsid w:val="008F3742"/>
    <w:rsid w:val="008F378A"/>
    <w:rsid w:val="008F38FA"/>
    <w:rsid w:val="008F3C6D"/>
    <w:rsid w:val="008F418D"/>
    <w:rsid w:val="008F4293"/>
    <w:rsid w:val="008F48AB"/>
    <w:rsid w:val="008F4A10"/>
    <w:rsid w:val="008F4C37"/>
    <w:rsid w:val="008F5108"/>
    <w:rsid w:val="008F526D"/>
    <w:rsid w:val="008F57FE"/>
    <w:rsid w:val="008F5A9E"/>
    <w:rsid w:val="008F5AC8"/>
    <w:rsid w:val="008F5F0C"/>
    <w:rsid w:val="008F5F35"/>
    <w:rsid w:val="008F61C4"/>
    <w:rsid w:val="008F67ED"/>
    <w:rsid w:val="008F68D8"/>
    <w:rsid w:val="008F6A92"/>
    <w:rsid w:val="008F6AB1"/>
    <w:rsid w:val="008F6C8C"/>
    <w:rsid w:val="008F6D19"/>
    <w:rsid w:val="008F6DF8"/>
    <w:rsid w:val="008F74B0"/>
    <w:rsid w:val="008F750D"/>
    <w:rsid w:val="008F7576"/>
    <w:rsid w:val="008F75A5"/>
    <w:rsid w:val="008F75C4"/>
    <w:rsid w:val="008F7629"/>
    <w:rsid w:val="008F765F"/>
    <w:rsid w:val="008F7A7F"/>
    <w:rsid w:val="008F7B66"/>
    <w:rsid w:val="008F7C63"/>
    <w:rsid w:val="008F7CDA"/>
    <w:rsid w:val="008F7ED6"/>
    <w:rsid w:val="008F7F94"/>
    <w:rsid w:val="009000C5"/>
    <w:rsid w:val="0090077B"/>
    <w:rsid w:val="009008A8"/>
    <w:rsid w:val="00900A53"/>
    <w:rsid w:val="00900BC6"/>
    <w:rsid w:val="00900BDA"/>
    <w:rsid w:val="009019C9"/>
    <w:rsid w:val="0090213A"/>
    <w:rsid w:val="009021B2"/>
    <w:rsid w:val="00902577"/>
    <w:rsid w:val="00902A3D"/>
    <w:rsid w:val="00902AFF"/>
    <w:rsid w:val="00902B2F"/>
    <w:rsid w:val="00902CA3"/>
    <w:rsid w:val="00902F63"/>
    <w:rsid w:val="00902F7E"/>
    <w:rsid w:val="00902FF5"/>
    <w:rsid w:val="009030CA"/>
    <w:rsid w:val="009033A4"/>
    <w:rsid w:val="00903474"/>
    <w:rsid w:val="00903499"/>
    <w:rsid w:val="009034FF"/>
    <w:rsid w:val="009036FD"/>
    <w:rsid w:val="00903959"/>
    <w:rsid w:val="00903B6A"/>
    <w:rsid w:val="009044A2"/>
    <w:rsid w:val="00904738"/>
    <w:rsid w:val="00904800"/>
    <w:rsid w:val="00904863"/>
    <w:rsid w:val="009048BC"/>
    <w:rsid w:val="00904CEC"/>
    <w:rsid w:val="00904D7E"/>
    <w:rsid w:val="009050D8"/>
    <w:rsid w:val="0090524A"/>
    <w:rsid w:val="0090533B"/>
    <w:rsid w:val="009054A1"/>
    <w:rsid w:val="00905585"/>
    <w:rsid w:val="00905BCC"/>
    <w:rsid w:val="00905D8A"/>
    <w:rsid w:val="00905E62"/>
    <w:rsid w:val="00906C0B"/>
    <w:rsid w:val="00907067"/>
    <w:rsid w:val="009074C3"/>
    <w:rsid w:val="00907948"/>
    <w:rsid w:val="009079A3"/>
    <w:rsid w:val="009079D6"/>
    <w:rsid w:val="0091019C"/>
    <w:rsid w:val="009102A7"/>
    <w:rsid w:val="0091052B"/>
    <w:rsid w:val="0091054B"/>
    <w:rsid w:val="0091080A"/>
    <w:rsid w:val="0091099D"/>
    <w:rsid w:val="009109C0"/>
    <w:rsid w:val="00910AF0"/>
    <w:rsid w:val="00910B6D"/>
    <w:rsid w:val="00910BAD"/>
    <w:rsid w:val="009115E3"/>
    <w:rsid w:val="00911747"/>
    <w:rsid w:val="00911B2D"/>
    <w:rsid w:val="00911F2C"/>
    <w:rsid w:val="009121D7"/>
    <w:rsid w:val="0091225B"/>
    <w:rsid w:val="009124A2"/>
    <w:rsid w:val="0091266D"/>
    <w:rsid w:val="009127A3"/>
    <w:rsid w:val="00912936"/>
    <w:rsid w:val="009130E2"/>
    <w:rsid w:val="00913D6E"/>
    <w:rsid w:val="00913DC6"/>
    <w:rsid w:val="00913E57"/>
    <w:rsid w:val="00913E9B"/>
    <w:rsid w:val="00914036"/>
    <w:rsid w:val="009142DC"/>
    <w:rsid w:val="0091490B"/>
    <w:rsid w:val="00914AC6"/>
    <w:rsid w:val="00914E8B"/>
    <w:rsid w:val="00915049"/>
    <w:rsid w:val="00915817"/>
    <w:rsid w:val="00915CAA"/>
    <w:rsid w:val="00915E8E"/>
    <w:rsid w:val="009161D0"/>
    <w:rsid w:val="0091625E"/>
    <w:rsid w:val="00916647"/>
    <w:rsid w:val="009168A4"/>
    <w:rsid w:val="00916C66"/>
    <w:rsid w:val="00916D8F"/>
    <w:rsid w:val="009170F5"/>
    <w:rsid w:val="0091725C"/>
    <w:rsid w:val="00917464"/>
    <w:rsid w:val="0091770F"/>
    <w:rsid w:val="0091792E"/>
    <w:rsid w:val="00917BC3"/>
    <w:rsid w:val="00917E7A"/>
    <w:rsid w:val="009201C0"/>
    <w:rsid w:val="00920438"/>
    <w:rsid w:val="009205B1"/>
    <w:rsid w:val="00920990"/>
    <w:rsid w:val="00920A1C"/>
    <w:rsid w:val="00920A35"/>
    <w:rsid w:val="00920A97"/>
    <w:rsid w:val="00920DC8"/>
    <w:rsid w:val="009211E6"/>
    <w:rsid w:val="0092131B"/>
    <w:rsid w:val="0092141E"/>
    <w:rsid w:val="0092162F"/>
    <w:rsid w:val="009216DE"/>
    <w:rsid w:val="00921CAA"/>
    <w:rsid w:val="00922074"/>
    <w:rsid w:val="00922127"/>
    <w:rsid w:val="00922976"/>
    <w:rsid w:val="00922B05"/>
    <w:rsid w:val="00922BDC"/>
    <w:rsid w:val="00922C0B"/>
    <w:rsid w:val="00922FE9"/>
    <w:rsid w:val="00923081"/>
    <w:rsid w:val="0092313B"/>
    <w:rsid w:val="0092318A"/>
    <w:rsid w:val="009234E8"/>
    <w:rsid w:val="00923626"/>
    <w:rsid w:val="00923A3B"/>
    <w:rsid w:val="00923DBF"/>
    <w:rsid w:val="00923DF4"/>
    <w:rsid w:val="00923E94"/>
    <w:rsid w:val="009243DE"/>
    <w:rsid w:val="00924C22"/>
    <w:rsid w:val="00924C68"/>
    <w:rsid w:val="00924DB3"/>
    <w:rsid w:val="00924DED"/>
    <w:rsid w:val="009251F1"/>
    <w:rsid w:val="0092531B"/>
    <w:rsid w:val="0092572F"/>
    <w:rsid w:val="0092592D"/>
    <w:rsid w:val="00925CA2"/>
    <w:rsid w:val="00925EA5"/>
    <w:rsid w:val="00925F80"/>
    <w:rsid w:val="00925FF9"/>
    <w:rsid w:val="00926010"/>
    <w:rsid w:val="00926182"/>
    <w:rsid w:val="009261DF"/>
    <w:rsid w:val="009263BE"/>
    <w:rsid w:val="009263E1"/>
    <w:rsid w:val="0092643D"/>
    <w:rsid w:val="00926733"/>
    <w:rsid w:val="00926929"/>
    <w:rsid w:val="009269FD"/>
    <w:rsid w:val="00926A4C"/>
    <w:rsid w:val="00926ACA"/>
    <w:rsid w:val="00926CDD"/>
    <w:rsid w:val="009278D1"/>
    <w:rsid w:val="00927B85"/>
    <w:rsid w:val="00927BD3"/>
    <w:rsid w:val="00927F49"/>
    <w:rsid w:val="009308C7"/>
    <w:rsid w:val="00930B3B"/>
    <w:rsid w:val="00930B6C"/>
    <w:rsid w:val="00930C0C"/>
    <w:rsid w:val="00930C8A"/>
    <w:rsid w:val="0093105B"/>
    <w:rsid w:val="0093149C"/>
    <w:rsid w:val="009315E1"/>
    <w:rsid w:val="00931ADB"/>
    <w:rsid w:val="00931EAD"/>
    <w:rsid w:val="00931F1C"/>
    <w:rsid w:val="009321FF"/>
    <w:rsid w:val="00932356"/>
    <w:rsid w:val="009326EF"/>
    <w:rsid w:val="009327A5"/>
    <w:rsid w:val="00932803"/>
    <w:rsid w:val="00932E9C"/>
    <w:rsid w:val="00932F4E"/>
    <w:rsid w:val="0093334C"/>
    <w:rsid w:val="00933442"/>
    <w:rsid w:val="0093345D"/>
    <w:rsid w:val="009336DF"/>
    <w:rsid w:val="0093389B"/>
    <w:rsid w:val="00933A70"/>
    <w:rsid w:val="00934345"/>
    <w:rsid w:val="0093455F"/>
    <w:rsid w:val="009345F2"/>
    <w:rsid w:val="00934CDF"/>
    <w:rsid w:val="0093531C"/>
    <w:rsid w:val="009353A7"/>
    <w:rsid w:val="0093566B"/>
    <w:rsid w:val="00935AA9"/>
    <w:rsid w:val="00935B15"/>
    <w:rsid w:val="00935E1D"/>
    <w:rsid w:val="00935E87"/>
    <w:rsid w:val="00936059"/>
    <w:rsid w:val="00936163"/>
    <w:rsid w:val="0093642E"/>
    <w:rsid w:val="009365C1"/>
    <w:rsid w:val="00936983"/>
    <w:rsid w:val="00936BE6"/>
    <w:rsid w:val="00936BFE"/>
    <w:rsid w:val="00936E35"/>
    <w:rsid w:val="00936EEC"/>
    <w:rsid w:val="00936FAC"/>
    <w:rsid w:val="009370DD"/>
    <w:rsid w:val="0093751E"/>
    <w:rsid w:val="00937572"/>
    <w:rsid w:val="009376C9"/>
    <w:rsid w:val="00937763"/>
    <w:rsid w:val="00937D04"/>
    <w:rsid w:val="00937E3A"/>
    <w:rsid w:val="00937EBC"/>
    <w:rsid w:val="009406DD"/>
    <w:rsid w:val="00940825"/>
    <w:rsid w:val="00940857"/>
    <w:rsid w:val="0094088C"/>
    <w:rsid w:val="00940962"/>
    <w:rsid w:val="00940A09"/>
    <w:rsid w:val="00941092"/>
    <w:rsid w:val="00941371"/>
    <w:rsid w:val="009413EB"/>
    <w:rsid w:val="009414AA"/>
    <w:rsid w:val="00941594"/>
    <w:rsid w:val="009419F0"/>
    <w:rsid w:val="00941B2B"/>
    <w:rsid w:val="00941C3F"/>
    <w:rsid w:val="00941D29"/>
    <w:rsid w:val="00941E89"/>
    <w:rsid w:val="00941F10"/>
    <w:rsid w:val="00942B00"/>
    <w:rsid w:val="00942D4E"/>
    <w:rsid w:val="00943011"/>
    <w:rsid w:val="0094312C"/>
    <w:rsid w:val="0094342F"/>
    <w:rsid w:val="00943E6D"/>
    <w:rsid w:val="009441B2"/>
    <w:rsid w:val="00944FC3"/>
    <w:rsid w:val="009450ED"/>
    <w:rsid w:val="00945550"/>
    <w:rsid w:val="00945A80"/>
    <w:rsid w:val="00945B79"/>
    <w:rsid w:val="00945E9E"/>
    <w:rsid w:val="00946157"/>
    <w:rsid w:val="009463AE"/>
    <w:rsid w:val="00946CA5"/>
    <w:rsid w:val="0094721E"/>
    <w:rsid w:val="00947279"/>
    <w:rsid w:val="00947579"/>
    <w:rsid w:val="00947861"/>
    <w:rsid w:val="00947D6B"/>
    <w:rsid w:val="00947FF1"/>
    <w:rsid w:val="009502B8"/>
    <w:rsid w:val="009502E6"/>
    <w:rsid w:val="00950648"/>
    <w:rsid w:val="00950660"/>
    <w:rsid w:val="00950673"/>
    <w:rsid w:val="009506FC"/>
    <w:rsid w:val="00950F6B"/>
    <w:rsid w:val="00951019"/>
    <w:rsid w:val="00951125"/>
    <w:rsid w:val="009511AF"/>
    <w:rsid w:val="00951265"/>
    <w:rsid w:val="0095169C"/>
    <w:rsid w:val="009516DB"/>
    <w:rsid w:val="00951923"/>
    <w:rsid w:val="00951A63"/>
    <w:rsid w:val="00951E3E"/>
    <w:rsid w:val="00951FF7"/>
    <w:rsid w:val="00952293"/>
    <w:rsid w:val="00952582"/>
    <w:rsid w:val="00952682"/>
    <w:rsid w:val="00952A84"/>
    <w:rsid w:val="00952B2B"/>
    <w:rsid w:val="00952FF5"/>
    <w:rsid w:val="00953113"/>
    <w:rsid w:val="0095322C"/>
    <w:rsid w:val="009532BD"/>
    <w:rsid w:val="0095333E"/>
    <w:rsid w:val="009536B6"/>
    <w:rsid w:val="00953AD3"/>
    <w:rsid w:val="00953D3B"/>
    <w:rsid w:val="0095409E"/>
    <w:rsid w:val="009540B9"/>
    <w:rsid w:val="009540BA"/>
    <w:rsid w:val="009540FF"/>
    <w:rsid w:val="00954189"/>
    <w:rsid w:val="009542C6"/>
    <w:rsid w:val="0095492C"/>
    <w:rsid w:val="00955069"/>
    <w:rsid w:val="00955322"/>
    <w:rsid w:val="009553E7"/>
    <w:rsid w:val="0095642B"/>
    <w:rsid w:val="0095688A"/>
    <w:rsid w:val="00956EC7"/>
    <w:rsid w:val="0095785B"/>
    <w:rsid w:val="00957877"/>
    <w:rsid w:val="009578B6"/>
    <w:rsid w:val="009579B8"/>
    <w:rsid w:val="00957A40"/>
    <w:rsid w:val="00957B06"/>
    <w:rsid w:val="00957DCC"/>
    <w:rsid w:val="009601D0"/>
    <w:rsid w:val="00960308"/>
    <w:rsid w:val="0096097D"/>
    <w:rsid w:val="00960C43"/>
    <w:rsid w:val="00960D15"/>
    <w:rsid w:val="00960EFB"/>
    <w:rsid w:val="009610D1"/>
    <w:rsid w:val="009611C7"/>
    <w:rsid w:val="0096164C"/>
    <w:rsid w:val="009616B2"/>
    <w:rsid w:val="00961B37"/>
    <w:rsid w:val="00961DF3"/>
    <w:rsid w:val="00961F00"/>
    <w:rsid w:val="00962072"/>
    <w:rsid w:val="0096227D"/>
    <w:rsid w:val="00962414"/>
    <w:rsid w:val="00962486"/>
    <w:rsid w:val="0096254A"/>
    <w:rsid w:val="00962634"/>
    <w:rsid w:val="009629D7"/>
    <w:rsid w:val="00962C76"/>
    <w:rsid w:val="00962E07"/>
    <w:rsid w:val="0096308C"/>
    <w:rsid w:val="00963664"/>
    <w:rsid w:val="00963888"/>
    <w:rsid w:val="00963A12"/>
    <w:rsid w:val="00963C63"/>
    <w:rsid w:val="00963CE7"/>
    <w:rsid w:val="00963DF6"/>
    <w:rsid w:val="00963FBC"/>
    <w:rsid w:val="009642EA"/>
    <w:rsid w:val="00964454"/>
    <w:rsid w:val="00964628"/>
    <w:rsid w:val="00964772"/>
    <w:rsid w:val="00965054"/>
    <w:rsid w:val="00965207"/>
    <w:rsid w:val="009652E8"/>
    <w:rsid w:val="00965401"/>
    <w:rsid w:val="009654AA"/>
    <w:rsid w:val="00965557"/>
    <w:rsid w:val="0096561B"/>
    <w:rsid w:val="00965CBB"/>
    <w:rsid w:val="00965CC6"/>
    <w:rsid w:val="00965F33"/>
    <w:rsid w:val="00966413"/>
    <w:rsid w:val="0096662D"/>
    <w:rsid w:val="009668D2"/>
    <w:rsid w:val="00966916"/>
    <w:rsid w:val="00966AB6"/>
    <w:rsid w:val="00966BFC"/>
    <w:rsid w:val="00966C0B"/>
    <w:rsid w:val="00966D8C"/>
    <w:rsid w:val="00966EB5"/>
    <w:rsid w:val="00966F54"/>
    <w:rsid w:val="009671D0"/>
    <w:rsid w:val="0096731D"/>
    <w:rsid w:val="00967730"/>
    <w:rsid w:val="009679A6"/>
    <w:rsid w:val="00967B2D"/>
    <w:rsid w:val="00967BA6"/>
    <w:rsid w:val="00967F36"/>
    <w:rsid w:val="009708B8"/>
    <w:rsid w:val="00970B6C"/>
    <w:rsid w:val="00970D7C"/>
    <w:rsid w:val="00970E97"/>
    <w:rsid w:val="00971011"/>
    <w:rsid w:val="0097124E"/>
    <w:rsid w:val="009712BE"/>
    <w:rsid w:val="00971300"/>
    <w:rsid w:val="0097148D"/>
    <w:rsid w:val="00971677"/>
    <w:rsid w:val="0097190B"/>
    <w:rsid w:val="00971A4E"/>
    <w:rsid w:val="00971D38"/>
    <w:rsid w:val="009720EF"/>
    <w:rsid w:val="009721C5"/>
    <w:rsid w:val="009722D1"/>
    <w:rsid w:val="00972637"/>
    <w:rsid w:val="00972BDA"/>
    <w:rsid w:val="00972C67"/>
    <w:rsid w:val="00972E81"/>
    <w:rsid w:val="00973187"/>
    <w:rsid w:val="00973287"/>
    <w:rsid w:val="009733FB"/>
    <w:rsid w:val="00973489"/>
    <w:rsid w:val="009737D2"/>
    <w:rsid w:val="0097393E"/>
    <w:rsid w:val="00973B28"/>
    <w:rsid w:val="00973F4D"/>
    <w:rsid w:val="00974829"/>
    <w:rsid w:val="00974948"/>
    <w:rsid w:val="009749F8"/>
    <w:rsid w:val="00975222"/>
    <w:rsid w:val="009753D9"/>
    <w:rsid w:val="00975B08"/>
    <w:rsid w:val="00975BC4"/>
    <w:rsid w:val="00975E3C"/>
    <w:rsid w:val="00976001"/>
    <w:rsid w:val="00976843"/>
    <w:rsid w:val="009768DA"/>
    <w:rsid w:val="00976DAF"/>
    <w:rsid w:val="00977437"/>
    <w:rsid w:val="009774A9"/>
    <w:rsid w:val="009779F1"/>
    <w:rsid w:val="00977FF3"/>
    <w:rsid w:val="00980197"/>
    <w:rsid w:val="00980774"/>
    <w:rsid w:val="009807E4"/>
    <w:rsid w:val="00980D5F"/>
    <w:rsid w:val="00980F78"/>
    <w:rsid w:val="00981147"/>
    <w:rsid w:val="0098116D"/>
    <w:rsid w:val="009812BB"/>
    <w:rsid w:val="009813D4"/>
    <w:rsid w:val="00981428"/>
    <w:rsid w:val="0098165B"/>
    <w:rsid w:val="00981746"/>
    <w:rsid w:val="009819C4"/>
    <w:rsid w:val="00981AD9"/>
    <w:rsid w:val="00981BB6"/>
    <w:rsid w:val="00982259"/>
    <w:rsid w:val="0098228E"/>
    <w:rsid w:val="00982634"/>
    <w:rsid w:val="00982684"/>
    <w:rsid w:val="009826C1"/>
    <w:rsid w:val="00982966"/>
    <w:rsid w:val="00982DCE"/>
    <w:rsid w:val="00982E6C"/>
    <w:rsid w:val="00982F06"/>
    <w:rsid w:val="009832D2"/>
    <w:rsid w:val="00983A97"/>
    <w:rsid w:val="00984164"/>
    <w:rsid w:val="00984223"/>
    <w:rsid w:val="009843BA"/>
    <w:rsid w:val="0098540A"/>
    <w:rsid w:val="009856B5"/>
    <w:rsid w:val="00985CE3"/>
    <w:rsid w:val="00985F28"/>
    <w:rsid w:val="00985FD5"/>
    <w:rsid w:val="009860E0"/>
    <w:rsid w:val="00986146"/>
    <w:rsid w:val="0098638C"/>
    <w:rsid w:val="009866BB"/>
    <w:rsid w:val="009867EC"/>
    <w:rsid w:val="00986816"/>
    <w:rsid w:val="00986AB2"/>
    <w:rsid w:val="00986BC4"/>
    <w:rsid w:val="00986F32"/>
    <w:rsid w:val="009873AE"/>
    <w:rsid w:val="009873F9"/>
    <w:rsid w:val="00987925"/>
    <w:rsid w:val="00987AF9"/>
    <w:rsid w:val="00987B05"/>
    <w:rsid w:val="00987B0B"/>
    <w:rsid w:val="00987B10"/>
    <w:rsid w:val="00987F2A"/>
    <w:rsid w:val="0099028C"/>
    <w:rsid w:val="00990385"/>
    <w:rsid w:val="00990445"/>
    <w:rsid w:val="0099044F"/>
    <w:rsid w:val="00990B47"/>
    <w:rsid w:val="00990C6F"/>
    <w:rsid w:val="0099182B"/>
    <w:rsid w:val="00991AB5"/>
    <w:rsid w:val="00991AB9"/>
    <w:rsid w:val="00991B77"/>
    <w:rsid w:val="00992561"/>
    <w:rsid w:val="0099259C"/>
    <w:rsid w:val="00992753"/>
    <w:rsid w:val="00992775"/>
    <w:rsid w:val="0099278D"/>
    <w:rsid w:val="00992A0E"/>
    <w:rsid w:val="00992F25"/>
    <w:rsid w:val="00993005"/>
    <w:rsid w:val="00993081"/>
    <w:rsid w:val="00993248"/>
    <w:rsid w:val="00993396"/>
    <w:rsid w:val="009933FC"/>
    <w:rsid w:val="00993547"/>
    <w:rsid w:val="00993829"/>
    <w:rsid w:val="00993BE7"/>
    <w:rsid w:val="00993CB0"/>
    <w:rsid w:val="00993DD4"/>
    <w:rsid w:val="00994321"/>
    <w:rsid w:val="0099434E"/>
    <w:rsid w:val="009944B2"/>
    <w:rsid w:val="00994879"/>
    <w:rsid w:val="0099487F"/>
    <w:rsid w:val="00994983"/>
    <w:rsid w:val="00994988"/>
    <w:rsid w:val="00994AEE"/>
    <w:rsid w:val="00994F7C"/>
    <w:rsid w:val="00995079"/>
    <w:rsid w:val="009951EA"/>
    <w:rsid w:val="00995336"/>
    <w:rsid w:val="009959B4"/>
    <w:rsid w:val="00995C11"/>
    <w:rsid w:val="00995F0A"/>
    <w:rsid w:val="00996283"/>
    <w:rsid w:val="009962A1"/>
    <w:rsid w:val="00996C39"/>
    <w:rsid w:val="00996E57"/>
    <w:rsid w:val="00997435"/>
    <w:rsid w:val="009974EE"/>
    <w:rsid w:val="009978EA"/>
    <w:rsid w:val="009979DC"/>
    <w:rsid w:val="00997E95"/>
    <w:rsid w:val="00997ED0"/>
    <w:rsid w:val="009A01AC"/>
    <w:rsid w:val="009A028D"/>
    <w:rsid w:val="009A02AF"/>
    <w:rsid w:val="009A05B6"/>
    <w:rsid w:val="009A0A28"/>
    <w:rsid w:val="009A0A3F"/>
    <w:rsid w:val="009A0F18"/>
    <w:rsid w:val="009A0FBA"/>
    <w:rsid w:val="009A1135"/>
    <w:rsid w:val="009A11EE"/>
    <w:rsid w:val="009A1334"/>
    <w:rsid w:val="009A14D0"/>
    <w:rsid w:val="009A193D"/>
    <w:rsid w:val="009A1AD3"/>
    <w:rsid w:val="009A1C9E"/>
    <w:rsid w:val="009A1E00"/>
    <w:rsid w:val="009A270B"/>
    <w:rsid w:val="009A2943"/>
    <w:rsid w:val="009A294C"/>
    <w:rsid w:val="009A2B8E"/>
    <w:rsid w:val="009A2DD2"/>
    <w:rsid w:val="009A2DFC"/>
    <w:rsid w:val="009A34A3"/>
    <w:rsid w:val="009A36B5"/>
    <w:rsid w:val="009A38AF"/>
    <w:rsid w:val="009A3985"/>
    <w:rsid w:val="009A3B8D"/>
    <w:rsid w:val="009A3BD6"/>
    <w:rsid w:val="009A439E"/>
    <w:rsid w:val="009A4593"/>
    <w:rsid w:val="009A4743"/>
    <w:rsid w:val="009A50DB"/>
    <w:rsid w:val="009A5147"/>
    <w:rsid w:val="009A53A0"/>
    <w:rsid w:val="009A554F"/>
    <w:rsid w:val="009A56AE"/>
    <w:rsid w:val="009A56B8"/>
    <w:rsid w:val="009A5B63"/>
    <w:rsid w:val="009A5EC8"/>
    <w:rsid w:val="009A6338"/>
    <w:rsid w:val="009A6A0F"/>
    <w:rsid w:val="009A6A9D"/>
    <w:rsid w:val="009A6AD8"/>
    <w:rsid w:val="009A6C13"/>
    <w:rsid w:val="009A6CDD"/>
    <w:rsid w:val="009A6ED8"/>
    <w:rsid w:val="009A738C"/>
    <w:rsid w:val="009A7635"/>
    <w:rsid w:val="009A79A5"/>
    <w:rsid w:val="009A7A4B"/>
    <w:rsid w:val="009A7A76"/>
    <w:rsid w:val="009A7B08"/>
    <w:rsid w:val="009A7E76"/>
    <w:rsid w:val="009B0017"/>
    <w:rsid w:val="009B0080"/>
    <w:rsid w:val="009B0C73"/>
    <w:rsid w:val="009B0E8F"/>
    <w:rsid w:val="009B0EAA"/>
    <w:rsid w:val="009B114A"/>
    <w:rsid w:val="009B1485"/>
    <w:rsid w:val="009B19D3"/>
    <w:rsid w:val="009B1D33"/>
    <w:rsid w:val="009B2CBB"/>
    <w:rsid w:val="009B2EC1"/>
    <w:rsid w:val="009B308F"/>
    <w:rsid w:val="009B30ED"/>
    <w:rsid w:val="009B31C5"/>
    <w:rsid w:val="009B3363"/>
    <w:rsid w:val="009B353D"/>
    <w:rsid w:val="009B36C0"/>
    <w:rsid w:val="009B36F4"/>
    <w:rsid w:val="009B3B07"/>
    <w:rsid w:val="009B3CAB"/>
    <w:rsid w:val="009B40F3"/>
    <w:rsid w:val="009B42A2"/>
    <w:rsid w:val="009B4301"/>
    <w:rsid w:val="009B46E3"/>
    <w:rsid w:val="009B46FC"/>
    <w:rsid w:val="009B473B"/>
    <w:rsid w:val="009B47B5"/>
    <w:rsid w:val="009B4C49"/>
    <w:rsid w:val="009B4EDA"/>
    <w:rsid w:val="009B5273"/>
    <w:rsid w:val="009B542D"/>
    <w:rsid w:val="009B54A6"/>
    <w:rsid w:val="009B54E9"/>
    <w:rsid w:val="009B55EA"/>
    <w:rsid w:val="009B594E"/>
    <w:rsid w:val="009B5D8A"/>
    <w:rsid w:val="009B5E9C"/>
    <w:rsid w:val="009B5F09"/>
    <w:rsid w:val="009B6020"/>
    <w:rsid w:val="009B6113"/>
    <w:rsid w:val="009B649B"/>
    <w:rsid w:val="009B6576"/>
    <w:rsid w:val="009B6983"/>
    <w:rsid w:val="009B69E3"/>
    <w:rsid w:val="009B6CE7"/>
    <w:rsid w:val="009B6DD0"/>
    <w:rsid w:val="009B6EED"/>
    <w:rsid w:val="009B6F9F"/>
    <w:rsid w:val="009B6FEE"/>
    <w:rsid w:val="009B7020"/>
    <w:rsid w:val="009B7256"/>
    <w:rsid w:val="009B75CC"/>
    <w:rsid w:val="009B7A98"/>
    <w:rsid w:val="009B7AF9"/>
    <w:rsid w:val="009B7C95"/>
    <w:rsid w:val="009B7DAD"/>
    <w:rsid w:val="009B7DC2"/>
    <w:rsid w:val="009B7DDB"/>
    <w:rsid w:val="009B7E80"/>
    <w:rsid w:val="009C0117"/>
    <w:rsid w:val="009C03FB"/>
    <w:rsid w:val="009C0693"/>
    <w:rsid w:val="009C0784"/>
    <w:rsid w:val="009C0B18"/>
    <w:rsid w:val="009C0B2A"/>
    <w:rsid w:val="009C0B33"/>
    <w:rsid w:val="009C0C5B"/>
    <w:rsid w:val="009C0C74"/>
    <w:rsid w:val="009C1044"/>
    <w:rsid w:val="009C1210"/>
    <w:rsid w:val="009C1739"/>
    <w:rsid w:val="009C174E"/>
    <w:rsid w:val="009C19F4"/>
    <w:rsid w:val="009C1C9D"/>
    <w:rsid w:val="009C1D29"/>
    <w:rsid w:val="009C1E6F"/>
    <w:rsid w:val="009C1F89"/>
    <w:rsid w:val="009C21F2"/>
    <w:rsid w:val="009C22A0"/>
    <w:rsid w:val="009C240D"/>
    <w:rsid w:val="009C2429"/>
    <w:rsid w:val="009C2450"/>
    <w:rsid w:val="009C24EA"/>
    <w:rsid w:val="009C24F4"/>
    <w:rsid w:val="009C25F7"/>
    <w:rsid w:val="009C2749"/>
    <w:rsid w:val="009C28C8"/>
    <w:rsid w:val="009C2A3E"/>
    <w:rsid w:val="009C2ECC"/>
    <w:rsid w:val="009C2F5B"/>
    <w:rsid w:val="009C31AE"/>
    <w:rsid w:val="009C35E6"/>
    <w:rsid w:val="009C384C"/>
    <w:rsid w:val="009C3A5E"/>
    <w:rsid w:val="009C3C0F"/>
    <w:rsid w:val="009C3E52"/>
    <w:rsid w:val="009C3F88"/>
    <w:rsid w:val="009C4017"/>
    <w:rsid w:val="009C4425"/>
    <w:rsid w:val="009C4655"/>
    <w:rsid w:val="009C48F9"/>
    <w:rsid w:val="009C49DE"/>
    <w:rsid w:val="009C4B74"/>
    <w:rsid w:val="009C4FF8"/>
    <w:rsid w:val="009C533F"/>
    <w:rsid w:val="009C53C3"/>
    <w:rsid w:val="009C53E3"/>
    <w:rsid w:val="009C5544"/>
    <w:rsid w:val="009C593D"/>
    <w:rsid w:val="009C5AC1"/>
    <w:rsid w:val="009C5DD8"/>
    <w:rsid w:val="009C6516"/>
    <w:rsid w:val="009C6636"/>
    <w:rsid w:val="009C66FB"/>
    <w:rsid w:val="009C6770"/>
    <w:rsid w:val="009C6857"/>
    <w:rsid w:val="009C6A40"/>
    <w:rsid w:val="009C6B67"/>
    <w:rsid w:val="009C6CDD"/>
    <w:rsid w:val="009C7016"/>
    <w:rsid w:val="009C70EB"/>
    <w:rsid w:val="009C7219"/>
    <w:rsid w:val="009C75EE"/>
    <w:rsid w:val="009C77C9"/>
    <w:rsid w:val="009C7BA5"/>
    <w:rsid w:val="009C7C4E"/>
    <w:rsid w:val="009C7CD0"/>
    <w:rsid w:val="009C7FD6"/>
    <w:rsid w:val="009D00C9"/>
    <w:rsid w:val="009D01B0"/>
    <w:rsid w:val="009D0855"/>
    <w:rsid w:val="009D0990"/>
    <w:rsid w:val="009D0BC2"/>
    <w:rsid w:val="009D0EBC"/>
    <w:rsid w:val="009D10C9"/>
    <w:rsid w:val="009D1451"/>
    <w:rsid w:val="009D1569"/>
    <w:rsid w:val="009D15A0"/>
    <w:rsid w:val="009D1872"/>
    <w:rsid w:val="009D1B4B"/>
    <w:rsid w:val="009D23C8"/>
    <w:rsid w:val="009D2987"/>
    <w:rsid w:val="009D2BF1"/>
    <w:rsid w:val="009D2F51"/>
    <w:rsid w:val="009D3917"/>
    <w:rsid w:val="009D3D15"/>
    <w:rsid w:val="009D42BF"/>
    <w:rsid w:val="009D440D"/>
    <w:rsid w:val="009D4975"/>
    <w:rsid w:val="009D4AAC"/>
    <w:rsid w:val="009D4C1D"/>
    <w:rsid w:val="009D5528"/>
    <w:rsid w:val="009D552C"/>
    <w:rsid w:val="009D5749"/>
    <w:rsid w:val="009D5A01"/>
    <w:rsid w:val="009D5A8D"/>
    <w:rsid w:val="009D5AE3"/>
    <w:rsid w:val="009D5B8F"/>
    <w:rsid w:val="009D5CB1"/>
    <w:rsid w:val="009D603E"/>
    <w:rsid w:val="009D61EB"/>
    <w:rsid w:val="009D62B4"/>
    <w:rsid w:val="009D64F4"/>
    <w:rsid w:val="009D6548"/>
    <w:rsid w:val="009D6634"/>
    <w:rsid w:val="009D689C"/>
    <w:rsid w:val="009D6A14"/>
    <w:rsid w:val="009D6D08"/>
    <w:rsid w:val="009D6D30"/>
    <w:rsid w:val="009D6DB3"/>
    <w:rsid w:val="009D6DD6"/>
    <w:rsid w:val="009D7228"/>
    <w:rsid w:val="009D7429"/>
    <w:rsid w:val="009D7940"/>
    <w:rsid w:val="009E0306"/>
    <w:rsid w:val="009E0371"/>
    <w:rsid w:val="009E03DB"/>
    <w:rsid w:val="009E08E8"/>
    <w:rsid w:val="009E0A2F"/>
    <w:rsid w:val="009E0D0D"/>
    <w:rsid w:val="009E0D6F"/>
    <w:rsid w:val="009E0EBB"/>
    <w:rsid w:val="009E0ED6"/>
    <w:rsid w:val="009E1591"/>
    <w:rsid w:val="009E15DB"/>
    <w:rsid w:val="009E1636"/>
    <w:rsid w:val="009E1853"/>
    <w:rsid w:val="009E1A33"/>
    <w:rsid w:val="009E1A92"/>
    <w:rsid w:val="009E1E3E"/>
    <w:rsid w:val="009E1E64"/>
    <w:rsid w:val="009E1ED9"/>
    <w:rsid w:val="009E2012"/>
    <w:rsid w:val="009E2079"/>
    <w:rsid w:val="009E2094"/>
    <w:rsid w:val="009E258E"/>
    <w:rsid w:val="009E2EA9"/>
    <w:rsid w:val="009E2EFE"/>
    <w:rsid w:val="009E306D"/>
    <w:rsid w:val="009E3114"/>
    <w:rsid w:val="009E3677"/>
    <w:rsid w:val="009E36AF"/>
    <w:rsid w:val="009E3737"/>
    <w:rsid w:val="009E399E"/>
    <w:rsid w:val="009E3A1B"/>
    <w:rsid w:val="009E3EDB"/>
    <w:rsid w:val="009E4100"/>
    <w:rsid w:val="009E44AC"/>
    <w:rsid w:val="009E4655"/>
    <w:rsid w:val="009E46BD"/>
    <w:rsid w:val="009E4870"/>
    <w:rsid w:val="009E4B7C"/>
    <w:rsid w:val="009E4C05"/>
    <w:rsid w:val="009E4F3A"/>
    <w:rsid w:val="009E526B"/>
    <w:rsid w:val="009E571A"/>
    <w:rsid w:val="009E57B3"/>
    <w:rsid w:val="009E592F"/>
    <w:rsid w:val="009E5BE3"/>
    <w:rsid w:val="009E5F7F"/>
    <w:rsid w:val="009E6686"/>
    <w:rsid w:val="009E683F"/>
    <w:rsid w:val="009E6B5D"/>
    <w:rsid w:val="009E70A8"/>
    <w:rsid w:val="009E717B"/>
    <w:rsid w:val="009E71D8"/>
    <w:rsid w:val="009E71DF"/>
    <w:rsid w:val="009E7349"/>
    <w:rsid w:val="009E7769"/>
    <w:rsid w:val="009E7A82"/>
    <w:rsid w:val="009E7BED"/>
    <w:rsid w:val="009F01C2"/>
    <w:rsid w:val="009F029C"/>
    <w:rsid w:val="009F03BE"/>
    <w:rsid w:val="009F04BE"/>
    <w:rsid w:val="009F053B"/>
    <w:rsid w:val="009F0900"/>
    <w:rsid w:val="009F095A"/>
    <w:rsid w:val="009F0970"/>
    <w:rsid w:val="009F0CDA"/>
    <w:rsid w:val="009F0D77"/>
    <w:rsid w:val="009F147F"/>
    <w:rsid w:val="009F1560"/>
    <w:rsid w:val="009F1682"/>
    <w:rsid w:val="009F18D0"/>
    <w:rsid w:val="009F1915"/>
    <w:rsid w:val="009F19AC"/>
    <w:rsid w:val="009F1A62"/>
    <w:rsid w:val="009F1ABB"/>
    <w:rsid w:val="009F1C2A"/>
    <w:rsid w:val="009F1D38"/>
    <w:rsid w:val="009F1E5F"/>
    <w:rsid w:val="009F1E64"/>
    <w:rsid w:val="009F2E62"/>
    <w:rsid w:val="009F2E77"/>
    <w:rsid w:val="009F314A"/>
    <w:rsid w:val="009F38BE"/>
    <w:rsid w:val="009F3959"/>
    <w:rsid w:val="009F3B92"/>
    <w:rsid w:val="009F3CA3"/>
    <w:rsid w:val="009F4248"/>
    <w:rsid w:val="009F45C4"/>
    <w:rsid w:val="009F499F"/>
    <w:rsid w:val="009F4FD3"/>
    <w:rsid w:val="009F5151"/>
    <w:rsid w:val="009F54C6"/>
    <w:rsid w:val="009F54D8"/>
    <w:rsid w:val="009F55BB"/>
    <w:rsid w:val="009F57B6"/>
    <w:rsid w:val="009F5A89"/>
    <w:rsid w:val="009F5BCA"/>
    <w:rsid w:val="009F5D05"/>
    <w:rsid w:val="009F6251"/>
    <w:rsid w:val="009F629A"/>
    <w:rsid w:val="009F6344"/>
    <w:rsid w:val="009F64F0"/>
    <w:rsid w:val="009F6523"/>
    <w:rsid w:val="009F68C0"/>
    <w:rsid w:val="009F6A4B"/>
    <w:rsid w:val="009F70D2"/>
    <w:rsid w:val="009F7563"/>
    <w:rsid w:val="009F77FB"/>
    <w:rsid w:val="009F7855"/>
    <w:rsid w:val="009F78B8"/>
    <w:rsid w:val="009F79B3"/>
    <w:rsid w:val="009F7AA3"/>
    <w:rsid w:val="009F7C96"/>
    <w:rsid w:val="009F7CAE"/>
    <w:rsid w:val="009F7FAB"/>
    <w:rsid w:val="00A0028C"/>
    <w:rsid w:val="00A002A4"/>
    <w:rsid w:val="00A003AF"/>
    <w:rsid w:val="00A0080C"/>
    <w:rsid w:val="00A00951"/>
    <w:rsid w:val="00A00DE2"/>
    <w:rsid w:val="00A00F26"/>
    <w:rsid w:val="00A010FE"/>
    <w:rsid w:val="00A0168E"/>
    <w:rsid w:val="00A0175A"/>
    <w:rsid w:val="00A01B13"/>
    <w:rsid w:val="00A01B42"/>
    <w:rsid w:val="00A01DA8"/>
    <w:rsid w:val="00A01DD9"/>
    <w:rsid w:val="00A02018"/>
    <w:rsid w:val="00A02200"/>
    <w:rsid w:val="00A02288"/>
    <w:rsid w:val="00A0236B"/>
    <w:rsid w:val="00A02BD2"/>
    <w:rsid w:val="00A02E24"/>
    <w:rsid w:val="00A032DF"/>
    <w:rsid w:val="00A036E2"/>
    <w:rsid w:val="00A03739"/>
    <w:rsid w:val="00A03975"/>
    <w:rsid w:val="00A03A0F"/>
    <w:rsid w:val="00A03D97"/>
    <w:rsid w:val="00A03DF5"/>
    <w:rsid w:val="00A03EC2"/>
    <w:rsid w:val="00A03F20"/>
    <w:rsid w:val="00A044F1"/>
    <w:rsid w:val="00A04B76"/>
    <w:rsid w:val="00A04E3D"/>
    <w:rsid w:val="00A04F33"/>
    <w:rsid w:val="00A05035"/>
    <w:rsid w:val="00A05329"/>
    <w:rsid w:val="00A053B7"/>
    <w:rsid w:val="00A0547E"/>
    <w:rsid w:val="00A054A5"/>
    <w:rsid w:val="00A0556F"/>
    <w:rsid w:val="00A055DB"/>
    <w:rsid w:val="00A05890"/>
    <w:rsid w:val="00A058EB"/>
    <w:rsid w:val="00A059B6"/>
    <w:rsid w:val="00A05A92"/>
    <w:rsid w:val="00A05D56"/>
    <w:rsid w:val="00A062DA"/>
    <w:rsid w:val="00A064CF"/>
    <w:rsid w:val="00A06D4F"/>
    <w:rsid w:val="00A06D99"/>
    <w:rsid w:val="00A0782B"/>
    <w:rsid w:val="00A078B8"/>
    <w:rsid w:val="00A079A5"/>
    <w:rsid w:val="00A07BFA"/>
    <w:rsid w:val="00A07C3D"/>
    <w:rsid w:val="00A104E6"/>
    <w:rsid w:val="00A1058A"/>
    <w:rsid w:val="00A10BE3"/>
    <w:rsid w:val="00A10DB6"/>
    <w:rsid w:val="00A10ECD"/>
    <w:rsid w:val="00A10EEB"/>
    <w:rsid w:val="00A11182"/>
    <w:rsid w:val="00A11407"/>
    <w:rsid w:val="00A11542"/>
    <w:rsid w:val="00A117E1"/>
    <w:rsid w:val="00A1187F"/>
    <w:rsid w:val="00A11BA6"/>
    <w:rsid w:val="00A11C78"/>
    <w:rsid w:val="00A11FFA"/>
    <w:rsid w:val="00A12201"/>
    <w:rsid w:val="00A1221C"/>
    <w:rsid w:val="00A122C7"/>
    <w:rsid w:val="00A1246D"/>
    <w:rsid w:val="00A126BE"/>
    <w:rsid w:val="00A12A1D"/>
    <w:rsid w:val="00A12A22"/>
    <w:rsid w:val="00A12C7A"/>
    <w:rsid w:val="00A12D87"/>
    <w:rsid w:val="00A130A6"/>
    <w:rsid w:val="00A130CC"/>
    <w:rsid w:val="00A13310"/>
    <w:rsid w:val="00A1339B"/>
    <w:rsid w:val="00A13550"/>
    <w:rsid w:val="00A13713"/>
    <w:rsid w:val="00A13D66"/>
    <w:rsid w:val="00A13D75"/>
    <w:rsid w:val="00A13DF5"/>
    <w:rsid w:val="00A13FCA"/>
    <w:rsid w:val="00A14432"/>
    <w:rsid w:val="00A14433"/>
    <w:rsid w:val="00A14446"/>
    <w:rsid w:val="00A1484E"/>
    <w:rsid w:val="00A14A8B"/>
    <w:rsid w:val="00A14AB6"/>
    <w:rsid w:val="00A14AD9"/>
    <w:rsid w:val="00A14C55"/>
    <w:rsid w:val="00A14F18"/>
    <w:rsid w:val="00A156B4"/>
    <w:rsid w:val="00A1583E"/>
    <w:rsid w:val="00A15A90"/>
    <w:rsid w:val="00A15BAA"/>
    <w:rsid w:val="00A15C9E"/>
    <w:rsid w:val="00A15CA1"/>
    <w:rsid w:val="00A1683A"/>
    <w:rsid w:val="00A16942"/>
    <w:rsid w:val="00A169C8"/>
    <w:rsid w:val="00A16B22"/>
    <w:rsid w:val="00A16E15"/>
    <w:rsid w:val="00A1712F"/>
    <w:rsid w:val="00A1719A"/>
    <w:rsid w:val="00A17351"/>
    <w:rsid w:val="00A17360"/>
    <w:rsid w:val="00A17573"/>
    <w:rsid w:val="00A17653"/>
    <w:rsid w:val="00A17654"/>
    <w:rsid w:val="00A1766C"/>
    <w:rsid w:val="00A1775E"/>
    <w:rsid w:val="00A17999"/>
    <w:rsid w:val="00A17AF4"/>
    <w:rsid w:val="00A17D30"/>
    <w:rsid w:val="00A17E27"/>
    <w:rsid w:val="00A17E92"/>
    <w:rsid w:val="00A17ED1"/>
    <w:rsid w:val="00A20122"/>
    <w:rsid w:val="00A20297"/>
    <w:rsid w:val="00A203E0"/>
    <w:rsid w:val="00A203F2"/>
    <w:rsid w:val="00A2069F"/>
    <w:rsid w:val="00A20E9C"/>
    <w:rsid w:val="00A212C9"/>
    <w:rsid w:val="00A21554"/>
    <w:rsid w:val="00A21A25"/>
    <w:rsid w:val="00A21A60"/>
    <w:rsid w:val="00A22526"/>
    <w:rsid w:val="00A22541"/>
    <w:rsid w:val="00A227E3"/>
    <w:rsid w:val="00A2287B"/>
    <w:rsid w:val="00A228A7"/>
    <w:rsid w:val="00A228CC"/>
    <w:rsid w:val="00A22AC3"/>
    <w:rsid w:val="00A22DA8"/>
    <w:rsid w:val="00A22EDC"/>
    <w:rsid w:val="00A23303"/>
    <w:rsid w:val="00A23381"/>
    <w:rsid w:val="00A233EF"/>
    <w:rsid w:val="00A23586"/>
    <w:rsid w:val="00A2380E"/>
    <w:rsid w:val="00A23893"/>
    <w:rsid w:val="00A23989"/>
    <w:rsid w:val="00A23CFD"/>
    <w:rsid w:val="00A23F8C"/>
    <w:rsid w:val="00A24180"/>
    <w:rsid w:val="00A24517"/>
    <w:rsid w:val="00A245A0"/>
    <w:rsid w:val="00A24654"/>
    <w:rsid w:val="00A24E62"/>
    <w:rsid w:val="00A24F9E"/>
    <w:rsid w:val="00A251BE"/>
    <w:rsid w:val="00A251D4"/>
    <w:rsid w:val="00A256CD"/>
    <w:rsid w:val="00A257EC"/>
    <w:rsid w:val="00A25809"/>
    <w:rsid w:val="00A25898"/>
    <w:rsid w:val="00A25ABF"/>
    <w:rsid w:val="00A25B5E"/>
    <w:rsid w:val="00A25D79"/>
    <w:rsid w:val="00A25F26"/>
    <w:rsid w:val="00A26061"/>
    <w:rsid w:val="00A26182"/>
    <w:rsid w:val="00A269C4"/>
    <w:rsid w:val="00A270FC"/>
    <w:rsid w:val="00A27257"/>
    <w:rsid w:val="00A27643"/>
    <w:rsid w:val="00A27693"/>
    <w:rsid w:val="00A276E3"/>
    <w:rsid w:val="00A2775E"/>
    <w:rsid w:val="00A277DD"/>
    <w:rsid w:val="00A27B5D"/>
    <w:rsid w:val="00A27CEB"/>
    <w:rsid w:val="00A27D2E"/>
    <w:rsid w:val="00A27DB6"/>
    <w:rsid w:val="00A30380"/>
    <w:rsid w:val="00A30417"/>
    <w:rsid w:val="00A3059A"/>
    <w:rsid w:val="00A305B2"/>
    <w:rsid w:val="00A306C0"/>
    <w:rsid w:val="00A308BE"/>
    <w:rsid w:val="00A30928"/>
    <w:rsid w:val="00A3093E"/>
    <w:rsid w:val="00A30BA9"/>
    <w:rsid w:val="00A30C5B"/>
    <w:rsid w:val="00A30C72"/>
    <w:rsid w:val="00A30FB7"/>
    <w:rsid w:val="00A310AF"/>
    <w:rsid w:val="00A310EC"/>
    <w:rsid w:val="00A311DD"/>
    <w:rsid w:val="00A31254"/>
    <w:rsid w:val="00A3134A"/>
    <w:rsid w:val="00A313C9"/>
    <w:rsid w:val="00A316AB"/>
    <w:rsid w:val="00A325C9"/>
    <w:rsid w:val="00A32630"/>
    <w:rsid w:val="00A3264B"/>
    <w:rsid w:val="00A326B4"/>
    <w:rsid w:val="00A3288E"/>
    <w:rsid w:val="00A32A05"/>
    <w:rsid w:val="00A32A88"/>
    <w:rsid w:val="00A32BBB"/>
    <w:rsid w:val="00A32CEB"/>
    <w:rsid w:val="00A32CF4"/>
    <w:rsid w:val="00A32E43"/>
    <w:rsid w:val="00A331D6"/>
    <w:rsid w:val="00A33616"/>
    <w:rsid w:val="00A33658"/>
    <w:rsid w:val="00A33822"/>
    <w:rsid w:val="00A3382D"/>
    <w:rsid w:val="00A3383C"/>
    <w:rsid w:val="00A338EA"/>
    <w:rsid w:val="00A33944"/>
    <w:rsid w:val="00A33C43"/>
    <w:rsid w:val="00A33F94"/>
    <w:rsid w:val="00A34426"/>
    <w:rsid w:val="00A34585"/>
    <w:rsid w:val="00A345DE"/>
    <w:rsid w:val="00A34A8E"/>
    <w:rsid w:val="00A34B0D"/>
    <w:rsid w:val="00A350F7"/>
    <w:rsid w:val="00A351CF"/>
    <w:rsid w:val="00A35461"/>
    <w:rsid w:val="00A354AE"/>
    <w:rsid w:val="00A356B9"/>
    <w:rsid w:val="00A35751"/>
    <w:rsid w:val="00A35E03"/>
    <w:rsid w:val="00A35F49"/>
    <w:rsid w:val="00A35F57"/>
    <w:rsid w:val="00A36041"/>
    <w:rsid w:val="00A36171"/>
    <w:rsid w:val="00A36281"/>
    <w:rsid w:val="00A36574"/>
    <w:rsid w:val="00A36ED7"/>
    <w:rsid w:val="00A372A7"/>
    <w:rsid w:val="00A37BF1"/>
    <w:rsid w:val="00A37F1E"/>
    <w:rsid w:val="00A40034"/>
    <w:rsid w:val="00A401B8"/>
    <w:rsid w:val="00A40415"/>
    <w:rsid w:val="00A406BE"/>
    <w:rsid w:val="00A40992"/>
    <w:rsid w:val="00A415F3"/>
    <w:rsid w:val="00A419A5"/>
    <w:rsid w:val="00A41A06"/>
    <w:rsid w:val="00A41A0D"/>
    <w:rsid w:val="00A41A17"/>
    <w:rsid w:val="00A41B98"/>
    <w:rsid w:val="00A41DEE"/>
    <w:rsid w:val="00A427F5"/>
    <w:rsid w:val="00A42963"/>
    <w:rsid w:val="00A42976"/>
    <w:rsid w:val="00A42B78"/>
    <w:rsid w:val="00A42BDD"/>
    <w:rsid w:val="00A42D93"/>
    <w:rsid w:val="00A43076"/>
    <w:rsid w:val="00A431A4"/>
    <w:rsid w:val="00A431BE"/>
    <w:rsid w:val="00A432E3"/>
    <w:rsid w:val="00A4342A"/>
    <w:rsid w:val="00A4351F"/>
    <w:rsid w:val="00A4370C"/>
    <w:rsid w:val="00A437EC"/>
    <w:rsid w:val="00A4395B"/>
    <w:rsid w:val="00A43975"/>
    <w:rsid w:val="00A439BF"/>
    <w:rsid w:val="00A43A97"/>
    <w:rsid w:val="00A43F56"/>
    <w:rsid w:val="00A43FE8"/>
    <w:rsid w:val="00A441DA"/>
    <w:rsid w:val="00A4424D"/>
    <w:rsid w:val="00A44460"/>
    <w:rsid w:val="00A446EB"/>
    <w:rsid w:val="00A44C34"/>
    <w:rsid w:val="00A44D67"/>
    <w:rsid w:val="00A44E30"/>
    <w:rsid w:val="00A44E98"/>
    <w:rsid w:val="00A44F2F"/>
    <w:rsid w:val="00A45022"/>
    <w:rsid w:val="00A452AB"/>
    <w:rsid w:val="00A45334"/>
    <w:rsid w:val="00A45566"/>
    <w:rsid w:val="00A45806"/>
    <w:rsid w:val="00A458EF"/>
    <w:rsid w:val="00A459A8"/>
    <w:rsid w:val="00A45E88"/>
    <w:rsid w:val="00A45FB1"/>
    <w:rsid w:val="00A46118"/>
    <w:rsid w:val="00A464AC"/>
    <w:rsid w:val="00A46803"/>
    <w:rsid w:val="00A46AEF"/>
    <w:rsid w:val="00A46BE1"/>
    <w:rsid w:val="00A46E48"/>
    <w:rsid w:val="00A46FEF"/>
    <w:rsid w:val="00A4718C"/>
    <w:rsid w:val="00A471BE"/>
    <w:rsid w:val="00A472FF"/>
    <w:rsid w:val="00A474C2"/>
    <w:rsid w:val="00A4783C"/>
    <w:rsid w:val="00A47A76"/>
    <w:rsid w:val="00A47AD1"/>
    <w:rsid w:val="00A47CB5"/>
    <w:rsid w:val="00A47DDD"/>
    <w:rsid w:val="00A500E1"/>
    <w:rsid w:val="00A502C0"/>
    <w:rsid w:val="00A505FC"/>
    <w:rsid w:val="00A50611"/>
    <w:rsid w:val="00A50C42"/>
    <w:rsid w:val="00A50FBF"/>
    <w:rsid w:val="00A5142E"/>
    <w:rsid w:val="00A5155C"/>
    <w:rsid w:val="00A51576"/>
    <w:rsid w:val="00A515D4"/>
    <w:rsid w:val="00A5199A"/>
    <w:rsid w:val="00A519AE"/>
    <w:rsid w:val="00A519E0"/>
    <w:rsid w:val="00A51A50"/>
    <w:rsid w:val="00A51CB5"/>
    <w:rsid w:val="00A51D1C"/>
    <w:rsid w:val="00A52018"/>
    <w:rsid w:val="00A521C0"/>
    <w:rsid w:val="00A525D3"/>
    <w:rsid w:val="00A528A7"/>
    <w:rsid w:val="00A5295E"/>
    <w:rsid w:val="00A52A84"/>
    <w:rsid w:val="00A52C7B"/>
    <w:rsid w:val="00A52E53"/>
    <w:rsid w:val="00A53079"/>
    <w:rsid w:val="00A532B9"/>
    <w:rsid w:val="00A5366F"/>
    <w:rsid w:val="00A536D3"/>
    <w:rsid w:val="00A53997"/>
    <w:rsid w:val="00A53C27"/>
    <w:rsid w:val="00A542DD"/>
    <w:rsid w:val="00A54729"/>
    <w:rsid w:val="00A54828"/>
    <w:rsid w:val="00A54861"/>
    <w:rsid w:val="00A54A23"/>
    <w:rsid w:val="00A54B4F"/>
    <w:rsid w:val="00A54D14"/>
    <w:rsid w:val="00A54E3E"/>
    <w:rsid w:val="00A55264"/>
    <w:rsid w:val="00A554DC"/>
    <w:rsid w:val="00A55591"/>
    <w:rsid w:val="00A556F5"/>
    <w:rsid w:val="00A55852"/>
    <w:rsid w:val="00A559B9"/>
    <w:rsid w:val="00A55EC3"/>
    <w:rsid w:val="00A55F50"/>
    <w:rsid w:val="00A56025"/>
    <w:rsid w:val="00A560A0"/>
    <w:rsid w:val="00A561A2"/>
    <w:rsid w:val="00A561C0"/>
    <w:rsid w:val="00A56254"/>
    <w:rsid w:val="00A56273"/>
    <w:rsid w:val="00A5652F"/>
    <w:rsid w:val="00A56CAA"/>
    <w:rsid w:val="00A56D7C"/>
    <w:rsid w:val="00A56FB2"/>
    <w:rsid w:val="00A57188"/>
    <w:rsid w:val="00A571EE"/>
    <w:rsid w:val="00A572E0"/>
    <w:rsid w:val="00A57389"/>
    <w:rsid w:val="00A574B5"/>
    <w:rsid w:val="00A57967"/>
    <w:rsid w:val="00A57CC2"/>
    <w:rsid w:val="00A57EDF"/>
    <w:rsid w:val="00A57FEB"/>
    <w:rsid w:val="00A600AA"/>
    <w:rsid w:val="00A60585"/>
    <w:rsid w:val="00A6090B"/>
    <w:rsid w:val="00A60CED"/>
    <w:rsid w:val="00A60D8A"/>
    <w:rsid w:val="00A6130A"/>
    <w:rsid w:val="00A614CA"/>
    <w:rsid w:val="00A61981"/>
    <w:rsid w:val="00A61EDC"/>
    <w:rsid w:val="00A61FCC"/>
    <w:rsid w:val="00A6225D"/>
    <w:rsid w:val="00A6266C"/>
    <w:rsid w:val="00A6288A"/>
    <w:rsid w:val="00A62BEF"/>
    <w:rsid w:val="00A63182"/>
    <w:rsid w:val="00A6320C"/>
    <w:rsid w:val="00A63341"/>
    <w:rsid w:val="00A63E93"/>
    <w:rsid w:val="00A63F94"/>
    <w:rsid w:val="00A641A6"/>
    <w:rsid w:val="00A642C0"/>
    <w:rsid w:val="00A644AE"/>
    <w:rsid w:val="00A6485B"/>
    <w:rsid w:val="00A64899"/>
    <w:rsid w:val="00A648FF"/>
    <w:rsid w:val="00A64917"/>
    <w:rsid w:val="00A64B44"/>
    <w:rsid w:val="00A64B72"/>
    <w:rsid w:val="00A64DC4"/>
    <w:rsid w:val="00A64E9F"/>
    <w:rsid w:val="00A64F18"/>
    <w:rsid w:val="00A6533D"/>
    <w:rsid w:val="00A6598C"/>
    <w:rsid w:val="00A65A51"/>
    <w:rsid w:val="00A65ACC"/>
    <w:rsid w:val="00A65AEB"/>
    <w:rsid w:val="00A65C5C"/>
    <w:rsid w:val="00A65C76"/>
    <w:rsid w:val="00A65CA0"/>
    <w:rsid w:val="00A661B8"/>
    <w:rsid w:val="00A66E6E"/>
    <w:rsid w:val="00A66FBF"/>
    <w:rsid w:val="00A67452"/>
    <w:rsid w:val="00A6751B"/>
    <w:rsid w:val="00A67921"/>
    <w:rsid w:val="00A67DD5"/>
    <w:rsid w:val="00A70137"/>
    <w:rsid w:val="00A70514"/>
    <w:rsid w:val="00A708C1"/>
    <w:rsid w:val="00A71182"/>
    <w:rsid w:val="00A715CD"/>
    <w:rsid w:val="00A71617"/>
    <w:rsid w:val="00A71B84"/>
    <w:rsid w:val="00A71E5A"/>
    <w:rsid w:val="00A72268"/>
    <w:rsid w:val="00A72651"/>
    <w:rsid w:val="00A72830"/>
    <w:rsid w:val="00A729BF"/>
    <w:rsid w:val="00A72A58"/>
    <w:rsid w:val="00A72C1F"/>
    <w:rsid w:val="00A72C69"/>
    <w:rsid w:val="00A72D4C"/>
    <w:rsid w:val="00A72FD6"/>
    <w:rsid w:val="00A734C0"/>
    <w:rsid w:val="00A735EE"/>
    <w:rsid w:val="00A739A6"/>
    <w:rsid w:val="00A73AAB"/>
    <w:rsid w:val="00A73D59"/>
    <w:rsid w:val="00A73E1D"/>
    <w:rsid w:val="00A73EAD"/>
    <w:rsid w:val="00A74508"/>
    <w:rsid w:val="00A74A86"/>
    <w:rsid w:val="00A74B54"/>
    <w:rsid w:val="00A74C07"/>
    <w:rsid w:val="00A74C30"/>
    <w:rsid w:val="00A754DD"/>
    <w:rsid w:val="00A755A1"/>
    <w:rsid w:val="00A755C0"/>
    <w:rsid w:val="00A756B4"/>
    <w:rsid w:val="00A758F6"/>
    <w:rsid w:val="00A75917"/>
    <w:rsid w:val="00A75B47"/>
    <w:rsid w:val="00A75F6E"/>
    <w:rsid w:val="00A764A2"/>
    <w:rsid w:val="00A764E4"/>
    <w:rsid w:val="00A7665E"/>
    <w:rsid w:val="00A771EB"/>
    <w:rsid w:val="00A776DF"/>
    <w:rsid w:val="00A77732"/>
    <w:rsid w:val="00A7798A"/>
    <w:rsid w:val="00A77E24"/>
    <w:rsid w:val="00A80056"/>
    <w:rsid w:val="00A80296"/>
    <w:rsid w:val="00A80330"/>
    <w:rsid w:val="00A8038D"/>
    <w:rsid w:val="00A803F3"/>
    <w:rsid w:val="00A805BC"/>
    <w:rsid w:val="00A807FE"/>
    <w:rsid w:val="00A808B7"/>
    <w:rsid w:val="00A80C7F"/>
    <w:rsid w:val="00A80CB1"/>
    <w:rsid w:val="00A810CA"/>
    <w:rsid w:val="00A8120C"/>
    <w:rsid w:val="00A81508"/>
    <w:rsid w:val="00A81542"/>
    <w:rsid w:val="00A81601"/>
    <w:rsid w:val="00A81645"/>
    <w:rsid w:val="00A8169D"/>
    <w:rsid w:val="00A816FE"/>
    <w:rsid w:val="00A81C6B"/>
    <w:rsid w:val="00A82589"/>
    <w:rsid w:val="00A82668"/>
    <w:rsid w:val="00A8272F"/>
    <w:rsid w:val="00A82954"/>
    <w:rsid w:val="00A829AF"/>
    <w:rsid w:val="00A82CB5"/>
    <w:rsid w:val="00A82F63"/>
    <w:rsid w:val="00A832C2"/>
    <w:rsid w:val="00A835DF"/>
    <w:rsid w:val="00A836C4"/>
    <w:rsid w:val="00A83724"/>
    <w:rsid w:val="00A837B6"/>
    <w:rsid w:val="00A837E5"/>
    <w:rsid w:val="00A83E13"/>
    <w:rsid w:val="00A840DE"/>
    <w:rsid w:val="00A846B0"/>
    <w:rsid w:val="00A8488F"/>
    <w:rsid w:val="00A8498B"/>
    <w:rsid w:val="00A84A81"/>
    <w:rsid w:val="00A84BAF"/>
    <w:rsid w:val="00A84DAE"/>
    <w:rsid w:val="00A852B0"/>
    <w:rsid w:val="00A8538E"/>
    <w:rsid w:val="00A85392"/>
    <w:rsid w:val="00A85502"/>
    <w:rsid w:val="00A85539"/>
    <w:rsid w:val="00A8590A"/>
    <w:rsid w:val="00A85E5A"/>
    <w:rsid w:val="00A86143"/>
    <w:rsid w:val="00A863AD"/>
    <w:rsid w:val="00A8647C"/>
    <w:rsid w:val="00A86BE1"/>
    <w:rsid w:val="00A86CC3"/>
    <w:rsid w:val="00A86ED6"/>
    <w:rsid w:val="00A8735D"/>
    <w:rsid w:val="00A8754F"/>
    <w:rsid w:val="00A87A4C"/>
    <w:rsid w:val="00A87BDD"/>
    <w:rsid w:val="00A87C28"/>
    <w:rsid w:val="00A87DA4"/>
    <w:rsid w:val="00A87EA5"/>
    <w:rsid w:val="00A87FFB"/>
    <w:rsid w:val="00A904C2"/>
    <w:rsid w:val="00A90AF8"/>
    <w:rsid w:val="00A90C00"/>
    <w:rsid w:val="00A90EEC"/>
    <w:rsid w:val="00A90F6E"/>
    <w:rsid w:val="00A910D6"/>
    <w:rsid w:val="00A91545"/>
    <w:rsid w:val="00A91722"/>
    <w:rsid w:val="00A9172F"/>
    <w:rsid w:val="00A919E6"/>
    <w:rsid w:val="00A91B22"/>
    <w:rsid w:val="00A923E0"/>
    <w:rsid w:val="00A92470"/>
    <w:rsid w:val="00A924BB"/>
    <w:rsid w:val="00A926EF"/>
    <w:rsid w:val="00A92784"/>
    <w:rsid w:val="00A92A3A"/>
    <w:rsid w:val="00A92A72"/>
    <w:rsid w:val="00A92CC0"/>
    <w:rsid w:val="00A92D4B"/>
    <w:rsid w:val="00A92D6C"/>
    <w:rsid w:val="00A931C2"/>
    <w:rsid w:val="00A9333A"/>
    <w:rsid w:val="00A9360A"/>
    <w:rsid w:val="00A9361D"/>
    <w:rsid w:val="00A937C5"/>
    <w:rsid w:val="00A937D2"/>
    <w:rsid w:val="00A941EE"/>
    <w:rsid w:val="00A943B4"/>
    <w:rsid w:val="00A94412"/>
    <w:rsid w:val="00A94778"/>
    <w:rsid w:val="00A94E1A"/>
    <w:rsid w:val="00A95314"/>
    <w:rsid w:val="00A95664"/>
    <w:rsid w:val="00A958D9"/>
    <w:rsid w:val="00A95987"/>
    <w:rsid w:val="00A95BC0"/>
    <w:rsid w:val="00A95C45"/>
    <w:rsid w:val="00A95CB4"/>
    <w:rsid w:val="00A95E8A"/>
    <w:rsid w:val="00A95F1A"/>
    <w:rsid w:val="00A95F1E"/>
    <w:rsid w:val="00A95F46"/>
    <w:rsid w:val="00A9626D"/>
    <w:rsid w:val="00A964EB"/>
    <w:rsid w:val="00A966BF"/>
    <w:rsid w:val="00A967B7"/>
    <w:rsid w:val="00A96964"/>
    <w:rsid w:val="00A969CF"/>
    <w:rsid w:val="00A96AC1"/>
    <w:rsid w:val="00A96D42"/>
    <w:rsid w:val="00A96DB0"/>
    <w:rsid w:val="00A96DDD"/>
    <w:rsid w:val="00A97126"/>
    <w:rsid w:val="00A9750D"/>
    <w:rsid w:val="00A975E4"/>
    <w:rsid w:val="00A97DFC"/>
    <w:rsid w:val="00A97E7B"/>
    <w:rsid w:val="00AA0211"/>
    <w:rsid w:val="00AA024B"/>
    <w:rsid w:val="00AA0B89"/>
    <w:rsid w:val="00AA11E3"/>
    <w:rsid w:val="00AA1306"/>
    <w:rsid w:val="00AA1634"/>
    <w:rsid w:val="00AA17E4"/>
    <w:rsid w:val="00AA19F1"/>
    <w:rsid w:val="00AA1A5A"/>
    <w:rsid w:val="00AA1BD5"/>
    <w:rsid w:val="00AA1CCA"/>
    <w:rsid w:val="00AA1D0E"/>
    <w:rsid w:val="00AA20BD"/>
    <w:rsid w:val="00AA20F2"/>
    <w:rsid w:val="00AA2182"/>
    <w:rsid w:val="00AA2313"/>
    <w:rsid w:val="00AA2A50"/>
    <w:rsid w:val="00AA36F7"/>
    <w:rsid w:val="00AA3ADF"/>
    <w:rsid w:val="00AA3B33"/>
    <w:rsid w:val="00AA3C03"/>
    <w:rsid w:val="00AA3D3A"/>
    <w:rsid w:val="00AA3D75"/>
    <w:rsid w:val="00AA3F7A"/>
    <w:rsid w:val="00AA4362"/>
    <w:rsid w:val="00AA449D"/>
    <w:rsid w:val="00AA44EF"/>
    <w:rsid w:val="00AA4E22"/>
    <w:rsid w:val="00AA5098"/>
    <w:rsid w:val="00AA51C4"/>
    <w:rsid w:val="00AA54F2"/>
    <w:rsid w:val="00AA55E8"/>
    <w:rsid w:val="00AA5790"/>
    <w:rsid w:val="00AA5966"/>
    <w:rsid w:val="00AA598E"/>
    <w:rsid w:val="00AA59A6"/>
    <w:rsid w:val="00AA5D25"/>
    <w:rsid w:val="00AA5D3D"/>
    <w:rsid w:val="00AA5F1A"/>
    <w:rsid w:val="00AA62A5"/>
    <w:rsid w:val="00AA64B8"/>
    <w:rsid w:val="00AA6638"/>
    <w:rsid w:val="00AA66DC"/>
    <w:rsid w:val="00AA7236"/>
    <w:rsid w:val="00AA7BEF"/>
    <w:rsid w:val="00AA7D24"/>
    <w:rsid w:val="00AB0164"/>
    <w:rsid w:val="00AB01B1"/>
    <w:rsid w:val="00AB021A"/>
    <w:rsid w:val="00AB0C8C"/>
    <w:rsid w:val="00AB0D7C"/>
    <w:rsid w:val="00AB0E59"/>
    <w:rsid w:val="00AB0EE1"/>
    <w:rsid w:val="00AB1080"/>
    <w:rsid w:val="00AB12AB"/>
    <w:rsid w:val="00AB136B"/>
    <w:rsid w:val="00AB1655"/>
    <w:rsid w:val="00AB1CB8"/>
    <w:rsid w:val="00AB1CD2"/>
    <w:rsid w:val="00AB1D7C"/>
    <w:rsid w:val="00AB1E24"/>
    <w:rsid w:val="00AB20D4"/>
    <w:rsid w:val="00AB22C8"/>
    <w:rsid w:val="00AB2379"/>
    <w:rsid w:val="00AB26E8"/>
    <w:rsid w:val="00AB2756"/>
    <w:rsid w:val="00AB2B14"/>
    <w:rsid w:val="00AB2BFE"/>
    <w:rsid w:val="00AB2F1B"/>
    <w:rsid w:val="00AB2F26"/>
    <w:rsid w:val="00AB3050"/>
    <w:rsid w:val="00AB3339"/>
    <w:rsid w:val="00AB3454"/>
    <w:rsid w:val="00AB34C9"/>
    <w:rsid w:val="00AB36CF"/>
    <w:rsid w:val="00AB37F2"/>
    <w:rsid w:val="00AB3887"/>
    <w:rsid w:val="00AB3A17"/>
    <w:rsid w:val="00AB3A74"/>
    <w:rsid w:val="00AB3B41"/>
    <w:rsid w:val="00AB3BD1"/>
    <w:rsid w:val="00AB3C62"/>
    <w:rsid w:val="00AB4394"/>
    <w:rsid w:val="00AB4466"/>
    <w:rsid w:val="00AB45E7"/>
    <w:rsid w:val="00AB4776"/>
    <w:rsid w:val="00AB4B70"/>
    <w:rsid w:val="00AB4BAB"/>
    <w:rsid w:val="00AB4ECE"/>
    <w:rsid w:val="00AB50A5"/>
    <w:rsid w:val="00AB54C2"/>
    <w:rsid w:val="00AB5C93"/>
    <w:rsid w:val="00AB5CE3"/>
    <w:rsid w:val="00AB5FD4"/>
    <w:rsid w:val="00AB669E"/>
    <w:rsid w:val="00AB6D92"/>
    <w:rsid w:val="00AB6E7E"/>
    <w:rsid w:val="00AB727D"/>
    <w:rsid w:val="00AB7360"/>
    <w:rsid w:val="00AB75FD"/>
    <w:rsid w:val="00AB77F2"/>
    <w:rsid w:val="00AB78B2"/>
    <w:rsid w:val="00AB7A11"/>
    <w:rsid w:val="00AB7C02"/>
    <w:rsid w:val="00AB7E6A"/>
    <w:rsid w:val="00AB7F44"/>
    <w:rsid w:val="00AC002C"/>
    <w:rsid w:val="00AC015B"/>
    <w:rsid w:val="00AC0189"/>
    <w:rsid w:val="00AC0384"/>
    <w:rsid w:val="00AC04D1"/>
    <w:rsid w:val="00AC0712"/>
    <w:rsid w:val="00AC08D0"/>
    <w:rsid w:val="00AC11AE"/>
    <w:rsid w:val="00AC11F8"/>
    <w:rsid w:val="00AC1B17"/>
    <w:rsid w:val="00AC1D5D"/>
    <w:rsid w:val="00AC1F9F"/>
    <w:rsid w:val="00AC1FA6"/>
    <w:rsid w:val="00AC22AA"/>
    <w:rsid w:val="00AC23A3"/>
    <w:rsid w:val="00AC2460"/>
    <w:rsid w:val="00AC2DF7"/>
    <w:rsid w:val="00AC3480"/>
    <w:rsid w:val="00AC3806"/>
    <w:rsid w:val="00AC3A8E"/>
    <w:rsid w:val="00AC3B0E"/>
    <w:rsid w:val="00AC3D31"/>
    <w:rsid w:val="00AC3DE9"/>
    <w:rsid w:val="00AC3E62"/>
    <w:rsid w:val="00AC407A"/>
    <w:rsid w:val="00AC418D"/>
    <w:rsid w:val="00AC43A8"/>
    <w:rsid w:val="00AC4A94"/>
    <w:rsid w:val="00AC4AA2"/>
    <w:rsid w:val="00AC4E43"/>
    <w:rsid w:val="00AC4EFF"/>
    <w:rsid w:val="00AC55B9"/>
    <w:rsid w:val="00AC55BB"/>
    <w:rsid w:val="00AC5DA5"/>
    <w:rsid w:val="00AC5E7A"/>
    <w:rsid w:val="00AC6073"/>
    <w:rsid w:val="00AC652B"/>
    <w:rsid w:val="00AC6799"/>
    <w:rsid w:val="00AC6A58"/>
    <w:rsid w:val="00AC6AEF"/>
    <w:rsid w:val="00AC6B7C"/>
    <w:rsid w:val="00AC75E5"/>
    <w:rsid w:val="00AC7955"/>
    <w:rsid w:val="00AD04EA"/>
    <w:rsid w:val="00AD0540"/>
    <w:rsid w:val="00AD086A"/>
    <w:rsid w:val="00AD0B10"/>
    <w:rsid w:val="00AD0B12"/>
    <w:rsid w:val="00AD0F2B"/>
    <w:rsid w:val="00AD13C1"/>
    <w:rsid w:val="00AD14FC"/>
    <w:rsid w:val="00AD1745"/>
    <w:rsid w:val="00AD175A"/>
    <w:rsid w:val="00AD175C"/>
    <w:rsid w:val="00AD1D42"/>
    <w:rsid w:val="00AD1E0D"/>
    <w:rsid w:val="00AD1E2C"/>
    <w:rsid w:val="00AD1EB5"/>
    <w:rsid w:val="00AD1EDB"/>
    <w:rsid w:val="00AD1F1F"/>
    <w:rsid w:val="00AD1F7C"/>
    <w:rsid w:val="00AD20DC"/>
    <w:rsid w:val="00AD21C8"/>
    <w:rsid w:val="00AD23CF"/>
    <w:rsid w:val="00AD2641"/>
    <w:rsid w:val="00AD275E"/>
    <w:rsid w:val="00AD27A9"/>
    <w:rsid w:val="00AD28E4"/>
    <w:rsid w:val="00AD32A8"/>
    <w:rsid w:val="00AD364E"/>
    <w:rsid w:val="00AD38C7"/>
    <w:rsid w:val="00AD3C53"/>
    <w:rsid w:val="00AD404A"/>
    <w:rsid w:val="00AD4634"/>
    <w:rsid w:val="00AD4B16"/>
    <w:rsid w:val="00AD4BF4"/>
    <w:rsid w:val="00AD4C6D"/>
    <w:rsid w:val="00AD51A1"/>
    <w:rsid w:val="00AD5365"/>
    <w:rsid w:val="00AD59E4"/>
    <w:rsid w:val="00AD5B35"/>
    <w:rsid w:val="00AD5B5A"/>
    <w:rsid w:val="00AD5BB7"/>
    <w:rsid w:val="00AD5BDF"/>
    <w:rsid w:val="00AD5D4C"/>
    <w:rsid w:val="00AD5F63"/>
    <w:rsid w:val="00AD6114"/>
    <w:rsid w:val="00AD661B"/>
    <w:rsid w:val="00AD676F"/>
    <w:rsid w:val="00AD692B"/>
    <w:rsid w:val="00AD6A80"/>
    <w:rsid w:val="00AD6F78"/>
    <w:rsid w:val="00AD7321"/>
    <w:rsid w:val="00AD7356"/>
    <w:rsid w:val="00AD777F"/>
    <w:rsid w:val="00AD782A"/>
    <w:rsid w:val="00AD7E89"/>
    <w:rsid w:val="00AD7EE9"/>
    <w:rsid w:val="00AD7F92"/>
    <w:rsid w:val="00AE00D0"/>
    <w:rsid w:val="00AE0229"/>
    <w:rsid w:val="00AE067C"/>
    <w:rsid w:val="00AE0818"/>
    <w:rsid w:val="00AE0B3C"/>
    <w:rsid w:val="00AE102A"/>
    <w:rsid w:val="00AE10E6"/>
    <w:rsid w:val="00AE1117"/>
    <w:rsid w:val="00AE15E7"/>
    <w:rsid w:val="00AE1A92"/>
    <w:rsid w:val="00AE1CBE"/>
    <w:rsid w:val="00AE1EF7"/>
    <w:rsid w:val="00AE1FEC"/>
    <w:rsid w:val="00AE2088"/>
    <w:rsid w:val="00AE21BF"/>
    <w:rsid w:val="00AE2377"/>
    <w:rsid w:val="00AE2565"/>
    <w:rsid w:val="00AE25F2"/>
    <w:rsid w:val="00AE2702"/>
    <w:rsid w:val="00AE284B"/>
    <w:rsid w:val="00AE298E"/>
    <w:rsid w:val="00AE2CFA"/>
    <w:rsid w:val="00AE317B"/>
    <w:rsid w:val="00AE3450"/>
    <w:rsid w:val="00AE3472"/>
    <w:rsid w:val="00AE35E8"/>
    <w:rsid w:val="00AE3ACD"/>
    <w:rsid w:val="00AE3C34"/>
    <w:rsid w:val="00AE3CE3"/>
    <w:rsid w:val="00AE463F"/>
    <w:rsid w:val="00AE49C2"/>
    <w:rsid w:val="00AE4DDF"/>
    <w:rsid w:val="00AE4F00"/>
    <w:rsid w:val="00AE503A"/>
    <w:rsid w:val="00AE50CD"/>
    <w:rsid w:val="00AE52D4"/>
    <w:rsid w:val="00AE55B6"/>
    <w:rsid w:val="00AE57D4"/>
    <w:rsid w:val="00AE58FA"/>
    <w:rsid w:val="00AE619D"/>
    <w:rsid w:val="00AE61BD"/>
    <w:rsid w:val="00AE6249"/>
    <w:rsid w:val="00AE6513"/>
    <w:rsid w:val="00AE6605"/>
    <w:rsid w:val="00AE6692"/>
    <w:rsid w:val="00AE69F9"/>
    <w:rsid w:val="00AE6F02"/>
    <w:rsid w:val="00AE71BB"/>
    <w:rsid w:val="00AE7438"/>
    <w:rsid w:val="00AE74C2"/>
    <w:rsid w:val="00AE7743"/>
    <w:rsid w:val="00AE78FA"/>
    <w:rsid w:val="00AF003A"/>
    <w:rsid w:val="00AF0786"/>
    <w:rsid w:val="00AF109A"/>
    <w:rsid w:val="00AF12DC"/>
    <w:rsid w:val="00AF1364"/>
    <w:rsid w:val="00AF1370"/>
    <w:rsid w:val="00AF16B1"/>
    <w:rsid w:val="00AF17F6"/>
    <w:rsid w:val="00AF1A51"/>
    <w:rsid w:val="00AF1B39"/>
    <w:rsid w:val="00AF1D86"/>
    <w:rsid w:val="00AF2030"/>
    <w:rsid w:val="00AF2359"/>
    <w:rsid w:val="00AF259D"/>
    <w:rsid w:val="00AF25F5"/>
    <w:rsid w:val="00AF2B05"/>
    <w:rsid w:val="00AF2B8F"/>
    <w:rsid w:val="00AF2D28"/>
    <w:rsid w:val="00AF2E28"/>
    <w:rsid w:val="00AF2FAB"/>
    <w:rsid w:val="00AF30DA"/>
    <w:rsid w:val="00AF323F"/>
    <w:rsid w:val="00AF352D"/>
    <w:rsid w:val="00AF3666"/>
    <w:rsid w:val="00AF3A50"/>
    <w:rsid w:val="00AF3A5D"/>
    <w:rsid w:val="00AF3CE0"/>
    <w:rsid w:val="00AF3D98"/>
    <w:rsid w:val="00AF3DFC"/>
    <w:rsid w:val="00AF4236"/>
    <w:rsid w:val="00AF455C"/>
    <w:rsid w:val="00AF45B0"/>
    <w:rsid w:val="00AF48BF"/>
    <w:rsid w:val="00AF4B66"/>
    <w:rsid w:val="00AF4C02"/>
    <w:rsid w:val="00AF4C84"/>
    <w:rsid w:val="00AF4FD0"/>
    <w:rsid w:val="00AF5957"/>
    <w:rsid w:val="00AF5CA0"/>
    <w:rsid w:val="00AF5F4C"/>
    <w:rsid w:val="00AF5FE9"/>
    <w:rsid w:val="00AF6542"/>
    <w:rsid w:val="00AF65D6"/>
    <w:rsid w:val="00AF671F"/>
    <w:rsid w:val="00AF74B3"/>
    <w:rsid w:val="00AF7916"/>
    <w:rsid w:val="00AF7919"/>
    <w:rsid w:val="00AF7953"/>
    <w:rsid w:val="00AF7A0A"/>
    <w:rsid w:val="00AF7BA6"/>
    <w:rsid w:val="00AF7F22"/>
    <w:rsid w:val="00B001F4"/>
    <w:rsid w:val="00B00341"/>
    <w:rsid w:val="00B00557"/>
    <w:rsid w:val="00B00992"/>
    <w:rsid w:val="00B00ADB"/>
    <w:rsid w:val="00B0105B"/>
    <w:rsid w:val="00B01255"/>
    <w:rsid w:val="00B01557"/>
    <w:rsid w:val="00B0178B"/>
    <w:rsid w:val="00B01D91"/>
    <w:rsid w:val="00B01DEE"/>
    <w:rsid w:val="00B0245B"/>
    <w:rsid w:val="00B02692"/>
    <w:rsid w:val="00B0269C"/>
    <w:rsid w:val="00B03136"/>
    <w:rsid w:val="00B03233"/>
    <w:rsid w:val="00B03B25"/>
    <w:rsid w:val="00B03D2A"/>
    <w:rsid w:val="00B04141"/>
    <w:rsid w:val="00B04320"/>
    <w:rsid w:val="00B04333"/>
    <w:rsid w:val="00B04621"/>
    <w:rsid w:val="00B04765"/>
    <w:rsid w:val="00B04801"/>
    <w:rsid w:val="00B04886"/>
    <w:rsid w:val="00B049A1"/>
    <w:rsid w:val="00B04B62"/>
    <w:rsid w:val="00B04E4F"/>
    <w:rsid w:val="00B052E4"/>
    <w:rsid w:val="00B0554C"/>
    <w:rsid w:val="00B05784"/>
    <w:rsid w:val="00B05792"/>
    <w:rsid w:val="00B06103"/>
    <w:rsid w:val="00B063DA"/>
    <w:rsid w:val="00B063F6"/>
    <w:rsid w:val="00B066B6"/>
    <w:rsid w:val="00B066C4"/>
    <w:rsid w:val="00B06FC8"/>
    <w:rsid w:val="00B0739C"/>
    <w:rsid w:val="00B074B8"/>
    <w:rsid w:val="00B074D2"/>
    <w:rsid w:val="00B076BE"/>
    <w:rsid w:val="00B07AA7"/>
    <w:rsid w:val="00B07BC6"/>
    <w:rsid w:val="00B07C30"/>
    <w:rsid w:val="00B10203"/>
    <w:rsid w:val="00B1054C"/>
    <w:rsid w:val="00B10A5F"/>
    <w:rsid w:val="00B10A95"/>
    <w:rsid w:val="00B10C33"/>
    <w:rsid w:val="00B10C44"/>
    <w:rsid w:val="00B10D33"/>
    <w:rsid w:val="00B10E1C"/>
    <w:rsid w:val="00B1143B"/>
    <w:rsid w:val="00B1147F"/>
    <w:rsid w:val="00B11480"/>
    <w:rsid w:val="00B119C0"/>
    <w:rsid w:val="00B11CAC"/>
    <w:rsid w:val="00B11FE9"/>
    <w:rsid w:val="00B1201F"/>
    <w:rsid w:val="00B1207B"/>
    <w:rsid w:val="00B12152"/>
    <w:rsid w:val="00B12166"/>
    <w:rsid w:val="00B12176"/>
    <w:rsid w:val="00B1217A"/>
    <w:rsid w:val="00B1266F"/>
    <w:rsid w:val="00B12C2C"/>
    <w:rsid w:val="00B13A6C"/>
    <w:rsid w:val="00B1409E"/>
    <w:rsid w:val="00B140C5"/>
    <w:rsid w:val="00B1423D"/>
    <w:rsid w:val="00B142AF"/>
    <w:rsid w:val="00B14376"/>
    <w:rsid w:val="00B143E4"/>
    <w:rsid w:val="00B14615"/>
    <w:rsid w:val="00B14689"/>
    <w:rsid w:val="00B14BE9"/>
    <w:rsid w:val="00B14C0C"/>
    <w:rsid w:val="00B14FBB"/>
    <w:rsid w:val="00B15079"/>
    <w:rsid w:val="00B150AF"/>
    <w:rsid w:val="00B15137"/>
    <w:rsid w:val="00B15343"/>
    <w:rsid w:val="00B15AFB"/>
    <w:rsid w:val="00B15B73"/>
    <w:rsid w:val="00B15EC1"/>
    <w:rsid w:val="00B16556"/>
    <w:rsid w:val="00B165CC"/>
    <w:rsid w:val="00B16652"/>
    <w:rsid w:val="00B16CB8"/>
    <w:rsid w:val="00B16D34"/>
    <w:rsid w:val="00B16ED7"/>
    <w:rsid w:val="00B16F00"/>
    <w:rsid w:val="00B17376"/>
    <w:rsid w:val="00B178A4"/>
    <w:rsid w:val="00B179B7"/>
    <w:rsid w:val="00B17C51"/>
    <w:rsid w:val="00B2031F"/>
    <w:rsid w:val="00B204DE"/>
    <w:rsid w:val="00B20958"/>
    <w:rsid w:val="00B20A3A"/>
    <w:rsid w:val="00B20C89"/>
    <w:rsid w:val="00B20E16"/>
    <w:rsid w:val="00B20FEA"/>
    <w:rsid w:val="00B21004"/>
    <w:rsid w:val="00B21085"/>
    <w:rsid w:val="00B211E9"/>
    <w:rsid w:val="00B21363"/>
    <w:rsid w:val="00B2142F"/>
    <w:rsid w:val="00B2159E"/>
    <w:rsid w:val="00B215B5"/>
    <w:rsid w:val="00B219EA"/>
    <w:rsid w:val="00B21B59"/>
    <w:rsid w:val="00B21BE0"/>
    <w:rsid w:val="00B21D1A"/>
    <w:rsid w:val="00B221DF"/>
    <w:rsid w:val="00B22487"/>
    <w:rsid w:val="00B228FC"/>
    <w:rsid w:val="00B22A6B"/>
    <w:rsid w:val="00B22C6B"/>
    <w:rsid w:val="00B22CA3"/>
    <w:rsid w:val="00B22EE5"/>
    <w:rsid w:val="00B2327D"/>
    <w:rsid w:val="00B2373B"/>
    <w:rsid w:val="00B2373E"/>
    <w:rsid w:val="00B23906"/>
    <w:rsid w:val="00B23C9E"/>
    <w:rsid w:val="00B23DE6"/>
    <w:rsid w:val="00B24361"/>
    <w:rsid w:val="00B249F1"/>
    <w:rsid w:val="00B24A40"/>
    <w:rsid w:val="00B24A78"/>
    <w:rsid w:val="00B24B08"/>
    <w:rsid w:val="00B24C9B"/>
    <w:rsid w:val="00B24CCC"/>
    <w:rsid w:val="00B24E95"/>
    <w:rsid w:val="00B24F09"/>
    <w:rsid w:val="00B25186"/>
    <w:rsid w:val="00B2526B"/>
    <w:rsid w:val="00B252F0"/>
    <w:rsid w:val="00B254D3"/>
    <w:rsid w:val="00B2555D"/>
    <w:rsid w:val="00B257E2"/>
    <w:rsid w:val="00B258BD"/>
    <w:rsid w:val="00B25983"/>
    <w:rsid w:val="00B259FC"/>
    <w:rsid w:val="00B25B0D"/>
    <w:rsid w:val="00B25E96"/>
    <w:rsid w:val="00B2647F"/>
    <w:rsid w:val="00B26563"/>
    <w:rsid w:val="00B266FE"/>
    <w:rsid w:val="00B2694E"/>
    <w:rsid w:val="00B26AD4"/>
    <w:rsid w:val="00B26BB6"/>
    <w:rsid w:val="00B26C29"/>
    <w:rsid w:val="00B271C3"/>
    <w:rsid w:val="00B271E8"/>
    <w:rsid w:val="00B2758E"/>
    <w:rsid w:val="00B27719"/>
    <w:rsid w:val="00B27729"/>
    <w:rsid w:val="00B277D2"/>
    <w:rsid w:val="00B2780D"/>
    <w:rsid w:val="00B27882"/>
    <w:rsid w:val="00B27977"/>
    <w:rsid w:val="00B279BE"/>
    <w:rsid w:val="00B27B84"/>
    <w:rsid w:val="00B27C46"/>
    <w:rsid w:val="00B27E2B"/>
    <w:rsid w:val="00B27E58"/>
    <w:rsid w:val="00B27E8D"/>
    <w:rsid w:val="00B3051A"/>
    <w:rsid w:val="00B305A8"/>
    <w:rsid w:val="00B30733"/>
    <w:rsid w:val="00B30F89"/>
    <w:rsid w:val="00B310A2"/>
    <w:rsid w:val="00B311B5"/>
    <w:rsid w:val="00B3135A"/>
    <w:rsid w:val="00B3152A"/>
    <w:rsid w:val="00B31533"/>
    <w:rsid w:val="00B31708"/>
    <w:rsid w:val="00B317B8"/>
    <w:rsid w:val="00B31AC0"/>
    <w:rsid w:val="00B31B11"/>
    <w:rsid w:val="00B31FCD"/>
    <w:rsid w:val="00B321E4"/>
    <w:rsid w:val="00B32349"/>
    <w:rsid w:val="00B32494"/>
    <w:rsid w:val="00B32557"/>
    <w:rsid w:val="00B32775"/>
    <w:rsid w:val="00B327C0"/>
    <w:rsid w:val="00B328F2"/>
    <w:rsid w:val="00B329E4"/>
    <w:rsid w:val="00B32B3C"/>
    <w:rsid w:val="00B32CA9"/>
    <w:rsid w:val="00B32DBC"/>
    <w:rsid w:val="00B32F8E"/>
    <w:rsid w:val="00B3306D"/>
    <w:rsid w:val="00B33259"/>
    <w:rsid w:val="00B335FA"/>
    <w:rsid w:val="00B33871"/>
    <w:rsid w:val="00B3388E"/>
    <w:rsid w:val="00B33BF5"/>
    <w:rsid w:val="00B3444A"/>
    <w:rsid w:val="00B34662"/>
    <w:rsid w:val="00B34886"/>
    <w:rsid w:val="00B34930"/>
    <w:rsid w:val="00B34958"/>
    <w:rsid w:val="00B34A7A"/>
    <w:rsid w:val="00B34BAF"/>
    <w:rsid w:val="00B34BFB"/>
    <w:rsid w:val="00B34CCE"/>
    <w:rsid w:val="00B34D5D"/>
    <w:rsid w:val="00B350B5"/>
    <w:rsid w:val="00B3512B"/>
    <w:rsid w:val="00B3520C"/>
    <w:rsid w:val="00B35241"/>
    <w:rsid w:val="00B359C0"/>
    <w:rsid w:val="00B35B5F"/>
    <w:rsid w:val="00B35CF8"/>
    <w:rsid w:val="00B36C01"/>
    <w:rsid w:val="00B37019"/>
    <w:rsid w:val="00B37267"/>
    <w:rsid w:val="00B376E6"/>
    <w:rsid w:val="00B37D60"/>
    <w:rsid w:val="00B37E42"/>
    <w:rsid w:val="00B37EF3"/>
    <w:rsid w:val="00B4023D"/>
    <w:rsid w:val="00B4033B"/>
    <w:rsid w:val="00B403FB"/>
    <w:rsid w:val="00B405B0"/>
    <w:rsid w:val="00B40923"/>
    <w:rsid w:val="00B40BDF"/>
    <w:rsid w:val="00B40D1E"/>
    <w:rsid w:val="00B4119B"/>
    <w:rsid w:val="00B412C1"/>
    <w:rsid w:val="00B417CE"/>
    <w:rsid w:val="00B41A10"/>
    <w:rsid w:val="00B41A25"/>
    <w:rsid w:val="00B41B2A"/>
    <w:rsid w:val="00B4222D"/>
    <w:rsid w:val="00B423A2"/>
    <w:rsid w:val="00B4252C"/>
    <w:rsid w:val="00B426D4"/>
    <w:rsid w:val="00B427F0"/>
    <w:rsid w:val="00B42A5C"/>
    <w:rsid w:val="00B42AE3"/>
    <w:rsid w:val="00B437FB"/>
    <w:rsid w:val="00B43AD9"/>
    <w:rsid w:val="00B43BC4"/>
    <w:rsid w:val="00B43D71"/>
    <w:rsid w:val="00B4421C"/>
    <w:rsid w:val="00B443D9"/>
    <w:rsid w:val="00B44750"/>
    <w:rsid w:val="00B4475A"/>
    <w:rsid w:val="00B4476C"/>
    <w:rsid w:val="00B44854"/>
    <w:rsid w:val="00B453E4"/>
    <w:rsid w:val="00B455B9"/>
    <w:rsid w:val="00B4563C"/>
    <w:rsid w:val="00B456E0"/>
    <w:rsid w:val="00B456F7"/>
    <w:rsid w:val="00B45B31"/>
    <w:rsid w:val="00B45DCD"/>
    <w:rsid w:val="00B46474"/>
    <w:rsid w:val="00B465F2"/>
    <w:rsid w:val="00B4687A"/>
    <w:rsid w:val="00B46A89"/>
    <w:rsid w:val="00B46BAD"/>
    <w:rsid w:val="00B47297"/>
    <w:rsid w:val="00B47308"/>
    <w:rsid w:val="00B47D06"/>
    <w:rsid w:val="00B5005A"/>
    <w:rsid w:val="00B5022E"/>
    <w:rsid w:val="00B502F5"/>
    <w:rsid w:val="00B50441"/>
    <w:rsid w:val="00B5045A"/>
    <w:rsid w:val="00B5060E"/>
    <w:rsid w:val="00B507CE"/>
    <w:rsid w:val="00B50862"/>
    <w:rsid w:val="00B50BCD"/>
    <w:rsid w:val="00B50CEB"/>
    <w:rsid w:val="00B510C3"/>
    <w:rsid w:val="00B51535"/>
    <w:rsid w:val="00B516E9"/>
    <w:rsid w:val="00B51BA7"/>
    <w:rsid w:val="00B51C24"/>
    <w:rsid w:val="00B51C53"/>
    <w:rsid w:val="00B51D2D"/>
    <w:rsid w:val="00B51F3B"/>
    <w:rsid w:val="00B51F42"/>
    <w:rsid w:val="00B52168"/>
    <w:rsid w:val="00B5283F"/>
    <w:rsid w:val="00B52B9B"/>
    <w:rsid w:val="00B52C29"/>
    <w:rsid w:val="00B52D73"/>
    <w:rsid w:val="00B53170"/>
    <w:rsid w:val="00B531E2"/>
    <w:rsid w:val="00B534B7"/>
    <w:rsid w:val="00B53621"/>
    <w:rsid w:val="00B537EA"/>
    <w:rsid w:val="00B53872"/>
    <w:rsid w:val="00B53A98"/>
    <w:rsid w:val="00B53D70"/>
    <w:rsid w:val="00B53E05"/>
    <w:rsid w:val="00B54186"/>
    <w:rsid w:val="00B5432C"/>
    <w:rsid w:val="00B5437C"/>
    <w:rsid w:val="00B543A8"/>
    <w:rsid w:val="00B54701"/>
    <w:rsid w:val="00B5496B"/>
    <w:rsid w:val="00B54FDB"/>
    <w:rsid w:val="00B550B0"/>
    <w:rsid w:val="00B5513A"/>
    <w:rsid w:val="00B5519A"/>
    <w:rsid w:val="00B55301"/>
    <w:rsid w:val="00B5586E"/>
    <w:rsid w:val="00B55928"/>
    <w:rsid w:val="00B559EC"/>
    <w:rsid w:val="00B55C27"/>
    <w:rsid w:val="00B55CCD"/>
    <w:rsid w:val="00B55D2D"/>
    <w:rsid w:val="00B55DEA"/>
    <w:rsid w:val="00B55ED8"/>
    <w:rsid w:val="00B55F11"/>
    <w:rsid w:val="00B561A2"/>
    <w:rsid w:val="00B561B7"/>
    <w:rsid w:val="00B56430"/>
    <w:rsid w:val="00B56643"/>
    <w:rsid w:val="00B56A47"/>
    <w:rsid w:val="00B56A96"/>
    <w:rsid w:val="00B56BB8"/>
    <w:rsid w:val="00B56C5B"/>
    <w:rsid w:val="00B56E17"/>
    <w:rsid w:val="00B5727B"/>
    <w:rsid w:val="00B573DD"/>
    <w:rsid w:val="00B5753E"/>
    <w:rsid w:val="00B57748"/>
    <w:rsid w:val="00B57809"/>
    <w:rsid w:val="00B57C3B"/>
    <w:rsid w:val="00B57C9D"/>
    <w:rsid w:val="00B57E22"/>
    <w:rsid w:val="00B60040"/>
    <w:rsid w:val="00B60519"/>
    <w:rsid w:val="00B60988"/>
    <w:rsid w:val="00B60C60"/>
    <w:rsid w:val="00B60D99"/>
    <w:rsid w:val="00B6100C"/>
    <w:rsid w:val="00B61015"/>
    <w:rsid w:val="00B611C2"/>
    <w:rsid w:val="00B611E7"/>
    <w:rsid w:val="00B61546"/>
    <w:rsid w:val="00B61853"/>
    <w:rsid w:val="00B61C8A"/>
    <w:rsid w:val="00B62507"/>
    <w:rsid w:val="00B62621"/>
    <w:rsid w:val="00B6276D"/>
    <w:rsid w:val="00B627C5"/>
    <w:rsid w:val="00B634B3"/>
    <w:rsid w:val="00B63547"/>
    <w:rsid w:val="00B635A6"/>
    <w:rsid w:val="00B63C52"/>
    <w:rsid w:val="00B63FFB"/>
    <w:rsid w:val="00B6401E"/>
    <w:rsid w:val="00B64174"/>
    <w:rsid w:val="00B64391"/>
    <w:rsid w:val="00B64C69"/>
    <w:rsid w:val="00B64FF2"/>
    <w:rsid w:val="00B65017"/>
    <w:rsid w:val="00B650DA"/>
    <w:rsid w:val="00B65451"/>
    <w:rsid w:val="00B654B1"/>
    <w:rsid w:val="00B658B9"/>
    <w:rsid w:val="00B65B95"/>
    <w:rsid w:val="00B663BB"/>
    <w:rsid w:val="00B663FD"/>
    <w:rsid w:val="00B66542"/>
    <w:rsid w:val="00B66846"/>
    <w:rsid w:val="00B66C51"/>
    <w:rsid w:val="00B66DD9"/>
    <w:rsid w:val="00B67406"/>
    <w:rsid w:val="00B675C2"/>
    <w:rsid w:val="00B67C5E"/>
    <w:rsid w:val="00B67D44"/>
    <w:rsid w:val="00B701A1"/>
    <w:rsid w:val="00B701B0"/>
    <w:rsid w:val="00B704C8"/>
    <w:rsid w:val="00B7060B"/>
    <w:rsid w:val="00B706E8"/>
    <w:rsid w:val="00B70852"/>
    <w:rsid w:val="00B70B38"/>
    <w:rsid w:val="00B70C43"/>
    <w:rsid w:val="00B70CCA"/>
    <w:rsid w:val="00B70E17"/>
    <w:rsid w:val="00B71154"/>
    <w:rsid w:val="00B7119E"/>
    <w:rsid w:val="00B711A0"/>
    <w:rsid w:val="00B71248"/>
    <w:rsid w:val="00B714C5"/>
    <w:rsid w:val="00B7160F"/>
    <w:rsid w:val="00B71668"/>
    <w:rsid w:val="00B71E66"/>
    <w:rsid w:val="00B71FEF"/>
    <w:rsid w:val="00B72474"/>
    <w:rsid w:val="00B724A4"/>
    <w:rsid w:val="00B7251E"/>
    <w:rsid w:val="00B7276C"/>
    <w:rsid w:val="00B72ABB"/>
    <w:rsid w:val="00B72B80"/>
    <w:rsid w:val="00B72DA4"/>
    <w:rsid w:val="00B72F7C"/>
    <w:rsid w:val="00B72F97"/>
    <w:rsid w:val="00B7323D"/>
    <w:rsid w:val="00B733EC"/>
    <w:rsid w:val="00B7371C"/>
    <w:rsid w:val="00B739B6"/>
    <w:rsid w:val="00B73B27"/>
    <w:rsid w:val="00B73E10"/>
    <w:rsid w:val="00B73F20"/>
    <w:rsid w:val="00B743A2"/>
    <w:rsid w:val="00B7463D"/>
    <w:rsid w:val="00B7481E"/>
    <w:rsid w:val="00B74A4F"/>
    <w:rsid w:val="00B74AC4"/>
    <w:rsid w:val="00B74FE7"/>
    <w:rsid w:val="00B759DC"/>
    <w:rsid w:val="00B76166"/>
    <w:rsid w:val="00B761E4"/>
    <w:rsid w:val="00B7627E"/>
    <w:rsid w:val="00B76373"/>
    <w:rsid w:val="00B765E3"/>
    <w:rsid w:val="00B767A1"/>
    <w:rsid w:val="00B768DA"/>
    <w:rsid w:val="00B769A7"/>
    <w:rsid w:val="00B76A6E"/>
    <w:rsid w:val="00B76AFC"/>
    <w:rsid w:val="00B76CD1"/>
    <w:rsid w:val="00B76E13"/>
    <w:rsid w:val="00B76EA4"/>
    <w:rsid w:val="00B770E0"/>
    <w:rsid w:val="00B776BA"/>
    <w:rsid w:val="00B77D9C"/>
    <w:rsid w:val="00B77DEC"/>
    <w:rsid w:val="00B77FF8"/>
    <w:rsid w:val="00B8035A"/>
    <w:rsid w:val="00B8042C"/>
    <w:rsid w:val="00B8043D"/>
    <w:rsid w:val="00B80467"/>
    <w:rsid w:val="00B80547"/>
    <w:rsid w:val="00B80B0E"/>
    <w:rsid w:val="00B80B3B"/>
    <w:rsid w:val="00B80D85"/>
    <w:rsid w:val="00B811FF"/>
    <w:rsid w:val="00B815BB"/>
    <w:rsid w:val="00B817FF"/>
    <w:rsid w:val="00B81DCE"/>
    <w:rsid w:val="00B82080"/>
    <w:rsid w:val="00B82199"/>
    <w:rsid w:val="00B82425"/>
    <w:rsid w:val="00B82644"/>
    <w:rsid w:val="00B82799"/>
    <w:rsid w:val="00B827FF"/>
    <w:rsid w:val="00B828E1"/>
    <w:rsid w:val="00B828EC"/>
    <w:rsid w:val="00B8295A"/>
    <w:rsid w:val="00B82F35"/>
    <w:rsid w:val="00B82FBD"/>
    <w:rsid w:val="00B83145"/>
    <w:rsid w:val="00B832F6"/>
    <w:rsid w:val="00B8335D"/>
    <w:rsid w:val="00B83427"/>
    <w:rsid w:val="00B834C4"/>
    <w:rsid w:val="00B83879"/>
    <w:rsid w:val="00B8396F"/>
    <w:rsid w:val="00B83B7F"/>
    <w:rsid w:val="00B83CC9"/>
    <w:rsid w:val="00B83F02"/>
    <w:rsid w:val="00B83F50"/>
    <w:rsid w:val="00B8452B"/>
    <w:rsid w:val="00B84601"/>
    <w:rsid w:val="00B849C1"/>
    <w:rsid w:val="00B84A3C"/>
    <w:rsid w:val="00B84BD8"/>
    <w:rsid w:val="00B84D71"/>
    <w:rsid w:val="00B84D8F"/>
    <w:rsid w:val="00B84E0E"/>
    <w:rsid w:val="00B85AD1"/>
    <w:rsid w:val="00B85DBE"/>
    <w:rsid w:val="00B8621C"/>
    <w:rsid w:val="00B86AE8"/>
    <w:rsid w:val="00B86BA0"/>
    <w:rsid w:val="00B86D79"/>
    <w:rsid w:val="00B8707C"/>
    <w:rsid w:val="00B87093"/>
    <w:rsid w:val="00B870ED"/>
    <w:rsid w:val="00B871B3"/>
    <w:rsid w:val="00B8725E"/>
    <w:rsid w:val="00B8730C"/>
    <w:rsid w:val="00B874E6"/>
    <w:rsid w:val="00B87736"/>
    <w:rsid w:val="00B87838"/>
    <w:rsid w:val="00B87C30"/>
    <w:rsid w:val="00B87D06"/>
    <w:rsid w:val="00B87ED8"/>
    <w:rsid w:val="00B90039"/>
    <w:rsid w:val="00B9033B"/>
    <w:rsid w:val="00B9036F"/>
    <w:rsid w:val="00B903C6"/>
    <w:rsid w:val="00B906D7"/>
    <w:rsid w:val="00B908C3"/>
    <w:rsid w:val="00B90950"/>
    <w:rsid w:val="00B90A36"/>
    <w:rsid w:val="00B90A42"/>
    <w:rsid w:val="00B90CD9"/>
    <w:rsid w:val="00B90FDA"/>
    <w:rsid w:val="00B915FC"/>
    <w:rsid w:val="00B91A69"/>
    <w:rsid w:val="00B92121"/>
    <w:rsid w:val="00B925DB"/>
    <w:rsid w:val="00B92B13"/>
    <w:rsid w:val="00B92B9B"/>
    <w:rsid w:val="00B92D58"/>
    <w:rsid w:val="00B92EF6"/>
    <w:rsid w:val="00B92F27"/>
    <w:rsid w:val="00B92FDB"/>
    <w:rsid w:val="00B93589"/>
    <w:rsid w:val="00B93788"/>
    <w:rsid w:val="00B937A5"/>
    <w:rsid w:val="00B9386D"/>
    <w:rsid w:val="00B93AD9"/>
    <w:rsid w:val="00B943A4"/>
    <w:rsid w:val="00B94C18"/>
    <w:rsid w:val="00B94E0B"/>
    <w:rsid w:val="00B94E1B"/>
    <w:rsid w:val="00B94FB9"/>
    <w:rsid w:val="00B95219"/>
    <w:rsid w:val="00B9548E"/>
    <w:rsid w:val="00B9553C"/>
    <w:rsid w:val="00B95701"/>
    <w:rsid w:val="00B95B42"/>
    <w:rsid w:val="00B95BF3"/>
    <w:rsid w:val="00B95E15"/>
    <w:rsid w:val="00B96024"/>
    <w:rsid w:val="00B96389"/>
    <w:rsid w:val="00B9644E"/>
    <w:rsid w:val="00B96552"/>
    <w:rsid w:val="00B96A0D"/>
    <w:rsid w:val="00B96BE7"/>
    <w:rsid w:val="00B96F76"/>
    <w:rsid w:val="00B96F8B"/>
    <w:rsid w:val="00B9714D"/>
    <w:rsid w:val="00B97693"/>
    <w:rsid w:val="00B97919"/>
    <w:rsid w:val="00B97C96"/>
    <w:rsid w:val="00B97ED3"/>
    <w:rsid w:val="00BA01C1"/>
    <w:rsid w:val="00BA01FA"/>
    <w:rsid w:val="00BA0281"/>
    <w:rsid w:val="00BA02DE"/>
    <w:rsid w:val="00BA0301"/>
    <w:rsid w:val="00BA03C5"/>
    <w:rsid w:val="00BA0739"/>
    <w:rsid w:val="00BA087A"/>
    <w:rsid w:val="00BA0888"/>
    <w:rsid w:val="00BA0F18"/>
    <w:rsid w:val="00BA1168"/>
    <w:rsid w:val="00BA12E4"/>
    <w:rsid w:val="00BA13B2"/>
    <w:rsid w:val="00BA15D5"/>
    <w:rsid w:val="00BA186C"/>
    <w:rsid w:val="00BA1AD9"/>
    <w:rsid w:val="00BA1C5A"/>
    <w:rsid w:val="00BA2249"/>
    <w:rsid w:val="00BA2623"/>
    <w:rsid w:val="00BA2948"/>
    <w:rsid w:val="00BA2D60"/>
    <w:rsid w:val="00BA312E"/>
    <w:rsid w:val="00BA3680"/>
    <w:rsid w:val="00BA38FA"/>
    <w:rsid w:val="00BA3AB6"/>
    <w:rsid w:val="00BA3EA6"/>
    <w:rsid w:val="00BA3F3F"/>
    <w:rsid w:val="00BA4263"/>
    <w:rsid w:val="00BA42FD"/>
    <w:rsid w:val="00BA43C6"/>
    <w:rsid w:val="00BA461B"/>
    <w:rsid w:val="00BA461D"/>
    <w:rsid w:val="00BA477A"/>
    <w:rsid w:val="00BA4795"/>
    <w:rsid w:val="00BA4F1A"/>
    <w:rsid w:val="00BA4F29"/>
    <w:rsid w:val="00BA4FFC"/>
    <w:rsid w:val="00BA548F"/>
    <w:rsid w:val="00BA579E"/>
    <w:rsid w:val="00BA5B71"/>
    <w:rsid w:val="00BA5BD0"/>
    <w:rsid w:val="00BA5CA4"/>
    <w:rsid w:val="00BA5CA9"/>
    <w:rsid w:val="00BA5EC1"/>
    <w:rsid w:val="00BA5FEC"/>
    <w:rsid w:val="00BA6795"/>
    <w:rsid w:val="00BA6B44"/>
    <w:rsid w:val="00BA6D5D"/>
    <w:rsid w:val="00BA6FF9"/>
    <w:rsid w:val="00BA7094"/>
    <w:rsid w:val="00BA7463"/>
    <w:rsid w:val="00BA76FD"/>
    <w:rsid w:val="00BA7989"/>
    <w:rsid w:val="00BA7D49"/>
    <w:rsid w:val="00BA7E4A"/>
    <w:rsid w:val="00BA7FBC"/>
    <w:rsid w:val="00BB009D"/>
    <w:rsid w:val="00BB01AB"/>
    <w:rsid w:val="00BB05E5"/>
    <w:rsid w:val="00BB06FF"/>
    <w:rsid w:val="00BB071A"/>
    <w:rsid w:val="00BB088E"/>
    <w:rsid w:val="00BB0E96"/>
    <w:rsid w:val="00BB0F79"/>
    <w:rsid w:val="00BB0FA5"/>
    <w:rsid w:val="00BB1126"/>
    <w:rsid w:val="00BB163E"/>
    <w:rsid w:val="00BB17D1"/>
    <w:rsid w:val="00BB1B29"/>
    <w:rsid w:val="00BB1BC6"/>
    <w:rsid w:val="00BB1D05"/>
    <w:rsid w:val="00BB1E2F"/>
    <w:rsid w:val="00BB1F4B"/>
    <w:rsid w:val="00BB2217"/>
    <w:rsid w:val="00BB2273"/>
    <w:rsid w:val="00BB239A"/>
    <w:rsid w:val="00BB23A0"/>
    <w:rsid w:val="00BB2479"/>
    <w:rsid w:val="00BB24BD"/>
    <w:rsid w:val="00BB273C"/>
    <w:rsid w:val="00BB2892"/>
    <w:rsid w:val="00BB2AB2"/>
    <w:rsid w:val="00BB2B8D"/>
    <w:rsid w:val="00BB2C3C"/>
    <w:rsid w:val="00BB34F5"/>
    <w:rsid w:val="00BB38B4"/>
    <w:rsid w:val="00BB3B36"/>
    <w:rsid w:val="00BB3C13"/>
    <w:rsid w:val="00BB3D8F"/>
    <w:rsid w:val="00BB3F55"/>
    <w:rsid w:val="00BB42DD"/>
    <w:rsid w:val="00BB432A"/>
    <w:rsid w:val="00BB48EB"/>
    <w:rsid w:val="00BB4C31"/>
    <w:rsid w:val="00BB4DF2"/>
    <w:rsid w:val="00BB4FD6"/>
    <w:rsid w:val="00BB51EA"/>
    <w:rsid w:val="00BB5808"/>
    <w:rsid w:val="00BB59D1"/>
    <w:rsid w:val="00BB5BE4"/>
    <w:rsid w:val="00BB5CB2"/>
    <w:rsid w:val="00BB5CF8"/>
    <w:rsid w:val="00BB5ED7"/>
    <w:rsid w:val="00BB5F0D"/>
    <w:rsid w:val="00BB6135"/>
    <w:rsid w:val="00BB6906"/>
    <w:rsid w:val="00BB69AC"/>
    <w:rsid w:val="00BB6B3D"/>
    <w:rsid w:val="00BB78AD"/>
    <w:rsid w:val="00BB78B5"/>
    <w:rsid w:val="00BB797A"/>
    <w:rsid w:val="00BB797E"/>
    <w:rsid w:val="00BC02FC"/>
    <w:rsid w:val="00BC03A3"/>
    <w:rsid w:val="00BC075C"/>
    <w:rsid w:val="00BC082F"/>
    <w:rsid w:val="00BC0BA4"/>
    <w:rsid w:val="00BC0DB5"/>
    <w:rsid w:val="00BC0E14"/>
    <w:rsid w:val="00BC12C4"/>
    <w:rsid w:val="00BC1694"/>
    <w:rsid w:val="00BC1742"/>
    <w:rsid w:val="00BC1893"/>
    <w:rsid w:val="00BC19DB"/>
    <w:rsid w:val="00BC1DD3"/>
    <w:rsid w:val="00BC1E0F"/>
    <w:rsid w:val="00BC2B7C"/>
    <w:rsid w:val="00BC2BD3"/>
    <w:rsid w:val="00BC3323"/>
    <w:rsid w:val="00BC334B"/>
    <w:rsid w:val="00BC358D"/>
    <w:rsid w:val="00BC36F4"/>
    <w:rsid w:val="00BC37FF"/>
    <w:rsid w:val="00BC3C8C"/>
    <w:rsid w:val="00BC4093"/>
    <w:rsid w:val="00BC4114"/>
    <w:rsid w:val="00BC414D"/>
    <w:rsid w:val="00BC4279"/>
    <w:rsid w:val="00BC4394"/>
    <w:rsid w:val="00BC4425"/>
    <w:rsid w:val="00BC455D"/>
    <w:rsid w:val="00BC46C8"/>
    <w:rsid w:val="00BC4DCC"/>
    <w:rsid w:val="00BC4F7C"/>
    <w:rsid w:val="00BC4FC4"/>
    <w:rsid w:val="00BC53B5"/>
    <w:rsid w:val="00BC55F9"/>
    <w:rsid w:val="00BC5994"/>
    <w:rsid w:val="00BC5D64"/>
    <w:rsid w:val="00BC6223"/>
    <w:rsid w:val="00BC628C"/>
    <w:rsid w:val="00BC6475"/>
    <w:rsid w:val="00BC6A70"/>
    <w:rsid w:val="00BC6B0C"/>
    <w:rsid w:val="00BC6EEA"/>
    <w:rsid w:val="00BC7020"/>
    <w:rsid w:val="00BC70A7"/>
    <w:rsid w:val="00BC71EC"/>
    <w:rsid w:val="00BC7391"/>
    <w:rsid w:val="00BC7742"/>
    <w:rsid w:val="00BC7ADE"/>
    <w:rsid w:val="00BC7BCC"/>
    <w:rsid w:val="00BD01B6"/>
    <w:rsid w:val="00BD028D"/>
    <w:rsid w:val="00BD04A7"/>
    <w:rsid w:val="00BD0543"/>
    <w:rsid w:val="00BD0B4F"/>
    <w:rsid w:val="00BD0C01"/>
    <w:rsid w:val="00BD0EA7"/>
    <w:rsid w:val="00BD0EC0"/>
    <w:rsid w:val="00BD0F0D"/>
    <w:rsid w:val="00BD12A7"/>
    <w:rsid w:val="00BD1903"/>
    <w:rsid w:val="00BD1EFB"/>
    <w:rsid w:val="00BD2099"/>
    <w:rsid w:val="00BD23F4"/>
    <w:rsid w:val="00BD259E"/>
    <w:rsid w:val="00BD270A"/>
    <w:rsid w:val="00BD2798"/>
    <w:rsid w:val="00BD2946"/>
    <w:rsid w:val="00BD32A7"/>
    <w:rsid w:val="00BD388A"/>
    <w:rsid w:val="00BD39D6"/>
    <w:rsid w:val="00BD3B5F"/>
    <w:rsid w:val="00BD3F3D"/>
    <w:rsid w:val="00BD4017"/>
    <w:rsid w:val="00BD460A"/>
    <w:rsid w:val="00BD4955"/>
    <w:rsid w:val="00BD5009"/>
    <w:rsid w:val="00BD508F"/>
    <w:rsid w:val="00BD520D"/>
    <w:rsid w:val="00BD533A"/>
    <w:rsid w:val="00BD57CD"/>
    <w:rsid w:val="00BD57ED"/>
    <w:rsid w:val="00BD5911"/>
    <w:rsid w:val="00BD5951"/>
    <w:rsid w:val="00BD5ABF"/>
    <w:rsid w:val="00BD5B9A"/>
    <w:rsid w:val="00BD5EE4"/>
    <w:rsid w:val="00BD657A"/>
    <w:rsid w:val="00BD6860"/>
    <w:rsid w:val="00BD6A1E"/>
    <w:rsid w:val="00BD6A63"/>
    <w:rsid w:val="00BD6ACA"/>
    <w:rsid w:val="00BD6CD7"/>
    <w:rsid w:val="00BD6DFA"/>
    <w:rsid w:val="00BD7359"/>
    <w:rsid w:val="00BD7469"/>
    <w:rsid w:val="00BD746F"/>
    <w:rsid w:val="00BD757B"/>
    <w:rsid w:val="00BD7706"/>
    <w:rsid w:val="00BD77E3"/>
    <w:rsid w:val="00BD78A2"/>
    <w:rsid w:val="00BD79A5"/>
    <w:rsid w:val="00BD7B39"/>
    <w:rsid w:val="00BD7C7A"/>
    <w:rsid w:val="00BD7F71"/>
    <w:rsid w:val="00BE02E1"/>
    <w:rsid w:val="00BE06AC"/>
    <w:rsid w:val="00BE0B24"/>
    <w:rsid w:val="00BE0F52"/>
    <w:rsid w:val="00BE107C"/>
    <w:rsid w:val="00BE110D"/>
    <w:rsid w:val="00BE1133"/>
    <w:rsid w:val="00BE1445"/>
    <w:rsid w:val="00BE1606"/>
    <w:rsid w:val="00BE165A"/>
    <w:rsid w:val="00BE1737"/>
    <w:rsid w:val="00BE1886"/>
    <w:rsid w:val="00BE1976"/>
    <w:rsid w:val="00BE23EF"/>
    <w:rsid w:val="00BE244E"/>
    <w:rsid w:val="00BE291C"/>
    <w:rsid w:val="00BE2B52"/>
    <w:rsid w:val="00BE2B5D"/>
    <w:rsid w:val="00BE2BE4"/>
    <w:rsid w:val="00BE2D23"/>
    <w:rsid w:val="00BE2D95"/>
    <w:rsid w:val="00BE3239"/>
    <w:rsid w:val="00BE32BB"/>
    <w:rsid w:val="00BE3A00"/>
    <w:rsid w:val="00BE3AFA"/>
    <w:rsid w:val="00BE3DF9"/>
    <w:rsid w:val="00BE3F0C"/>
    <w:rsid w:val="00BE4092"/>
    <w:rsid w:val="00BE4436"/>
    <w:rsid w:val="00BE44C9"/>
    <w:rsid w:val="00BE4686"/>
    <w:rsid w:val="00BE480F"/>
    <w:rsid w:val="00BE4B01"/>
    <w:rsid w:val="00BE4CCE"/>
    <w:rsid w:val="00BE4D08"/>
    <w:rsid w:val="00BE554C"/>
    <w:rsid w:val="00BE573B"/>
    <w:rsid w:val="00BE57A2"/>
    <w:rsid w:val="00BE6469"/>
    <w:rsid w:val="00BE64A5"/>
    <w:rsid w:val="00BE71D5"/>
    <w:rsid w:val="00BE7A23"/>
    <w:rsid w:val="00BE7F23"/>
    <w:rsid w:val="00BF02EF"/>
    <w:rsid w:val="00BF0531"/>
    <w:rsid w:val="00BF05EC"/>
    <w:rsid w:val="00BF06E0"/>
    <w:rsid w:val="00BF0794"/>
    <w:rsid w:val="00BF07BA"/>
    <w:rsid w:val="00BF0B23"/>
    <w:rsid w:val="00BF0F5D"/>
    <w:rsid w:val="00BF121E"/>
    <w:rsid w:val="00BF1308"/>
    <w:rsid w:val="00BF1405"/>
    <w:rsid w:val="00BF14D8"/>
    <w:rsid w:val="00BF1DCA"/>
    <w:rsid w:val="00BF1EA8"/>
    <w:rsid w:val="00BF1F10"/>
    <w:rsid w:val="00BF237C"/>
    <w:rsid w:val="00BF23AE"/>
    <w:rsid w:val="00BF2436"/>
    <w:rsid w:val="00BF26CF"/>
    <w:rsid w:val="00BF26DA"/>
    <w:rsid w:val="00BF2941"/>
    <w:rsid w:val="00BF2A7E"/>
    <w:rsid w:val="00BF2F2F"/>
    <w:rsid w:val="00BF2FEF"/>
    <w:rsid w:val="00BF36A3"/>
    <w:rsid w:val="00BF36FC"/>
    <w:rsid w:val="00BF3956"/>
    <w:rsid w:val="00BF3D1B"/>
    <w:rsid w:val="00BF4338"/>
    <w:rsid w:val="00BF435F"/>
    <w:rsid w:val="00BF4734"/>
    <w:rsid w:val="00BF4A20"/>
    <w:rsid w:val="00BF4AAC"/>
    <w:rsid w:val="00BF4E8A"/>
    <w:rsid w:val="00BF501C"/>
    <w:rsid w:val="00BF5137"/>
    <w:rsid w:val="00BF5147"/>
    <w:rsid w:val="00BF56E6"/>
    <w:rsid w:val="00BF56FD"/>
    <w:rsid w:val="00BF5908"/>
    <w:rsid w:val="00BF5A0F"/>
    <w:rsid w:val="00BF5D9A"/>
    <w:rsid w:val="00BF5FE8"/>
    <w:rsid w:val="00BF64AE"/>
    <w:rsid w:val="00BF6687"/>
    <w:rsid w:val="00BF6D93"/>
    <w:rsid w:val="00BF6E95"/>
    <w:rsid w:val="00BF6EE2"/>
    <w:rsid w:val="00BF71AD"/>
    <w:rsid w:val="00BF7403"/>
    <w:rsid w:val="00BF7791"/>
    <w:rsid w:val="00BF781E"/>
    <w:rsid w:val="00C00168"/>
    <w:rsid w:val="00C0054E"/>
    <w:rsid w:val="00C0057C"/>
    <w:rsid w:val="00C0076B"/>
    <w:rsid w:val="00C00822"/>
    <w:rsid w:val="00C00AD2"/>
    <w:rsid w:val="00C00B54"/>
    <w:rsid w:val="00C01274"/>
    <w:rsid w:val="00C01542"/>
    <w:rsid w:val="00C01B07"/>
    <w:rsid w:val="00C01EAD"/>
    <w:rsid w:val="00C02109"/>
    <w:rsid w:val="00C021E2"/>
    <w:rsid w:val="00C026A3"/>
    <w:rsid w:val="00C026DC"/>
    <w:rsid w:val="00C027D3"/>
    <w:rsid w:val="00C02BF5"/>
    <w:rsid w:val="00C02C6F"/>
    <w:rsid w:val="00C02C76"/>
    <w:rsid w:val="00C02E8F"/>
    <w:rsid w:val="00C02FCC"/>
    <w:rsid w:val="00C03092"/>
    <w:rsid w:val="00C031C1"/>
    <w:rsid w:val="00C03316"/>
    <w:rsid w:val="00C035CF"/>
    <w:rsid w:val="00C03844"/>
    <w:rsid w:val="00C038AA"/>
    <w:rsid w:val="00C03C6E"/>
    <w:rsid w:val="00C04158"/>
    <w:rsid w:val="00C0451B"/>
    <w:rsid w:val="00C04554"/>
    <w:rsid w:val="00C04574"/>
    <w:rsid w:val="00C04B9F"/>
    <w:rsid w:val="00C04C17"/>
    <w:rsid w:val="00C04C65"/>
    <w:rsid w:val="00C04D46"/>
    <w:rsid w:val="00C05391"/>
    <w:rsid w:val="00C05BC5"/>
    <w:rsid w:val="00C05C6B"/>
    <w:rsid w:val="00C05DDF"/>
    <w:rsid w:val="00C06213"/>
    <w:rsid w:val="00C062A2"/>
    <w:rsid w:val="00C0637C"/>
    <w:rsid w:val="00C06C84"/>
    <w:rsid w:val="00C06D86"/>
    <w:rsid w:val="00C06E48"/>
    <w:rsid w:val="00C06F2B"/>
    <w:rsid w:val="00C0709E"/>
    <w:rsid w:val="00C0710D"/>
    <w:rsid w:val="00C073F9"/>
    <w:rsid w:val="00C0791F"/>
    <w:rsid w:val="00C07C2F"/>
    <w:rsid w:val="00C07F2B"/>
    <w:rsid w:val="00C102E4"/>
    <w:rsid w:val="00C10767"/>
    <w:rsid w:val="00C10811"/>
    <w:rsid w:val="00C10C9C"/>
    <w:rsid w:val="00C10D83"/>
    <w:rsid w:val="00C10E90"/>
    <w:rsid w:val="00C11005"/>
    <w:rsid w:val="00C1117F"/>
    <w:rsid w:val="00C11350"/>
    <w:rsid w:val="00C11B78"/>
    <w:rsid w:val="00C11F55"/>
    <w:rsid w:val="00C12006"/>
    <w:rsid w:val="00C12179"/>
    <w:rsid w:val="00C12487"/>
    <w:rsid w:val="00C1253F"/>
    <w:rsid w:val="00C127B1"/>
    <w:rsid w:val="00C12A78"/>
    <w:rsid w:val="00C13128"/>
    <w:rsid w:val="00C13223"/>
    <w:rsid w:val="00C133D7"/>
    <w:rsid w:val="00C13BF3"/>
    <w:rsid w:val="00C13F9D"/>
    <w:rsid w:val="00C14119"/>
    <w:rsid w:val="00C143BB"/>
    <w:rsid w:val="00C14430"/>
    <w:rsid w:val="00C144E8"/>
    <w:rsid w:val="00C144F8"/>
    <w:rsid w:val="00C145BA"/>
    <w:rsid w:val="00C14759"/>
    <w:rsid w:val="00C147BC"/>
    <w:rsid w:val="00C147D5"/>
    <w:rsid w:val="00C14ACF"/>
    <w:rsid w:val="00C14BCD"/>
    <w:rsid w:val="00C15190"/>
    <w:rsid w:val="00C15195"/>
    <w:rsid w:val="00C15227"/>
    <w:rsid w:val="00C15234"/>
    <w:rsid w:val="00C153DE"/>
    <w:rsid w:val="00C15858"/>
    <w:rsid w:val="00C159AF"/>
    <w:rsid w:val="00C15E96"/>
    <w:rsid w:val="00C160DA"/>
    <w:rsid w:val="00C16216"/>
    <w:rsid w:val="00C163E9"/>
    <w:rsid w:val="00C16884"/>
    <w:rsid w:val="00C16C85"/>
    <w:rsid w:val="00C16D25"/>
    <w:rsid w:val="00C16D28"/>
    <w:rsid w:val="00C16E74"/>
    <w:rsid w:val="00C17305"/>
    <w:rsid w:val="00C176E8"/>
    <w:rsid w:val="00C1774B"/>
    <w:rsid w:val="00C17950"/>
    <w:rsid w:val="00C17A23"/>
    <w:rsid w:val="00C17BF3"/>
    <w:rsid w:val="00C17CE1"/>
    <w:rsid w:val="00C17D85"/>
    <w:rsid w:val="00C20180"/>
    <w:rsid w:val="00C20262"/>
    <w:rsid w:val="00C2061D"/>
    <w:rsid w:val="00C206F1"/>
    <w:rsid w:val="00C2093E"/>
    <w:rsid w:val="00C209E7"/>
    <w:rsid w:val="00C20E0F"/>
    <w:rsid w:val="00C2113C"/>
    <w:rsid w:val="00C21299"/>
    <w:rsid w:val="00C212D3"/>
    <w:rsid w:val="00C212ED"/>
    <w:rsid w:val="00C2135E"/>
    <w:rsid w:val="00C21A57"/>
    <w:rsid w:val="00C22402"/>
    <w:rsid w:val="00C22567"/>
    <w:rsid w:val="00C2271B"/>
    <w:rsid w:val="00C228DD"/>
    <w:rsid w:val="00C229D9"/>
    <w:rsid w:val="00C22A72"/>
    <w:rsid w:val="00C230D0"/>
    <w:rsid w:val="00C2345B"/>
    <w:rsid w:val="00C2350C"/>
    <w:rsid w:val="00C236A6"/>
    <w:rsid w:val="00C23EA9"/>
    <w:rsid w:val="00C240E9"/>
    <w:rsid w:val="00C24584"/>
    <w:rsid w:val="00C24ACE"/>
    <w:rsid w:val="00C24D76"/>
    <w:rsid w:val="00C25075"/>
    <w:rsid w:val="00C25190"/>
    <w:rsid w:val="00C25400"/>
    <w:rsid w:val="00C25450"/>
    <w:rsid w:val="00C255C0"/>
    <w:rsid w:val="00C255C6"/>
    <w:rsid w:val="00C25631"/>
    <w:rsid w:val="00C25806"/>
    <w:rsid w:val="00C25907"/>
    <w:rsid w:val="00C25CBD"/>
    <w:rsid w:val="00C25E86"/>
    <w:rsid w:val="00C25FBC"/>
    <w:rsid w:val="00C262A6"/>
    <w:rsid w:val="00C2637B"/>
    <w:rsid w:val="00C265EE"/>
    <w:rsid w:val="00C26795"/>
    <w:rsid w:val="00C2688A"/>
    <w:rsid w:val="00C26991"/>
    <w:rsid w:val="00C26EC0"/>
    <w:rsid w:val="00C271CB"/>
    <w:rsid w:val="00C27656"/>
    <w:rsid w:val="00C27DAF"/>
    <w:rsid w:val="00C27FB3"/>
    <w:rsid w:val="00C30162"/>
    <w:rsid w:val="00C30344"/>
    <w:rsid w:val="00C3098A"/>
    <w:rsid w:val="00C30B7E"/>
    <w:rsid w:val="00C30BB0"/>
    <w:rsid w:val="00C30E9E"/>
    <w:rsid w:val="00C31707"/>
    <w:rsid w:val="00C317C0"/>
    <w:rsid w:val="00C318B6"/>
    <w:rsid w:val="00C318DF"/>
    <w:rsid w:val="00C31941"/>
    <w:rsid w:val="00C3218D"/>
    <w:rsid w:val="00C32286"/>
    <w:rsid w:val="00C322E3"/>
    <w:rsid w:val="00C324CF"/>
    <w:rsid w:val="00C32522"/>
    <w:rsid w:val="00C32969"/>
    <w:rsid w:val="00C32B53"/>
    <w:rsid w:val="00C32BCF"/>
    <w:rsid w:val="00C32D5A"/>
    <w:rsid w:val="00C331EB"/>
    <w:rsid w:val="00C336B4"/>
    <w:rsid w:val="00C33F63"/>
    <w:rsid w:val="00C3404F"/>
    <w:rsid w:val="00C34059"/>
    <w:rsid w:val="00C341EA"/>
    <w:rsid w:val="00C3435C"/>
    <w:rsid w:val="00C34A1C"/>
    <w:rsid w:val="00C34F86"/>
    <w:rsid w:val="00C356A6"/>
    <w:rsid w:val="00C356EE"/>
    <w:rsid w:val="00C359BA"/>
    <w:rsid w:val="00C35B23"/>
    <w:rsid w:val="00C35E40"/>
    <w:rsid w:val="00C35FF9"/>
    <w:rsid w:val="00C361BB"/>
    <w:rsid w:val="00C366A5"/>
    <w:rsid w:val="00C36826"/>
    <w:rsid w:val="00C36A7D"/>
    <w:rsid w:val="00C36D98"/>
    <w:rsid w:val="00C36E97"/>
    <w:rsid w:val="00C36FA6"/>
    <w:rsid w:val="00C37319"/>
    <w:rsid w:val="00C37B0F"/>
    <w:rsid w:val="00C37CC2"/>
    <w:rsid w:val="00C37D87"/>
    <w:rsid w:val="00C37DAC"/>
    <w:rsid w:val="00C4004D"/>
    <w:rsid w:val="00C403A0"/>
    <w:rsid w:val="00C40582"/>
    <w:rsid w:val="00C406AF"/>
    <w:rsid w:val="00C40855"/>
    <w:rsid w:val="00C40B4B"/>
    <w:rsid w:val="00C40C38"/>
    <w:rsid w:val="00C40D3F"/>
    <w:rsid w:val="00C411F5"/>
    <w:rsid w:val="00C415B8"/>
    <w:rsid w:val="00C41720"/>
    <w:rsid w:val="00C417AD"/>
    <w:rsid w:val="00C4184B"/>
    <w:rsid w:val="00C41873"/>
    <w:rsid w:val="00C418B3"/>
    <w:rsid w:val="00C419D6"/>
    <w:rsid w:val="00C41BFA"/>
    <w:rsid w:val="00C420A5"/>
    <w:rsid w:val="00C42134"/>
    <w:rsid w:val="00C422B4"/>
    <w:rsid w:val="00C4288D"/>
    <w:rsid w:val="00C4300F"/>
    <w:rsid w:val="00C43327"/>
    <w:rsid w:val="00C435FF"/>
    <w:rsid w:val="00C43B78"/>
    <w:rsid w:val="00C44227"/>
    <w:rsid w:val="00C44554"/>
    <w:rsid w:val="00C44C90"/>
    <w:rsid w:val="00C44FEA"/>
    <w:rsid w:val="00C451B0"/>
    <w:rsid w:val="00C452FF"/>
    <w:rsid w:val="00C45A80"/>
    <w:rsid w:val="00C45A98"/>
    <w:rsid w:val="00C45C90"/>
    <w:rsid w:val="00C45F31"/>
    <w:rsid w:val="00C45FF1"/>
    <w:rsid w:val="00C461D6"/>
    <w:rsid w:val="00C46283"/>
    <w:rsid w:val="00C46376"/>
    <w:rsid w:val="00C46448"/>
    <w:rsid w:val="00C4660F"/>
    <w:rsid w:val="00C46971"/>
    <w:rsid w:val="00C46BC1"/>
    <w:rsid w:val="00C46D14"/>
    <w:rsid w:val="00C46D2D"/>
    <w:rsid w:val="00C47017"/>
    <w:rsid w:val="00C4729D"/>
    <w:rsid w:val="00C473EE"/>
    <w:rsid w:val="00C474CC"/>
    <w:rsid w:val="00C4760B"/>
    <w:rsid w:val="00C4797D"/>
    <w:rsid w:val="00C47D15"/>
    <w:rsid w:val="00C50218"/>
    <w:rsid w:val="00C50288"/>
    <w:rsid w:val="00C504A1"/>
    <w:rsid w:val="00C50798"/>
    <w:rsid w:val="00C5111E"/>
    <w:rsid w:val="00C513C9"/>
    <w:rsid w:val="00C520DD"/>
    <w:rsid w:val="00C52146"/>
    <w:rsid w:val="00C5217A"/>
    <w:rsid w:val="00C52395"/>
    <w:rsid w:val="00C5257A"/>
    <w:rsid w:val="00C52870"/>
    <w:rsid w:val="00C52D3B"/>
    <w:rsid w:val="00C52DBA"/>
    <w:rsid w:val="00C530FB"/>
    <w:rsid w:val="00C535E4"/>
    <w:rsid w:val="00C53849"/>
    <w:rsid w:val="00C539F5"/>
    <w:rsid w:val="00C53AA4"/>
    <w:rsid w:val="00C53BC8"/>
    <w:rsid w:val="00C53CCA"/>
    <w:rsid w:val="00C54031"/>
    <w:rsid w:val="00C544EC"/>
    <w:rsid w:val="00C545AA"/>
    <w:rsid w:val="00C54A93"/>
    <w:rsid w:val="00C54FC2"/>
    <w:rsid w:val="00C551A0"/>
    <w:rsid w:val="00C55215"/>
    <w:rsid w:val="00C55389"/>
    <w:rsid w:val="00C5572E"/>
    <w:rsid w:val="00C55774"/>
    <w:rsid w:val="00C560C9"/>
    <w:rsid w:val="00C563B4"/>
    <w:rsid w:val="00C565A9"/>
    <w:rsid w:val="00C56B71"/>
    <w:rsid w:val="00C56BC9"/>
    <w:rsid w:val="00C570F2"/>
    <w:rsid w:val="00C572A2"/>
    <w:rsid w:val="00C57520"/>
    <w:rsid w:val="00C5775C"/>
    <w:rsid w:val="00C5779A"/>
    <w:rsid w:val="00C57AAF"/>
    <w:rsid w:val="00C57D46"/>
    <w:rsid w:val="00C6012C"/>
    <w:rsid w:val="00C60280"/>
    <w:rsid w:val="00C6035F"/>
    <w:rsid w:val="00C606C8"/>
    <w:rsid w:val="00C60815"/>
    <w:rsid w:val="00C60D6F"/>
    <w:rsid w:val="00C60E8D"/>
    <w:rsid w:val="00C60EF6"/>
    <w:rsid w:val="00C61299"/>
    <w:rsid w:val="00C612AC"/>
    <w:rsid w:val="00C614B5"/>
    <w:rsid w:val="00C61568"/>
    <w:rsid w:val="00C618D5"/>
    <w:rsid w:val="00C625BE"/>
    <w:rsid w:val="00C62685"/>
    <w:rsid w:val="00C62B0C"/>
    <w:rsid w:val="00C62CE0"/>
    <w:rsid w:val="00C62D37"/>
    <w:rsid w:val="00C63440"/>
    <w:rsid w:val="00C634E7"/>
    <w:rsid w:val="00C635C2"/>
    <w:rsid w:val="00C63606"/>
    <w:rsid w:val="00C63648"/>
    <w:rsid w:val="00C63C45"/>
    <w:rsid w:val="00C63CF8"/>
    <w:rsid w:val="00C63F35"/>
    <w:rsid w:val="00C6405E"/>
    <w:rsid w:val="00C644E2"/>
    <w:rsid w:val="00C646DB"/>
    <w:rsid w:val="00C64BE2"/>
    <w:rsid w:val="00C64E38"/>
    <w:rsid w:val="00C64E94"/>
    <w:rsid w:val="00C65380"/>
    <w:rsid w:val="00C654BE"/>
    <w:rsid w:val="00C6552B"/>
    <w:rsid w:val="00C657A2"/>
    <w:rsid w:val="00C65ACD"/>
    <w:rsid w:val="00C65B15"/>
    <w:rsid w:val="00C65C0D"/>
    <w:rsid w:val="00C65C2A"/>
    <w:rsid w:val="00C65E9D"/>
    <w:rsid w:val="00C660E1"/>
    <w:rsid w:val="00C661BA"/>
    <w:rsid w:val="00C66258"/>
    <w:rsid w:val="00C664D9"/>
    <w:rsid w:val="00C6670C"/>
    <w:rsid w:val="00C66BCD"/>
    <w:rsid w:val="00C66C00"/>
    <w:rsid w:val="00C66FA3"/>
    <w:rsid w:val="00C6772F"/>
    <w:rsid w:val="00C677E7"/>
    <w:rsid w:val="00C6781F"/>
    <w:rsid w:val="00C67B56"/>
    <w:rsid w:val="00C67F21"/>
    <w:rsid w:val="00C70022"/>
    <w:rsid w:val="00C701E4"/>
    <w:rsid w:val="00C7086F"/>
    <w:rsid w:val="00C70DA0"/>
    <w:rsid w:val="00C7115A"/>
    <w:rsid w:val="00C713B8"/>
    <w:rsid w:val="00C71521"/>
    <w:rsid w:val="00C71537"/>
    <w:rsid w:val="00C716B3"/>
    <w:rsid w:val="00C717C1"/>
    <w:rsid w:val="00C71892"/>
    <w:rsid w:val="00C71CDF"/>
    <w:rsid w:val="00C71DDD"/>
    <w:rsid w:val="00C7203A"/>
    <w:rsid w:val="00C724DB"/>
    <w:rsid w:val="00C72631"/>
    <w:rsid w:val="00C726E6"/>
    <w:rsid w:val="00C728E7"/>
    <w:rsid w:val="00C729D1"/>
    <w:rsid w:val="00C72C75"/>
    <w:rsid w:val="00C72DB3"/>
    <w:rsid w:val="00C738A1"/>
    <w:rsid w:val="00C7461F"/>
    <w:rsid w:val="00C74852"/>
    <w:rsid w:val="00C74881"/>
    <w:rsid w:val="00C748D5"/>
    <w:rsid w:val="00C748EF"/>
    <w:rsid w:val="00C74A5B"/>
    <w:rsid w:val="00C74CB3"/>
    <w:rsid w:val="00C750A8"/>
    <w:rsid w:val="00C753E4"/>
    <w:rsid w:val="00C7554A"/>
    <w:rsid w:val="00C755FF"/>
    <w:rsid w:val="00C759BC"/>
    <w:rsid w:val="00C75E55"/>
    <w:rsid w:val="00C76571"/>
    <w:rsid w:val="00C7671B"/>
    <w:rsid w:val="00C769D5"/>
    <w:rsid w:val="00C76A9E"/>
    <w:rsid w:val="00C76CC2"/>
    <w:rsid w:val="00C76E6E"/>
    <w:rsid w:val="00C76F47"/>
    <w:rsid w:val="00C7737F"/>
    <w:rsid w:val="00C77497"/>
    <w:rsid w:val="00C77711"/>
    <w:rsid w:val="00C77A43"/>
    <w:rsid w:val="00C77CB7"/>
    <w:rsid w:val="00C77CD2"/>
    <w:rsid w:val="00C77F8E"/>
    <w:rsid w:val="00C801F5"/>
    <w:rsid w:val="00C80203"/>
    <w:rsid w:val="00C8021E"/>
    <w:rsid w:val="00C802EF"/>
    <w:rsid w:val="00C807DC"/>
    <w:rsid w:val="00C80805"/>
    <w:rsid w:val="00C809A6"/>
    <w:rsid w:val="00C80B69"/>
    <w:rsid w:val="00C80F7A"/>
    <w:rsid w:val="00C80FCE"/>
    <w:rsid w:val="00C81152"/>
    <w:rsid w:val="00C81288"/>
    <w:rsid w:val="00C8135E"/>
    <w:rsid w:val="00C815B6"/>
    <w:rsid w:val="00C8177C"/>
    <w:rsid w:val="00C81827"/>
    <w:rsid w:val="00C81A65"/>
    <w:rsid w:val="00C81B27"/>
    <w:rsid w:val="00C81B38"/>
    <w:rsid w:val="00C81F2D"/>
    <w:rsid w:val="00C82016"/>
    <w:rsid w:val="00C82134"/>
    <w:rsid w:val="00C822F2"/>
    <w:rsid w:val="00C824EE"/>
    <w:rsid w:val="00C82727"/>
    <w:rsid w:val="00C8283E"/>
    <w:rsid w:val="00C8286B"/>
    <w:rsid w:val="00C828C1"/>
    <w:rsid w:val="00C82CF7"/>
    <w:rsid w:val="00C83074"/>
    <w:rsid w:val="00C837E9"/>
    <w:rsid w:val="00C83831"/>
    <w:rsid w:val="00C838BD"/>
    <w:rsid w:val="00C839FD"/>
    <w:rsid w:val="00C83CF7"/>
    <w:rsid w:val="00C83DD1"/>
    <w:rsid w:val="00C83E77"/>
    <w:rsid w:val="00C83EDD"/>
    <w:rsid w:val="00C84299"/>
    <w:rsid w:val="00C8436A"/>
    <w:rsid w:val="00C844C9"/>
    <w:rsid w:val="00C8469F"/>
    <w:rsid w:val="00C84BA5"/>
    <w:rsid w:val="00C84DDC"/>
    <w:rsid w:val="00C84E8A"/>
    <w:rsid w:val="00C85171"/>
    <w:rsid w:val="00C85799"/>
    <w:rsid w:val="00C85814"/>
    <w:rsid w:val="00C859B8"/>
    <w:rsid w:val="00C85A6D"/>
    <w:rsid w:val="00C85F90"/>
    <w:rsid w:val="00C8632D"/>
    <w:rsid w:val="00C864B3"/>
    <w:rsid w:val="00C868F4"/>
    <w:rsid w:val="00C86BC2"/>
    <w:rsid w:val="00C87266"/>
    <w:rsid w:val="00C8762B"/>
    <w:rsid w:val="00C87AB7"/>
    <w:rsid w:val="00C87B74"/>
    <w:rsid w:val="00C87CC1"/>
    <w:rsid w:val="00C87EAC"/>
    <w:rsid w:val="00C87F26"/>
    <w:rsid w:val="00C90108"/>
    <w:rsid w:val="00C90127"/>
    <w:rsid w:val="00C90261"/>
    <w:rsid w:val="00C90503"/>
    <w:rsid w:val="00C90616"/>
    <w:rsid w:val="00C90979"/>
    <w:rsid w:val="00C90D45"/>
    <w:rsid w:val="00C90E7D"/>
    <w:rsid w:val="00C91484"/>
    <w:rsid w:val="00C9176A"/>
    <w:rsid w:val="00C91A98"/>
    <w:rsid w:val="00C91C60"/>
    <w:rsid w:val="00C91C78"/>
    <w:rsid w:val="00C91F1A"/>
    <w:rsid w:val="00C91FF1"/>
    <w:rsid w:val="00C92101"/>
    <w:rsid w:val="00C92159"/>
    <w:rsid w:val="00C923BD"/>
    <w:rsid w:val="00C926A3"/>
    <w:rsid w:val="00C928F8"/>
    <w:rsid w:val="00C92C6F"/>
    <w:rsid w:val="00C9312C"/>
    <w:rsid w:val="00C9342C"/>
    <w:rsid w:val="00C939A1"/>
    <w:rsid w:val="00C93A6C"/>
    <w:rsid w:val="00C93CF8"/>
    <w:rsid w:val="00C93EF9"/>
    <w:rsid w:val="00C941B4"/>
    <w:rsid w:val="00C9427A"/>
    <w:rsid w:val="00C9475C"/>
    <w:rsid w:val="00C9496E"/>
    <w:rsid w:val="00C94A2F"/>
    <w:rsid w:val="00C94BA4"/>
    <w:rsid w:val="00C94BE6"/>
    <w:rsid w:val="00C94DAE"/>
    <w:rsid w:val="00C94E23"/>
    <w:rsid w:val="00C95722"/>
    <w:rsid w:val="00C95B3A"/>
    <w:rsid w:val="00C95D24"/>
    <w:rsid w:val="00C95F44"/>
    <w:rsid w:val="00C9623F"/>
    <w:rsid w:val="00C96301"/>
    <w:rsid w:val="00C963A1"/>
    <w:rsid w:val="00C9647F"/>
    <w:rsid w:val="00C96606"/>
    <w:rsid w:val="00C96654"/>
    <w:rsid w:val="00C96BD9"/>
    <w:rsid w:val="00C970E7"/>
    <w:rsid w:val="00C9727C"/>
    <w:rsid w:val="00C974CA"/>
    <w:rsid w:val="00C97564"/>
    <w:rsid w:val="00C976F7"/>
    <w:rsid w:val="00C97FFA"/>
    <w:rsid w:val="00CA02A5"/>
    <w:rsid w:val="00CA055D"/>
    <w:rsid w:val="00CA1345"/>
    <w:rsid w:val="00CA169A"/>
    <w:rsid w:val="00CA1A22"/>
    <w:rsid w:val="00CA1F56"/>
    <w:rsid w:val="00CA226D"/>
    <w:rsid w:val="00CA22F8"/>
    <w:rsid w:val="00CA23F5"/>
    <w:rsid w:val="00CA23F7"/>
    <w:rsid w:val="00CA27CB"/>
    <w:rsid w:val="00CA281D"/>
    <w:rsid w:val="00CA2D00"/>
    <w:rsid w:val="00CA3358"/>
    <w:rsid w:val="00CA341E"/>
    <w:rsid w:val="00CA3596"/>
    <w:rsid w:val="00CA3645"/>
    <w:rsid w:val="00CA3741"/>
    <w:rsid w:val="00CA3783"/>
    <w:rsid w:val="00CA3A92"/>
    <w:rsid w:val="00CA3AF1"/>
    <w:rsid w:val="00CA3FC9"/>
    <w:rsid w:val="00CA442A"/>
    <w:rsid w:val="00CA462D"/>
    <w:rsid w:val="00CA48BA"/>
    <w:rsid w:val="00CA49BA"/>
    <w:rsid w:val="00CA542B"/>
    <w:rsid w:val="00CA5D43"/>
    <w:rsid w:val="00CA5EE9"/>
    <w:rsid w:val="00CA61A4"/>
    <w:rsid w:val="00CA661E"/>
    <w:rsid w:val="00CA6D65"/>
    <w:rsid w:val="00CA71FD"/>
    <w:rsid w:val="00CA7368"/>
    <w:rsid w:val="00CA75E0"/>
    <w:rsid w:val="00CA775F"/>
    <w:rsid w:val="00CA781E"/>
    <w:rsid w:val="00CA79B5"/>
    <w:rsid w:val="00CA79B7"/>
    <w:rsid w:val="00CA79D2"/>
    <w:rsid w:val="00CA7D0C"/>
    <w:rsid w:val="00CA7D75"/>
    <w:rsid w:val="00CA7EC9"/>
    <w:rsid w:val="00CB0229"/>
    <w:rsid w:val="00CB0232"/>
    <w:rsid w:val="00CB03FD"/>
    <w:rsid w:val="00CB05C1"/>
    <w:rsid w:val="00CB0A65"/>
    <w:rsid w:val="00CB0F23"/>
    <w:rsid w:val="00CB0FD4"/>
    <w:rsid w:val="00CB102E"/>
    <w:rsid w:val="00CB10B9"/>
    <w:rsid w:val="00CB1255"/>
    <w:rsid w:val="00CB171C"/>
    <w:rsid w:val="00CB17A3"/>
    <w:rsid w:val="00CB196E"/>
    <w:rsid w:val="00CB19E0"/>
    <w:rsid w:val="00CB1BF3"/>
    <w:rsid w:val="00CB1DD5"/>
    <w:rsid w:val="00CB2051"/>
    <w:rsid w:val="00CB20CB"/>
    <w:rsid w:val="00CB2655"/>
    <w:rsid w:val="00CB2769"/>
    <w:rsid w:val="00CB2803"/>
    <w:rsid w:val="00CB2923"/>
    <w:rsid w:val="00CB29CF"/>
    <w:rsid w:val="00CB2C51"/>
    <w:rsid w:val="00CB2CB8"/>
    <w:rsid w:val="00CB3079"/>
    <w:rsid w:val="00CB3266"/>
    <w:rsid w:val="00CB3330"/>
    <w:rsid w:val="00CB3624"/>
    <w:rsid w:val="00CB37F2"/>
    <w:rsid w:val="00CB3897"/>
    <w:rsid w:val="00CB39BF"/>
    <w:rsid w:val="00CB3A9A"/>
    <w:rsid w:val="00CB3CB3"/>
    <w:rsid w:val="00CB3DD0"/>
    <w:rsid w:val="00CB427D"/>
    <w:rsid w:val="00CB44C2"/>
    <w:rsid w:val="00CB4639"/>
    <w:rsid w:val="00CB4C8E"/>
    <w:rsid w:val="00CB4D66"/>
    <w:rsid w:val="00CB4E08"/>
    <w:rsid w:val="00CB4E43"/>
    <w:rsid w:val="00CB4E7E"/>
    <w:rsid w:val="00CB50EF"/>
    <w:rsid w:val="00CB5132"/>
    <w:rsid w:val="00CB5311"/>
    <w:rsid w:val="00CB5618"/>
    <w:rsid w:val="00CB5870"/>
    <w:rsid w:val="00CB59F5"/>
    <w:rsid w:val="00CB5AD2"/>
    <w:rsid w:val="00CB5C39"/>
    <w:rsid w:val="00CB5E01"/>
    <w:rsid w:val="00CB6022"/>
    <w:rsid w:val="00CB61E0"/>
    <w:rsid w:val="00CB6207"/>
    <w:rsid w:val="00CB6411"/>
    <w:rsid w:val="00CB65A1"/>
    <w:rsid w:val="00CB6722"/>
    <w:rsid w:val="00CB6871"/>
    <w:rsid w:val="00CB6964"/>
    <w:rsid w:val="00CB6C08"/>
    <w:rsid w:val="00CB6CB9"/>
    <w:rsid w:val="00CB70ED"/>
    <w:rsid w:val="00CB7197"/>
    <w:rsid w:val="00CB733A"/>
    <w:rsid w:val="00CB754D"/>
    <w:rsid w:val="00CB7621"/>
    <w:rsid w:val="00CB7F1E"/>
    <w:rsid w:val="00CC00B1"/>
    <w:rsid w:val="00CC0239"/>
    <w:rsid w:val="00CC05A5"/>
    <w:rsid w:val="00CC0701"/>
    <w:rsid w:val="00CC09B5"/>
    <w:rsid w:val="00CC09EF"/>
    <w:rsid w:val="00CC0C62"/>
    <w:rsid w:val="00CC0C7B"/>
    <w:rsid w:val="00CC0DA1"/>
    <w:rsid w:val="00CC0FAE"/>
    <w:rsid w:val="00CC15CA"/>
    <w:rsid w:val="00CC16D4"/>
    <w:rsid w:val="00CC1775"/>
    <w:rsid w:val="00CC1919"/>
    <w:rsid w:val="00CC1FE8"/>
    <w:rsid w:val="00CC221D"/>
    <w:rsid w:val="00CC2423"/>
    <w:rsid w:val="00CC2746"/>
    <w:rsid w:val="00CC274E"/>
    <w:rsid w:val="00CC283C"/>
    <w:rsid w:val="00CC2887"/>
    <w:rsid w:val="00CC2B27"/>
    <w:rsid w:val="00CC2C84"/>
    <w:rsid w:val="00CC3050"/>
    <w:rsid w:val="00CC3097"/>
    <w:rsid w:val="00CC31B4"/>
    <w:rsid w:val="00CC35B5"/>
    <w:rsid w:val="00CC3BD9"/>
    <w:rsid w:val="00CC4264"/>
    <w:rsid w:val="00CC48FC"/>
    <w:rsid w:val="00CC4E99"/>
    <w:rsid w:val="00CC52D2"/>
    <w:rsid w:val="00CC52F5"/>
    <w:rsid w:val="00CC5ADF"/>
    <w:rsid w:val="00CC67B6"/>
    <w:rsid w:val="00CC69A7"/>
    <w:rsid w:val="00CC6CED"/>
    <w:rsid w:val="00CC6FB1"/>
    <w:rsid w:val="00CC77FD"/>
    <w:rsid w:val="00CC7996"/>
    <w:rsid w:val="00CC7A9C"/>
    <w:rsid w:val="00CC7AD7"/>
    <w:rsid w:val="00CC7B2B"/>
    <w:rsid w:val="00CC7CCE"/>
    <w:rsid w:val="00CC7DC9"/>
    <w:rsid w:val="00CC7FEB"/>
    <w:rsid w:val="00CD0232"/>
    <w:rsid w:val="00CD0318"/>
    <w:rsid w:val="00CD0342"/>
    <w:rsid w:val="00CD0397"/>
    <w:rsid w:val="00CD064C"/>
    <w:rsid w:val="00CD0705"/>
    <w:rsid w:val="00CD0AC6"/>
    <w:rsid w:val="00CD0CA0"/>
    <w:rsid w:val="00CD0D3C"/>
    <w:rsid w:val="00CD0E97"/>
    <w:rsid w:val="00CD0FDA"/>
    <w:rsid w:val="00CD1081"/>
    <w:rsid w:val="00CD18B7"/>
    <w:rsid w:val="00CD1AD6"/>
    <w:rsid w:val="00CD1CE6"/>
    <w:rsid w:val="00CD1DA6"/>
    <w:rsid w:val="00CD1E2A"/>
    <w:rsid w:val="00CD2094"/>
    <w:rsid w:val="00CD2244"/>
    <w:rsid w:val="00CD2669"/>
    <w:rsid w:val="00CD2C6A"/>
    <w:rsid w:val="00CD2E57"/>
    <w:rsid w:val="00CD2E77"/>
    <w:rsid w:val="00CD3128"/>
    <w:rsid w:val="00CD326D"/>
    <w:rsid w:val="00CD33F0"/>
    <w:rsid w:val="00CD3845"/>
    <w:rsid w:val="00CD3979"/>
    <w:rsid w:val="00CD3B0A"/>
    <w:rsid w:val="00CD4472"/>
    <w:rsid w:val="00CD44C1"/>
    <w:rsid w:val="00CD44F5"/>
    <w:rsid w:val="00CD4909"/>
    <w:rsid w:val="00CD4A92"/>
    <w:rsid w:val="00CD4C1A"/>
    <w:rsid w:val="00CD4F91"/>
    <w:rsid w:val="00CD530B"/>
    <w:rsid w:val="00CD53B3"/>
    <w:rsid w:val="00CD549E"/>
    <w:rsid w:val="00CD5548"/>
    <w:rsid w:val="00CD5DDE"/>
    <w:rsid w:val="00CD5DFC"/>
    <w:rsid w:val="00CD5EED"/>
    <w:rsid w:val="00CD5EF5"/>
    <w:rsid w:val="00CD5F73"/>
    <w:rsid w:val="00CD6027"/>
    <w:rsid w:val="00CD6051"/>
    <w:rsid w:val="00CD6064"/>
    <w:rsid w:val="00CD609E"/>
    <w:rsid w:val="00CD6197"/>
    <w:rsid w:val="00CD6285"/>
    <w:rsid w:val="00CD6618"/>
    <w:rsid w:val="00CD66D3"/>
    <w:rsid w:val="00CD6FEC"/>
    <w:rsid w:val="00CD761F"/>
    <w:rsid w:val="00CD77B9"/>
    <w:rsid w:val="00CD7A90"/>
    <w:rsid w:val="00CD7ACD"/>
    <w:rsid w:val="00CD7D5A"/>
    <w:rsid w:val="00CD7D90"/>
    <w:rsid w:val="00CE04EE"/>
    <w:rsid w:val="00CE07D4"/>
    <w:rsid w:val="00CE0854"/>
    <w:rsid w:val="00CE095D"/>
    <w:rsid w:val="00CE0A1A"/>
    <w:rsid w:val="00CE0D3B"/>
    <w:rsid w:val="00CE0F5D"/>
    <w:rsid w:val="00CE1421"/>
    <w:rsid w:val="00CE152D"/>
    <w:rsid w:val="00CE15E7"/>
    <w:rsid w:val="00CE186E"/>
    <w:rsid w:val="00CE2023"/>
    <w:rsid w:val="00CE2111"/>
    <w:rsid w:val="00CE21B1"/>
    <w:rsid w:val="00CE2368"/>
    <w:rsid w:val="00CE23C8"/>
    <w:rsid w:val="00CE242C"/>
    <w:rsid w:val="00CE2860"/>
    <w:rsid w:val="00CE28B5"/>
    <w:rsid w:val="00CE2958"/>
    <w:rsid w:val="00CE2A47"/>
    <w:rsid w:val="00CE309E"/>
    <w:rsid w:val="00CE3821"/>
    <w:rsid w:val="00CE390E"/>
    <w:rsid w:val="00CE3FDF"/>
    <w:rsid w:val="00CE3FED"/>
    <w:rsid w:val="00CE40E4"/>
    <w:rsid w:val="00CE41B0"/>
    <w:rsid w:val="00CE48AF"/>
    <w:rsid w:val="00CE4987"/>
    <w:rsid w:val="00CE53CC"/>
    <w:rsid w:val="00CE58B1"/>
    <w:rsid w:val="00CE5AE8"/>
    <w:rsid w:val="00CE5E10"/>
    <w:rsid w:val="00CE616E"/>
    <w:rsid w:val="00CE6E52"/>
    <w:rsid w:val="00CE765C"/>
    <w:rsid w:val="00CE777E"/>
    <w:rsid w:val="00CE78E5"/>
    <w:rsid w:val="00CE7B16"/>
    <w:rsid w:val="00CE7D04"/>
    <w:rsid w:val="00CE7EC8"/>
    <w:rsid w:val="00CE7F78"/>
    <w:rsid w:val="00CF0339"/>
    <w:rsid w:val="00CF062A"/>
    <w:rsid w:val="00CF06D6"/>
    <w:rsid w:val="00CF0783"/>
    <w:rsid w:val="00CF097A"/>
    <w:rsid w:val="00CF09B2"/>
    <w:rsid w:val="00CF0A97"/>
    <w:rsid w:val="00CF0E21"/>
    <w:rsid w:val="00CF0F0F"/>
    <w:rsid w:val="00CF10D3"/>
    <w:rsid w:val="00CF1116"/>
    <w:rsid w:val="00CF1AAA"/>
    <w:rsid w:val="00CF1BBD"/>
    <w:rsid w:val="00CF1E2F"/>
    <w:rsid w:val="00CF1FEE"/>
    <w:rsid w:val="00CF27D3"/>
    <w:rsid w:val="00CF2D44"/>
    <w:rsid w:val="00CF3085"/>
    <w:rsid w:val="00CF3185"/>
    <w:rsid w:val="00CF32E6"/>
    <w:rsid w:val="00CF3636"/>
    <w:rsid w:val="00CF366F"/>
    <w:rsid w:val="00CF3902"/>
    <w:rsid w:val="00CF3A93"/>
    <w:rsid w:val="00CF3D21"/>
    <w:rsid w:val="00CF4073"/>
    <w:rsid w:val="00CF42A4"/>
    <w:rsid w:val="00CF47AE"/>
    <w:rsid w:val="00CF4A47"/>
    <w:rsid w:val="00CF4CCB"/>
    <w:rsid w:val="00CF4DB5"/>
    <w:rsid w:val="00CF4FB5"/>
    <w:rsid w:val="00CF5399"/>
    <w:rsid w:val="00CF5437"/>
    <w:rsid w:val="00CF5542"/>
    <w:rsid w:val="00CF5BC0"/>
    <w:rsid w:val="00CF5C62"/>
    <w:rsid w:val="00CF5E0B"/>
    <w:rsid w:val="00CF5FE3"/>
    <w:rsid w:val="00CF6585"/>
    <w:rsid w:val="00CF67BD"/>
    <w:rsid w:val="00CF6A7C"/>
    <w:rsid w:val="00CF732C"/>
    <w:rsid w:val="00CF7874"/>
    <w:rsid w:val="00CF78BE"/>
    <w:rsid w:val="00CF7A74"/>
    <w:rsid w:val="00CF7EC5"/>
    <w:rsid w:val="00D00111"/>
    <w:rsid w:val="00D007D5"/>
    <w:rsid w:val="00D00875"/>
    <w:rsid w:val="00D008FA"/>
    <w:rsid w:val="00D00AAD"/>
    <w:rsid w:val="00D00C4F"/>
    <w:rsid w:val="00D00F83"/>
    <w:rsid w:val="00D00FF0"/>
    <w:rsid w:val="00D00FFD"/>
    <w:rsid w:val="00D0144A"/>
    <w:rsid w:val="00D01491"/>
    <w:rsid w:val="00D014F2"/>
    <w:rsid w:val="00D015B5"/>
    <w:rsid w:val="00D01CEF"/>
    <w:rsid w:val="00D01F35"/>
    <w:rsid w:val="00D0258B"/>
    <w:rsid w:val="00D02E7F"/>
    <w:rsid w:val="00D02FDB"/>
    <w:rsid w:val="00D031FD"/>
    <w:rsid w:val="00D03271"/>
    <w:rsid w:val="00D032AE"/>
    <w:rsid w:val="00D03AC8"/>
    <w:rsid w:val="00D03C01"/>
    <w:rsid w:val="00D04069"/>
    <w:rsid w:val="00D04221"/>
    <w:rsid w:val="00D046C5"/>
    <w:rsid w:val="00D048D0"/>
    <w:rsid w:val="00D04AF4"/>
    <w:rsid w:val="00D04BB7"/>
    <w:rsid w:val="00D05049"/>
    <w:rsid w:val="00D05484"/>
    <w:rsid w:val="00D0558B"/>
    <w:rsid w:val="00D0565B"/>
    <w:rsid w:val="00D05E8E"/>
    <w:rsid w:val="00D05EA9"/>
    <w:rsid w:val="00D05FE0"/>
    <w:rsid w:val="00D06106"/>
    <w:rsid w:val="00D065F2"/>
    <w:rsid w:val="00D06C24"/>
    <w:rsid w:val="00D06E4C"/>
    <w:rsid w:val="00D06E72"/>
    <w:rsid w:val="00D0703D"/>
    <w:rsid w:val="00D07162"/>
    <w:rsid w:val="00D071F6"/>
    <w:rsid w:val="00D076BF"/>
    <w:rsid w:val="00D0785A"/>
    <w:rsid w:val="00D07C46"/>
    <w:rsid w:val="00D07D77"/>
    <w:rsid w:val="00D07D98"/>
    <w:rsid w:val="00D07E0A"/>
    <w:rsid w:val="00D102CD"/>
    <w:rsid w:val="00D107B2"/>
    <w:rsid w:val="00D10813"/>
    <w:rsid w:val="00D1082F"/>
    <w:rsid w:val="00D10BB7"/>
    <w:rsid w:val="00D10D26"/>
    <w:rsid w:val="00D10E85"/>
    <w:rsid w:val="00D10EFA"/>
    <w:rsid w:val="00D116DF"/>
    <w:rsid w:val="00D11891"/>
    <w:rsid w:val="00D1193B"/>
    <w:rsid w:val="00D11A3B"/>
    <w:rsid w:val="00D11D99"/>
    <w:rsid w:val="00D11EC1"/>
    <w:rsid w:val="00D120B0"/>
    <w:rsid w:val="00D12321"/>
    <w:rsid w:val="00D1256B"/>
    <w:rsid w:val="00D12654"/>
    <w:rsid w:val="00D12691"/>
    <w:rsid w:val="00D128F5"/>
    <w:rsid w:val="00D12ADF"/>
    <w:rsid w:val="00D12E07"/>
    <w:rsid w:val="00D12E1D"/>
    <w:rsid w:val="00D12E55"/>
    <w:rsid w:val="00D12F84"/>
    <w:rsid w:val="00D131A3"/>
    <w:rsid w:val="00D13237"/>
    <w:rsid w:val="00D132BE"/>
    <w:rsid w:val="00D132BF"/>
    <w:rsid w:val="00D13436"/>
    <w:rsid w:val="00D1343C"/>
    <w:rsid w:val="00D13607"/>
    <w:rsid w:val="00D13779"/>
    <w:rsid w:val="00D13873"/>
    <w:rsid w:val="00D13D8D"/>
    <w:rsid w:val="00D13D93"/>
    <w:rsid w:val="00D1443B"/>
    <w:rsid w:val="00D150F3"/>
    <w:rsid w:val="00D15186"/>
    <w:rsid w:val="00D151C7"/>
    <w:rsid w:val="00D1523D"/>
    <w:rsid w:val="00D1540A"/>
    <w:rsid w:val="00D155FC"/>
    <w:rsid w:val="00D1573D"/>
    <w:rsid w:val="00D157AD"/>
    <w:rsid w:val="00D15AE3"/>
    <w:rsid w:val="00D15C1F"/>
    <w:rsid w:val="00D15DF5"/>
    <w:rsid w:val="00D1625E"/>
    <w:rsid w:val="00D1629F"/>
    <w:rsid w:val="00D16499"/>
    <w:rsid w:val="00D167C8"/>
    <w:rsid w:val="00D16A13"/>
    <w:rsid w:val="00D16E25"/>
    <w:rsid w:val="00D16F35"/>
    <w:rsid w:val="00D16F4A"/>
    <w:rsid w:val="00D17133"/>
    <w:rsid w:val="00D17315"/>
    <w:rsid w:val="00D174B3"/>
    <w:rsid w:val="00D1758F"/>
    <w:rsid w:val="00D1768A"/>
    <w:rsid w:val="00D1798C"/>
    <w:rsid w:val="00D1798E"/>
    <w:rsid w:val="00D179E1"/>
    <w:rsid w:val="00D17A9C"/>
    <w:rsid w:val="00D17C58"/>
    <w:rsid w:val="00D17D08"/>
    <w:rsid w:val="00D17ED7"/>
    <w:rsid w:val="00D20017"/>
    <w:rsid w:val="00D20084"/>
    <w:rsid w:val="00D201FE"/>
    <w:rsid w:val="00D20682"/>
    <w:rsid w:val="00D206ED"/>
    <w:rsid w:val="00D20A50"/>
    <w:rsid w:val="00D20A66"/>
    <w:rsid w:val="00D20C80"/>
    <w:rsid w:val="00D20E05"/>
    <w:rsid w:val="00D20FA8"/>
    <w:rsid w:val="00D2117E"/>
    <w:rsid w:val="00D21593"/>
    <w:rsid w:val="00D215E6"/>
    <w:rsid w:val="00D215EA"/>
    <w:rsid w:val="00D216FD"/>
    <w:rsid w:val="00D2175D"/>
    <w:rsid w:val="00D217C8"/>
    <w:rsid w:val="00D218EA"/>
    <w:rsid w:val="00D21900"/>
    <w:rsid w:val="00D219F7"/>
    <w:rsid w:val="00D21C7E"/>
    <w:rsid w:val="00D21F9A"/>
    <w:rsid w:val="00D22229"/>
    <w:rsid w:val="00D22277"/>
    <w:rsid w:val="00D223AF"/>
    <w:rsid w:val="00D2290F"/>
    <w:rsid w:val="00D2296A"/>
    <w:rsid w:val="00D22BEC"/>
    <w:rsid w:val="00D231DC"/>
    <w:rsid w:val="00D2338B"/>
    <w:rsid w:val="00D234FB"/>
    <w:rsid w:val="00D23527"/>
    <w:rsid w:val="00D23839"/>
    <w:rsid w:val="00D238BA"/>
    <w:rsid w:val="00D23A69"/>
    <w:rsid w:val="00D24209"/>
    <w:rsid w:val="00D245DC"/>
    <w:rsid w:val="00D24877"/>
    <w:rsid w:val="00D24D2D"/>
    <w:rsid w:val="00D250EB"/>
    <w:rsid w:val="00D251BD"/>
    <w:rsid w:val="00D25278"/>
    <w:rsid w:val="00D25422"/>
    <w:rsid w:val="00D2569B"/>
    <w:rsid w:val="00D25A78"/>
    <w:rsid w:val="00D25B85"/>
    <w:rsid w:val="00D25BB5"/>
    <w:rsid w:val="00D25BC7"/>
    <w:rsid w:val="00D264B1"/>
    <w:rsid w:val="00D2657E"/>
    <w:rsid w:val="00D26738"/>
    <w:rsid w:val="00D26C9B"/>
    <w:rsid w:val="00D26DC6"/>
    <w:rsid w:val="00D26E08"/>
    <w:rsid w:val="00D26EB1"/>
    <w:rsid w:val="00D26EC4"/>
    <w:rsid w:val="00D26F1F"/>
    <w:rsid w:val="00D272B2"/>
    <w:rsid w:val="00D272DC"/>
    <w:rsid w:val="00D27444"/>
    <w:rsid w:val="00D279F7"/>
    <w:rsid w:val="00D27C14"/>
    <w:rsid w:val="00D27DD1"/>
    <w:rsid w:val="00D3005B"/>
    <w:rsid w:val="00D30717"/>
    <w:rsid w:val="00D307B5"/>
    <w:rsid w:val="00D30DA7"/>
    <w:rsid w:val="00D30E39"/>
    <w:rsid w:val="00D31296"/>
    <w:rsid w:val="00D318BB"/>
    <w:rsid w:val="00D31989"/>
    <w:rsid w:val="00D31C3D"/>
    <w:rsid w:val="00D3223F"/>
    <w:rsid w:val="00D32445"/>
    <w:rsid w:val="00D329F4"/>
    <w:rsid w:val="00D32BDF"/>
    <w:rsid w:val="00D32C02"/>
    <w:rsid w:val="00D32F08"/>
    <w:rsid w:val="00D32FCF"/>
    <w:rsid w:val="00D33012"/>
    <w:rsid w:val="00D3338D"/>
    <w:rsid w:val="00D335CB"/>
    <w:rsid w:val="00D335D7"/>
    <w:rsid w:val="00D337E7"/>
    <w:rsid w:val="00D33AD7"/>
    <w:rsid w:val="00D33AE0"/>
    <w:rsid w:val="00D33B4C"/>
    <w:rsid w:val="00D33B76"/>
    <w:rsid w:val="00D33B90"/>
    <w:rsid w:val="00D33D2E"/>
    <w:rsid w:val="00D33D66"/>
    <w:rsid w:val="00D33D7D"/>
    <w:rsid w:val="00D33EC4"/>
    <w:rsid w:val="00D34329"/>
    <w:rsid w:val="00D3483E"/>
    <w:rsid w:val="00D348BE"/>
    <w:rsid w:val="00D3496B"/>
    <w:rsid w:val="00D34A07"/>
    <w:rsid w:val="00D34F68"/>
    <w:rsid w:val="00D3563C"/>
    <w:rsid w:val="00D3597D"/>
    <w:rsid w:val="00D361B3"/>
    <w:rsid w:val="00D3621D"/>
    <w:rsid w:val="00D3632B"/>
    <w:rsid w:val="00D3632C"/>
    <w:rsid w:val="00D37427"/>
    <w:rsid w:val="00D37479"/>
    <w:rsid w:val="00D375B1"/>
    <w:rsid w:val="00D37693"/>
    <w:rsid w:val="00D377AF"/>
    <w:rsid w:val="00D3789E"/>
    <w:rsid w:val="00D37D2A"/>
    <w:rsid w:val="00D37E43"/>
    <w:rsid w:val="00D37FB4"/>
    <w:rsid w:val="00D40418"/>
    <w:rsid w:val="00D40464"/>
    <w:rsid w:val="00D404B8"/>
    <w:rsid w:val="00D407BA"/>
    <w:rsid w:val="00D40A78"/>
    <w:rsid w:val="00D40B53"/>
    <w:rsid w:val="00D40B77"/>
    <w:rsid w:val="00D40BE5"/>
    <w:rsid w:val="00D40C3A"/>
    <w:rsid w:val="00D40F02"/>
    <w:rsid w:val="00D41049"/>
    <w:rsid w:val="00D410D0"/>
    <w:rsid w:val="00D41273"/>
    <w:rsid w:val="00D41C74"/>
    <w:rsid w:val="00D41F85"/>
    <w:rsid w:val="00D41F90"/>
    <w:rsid w:val="00D4223F"/>
    <w:rsid w:val="00D422A2"/>
    <w:rsid w:val="00D422E0"/>
    <w:rsid w:val="00D425D5"/>
    <w:rsid w:val="00D42A09"/>
    <w:rsid w:val="00D42AA1"/>
    <w:rsid w:val="00D42E5F"/>
    <w:rsid w:val="00D43357"/>
    <w:rsid w:val="00D433E0"/>
    <w:rsid w:val="00D43453"/>
    <w:rsid w:val="00D43C26"/>
    <w:rsid w:val="00D43ECA"/>
    <w:rsid w:val="00D441A1"/>
    <w:rsid w:val="00D44272"/>
    <w:rsid w:val="00D44439"/>
    <w:rsid w:val="00D44742"/>
    <w:rsid w:val="00D449AC"/>
    <w:rsid w:val="00D44AB0"/>
    <w:rsid w:val="00D44BEC"/>
    <w:rsid w:val="00D44D99"/>
    <w:rsid w:val="00D44F0A"/>
    <w:rsid w:val="00D452EE"/>
    <w:rsid w:val="00D454AA"/>
    <w:rsid w:val="00D45619"/>
    <w:rsid w:val="00D4584D"/>
    <w:rsid w:val="00D45B64"/>
    <w:rsid w:val="00D45FC8"/>
    <w:rsid w:val="00D460E8"/>
    <w:rsid w:val="00D463D1"/>
    <w:rsid w:val="00D46465"/>
    <w:rsid w:val="00D464A0"/>
    <w:rsid w:val="00D46666"/>
    <w:rsid w:val="00D468A2"/>
    <w:rsid w:val="00D46CDD"/>
    <w:rsid w:val="00D46FCB"/>
    <w:rsid w:val="00D47310"/>
    <w:rsid w:val="00D475DE"/>
    <w:rsid w:val="00D47FFC"/>
    <w:rsid w:val="00D500F4"/>
    <w:rsid w:val="00D50332"/>
    <w:rsid w:val="00D50803"/>
    <w:rsid w:val="00D509D4"/>
    <w:rsid w:val="00D50AC8"/>
    <w:rsid w:val="00D50DA3"/>
    <w:rsid w:val="00D512AD"/>
    <w:rsid w:val="00D512CB"/>
    <w:rsid w:val="00D51305"/>
    <w:rsid w:val="00D514A2"/>
    <w:rsid w:val="00D51CCC"/>
    <w:rsid w:val="00D51ED0"/>
    <w:rsid w:val="00D51FB3"/>
    <w:rsid w:val="00D51FEC"/>
    <w:rsid w:val="00D52106"/>
    <w:rsid w:val="00D52173"/>
    <w:rsid w:val="00D522B8"/>
    <w:rsid w:val="00D523F2"/>
    <w:rsid w:val="00D52476"/>
    <w:rsid w:val="00D52485"/>
    <w:rsid w:val="00D52765"/>
    <w:rsid w:val="00D527F7"/>
    <w:rsid w:val="00D52907"/>
    <w:rsid w:val="00D52ED6"/>
    <w:rsid w:val="00D52F08"/>
    <w:rsid w:val="00D52F09"/>
    <w:rsid w:val="00D52F20"/>
    <w:rsid w:val="00D52F34"/>
    <w:rsid w:val="00D534AF"/>
    <w:rsid w:val="00D536EF"/>
    <w:rsid w:val="00D537F6"/>
    <w:rsid w:val="00D53976"/>
    <w:rsid w:val="00D539FF"/>
    <w:rsid w:val="00D53F60"/>
    <w:rsid w:val="00D53FF3"/>
    <w:rsid w:val="00D540C4"/>
    <w:rsid w:val="00D54278"/>
    <w:rsid w:val="00D544CA"/>
    <w:rsid w:val="00D547B9"/>
    <w:rsid w:val="00D5483C"/>
    <w:rsid w:val="00D548FF"/>
    <w:rsid w:val="00D54BD2"/>
    <w:rsid w:val="00D54D2F"/>
    <w:rsid w:val="00D54E2A"/>
    <w:rsid w:val="00D551AE"/>
    <w:rsid w:val="00D55568"/>
    <w:rsid w:val="00D5575E"/>
    <w:rsid w:val="00D55ABB"/>
    <w:rsid w:val="00D55BBF"/>
    <w:rsid w:val="00D55C7D"/>
    <w:rsid w:val="00D55CF1"/>
    <w:rsid w:val="00D55D13"/>
    <w:rsid w:val="00D55D89"/>
    <w:rsid w:val="00D562E2"/>
    <w:rsid w:val="00D5630F"/>
    <w:rsid w:val="00D5647A"/>
    <w:rsid w:val="00D56644"/>
    <w:rsid w:val="00D566F9"/>
    <w:rsid w:val="00D56897"/>
    <w:rsid w:val="00D56D53"/>
    <w:rsid w:val="00D577EE"/>
    <w:rsid w:val="00D577FC"/>
    <w:rsid w:val="00D57AF2"/>
    <w:rsid w:val="00D57DFC"/>
    <w:rsid w:val="00D6009F"/>
    <w:rsid w:val="00D600E1"/>
    <w:rsid w:val="00D6029C"/>
    <w:rsid w:val="00D604E4"/>
    <w:rsid w:val="00D61284"/>
    <w:rsid w:val="00D6135F"/>
    <w:rsid w:val="00D618A6"/>
    <w:rsid w:val="00D61ACB"/>
    <w:rsid w:val="00D61FA2"/>
    <w:rsid w:val="00D62176"/>
    <w:rsid w:val="00D62300"/>
    <w:rsid w:val="00D624CD"/>
    <w:rsid w:val="00D624F5"/>
    <w:rsid w:val="00D62503"/>
    <w:rsid w:val="00D6254A"/>
    <w:rsid w:val="00D62822"/>
    <w:rsid w:val="00D628EC"/>
    <w:rsid w:val="00D62A26"/>
    <w:rsid w:val="00D63169"/>
    <w:rsid w:val="00D63831"/>
    <w:rsid w:val="00D63C03"/>
    <w:rsid w:val="00D63D90"/>
    <w:rsid w:val="00D63E58"/>
    <w:rsid w:val="00D64809"/>
    <w:rsid w:val="00D64A4C"/>
    <w:rsid w:val="00D64B96"/>
    <w:rsid w:val="00D64C15"/>
    <w:rsid w:val="00D64E1B"/>
    <w:rsid w:val="00D64F97"/>
    <w:rsid w:val="00D65198"/>
    <w:rsid w:val="00D6544C"/>
    <w:rsid w:val="00D656F6"/>
    <w:rsid w:val="00D657F0"/>
    <w:rsid w:val="00D6597D"/>
    <w:rsid w:val="00D65F57"/>
    <w:rsid w:val="00D66127"/>
    <w:rsid w:val="00D6626F"/>
    <w:rsid w:val="00D662B7"/>
    <w:rsid w:val="00D665FA"/>
    <w:rsid w:val="00D66657"/>
    <w:rsid w:val="00D66A37"/>
    <w:rsid w:val="00D66BA2"/>
    <w:rsid w:val="00D66CA9"/>
    <w:rsid w:val="00D66E97"/>
    <w:rsid w:val="00D66F6C"/>
    <w:rsid w:val="00D66FA1"/>
    <w:rsid w:val="00D6728E"/>
    <w:rsid w:val="00D672D1"/>
    <w:rsid w:val="00D67872"/>
    <w:rsid w:val="00D67B28"/>
    <w:rsid w:val="00D67C55"/>
    <w:rsid w:val="00D70022"/>
    <w:rsid w:val="00D70165"/>
    <w:rsid w:val="00D70349"/>
    <w:rsid w:val="00D704B0"/>
    <w:rsid w:val="00D7051F"/>
    <w:rsid w:val="00D709F5"/>
    <w:rsid w:val="00D70E85"/>
    <w:rsid w:val="00D70F34"/>
    <w:rsid w:val="00D70FF3"/>
    <w:rsid w:val="00D71071"/>
    <w:rsid w:val="00D71085"/>
    <w:rsid w:val="00D710FE"/>
    <w:rsid w:val="00D712AC"/>
    <w:rsid w:val="00D71459"/>
    <w:rsid w:val="00D71547"/>
    <w:rsid w:val="00D72122"/>
    <w:rsid w:val="00D726CA"/>
    <w:rsid w:val="00D727B1"/>
    <w:rsid w:val="00D72B92"/>
    <w:rsid w:val="00D72D62"/>
    <w:rsid w:val="00D72D7A"/>
    <w:rsid w:val="00D73796"/>
    <w:rsid w:val="00D7392F"/>
    <w:rsid w:val="00D73C62"/>
    <w:rsid w:val="00D73DDF"/>
    <w:rsid w:val="00D74454"/>
    <w:rsid w:val="00D75081"/>
    <w:rsid w:val="00D7513E"/>
    <w:rsid w:val="00D751E7"/>
    <w:rsid w:val="00D75536"/>
    <w:rsid w:val="00D755A4"/>
    <w:rsid w:val="00D755AA"/>
    <w:rsid w:val="00D755C5"/>
    <w:rsid w:val="00D75612"/>
    <w:rsid w:val="00D75D71"/>
    <w:rsid w:val="00D75D75"/>
    <w:rsid w:val="00D75EC1"/>
    <w:rsid w:val="00D761D2"/>
    <w:rsid w:val="00D76297"/>
    <w:rsid w:val="00D764FB"/>
    <w:rsid w:val="00D76576"/>
    <w:rsid w:val="00D7695B"/>
    <w:rsid w:val="00D76B05"/>
    <w:rsid w:val="00D7728E"/>
    <w:rsid w:val="00D77368"/>
    <w:rsid w:val="00D7745A"/>
    <w:rsid w:val="00D77894"/>
    <w:rsid w:val="00D77A0F"/>
    <w:rsid w:val="00D77AB7"/>
    <w:rsid w:val="00D77ADE"/>
    <w:rsid w:val="00D77B52"/>
    <w:rsid w:val="00D77CCD"/>
    <w:rsid w:val="00D77D07"/>
    <w:rsid w:val="00D80620"/>
    <w:rsid w:val="00D806C3"/>
    <w:rsid w:val="00D806D9"/>
    <w:rsid w:val="00D8076C"/>
    <w:rsid w:val="00D80A32"/>
    <w:rsid w:val="00D811B0"/>
    <w:rsid w:val="00D81495"/>
    <w:rsid w:val="00D814B4"/>
    <w:rsid w:val="00D817EC"/>
    <w:rsid w:val="00D8199F"/>
    <w:rsid w:val="00D81A54"/>
    <w:rsid w:val="00D81A6E"/>
    <w:rsid w:val="00D81AD4"/>
    <w:rsid w:val="00D81B7C"/>
    <w:rsid w:val="00D81BB5"/>
    <w:rsid w:val="00D81CF2"/>
    <w:rsid w:val="00D81DCF"/>
    <w:rsid w:val="00D81F0C"/>
    <w:rsid w:val="00D82059"/>
    <w:rsid w:val="00D8214E"/>
    <w:rsid w:val="00D82A0A"/>
    <w:rsid w:val="00D82CF4"/>
    <w:rsid w:val="00D82D3B"/>
    <w:rsid w:val="00D8311F"/>
    <w:rsid w:val="00D831A4"/>
    <w:rsid w:val="00D83407"/>
    <w:rsid w:val="00D839C8"/>
    <w:rsid w:val="00D83A6F"/>
    <w:rsid w:val="00D83C23"/>
    <w:rsid w:val="00D83FC7"/>
    <w:rsid w:val="00D840AC"/>
    <w:rsid w:val="00D8422E"/>
    <w:rsid w:val="00D84782"/>
    <w:rsid w:val="00D84836"/>
    <w:rsid w:val="00D849EF"/>
    <w:rsid w:val="00D84A55"/>
    <w:rsid w:val="00D84F1E"/>
    <w:rsid w:val="00D85215"/>
    <w:rsid w:val="00D853E0"/>
    <w:rsid w:val="00D85411"/>
    <w:rsid w:val="00D856BC"/>
    <w:rsid w:val="00D85E36"/>
    <w:rsid w:val="00D85EF9"/>
    <w:rsid w:val="00D86104"/>
    <w:rsid w:val="00D8626A"/>
    <w:rsid w:val="00D86513"/>
    <w:rsid w:val="00D867DD"/>
    <w:rsid w:val="00D8691C"/>
    <w:rsid w:val="00D8694E"/>
    <w:rsid w:val="00D869C8"/>
    <w:rsid w:val="00D86E0A"/>
    <w:rsid w:val="00D86F15"/>
    <w:rsid w:val="00D86FD7"/>
    <w:rsid w:val="00D87093"/>
    <w:rsid w:val="00D87421"/>
    <w:rsid w:val="00D874C4"/>
    <w:rsid w:val="00D87578"/>
    <w:rsid w:val="00D87696"/>
    <w:rsid w:val="00D87710"/>
    <w:rsid w:val="00D87728"/>
    <w:rsid w:val="00D87E9C"/>
    <w:rsid w:val="00D87FD3"/>
    <w:rsid w:val="00D902B9"/>
    <w:rsid w:val="00D9073C"/>
    <w:rsid w:val="00D90C50"/>
    <w:rsid w:val="00D91081"/>
    <w:rsid w:val="00D913AD"/>
    <w:rsid w:val="00D913CF"/>
    <w:rsid w:val="00D91861"/>
    <w:rsid w:val="00D91909"/>
    <w:rsid w:val="00D91C16"/>
    <w:rsid w:val="00D91DC3"/>
    <w:rsid w:val="00D91E54"/>
    <w:rsid w:val="00D91F52"/>
    <w:rsid w:val="00D920C6"/>
    <w:rsid w:val="00D92252"/>
    <w:rsid w:val="00D92516"/>
    <w:rsid w:val="00D926F2"/>
    <w:rsid w:val="00D92B8A"/>
    <w:rsid w:val="00D92CD8"/>
    <w:rsid w:val="00D92F88"/>
    <w:rsid w:val="00D92F96"/>
    <w:rsid w:val="00D930B5"/>
    <w:rsid w:val="00D93260"/>
    <w:rsid w:val="00D9330F"/>
    <w:rsid w:val="00D9372D"/>
    <w:rsid w:val="00D938BD"/>
    <w:rsid w:val="00D939D4"/>
    <w:rsid w:val="00D93C64"/>
    <w:rsid w:val="00D9405A"/>
    <w:rsid w:val="00D940B8"/>
    <w:rsid w:val="00D941AF"/>
    <w:rsid w:val="00D945CD"/>
    <w:rsid w:val="00D94BF1"/>
    <w:rsid w:val="00D9506F"/>
    <w:rsid w:val="00D9516D"/>
    <w:rsid w:val="00D953BB"/>
    <w:rsid w:val="00D957BA"/>
    <w:rsid w:val="00D95AD3"/>
    <w:rsid w:val="00D95ECF"/>
    <w:rsid w:val="00D963A8"/>
    <w:rsid w:val="00D9685C"/>
    <w:rsid w:val="00D968B6"/>
    <w:rsid w:val="00D96B3A"/>
    <w:rsid w:val="00D96DD4"/>
    <w:rsid w:val="00D97065"/>
    <w:rsid w:val="00D971AC"/>
    <w:rsid w:val="00D97320"/>
    <w:rsid w:val="00D97923"/>
    <w:rsid w:val="00D97A2B"/>
    <w:rsid w:val="00D97B51"/>
    <w:rsid w:val="00D97C8B"/>
    <w:rsid w:val="00D97E3A"/>
    <w:rsid w:val="00DA0235"/>
    <w:rsid w:val="00DA0470"/>
    <w:rsid w:val="00DA06F4"/>
    <w:rsid w:val="00DA0871"/>
    <w:rsid w:val="00DA0984"/>
    <w:rsid w:val="00DA0CC8"/>
    <w:rsid w:val="00DA0E5B"/>
    <w:rsid w:val="00DA0F15"/>
    <w:rsid w:val="00DA0FA9"/>
    <w:rsid w:val="00DA1294"/>
    <w:rsid w:val="00DA13AB"/>
    <w:rsid w:val="00DA14A5"/>
    <w:rsid w:val="00DA169D"/>
    <w:rsid w:val="00DA19F4"/>
    <w:rsid w:val="00DA1AB7"/>
    <w:rsid w:val="00DA1C15"/>
    <w:rsid w:val="00DA1CB1"/>
    <w:rsid w:val="00DA1E44"/>
    <w:rsid w:val="00DA1EB1"/>
    <w:rsid w:val="00DA22E8"/>
    <w:rsid w:val="00DA24C2"/>
    <w:rsid w:val="00DA24F2"/>
    <w:rsid w:val="00DA263F"/>
    <w:rsid w:val="00DA2745"/>
    <w:rsid w:val="00DA2F1B"/>
    <w:rsid w:val="00DA35B6"/>
    <w:rsid w:val="00DA38A8"/>
    <w:rsid w:val="00DA3B02"/>
    <w:rsid w:val="00DA3D19"/>
    <w:rsid w:val="00DA3F04"/>
    <w:rsid w:val="00DA3F22"/>
    <w:rsid w:val="00DA3FFF"/>
    <w:rsid w:val="00DA408F"/>
    <w:rsid w:val="00DA4129"/>
    <w:rsid w:val="00DA4139"/>
    <w:rsid w:val="00DA4242"/>
    <w:rsid w:val="00DA42BE"/>
    <w:rsid w:val="00DA42C6"/>
    <w:rsid w:val="00DA4359"/>
    <w:rsid w:val="00DA4524"/>
    <w:rsid w:val="00DA4838"/>
    <w:rsid w:val="00DA4D3D"/>
    <w:rsid w:val="00DA53DD"/>
    <w:rsid w:val="00DA568B"/>
    <w:rsid w:val="00DA58B3"/>
    <w:rsid w:val="00DA594B"/>
    <w:rsid w:val="00DA5A32"/>
    <w:rsid w:val="00DA5FA9"/>
    <w:rsid w:val="00DA618A"/>
    <w:rsid w:val="00DA61AF"/>
    <w:rsid w:val="00DA61F4"/>
    <w:rsid w:val="00DA720F"/>
    <w:rsid w:val="00DA721C"/>
    <w:rsid w:val="00DA7303"/>
    <w:rsid w:val="00DA79E6"/>
    <w:rsid w:val="00DA7A53"/>
    <w:rsid w:val="00DA7D7A"/>
    <w:rsid w:val="00DA7E40"/>
    <w:rsid w:val="00DB06DF"/>
    <w:rsid w:val="00DB0710"/>
    <w:rsid w:val="00DB0B25"/>
    <w:rsid w:val="00DB0F11"/>
    <w:rsid w:val="00DB0F17"/>
    <w:rsid w:val="00DB0F7F"/>
    <w:rsid w:val="00DB14AF"/>
    <w:rsid w:val="00DB161C"/>
    <w:rsid w:val="00DB192E"/>
    <w:rsid w:val="00DB1A72"/>
    <w:rsid w:val="00DB1A9F"/>
    <w:rsid w:val="00DB246C"/>
    <w:rsid w:val="00DB2699"/>
    <w:rsid w:val="00DB2E6A"/>
    <w:rsid w:val="00DB2F2B"/>
    <w:rsid w:val="00DB33EF"/>
    <w:rsid w:val="00DB367C"/>
    <w:rsid w:val="00DB3AFD"/>
    <w:rsid w:val="00DB3C1F"/>
    <w:rsid w:val="00DB3D8E"/>
    <w:rsid w:val="00DB3E89"/>
    <w:rsid w:val="00DB40C0"/>
    <w:rsid w:val="00DB40E2"/>
    <w:rsid w:val="00DB4199"/>
    <w:rsid w:val="00DB42A6"/>
    <w:rsid w:val="00DB4437"/>
    <w:rsid w:val="00DB46F5"/>
    <w:rsid w:val="00DB473A"/>
    <w:rsid w:val="00DB4A22"/>
    <w:rsid w:val="00DB4C84"/>
    <w:rsid w:val="00DB50E2"/>
    <w:rsid w:val="00DB514B"/>
    <w:rsid w:val="00DB520A"/>
    <w:rsid w:val="00DB529C"/>
    <w:rsid w:val="00DB55AD"/>
    <w:rsid w:val="00DB55C3"/>
    <w:rsid w:val="00DB56D1"/>
    <w:rsid w:val="00DB58CA"/>
    <w:rsid w:val="00DB5A19"/>
    <w:rsid w:val="00DB5AF4"/>
    <w:rsid w:val="00DB5D39"/>
    <w:rsid w:val="00DB6152"/>
    <w:rsid w:val="00DB6233"/>
    <w:rsid w:val="00DB62F1"/>
    <w:rsid w:val="00DB63DD"/>
    <w:rsid w:val="00DB6415"/>
    <w:rsid w:val="00DB64E0"/>
    <w:rsid w:val="00DB65BE"/>
    <w:rsid w:val="00DB6C03"/>
    <w:rsid w:val="00DB6FB1"/>
    <w:rsid w:val="00DB702E"/>
    <w:rsid w:val="00DB717E"/>
    <w:rsid w:val="00DB7273"/>
    <w:rsid w:val="00DB776D"/>
    <w:rsid w:val="00DB787A"/>
    <w:rsid w:val="00DB7897"/>
    <w:rsid w:val="00DB7A45"/>
    <w:rsid w:val="00DB7E58"/>
    <w:rsid w:val="00DC075A"/>
    <w:rsid w:val="00DC07E9"/>
    <w:rsid w:val="00DC0E1F"/>
    <w:rsid w:val="00DC0E64"/>
    <w:rsid w:val="00DC1022"/>
    <w:rsid w:val="00DC1389"/>
    <w:rsid w:val="00DC14B8"/>
    <w:rsid w:val="00DC1522"/>
    <w:rsid w:val="00DC17CC"/>
    <w:rsid w:val="00DC19C4"/>
    <w:rsid w:val="00DC1CB6"/>
    <w:rsid w:val="00DC1E11"/>
    <w:rsid w:val="00DC1F16"/>
    <w:rsid w:val="00DC2193"/>
    <w:rsid w:val="00DC24B0"/>
    <w:rsid w:val="00DC26EA"/>
    <w:rsid w:val="00DC288B"/>
    <w:rsid w:val="00DC2F12"/>
    <w:rsid w:val="00DC30A1"/>
    <w:rsid w:val="00DC31C2"/>
    <w:rsid w:val="00DC3288"/>
    <w:rsid w:val="00DC33C5"/>
    <w:rsid w:val="00DC3840"/>
    <w:rsid w:val="00DC391D"/>
    <w:rsid w:val="00DC39BC"/>
    <w:rsid w:val="00DC3C1C"/>
    <w:rsid w:val="00DC3DFA"/>
    <w:rsid w:val="00DC3FF8"/>
    <w:rsid w:val="00DC4126"/>
    <w:rsid w:val="00DC41BC"/>
    <w:rsid w:val="00DC42F8"/>
    <w:rsid w:val="00DC4559"/>
    <w:rsid w:val="00DC4635"/>
    <w:rsid w:val="00DC4966"/>
    <w:rsid w:val="00DC4F16"/>
    <w:rsid w:val="00DC4F66"/>
    <w:rsid w:val="00DC515C"/>
    <w:rsid w:val="00DC5706"/>
    <w:rsid w:val="00DC5B8E"/>
    <w:rsid w:val="00DC62EB"/>
    <w:rsid w:val="00DC6620"/>
    <w:rsid w:val="00DC6A6D"/>
    <w:rsid w:val="00DC6E92"/>
    <w:rsid w:val="00DC72EF"/>
    <w:rsid w:val="00DC7332"/>
    <w:rsid w:val="00DC73C1"/>
    <w:rsid w:val="00DC7409"/>
    <w:rsid w:val="00DC77D9"/>
    <w:rsid w:val="00DC7974"/>
    <w:rsid w:val="00DC7976"/>
    <w:rsid w:val="00DC799F"/>
    <w:rsid w:val="00DC79B1"/>
    <w:rsid w:val="00DC7C69"/>
    <w:rsid w:val="00DC7D5B"/>
    <w:rsid w:val="00DC7E55"/>
    <w:rsid w:val="00DC7EE0"/>
    <w:rsid w:val="00DC7EE1"/>
    <w:rsid w:val="00DD04D4"/>
    <w:rsid w:val="00DD05C0"/>
    <w:rsid w:val="00DD0BB7"/>
    <w:rsid w:val="00DD0F0F"/>
    <w:rsid w:val="00DD0F55"/>
    <w:rsid w:val="00DD10FE"/>
    <w:rsid w:val="00DD1273"/>
    <w:rsid w:val="00DD15C3"/>
    <w:rsid w:val="00DD1641"/>
    <w:rsid w:val="00DD1760"/>
    <w:rsid w:val="00DD1A3D"/>
    <w:rsid w:val="00DD1F28"/>
    <w:rsid w:val="00DD23FB"/>
    <w:rsid w:val="00DD24C3"/>
    <w:rsid w:val="00DD2557"/>
    <w:rsid w:val="00DD25D2"/>
    <w:rsid w:val="00DD25F4"/>
    <w:rsid w:val="00DD2830"/>
    <w:rsid w:val="00DD28D5"/>
    <w:rsid w:val="00DD2DF3"/>
    <w:rsid w:val="00DD2F15"/>
    <w:rsid w:val="00DD32E4"/>
    <w:rsid w:val="00DD3618"/>
    <w:rsid w:val="00DD36DB"/>
    <w:rsid w:val="00DD3804"/>
    <w:rsid w:val="00DD3F0B"/>
    <w:rsid w:val="00DD40E0"/>
    <w:rsid w:val="00DD4136"/>
    <w:rsid w:val="00DD4148"/>
    <w:rsid w:val="00DD4A74"/>
    <w:rsid w:val="00DD4D2F"/>
    <w:rsid w:val="00DD5170"/>
    <w:rsid w:val="00DD527F"/>
    <w:rsid w:val="00DD533E"/>
    <w:rsid w:val="00DD5989"/>
    <w:rsid w:val="00DD59E7"/>
    <w:rsid w:val="00DD5E34"/>
    <w:rsid w:val="00DD603C"/>
    <w:rsid w:val="00DD6048"/>
    <w:rsid w:val="00DD6136"/>
    <w:rsid w:val="00DD6195"/>
    <w:rsid w:val="00DD62DB"/>
    <w:rsid w:val="00DD6650"/>
    <w:rsid w:val="00DD6939"/>
    <w:rsid w:val="00DD6C2B"/>
    <w:rsid w:val="00DD6D0F"/>
    <w:rsid w:val="00DD6E5A"/>
    <w:rsid w:val="00DD6FBF"/>
    <w:rsid w:val="00DD71D0"/>
    <w:rsid w:val="00DD722B"/>
    <w:rsid w:val="00DD723D"/>
    <w:rsid w:val="00DD7B8D"/>
    <w:rsid w:val="00DD7EC6"/>
    <w:rsid w:val="00DE003C"/>
    <w:rsid w:val="00DE0496"/>
    <w:rsid w:val="00DE06AA"/>
    <w:rsid w:val="00DE0E16"/>
    <w:rsid w:val="00DE0EC7"/>
    <w:rsid w:val="00DE0F7B"/>
    <w:rsid w:val="00DE11CE"/>
    <w:rsid w:val="00DE1295"/>
    <w:rsid w:val="00DE14C7"/>
    <w:rsid w:val="00DE1891"/>
    <w:rsid w:val="00DE1C9D"/>
    <w:rsid w:val="00DE1CBB"/>
    <w:rsid w:val="00DE1F45"/>
    <w:rsid w:val="00DE20B7"/>
    <w:rsid w:val="00DE215C"/>
    <w:rsid w:val="00DE23B6"/>
    <w:rsid w:val="00DE23C8"/>
    <w:rsid w:val="00DE2440"/>
    <w:rsid w:val="00DE2709"/>
    <w:rsid w:val="00DE27F4"/>
    <w:rsid w:val="00DE29F8"/>
    <w:rsid w:val="00DE2DCC"/>
    <w:rsid w:val="00DE2F5D"/>
    <w:rsid w:val="00DE2FC3"/>
    <w:rsid w:val="00DE30F4"/>
    <w:rsid w:val="00DE33DA"/>
    <w:rsid w:val="00DE3496"/>
    <w:rsid w:val="00DE3A04"/>
    <w:rsid w:val="00DE3F10"/>
    <w:rsid w:val="00DE41B9"/>
    <w:rsid w:val="00DE421C"/>
    <w:rsid w:val="00DE4728"/>
    <w:rsid w:val="00DE4748"/>
    <w:rsid w:val="00DE47AD"/>
    <w:rsid w:val="00DE47CA"/>
    <w:rsid w:val="00DE49E9"/>
    <w:rsid w:val="00DE4FBB"/>
    <w:rsid w:val="00DE50D6"/>
    <w:rsid w:val="00DE5382"/>
    <w:rsid w:val="00DE5485"/>
    <w:rsid w:val="00DE5524"/>
    <w:rsid w:val="00DE559B"/>
    <w:rsid w:val="00DE55E0"/>
    <w:rsid w:val="00DE568D"/>
    <w:rsid w:val="00DE5DEA"/>
    <w:rsid w:val="00DE5EA7"/>
    <w:rsid w:val="00DE63E6"/>
    <w:rsid w:val="00DE651A"/>
    <w:rsid w:val="00DE668D"/>
    <w:rsid w:val="00DE69B3"/>
    <w:rsid w:val="00DE6C35"/>
    <w:rsid w:val="00DE748B"/>
    <w:rsid w:val="00DE75D1"/>
    <w:rsid w:val="00DE78C0"/>
    <w:rsid w:val="00DE7F14"/>
    <w:rsid w:val="00DF02F6"/>
    <w:rsid w:val="00DF0305"/>
    <w:rsid w:val="00DF056D"/>
    <w:rsid w:val="00DF0A64"/>
    <w:rsid w:val="00DF0D8E"/>
    <w:rsid w:val="00DF0E38"/>
    <w:rsid w:val="00DF0F3C"/>
    <w:rsid w:val="00DF105B"/>
    <w:rsid w:val="00DF106A"/>
    <w:rsid w:val="00DF1135"/>
    <w:rsid w:val="00DF15F7"/>
    <w:rsid w:val="00DF16CE"/>
    <w:rsid w:val="00DF1929"/>
    <w:rsid w:val="00DF1A18"/>
    <w:rsid w:val="00DF1C92"/>
    <w:rsid w:val="00DF1DE2"/>
    <w:rsid w:val="00DF211A"/>
    <w:rsid w:val="00DF2570"/>
    <w:rsid w:val="00DF2818"/>
    <w:rsid w:val="00DF2D0F"/>
    <w:rsid w:val="00DF2DBA"/>
    <w:rsid w:val="00DF3155"/>
    <w:rsid w:val="00DF3193"/>
    <w:rsid w:val="00DF32A0"/>
    <w:rsid w:val="00DF32B2"/>
    <w:rsid w:val="00DF359E"/>
    <w:rsid w:val="00DF367A"/>
    <w:rsid w:val="00DF36DA"/>
    <w:rsid w:val="00DF3758"/>
    <w:rsid w:val="00DF3976"/>
    <w:rsid w:val="00DF3A11"/>
    <w:rsid w:val="00DF3B1A"/>
    <w:rsid w:val="00DF3C79"/>
    <w:rsid w:val="00DF3D32"/>
    <w:rsid w:val="00DF3EC5"/>
    <w:rsid w:val="00DF400A"/>
    <w:rsid w:val="00DF4185"/>
    <w:rsid w:val="00DF45B2"/>
    <w:rsid w:val="00DF4627"/>
    <w:rsid w:val="00DF462F"/>
    <w:rsid w:val="00DF464F"/>
    <w:rsid w:val="00DF47B1"/>
    <w:rsid w:val="00DF47FC"/>
    <w:rsid w:val="00DF494A"/>
    <w:rsid w:val="00DF4B44"/>
    <w:rsid w:val="00DF4CEB"/>
    <w:rsid w:val="00DF4D50"/>
    <w:rsid w:val="00DF4D85"/>
    <w:rsid w:val="00DF5166"/>
    <w:rsid w:val="00DF517F"/>
    <w:rsid w:val="00DF51BE"/>
    <w:rsid w:val="00DF52A3"/>
    <w:rsid w:val="00DF5361"/>
    <w:rsid w:val="00DF599C"/>
    <w:rsid w:val="00DF5CDE"/>
    <w:rsid w:val="00DF5DF4"/>
    <w:rsid w:val="00DF5E50"/>
    <w:rsid w:val="00DF5EEA"/>
    <w:rsid w:val="00DF5F5E"/>
    <w:rsid w:val="00DF61D5"/>
    <w:rsid w:val="00DF6238"/>
    <w:rsid w:val="00DF65F8"/>
    <w:rsid w:val="00DF6679"/>
    <w:rsid w:val="00DF675C"/>
    <w:rsid w:val="00DF6DD8"/>
    <w:rsid w:val="00DF7148"/>
    <w:rsid w:val="00DF7289"/>
    <w:rsid w:val="00DF73FB"/>
    <w:rsid w:val="00DF7414"/>
    <w:rsid w:val="00DF7517"/>
    <w:rsid w:val="00DF7891"/>
    <w:rsid w:val="00DF7D70"/>
    <w:rsid w:val="00E00435"/>
    <w:rsid w:val="00E007DD"/>
    <w:rsid w:val="00E0082D"/>
    <w:rsid w:val="00E008B0"/>
    <w:rsid w:val="00E009A2"/>
    <w:rsid w:val="00E00ABB"/>
    <w:rsid w:val="00E00BD1"/>
    <w:rsid w:val="00E00C98"/>
    <w:rsid w:val="00E0131B"/>
    <w:rsid w:val="00E019B2"/>
    <w:rsid w:val="00E01BB3"/>
    <w:rsid w:val="00E01E9C"/>
    <w:rsid w:val="00E0211D"/>
    <w:rsid w:val="00E02245"/>
    <w:rsid w:val="00E02915"/>
    <w:rsid w:val="00E02F85"/>
    <w:rsid w:val="00E030EA"/>
    <w:rsid w:val="00E031C9"/>
    <w:rsid w:val="00E03282"/>
    <w:rsid w:val="00E032C2"/>
    <w:rsid w:val="00E033C8"/>
    <w:rsid w:val="00E0373A"/>
    <w:rsid w:val="00E03B62"/>
    <w:rsid w:val="00E03DBE"/>
    <w:rsid w:val="00E03EDF"/>
    <w:rsid w:val="00E04021"/>
    <w:rsid w:val="00E04442"/>
    <w:rsid w:val="00E045CC"/>
    <w:rsid w:val="00E046AB"/>
    <w:rsid w:val="00E0490D"/>
    <w:rsid w:val="00E0496B"/>
    <w:rsid w:val="00E049C7"/>
    <w:rsid w:val="00E04F12"/>
    <w:rsid w:val="00E0512C"/>
    <w:rsid w:val="00E05220"/>
    <w:rsid w:val="00E055A6"/>
    <w:rsid w:val="00E057C7"/>
    <w:rsid w:val="00E05822"/>
    <w:rsid w:val="00E05A5E"/>
    <w:rsid w:val="00E05AB5"/>
    <w:rsid w:val="00E05F9B"/>
    <w:rsid w:val="00E060D6"/>
    <w:rsid w:val="00E06122"/>
    <w:rsid w:val="00E0634B"/>
    <w:rsid w:val="00E0655B"/>
    <w:rsid w:val="00E06AD0"/>
    <w:rsid w:val="00E06F2E"/>
    <w:rsid w:val="00E07664"/>
    <w:rsid w:val="00E076AA"/>
    <w:rsid w:val="00E07718"/>
    <w:rsid w:val="00E0798A"/>
    <w:rsid w:val="00E079B0"/>
    <w:rsid w:val="00E07CF1"/>
    <w:rsid w:val="00E07D20"/>
    <w:rsid w:val="00E1019D"/>
    <w:rsid w:val="00E103E2"/>
    <w:rsid w:val="00E103F5"/>
    <w:rsid w:val="00E105E3"/>
    <w:rsid w:val="00E10B2A"/>
    <w:rsid w:val="00E110D6"/>
    <w:rsid w:val="00E11199"/>
    <w:rsid w:val="00E113F3"/>
    <w:rsid w:val="00E11542"/>
    <w:rsid w:val="00E11561"/>
    <w:rsid w:val="00E11A60"/>
    <w:rsid w:val="00E11C39"/>
    <w:rsid w:val="00E12025"/>
    <w:rsid w:val="00E1203F"/>
    <w:rsid w:val="00E123B6"/>
    <w:rsid w:val="00E126A7"/>
    <w:rsid w:val="00E12726"/>
    <w:rsid w:val="00E12F76"/>
    <w:rsid w:val="00E131DE"/>
    <w:rsid w:val="00E13789"/>
    <w:rsid w:val="00E138AD"/>
    <w:rsid w:val="00E1397B"/>
    <w:rsid w:val="00E13AA0"/>
    <w:rsid w:val="00E13F8C"/>
    <w:rsid w:val="00E13FB0"/>
    <w:rsid w:val="00E141FC"/>
    <w:rsid w:val="00E1457D"/>
    <w:rsid w:val="00E1513F"/>
    <w:rsid w:val="00E15290"/>
    <w:rsid w:val="00E15339"/>
    <w:rsid w:val="00E15373"/>
    <w:rsid w:val="00E1594C"/>
    <w:rsid w:val="00E15B0F"/>
    <w:rsid w:val="00E15B91"/>
    <w:rsid w:val="00E15CDB"/>
    <w:rsid w:val="00E15CE8"/>
    <w:rsid w:val="00E15EE3"/>
    <w:rsid w:val="00E1652B"/>
    <w:rsid w:val="00E16536"/>
    <w:rsid w:val="00E16DC0"/>
    <w:rsid w:val="00E16E78"/>
    <w:rsid w:val="00E16FA2"/>
    <w:rsid w:val="00E1729E"/>
    <w:rsid w:val="00E172D0"/>
    <w:rsid w:val="00E17324"/>
    <w:rsid w:val="00E17340"/>
    <w:rsid w:val="00E1760F"/>
    <w:rsid w:val="00E200F0"/>
    <w:rsid w:val="00E203A0"/>
    <w:rsid w:val="00E20791"/>
    <w:rsid w:val="00E20DAF"/>
    <w:rsid w:val="00E2134B"/>
    <w:rsid w:val="00E21437"/>
    <w:rsid w:val="00E21613"/>
    <w:rsid w:val="00E21991"/>
    <w:rsid w:val="00E21A04"/>
    <w:rsid w:val="00E21AA3"/>
    <w:rsid w:val="00E21F6B"/>
    <w:rsid w:val="00E224CF"/>
    <w:rsid w:val="00E22771"/>
    <w:rsid w:val="00E22876"/>
    <w:rsid w:val="00E22878"/>
    <w:rsid w:val="00E22B84"/>
    <w:rsid w:val="00E22BDA"/>
    <w:rsid w:val="00E231BC"/>
    <w:rsid w:val="00E23206"/>
    <w:rsid w:val="00E23840"/>
    <w:rsid w:val="00E23FE3"/>
    <w:rsid w:val="00E244B8"/>
    <w:rsid w:val="00E247BF"/>
    <w:rsid w:val="00E24E5C"/>
    <w:rsid w:val="00E253F1"/>
    <w:rsid w:val="00E25B56"/>
    <w:rsid w:val="00E25CC5"/>
    <w:rsid w:val="00E25D16"/>
    <w:rsid w:val="00E25D82"/>
    <w:rsid w:val="00E25F95"/>
    <w:rsid w:val="00E265AC"/>
    <w:rsid w:val="00E26748"/>
    <w:rsid w:val="00E267AB"/>
    <w:rsid w:val="00E26C14"/>
    <w:rsid w:val="00E26DB1"/>
    <w:rsid w:val="00E26DCC"/>
    <w:rsid w:val="00E26FA3"/>
    <w:rsid w:val="00E2740E"/>
    <w:rsid w:val="00E278E0"/>
    <w:rsid w:val="00E27A87"/>
    <w:rsid w:val="00E27B1B"/>
    <w:rsid w:val="00E27D62"/>
    <w:rsid w:val="00E27F61"/>
    <w:rsid w:val="00E3028D"/>
    <w:rsid w:val="00E306A2"/>
    <w:rsid w:val="00E30A29"/>
    <w:rsid w:val="00E30CC5"/>
    <w:rsid w:val="00E30D2E"/>
    <w:rsid w:val="00E31012"/>
    <w:rsid w:val="00E311E0"/>
    <w:rsid w:val="00E31541"/>
    <w:rsid w:val="00E316F6"/>
    <w:rsid w:val="00E318AD"/>
    <w:rsid w:val="00E319A9"/>
    <w:rsid w:val="00E31FB9"/>
    <w:rsid w:val="00E3210D"/>
    <w:rsid w:val="00E32DCD"/>
    <w:rsid w:val="00E32F18"/>
    <w:rsid w:val="00E32F8F"/>
    <w:rsid w:val="00E33048"/>
    <w:rsid w:val="00E33572"/>
    <w:rsid w:val="00E33877"/>
    <w:rsid w:val="00E338BA"/>
    <w:rsid w:val="00E33AC9"/>
    <w:rsid w:val="00E33BEB"/>
    <w:rsid w:val="00E33BED"/>
    <w:rsid w:val="00E33DD9"/>
    <w:rsid w:val="00E340BF"/>
    <w:rsid w:val="00E3430C"/>
    <w:rsid w:val="00E3445D"/>
    <w:rsid w:val="00E3466D"/>
    <w:rsid w:val="00E34735"/>
    <w:rsid w:val="00E348A3"/>
    <w:rsid w:val="00E348EB"/>
    <w:rsid w:val="00E34C8C"/>
    <w:rsid w:val="00E34DA3"/>
    <w:rsid w:val="00E35219"/>
    <w:rsid w:val="00E35400"/>
    <w:rsid w:val="00E3551A"/>
    <w:rsid w:val="00E3566C"/>
    <w:rsid w:val="00E3579A"/>
    <w:rsid w:val="00E357ED"/>
    <w:rsid w:val="00E35EFD"/>
    <w:rsid w:val="00E364AC"/>
    <w:rsid w:val="00E36559"/>
    <w:rsid w:val="00E365A8"/>
    <w:rsid w:val="00E36653"/>
    <w:rsid w:val="00E3688F"/>
    <w:rsid w:val="00E36E5B"/>
    <w:rsid w:val="00E372F2"/>
    <w:rsid w:val="00E373BA"/>
    <w:rsid w:val="00E3787C"/>
    <w:rsid w:val="00E37933"/>
    <w:rsid w:val="00E37B1D"/>
    <w:rsid w:val="00E37C50"/>
    <w:rsid w:val="00E402EF"/>
    <w:rsid w:val="00E40335"/>
    <w:rsid w:val="00E406B9"/>
    <w:rsid w:val="00E40920"/>
    <w:rsid w:val="00E40A5C"/>
    <w:rsid w:val="00E40B8F"/>
    <w:rsid w:val="00E40CEA"/>
    <w:rsid w:val="00E40DE1"/>
    <w:rsid w:val="00E40E1D"/>
    <w:rsid w:val="00E40E7E"/>
    <w:rsid w:val="00E411C4"/>
    <w:rsid w:val="00E412E2"/>
    <w:rsid w:val="00E418D2"/>
    <w:rsid w:val="00E41C0D"/>
    <w:rsid w:val="00E420A9"/>
    <w:rsid w:val="00E42189"/>
    <w:rsid w:val="00E4224B"/>
    <w:rsid w:val="00E423E5"/>
    <w:rsid w:val="00E42489"/>
    <w:rsid w:val="00E424FB"/>
    <w:rsid w:val="00E42607"/>
    <w:rsid w:val="00E42742"/>
    <w:rsid w:val="00E42B49"/>
    <w:rsid w:val="00E42CBF"/>
    <w:rsid w:val="00E42E4A"/>
    <w:rsid w:val="00E43001"/>
    <w:rsid w:val="00E43124"/>
    <w:rsid w:val="00E432AC"/>
    <w:rsid w:val="00E43D72"/>
    <w:rsid w:val="00E43E3D"/>
    <w:rsid w:val="00E43FCC"/>
    <w:rsid w:val="00E43FD9"/>
    <w:rsid w:val="00E44273"/>
    <w:rsid w:val="00E44634"/>
    <w:rsid w:val="00E4492C"/>
    <w:rsid w:val="00E44D9E"/>
    <w:rsid w:val="00E44EDA"/>
    <w:rsid w:val="00E45495"/>
    <w:rsid w:val="00E45A06"/>
    <w:rsid w:val="00E45AF2"/>
    <w:rsid w:val="00E45B1A"/>
    <w:rsid w:val="00E4644C"/>
    <w:rsid w:val="00E46612"/>
    <w:rsid w:val="00E46A49"/>
    <w:rsid w:val="00E47235"/>
    <w:rsid w:val="00E479B0"/>
    <w:rsid w:val="00E47D54"/>
    <w:rsid w:val="00E47E6D"/>
    <w:rsid w:val="00E5007E"/>
    <w:rsid w:val="00E500A5"/>
    <w:rsid w:val="00E505B9"/>
    <w:rsid w:val="00E50F15"/>
    <w:rsid w:val="00E51065"/>
    <w:rsid w:val="00E51806"/>
    <w:rsid w:val="00E51A0F"/>
    <w:rsid w:val="00E51A89"/>
    <w:rsid w:val="00E51C9A"/>
    <w:rsid w:val="00E51EBF"/>
    <w:rsid w:val="00E5229C"/>
    <w:rsid w:val="00E5249F"/>
    <w:rsid w:val="00E525F7"/>
    <w:rsid w:val="00E5289E"/>
    <w:rsid w:val="00E52A01"/>
    <w:rsid w:val="00E52C34"/>
    <w:rsid w:val="00E52CB4"/>
    <w:rsid w:val="00E53278"/>
    <w:rsid w:val="00E532C2"/>
    <w:rsid w:val="00E5371C"/>
    <w:rsid w:val="00E537B2"/>
    <w:rsid w:val="00E53B1B"/>
    <w:rsid w:val="00E53D14"/>
    <w:rsid w:val="00E53ED6"/>
    <w:rsid w:val="00E543E6"/>
    <w:rsid w:val="00E54AA7"/>
    <w:rsid w:val="00E54DCC"/>
    <w:rsid w:val="00E55684"/>
    <w:rsid w:val="00E55C5C"/>
    <w:rsid w:val="00E55DD9"/>
    <w:rsid w:val="00E56109"/>
    <w:rsid w:val="00E5610F"/>
    <w:rsid w:val="00E56316"/>
    <w:rsid w:val="00E56927"/>
    <w:rsid w:val="00E56E2A"/>
    <w:rsid w:val="00E570BA"/>
    <w:rsid w:val="00E57170"/>
    <w:rsid w:val="00E57551"/>
    <w:rsid w:val="00E57565"/>
    <w:rsid w:val="00E578CF"/>
    <w:rsid w:val="00E57C2E"/>
    <w:rsid w:val="00E57CA3"/>
    <w:rsid w:val="00E57CD6"/>
    <w:rsid w:val="00E57D0C"/>
    <w:rsid w:val="00E57DED"/>
    <w:rsid w:val="00E60184"/>
    <w:rsid w:val="00E60366"/>
    <w:rsid w:val="00E603DF"/>
    <w:rsid w:val="00E6074D"/>
    <w:rsid w:val="00E60840"/>
    <w:rsid w:val="00E60CEF"/>
    <w:rsid w:val="00E60E0A"/>
    <w:rsid w:val="00E61196"/>
    <w:rsid w:val="00E612A1"/>
    <w:rsid w:val="00E61C19"/>
    <w:rsid w:val="00E61C87"/>
    <w:rsid w:val="00E620F5"/>
    <w:rsid w:val="00E62216"/>
    <w:rsid w:val="00E623AA"/>
    <w:rsid w:val="00E62676"/>
    <w:rsid w:val="00E627AA"/>
    <w:rsid w:val="00E62908"/>
    <w:rsid w:val="00E62965"/>
    <w:rsid w:val="00E62992"/>
    <w:rsid w:val="00E62997"/>
    <w:rsid w:val="00E629A9"/>
    <w:rsid w:val="00E6310F"/>
    <w:rsid w:val="00E6317B"/>
    <w:rsid w:val="00E635BE"/>
    <w:rsid w:val="00E6375C"/>
    <w:rsid w:val="00E637A1"/>
    <w:rsid w:val="00E63B67"/>
    <w:rsid w:val="00E63CC8"/>
    <w:rsid w:val="00E6434A"/>
    <w:rsid w:val="00E64438"/>
    <w:rsid w:val="00E64691"/>
    <w:rsid w:val="00E6469C"/>
    <w:rsid w:val="00E64A29"/>
    <w:rsid w:val="00E64E58"/>
    <w:rsid w:val="00E64F90"/>
    <w:rsid w:val="00E65222"/>
    <w:rsid w:val="00E65274"/>
    <w:rsid w:val="00E6529E"/>
    <w:rsid w:val="00E65366"/>
    <w:rsid w:val="00E6563C"/>
    <w:rsid w:val="00E661A7"/>
    <w:rsid w:val="00E66297"/>
    <w:rsid w:val="00E664E6"/>
    <w:rsid w:val="00E666E1"/>
    <w:rsid w:val="00E66735"/>
    <w:rsid w:val="00E66BBE"/>
    <w:rsid w:val="00E66BF3"/>
    <w:rsid w:val="00E66D9F"/>
    <w:rsid w:val="00E67371"/>
    <w:rsid w:val="00E67521"/>
    <w:rsid w:val="00E67614"/>
    <w:rsid w:val="00E67BB1"/>
    <w:rsid w:val="00E67E48"/>
    <w:rsid w:val="00E67E4A"/>
    <w:rsid w:val="00E67EBC"/>
    <w:rsid w:val="00E67F7F"/>
    <w:rsid w:val="00E67F9F"/>
    <w:rsid w:val="00E70246"/>
    <w:rsid w:val="00E70379"/>
    <w:rsid w:val="00E70523"/>
    <w:rsid w:val="00E70559"/>
    <w:rsid w:val="00E708B1"/>
    <w:rsid w:val="00E70CFE"/>
    <w:rsid w:val="00E70D51"/>
    <w:rsid w:val="00E710B1"/>
    <w:rsid w:val="00E7154D"/>
    <w:rsid w:val="00E71865"/>
    <w:rsid w:val="00E7197D"/>
    <w:rsid w:val="00E71981"/>
    <w:rsid w:val="00E71B95"/>
    <w:rsid w:val="00E71BEA"/>
    <w:rsid w:val="00E72390"/>
    <w:rsid w:val="00E723E0"/>
    <w:rsid w:val="00E724B6"/>
    <w:rsid w:val="00E72B37"/>
    <w:rsid w:val="00E72C8C"/>
    <w:rsid w:val="00E73109"/>
    <w:rsid w:val="00E733D9"/>
    <w:rsid w:val="00E736C9"/>
    <w:rsid w:val="00E73800"/>
    <w:rsid w:val="00E738AB"/>
    <w:rsid w:val="00E739E7"/>
    <w:rsid w:val="00E73B31"/>
    <w:rsid w:val="00E73C1C"/>
    <w:rsid w:val="00E73DBD"/>
    <w:rsid w:val="00E73DBE"/>
    <w:rsid w:val="00E73DDA"/>
    <w:rsid w:val="00E73F2E"/>
    <w:rsid w:val="00E741F1"/>
    <w:rsid w:val="00E742AD"/>
    <w:rsid w:val="00E74844"/>
    <w:rsid w:val="00E74E2F"/>
    <w:rsid w:val="00E74F2D"/>
    <w:rsid w:val="00E74F4E"/>
    <w:rsid w:val="00E74F68"/>
    <w:rsid w:val="00E751A3"/>
    <w:rsid w:val="00E75377"/>
    <w:rsid w:val="00E75606"/>
    <w:rsid w:val="00E756CD"/>
    <w:rsid w:val="00E756F5"/>
    <w:rsid w:val="00E75CF9"/>
    <w:rsid w:val="00E75FEE"/>
    <w:rsid w:val="00E76021"/>
    <w:rsid w:val="00E767C1"/>
    <w:rsid w:val="00E76922"/>
    <w:rsid w:val="00E76C2C"/>
    <w:rsid w:val="00E7734C"/>
    <w:rsid w:val="00E7768E"/>
    <w:rsid w:val="00E77745"/>
    <w:rsid w:val="00E777E7"/>
    <w:rsid w:val="00E7783D"/>
    <w:rsid w:val="00E77C87"/>
    <w:rsid w:val="00E77D79"/>
    <w:rsid w:val="00E8018D"/>
    <w:rsid w:val="00E80209"/>
    <w:rsid w:val="00E8048A"/>
    <w:rsid w:val="00E80AE0"/>
    <w:rsid w:val="00E80D9C"/>
    <w:rsid w:val="00E81095"/>
    <w:rsid w:val="00E8134E"/>
    <w:rsid w:val="00E8142F"/>
    <w:rsid w:val="00E819A5"/>
    <w:rsid w:val="00E81A44"/>
    <w:rsid w:val="00E81C37"/>
    <w:rsid w:val="00E81C65"/>
    <w:rsid w:val="00E81D84"/>
    <w:rsid w:val="00E82655"/>
    <w:rsid w:val="00E827E8"/>
    <w:rsid w:val="00E82975"/>
    <w:rsid w:val="00E82CAA"/>
    <w:rsid w:val="00E82F28"/>
    <w:rsid w:val="00E8329C"/>
    <w:rsid w:val="00E83536"/>
    <w:rsid w:val="00E83624"/>
    <w:rsid w:val="00E83800"/>
    <w:rsid w:val="00E83884"/>
    <w:rsid w:val="00E840D7"/>
    <w:rsid w:val="00E8414F"/>
    <w:rsid w:val="00E84847"/>
    <w:rsid w:val="00E84A23"/>
    <w:rsid w:val="00E85279"/>
    <w:rsid w:val="00E85921"/>
    <w:rsid w:val="00E85A67"/>
    <w:rsid w:val="00E85BAA"/>
    <w:rsid w:val="00E86132"/>
    <w:rsid w:val="00E86180"/>
    <w:rsid w:val="00E8657F"/>
    <w:rsid w:val="00E8683F"/>
    <w:rsid w:val="00E86A97"/>
    <w:rsid w:val="00E86B5C"/>
    <w:rsid w:val="00E86CE7"/>
    <w:rsid w:val="00E86D83"/>
    <w:rsid w:val="00E871EF"/>
    <w:rsid w:val="00E8726D"/>
    <w:rsid w:val="00E87351"/>
    <w:rsid w:val="00E873A7"/>
    <w:rsid w:val="00E876B0"/>
    <w:rsid w:val="00E87D02"/>
    <w:rsid w:val="00E87DCD"/>
    <w:rsid w:val="00E90178"/>
    <w:rsid w:val="00E9021D"/>
    <w:rsid w:val="00E90356"/>
    <w:rsid w:val="00E90361"/>
    <w:rsid w:val="00E905B0"/>
    <w:rsid w:val="00E905BE"/>
    <w:rsid w:val="00E90746"/>
    <w:rsid w:val="00E9097B"/>
    <w:rsid w:val="00E90987"/>
    <w:rsid w:val="00E90A22"/>
    <w:rsid w:val="00E90C24"/>
    <w:rsid w:val="00E90CCA"/>
    <w:rsid w:val="00E90CCD"/>
    <w:rsid w:val="00E90F82"/>
    <w:rsid w:val="00E90FD9"/>
    <w:rsid w:val="00E91835"/>
    <w:rsid w:val="00E919BA"/>
    <w:rsid w:val="00E91CFB"/>
    <w:rsid w:val="00E92003"/>
    <w:rsid w:val="00E92182"/>
    <w:rsid w:val="00E922CB"/>
    <w:rsid w:val="00E92D76"/>
    <w:rsid w:val="00E92DBB"/>
    <w:rsid w:val="00E93243"/>
    <w:rsid w:val="00E933A0"/>
    <w:rsid w:val="00E933E2"/>
    <w:rsid w:val="00E93856"/>
    <w:rsid w:val="00E93ABD"/>
    <w:rsid w:val="00E93ED2"/>
    <w:rsid w:val="00E94396"/>
    <w:rsid w:val="00E94E3D"/>
    <w:rsid w:val="00E9509F"/>
    <w:rsid w:val="00E952A7"/>
    <w:rsid w:val="00E9571F"/>
    <w:rsid w:val="00E9580E"/>
    <w:rsid w:val="00E958EE"/>
    <w:rsid w:val="00E95D79"/>
    <w:rsid w:val="00E95E17"/>
    <w:rsid w:val="00E95FAA"/>
    <w:rsid w:val="00E961B2"/>
    <w:rsid w:val="00E9636A"/>
    <w:rsid w:val="00E963FD"/>
    <w:rsid w:val="00E96909"/>
    <w:rsid w:val="00E96CE9"/>
    <w:rsid w:val="00E97159"/>
    <w:rsid w:val="00E971F9"/>
    <w:rsid w:val="00E97406"/>
    <w:rsid w:val="00E9772C"/>
    <w:rsid w:val="00E978AE"/>
    <w:rsid w:val="00E978DD"/>
    <w:rsid w:val="00EA0019"/>
    <w:rsid w:val="00EA0117"/>
    <w:rsid w:val="00EA035E"/>
    <w:rsid w:val="00EA0461"/>
    <w:rsid w:val="00EA0873"/>
    <w:rsid w:val="00EA0891"/>
    <w:rsid w:val="00EA0AC9"/>
    <w:rsid w:val="00EA0AE2"/>
    <w:rsid w:val="00EA0DB9"/>
    <w:rsid w:val="00EA0FEA"/>
    <w:rsid w:val="00EA10CA"/>
    <w:rsid w:val="00EA1155"/>
    <w:rsid w:val="00EA1798"/>
    <w:rsid w:val="00EA17E2"/>
    <w:rsid w:val="00EA2213"/>
    <w:rsid w:val="00EA24CF"/>
    <w:rsid w:val="00EA2685"/>
    <w:rsid w:val="00EA26C2"/>
    <w:rsid w:val="00EA2782"/>
    <w:rsid w:val="00EA2931"/>
    <w:rsid w:val="00EA29C2"/>
    <w:rsid w:val="00EA2AE0"/>
    <w:rsid w:val="00EA2C19"/>
    <w:rsid w:val="00EA2C49"/>
    <w:rsid w:val="00EA2D2D"/>
    <w:rsid w:val="00EA2DFD"/>
    <w:rsid w:val="00EA373B"/>
    <w:rsid w:val="00EA3966"/>
    <w:rsid w:val="00EA3B8D"/>
    <w:rsid w:val="00EA3BE3"/>
    <w:rsid w:val="00EA3CD1"/>
    <w:rsid w:val="00EA3F19"/>
    <w:rsid w:val="00EA3F63"/>
    <w:rsid w:val="00EA41A6"/>
    <w:rsid w:val="00EA480E"/>
    <w:rsid w:val="00EA4E21"/>
    <w:rsid w:val="00EA4F95"/>
    <w:rsid w:val="00EA4FB5"/>
    <w:rsid w:val="00EA5006"/>
    <w:rsid w:val="00EA5086"/>
    <w:rsid w:val="00EA577A"/>
    <w:rsid w:val="00EA58AE"/>
    <w:rsid w:val="00EA5CA7"/>
    <w:rsid w:val="00EA5CF7"/>
    <w:rsid w:val="00EA614B"/>
    <w:rsid w:val="00EA63CA"/>
    <w:rsid w:val="00EA64DD"/>
    <w:rsid w:val="00EA6653"/>
    <w:rsid w:val="00EA6B70"/>
    <w:rsid w:val="00EA6BD0"/>
    <w:rsid w:val="00EA6C54"/>
    <w:rsid w:val="00EA6C97"/>
    <w:rsid w:val="00EA6F32"/>
    <w:rsid w:val="00EA71BD"/>
    <w:rsid w:val="00EA76E0"/>
    <w:rsid w:val="00EA79BF"/>
    <w:rsid w:val="00EB0652"/>
    <w:rsid w:val="00EB0CBD"/>
    <w:rsid w:val="00EB0DAA"/>
    <w:rsid w:val="00EB116E"/>
    <w:rsid w:val="00EB11AA"/>
    <w:rsid w:val="00EB123C"/>
    <w:rsid w:val="00EB1589"/>
    <w:rsid w:val="00EB1752"/>
    <w:rsid w:val="00EB1812"/>
    <w:rsid w:val="00EB1865"/>
    <w:rsid w:val="00EB192A"/>
    <w:rsid w:val="00EB1D46"/>
    <w:rsid w:val="00EB1D9E"/>
    <w:rsid w:val="00EB21E6"/>
    <w:rsid w:val="00EB2311"/>
    <w:rsid w:val="00EB2470"/>
    <w:rsid w:val="00EB25E9"/>
    <w:rsid w:val="00EB263A"/>
    <w:rsid w:val="00EB3485"/>
    <w:rsid w:val="00EB3616"/>
    <w:rsid w:val="00EB369F"/>
    <w:rsid w:val="00EB37B9"/>
    <w:rsid w:val="00EB3A80"/>
    <w:rsid w:val="00EB3A9B"/>
    <w:rsid w:val="00EB3EE1"/>
    <w:rsid w:val="00EB4156"/>
    <w:rsid w:val="00EB4229"/>
    <w:rsid w:val="00EB4383"/>
    <w:rsid w:val="00EB46EF"/>
    <w:rsid w:val="00EB4F74"/>
    <w:rsid w:val="00EB511E"/>
    <w:rsid w:val="00EB5123"/>
    <w:rsid w:val="00EB5218"/>
    <w:rsid w:val="00EB5314"/>
    <w:rsid w:val="00EB538A"/>
    <w:rsid w:val="00EB5757"/>
    <w:rsid w:val="00EB5DDF"/>
    <w:rsid w:val="00EB5E05"/>
    <w:rsid w:val="00EB5E3A"/>
    <w:rsid w:val="00EB5EC6"/>
    <w:rsid w:val="00EB5F8E"/>
    <w:rsid w:val="00EB6294"/>
    <w:rsid w:val="00EB6443"/>
    <w:rsid w:val="00EB64A1"/>
    <w:rsid w:val="00EB67BF"/>
    <w:rsid w:val="00EB6AD6"/>
    <w:rsid w:val="00EB6F4F"/>
    <w:rsid w:val="00EB72B9"/>
    <w:rsid w:val="00EB732C"/>
    <w:rsid w:val="00EB737F"/>
    <w:rsid w:val="00EB7A34"/>
    <w:rsid w:val="00EC01A6"/>
    <w:rsid w:val="00EC0601"/>
    <w:rsid w:val="00EC0612"/>
    <w:rsid w:val="00EC0719"/>
    <w:rsid w:val="00EC0FCB"/>
    <w:rsid w:val="00EC1364"/>
    <w:rsid w:val="00EC1439"/>
    <w:rsid w:val="00EC156D"/>
    <w:rsid w:val="00EC15AB"/>
    <w:rsid w:val="00EC1611"/>
    <w:rsid w:val="00EC1B5B"/>
    <w:rsid w:val="00EC1EC8"/>
    <w:rsid w:val="00EC222B"/>
    <w:rsid w:val="00EC252E"/>
    <w:rsid w:val="00EC25F1"/>
    <w:rsid w:val="00EC266D"/>
    <w:rsid w:val="00EC270A"/>
    <w:rsid w:val="00EC28E3"/>
    <w:rsid w:val="00EC2BDC"/>
    <w:rsid w:val="00EC2F35"/>
    <w:rsid w:val="00EC2F96"/>
    <w:rsid w:val="00EC3865"/>
    <w:rsid w:val="00EC3872"/>
    <w:rsid w:val="00EC39BB"/>
    <w:rsid w:val="00EC3AF1"/>
    <w:rsid w:val="00EC3FEE"/>
    <w:rsid w:val="00EC4318"/>
    <w:rsid w:val="00EC439A"/>
    <w:rsid w:val="00EC43FE"/>
    <w:rsid w:val="00EC489A"/>
    <w:rsid w:val="00EC4BA4"/>
    <w:rsid w:val="00EC4E0A"/>
    <w:rsid w:val="00EC4F16"/>
    <w:rsid w:val="00EC4F73"/>
    <w:rsid w:val="00EC50A4"/>
    <w:rsid w:val="00EC553A"/>
    <w:rsid w:val="00EC5622"/>
    <w:rsid w:val="00EC579A"/>
    <w:rsid w:val="00EC58C5"/>
    <w:rsid w:val="00EC599B"/>
    <w:rsid w:val="00EC5BF6"/>
    <w:rsid w:val="00EC60E7"/>
    <w:rsid w:val="00EC61B3"/>
    <w:rsid w:val="00EC6444"/>
    <w:rsid w:val="00EC73C0"/>
    <w:rsid w:val="00EC7574"/>
    <w:rsid w:val="00ED02A1"/>
    <w:rsid w:val="00ED0765"/>
    <w:rsid w:val="00ED0FDF"/>
    <w:rsid w:val="00ED1282"/>
    <w:rsid w:val="00ED12E9"/>
    <w:rsid w:val="00ED174B"/>
    <w:rsid w:val="00ED174E"/>
    <w:rsid w:val="00ED1A77"/>
    <w:rsid w:val="00ED1D59"/>
    <w:rsid w:val="00ED21BE"/>
    <w:rsid w:val="00ED22F0"/>
    <w:rsid w:val="00ED2395"/>
    <w:rsid w:val="00ED266A"/>
    <w:rsid w:val="00ED26CD"/>
    <w:rsid w:val="00ED2716"/>
    <w:rsid w:val="00ED28EC"/>
    <w:rsid w:val="00ED29AC"/>
    <w:rsid w:val="00ED29DF"/>
    <w:rsid w:val="00ED2E0B"/>
    <w:rsid w:val="00ED2ED5"/>
    <w:rsid w:val="00ED3162"/>
    <w:rsid w:val="00ED334C"/>
    <w:rsid w:val="00ED3395"/>
    <w:rsid w:val="00ED35D5"/>
    <w:rsid w:val="00ED371F"/>
    <w:rsid w:val="00ED3790"/>
    <w:rsid w:val="00ED379F"/>
    <w:rsid w:val="00ED386B"/>
    <w:rsid w:val="00ED39F0"/>
    <w:rsid w:val="00ED3BA6"/>
    <w:rsid w:val="00ED3C9F"/>
    <w:rsid w:val="00ED3D13"/>
    <w:rsid w:val="00ED3D32"/>
    <w:rsid w:val="00ED485F"/>
    <w:rsid w:val="00ED4894"/>
    <w:rsid w:val="00ED4D33"/>
    <w:rsid w:val="00ED505D"/>
    <w:rsid w:val="00ED526A"/>
    <w:rsid w:val="00ED54DD"/>
    <w:rsid w:val="00ED582D"/>
    <w:rsid w:val="00ED5C24"/>
    <w:rsid w:val="00ED5DEB"/>
    <w:rsid w:val="00ED624C"/>
    <w:rsid w:val="00ED63AD"/>
    <w:rsid w:val="00ED6B30"/>
    <w:rsid w:val="00ED6BD5"/>
    <w:rsid w:val="00ED6BE0"/>
    <w:rsid w:val="00ED7382"/>
    <w:rsid w:val="00ED73E3"/>
    <w:rsid w:val="00ED76F3"/>
    <w:rsid w:val="00ED781F"/>
    <w:rsid w:val="00ED78CC"/>
    <w:rsid w:val="00ED78FF"/>
    <w:rsid w:val="00ED7ADB"/>
    <w:rsid w:val="00ED7D05"/>
    <w:rsid w:val="00ED7E0B"/>
    <w:rsid w:val="00EE0008"/>
    <w:rsid w:val="00EE019A"/>
    <w:rsid w:val="00EE0425"/>
    <w:rsid w:val="00EE07EF"/>
    <w:rsid w:val="00EE080A"/>
    <w:rsid w:val="00EE0A7C"/>
    <w:rsid w:val="00EE0C57"/>
    <w:rsid w:val="00EE0EA4"/>
    <w:rsid w:val="00EE0EF5"/>
    <w:rsid w:val="00EE10B2"/>
    <w:rsid w:val="00EE1303"/>
    <w:rsid w:val="00EE19BC"/>
    <w:rsid w:val="00EE1A76"/>
    <w:rsid w:val="00EE1ACD"/>
    <w:rsid w:val="00EE1D7D"/>
    <w:rsid w:val="00EE1DCB"/>
    <w:rsid w:val="00EE1FBB"/>
    <w:rsid w:val="00EE2116"/>
    <w:rsid w:val="00EE2124"/>
    <w:rsid w:val="00EE22FC"/>
    <w:rsid w:val="00EE2323"/>
    <w:rsid w:val="00EE2552"/>
    <w:rsid w:val="00EE2627"/>
    <w:rsid w:val="00EE26EA"/>
    <w:rsid w:val="00EE28B1"/>
    <w:rsid w:val="00EE2946"/>
    <w:rsid w:val="00EE2A8A"/>
    <w:rsid w:val="00EE2F22"/>
    <w:rsid w:val="00EE2F66"/>
    <w:rsid w:val="00EE32AF"/>
    <w:rsid w:val="00EE36A5"/>
    <w:rsid w:val="00EE38A2"/>
    <w:rsid w:val="00EE393D"/>
    <w:rsid w:val="00EE3B1E"/>
    <w:rsid w:val="00EE3BDD"/>
    <w:rsid w:val="00EE3C5B"/>
    <w:rsid w:val="00EE40E5"/>
    <w:rsid w:val="00EE45D8"/>
    <w:rsid w:val="00EE4A9A"/>
    <w:rsid w:val="00EE4E30"/>
    <w:rsid w:val="00EE4F31"/>
    <w:rsid w:val="00EE508F"/>
    <w:rsid w:val="00EE5183"/>
    <w:rsid w:val="00EE54F4"/>
    <w:rsid w:val="00EE5724"/>
    <w:rsid w:val="00EE5764"/>
    <w:rsid w:val="00EE57BC"/>
    <w:rsid w:val="00EE5ABE"/>
    <w:rsid w:val="00EE5DCC"/>
    <w:rsid w:val="00EE6117"/>
    <w:rsid w:val="00EE6279"/>
    <w:rsid w:val="00EE630C"/>
    <w:rsid w:val="00EE6382"/>
    <w:rsid w:val="00EE680C"/>
    <w:rsid w:val="00EE68E8"/>
    <w:rsid w:val="00EE68F5"/>
    <w:rsid w:val="00EE6A10"/>
    <w:rsid w:val="00EE6C72"/>
    <w:rsid w:val="00EE6D5B"/>
    <w:rsid w:val="00EE6ECF"/>
    <w:rsid w:val="00EE73A7"/>
    <w:rsid w:val="00EE7545"/>
    <w:rsid w:val="00EE75EB"/>
    <w:rsid w:val="00EE760E"/>
    <w:rsid w:val="00EE787C"/>
    <w:rsid w:val="00EE7899"/>
    <w:rsid w:val="00EE78AF"/>
    <w:rsid w:val="00EE7ADB"/>
    <w:rsid w:val="00EE7B6F"/>
    <w:rsid w:val="00EE7C3B"/>
    <w:rsid w:val="00EE7D8D"/>
    <w:rsid w:val="00EE7EA1"/>
    <w:rsid w:val="00EE7F93"/>
    <w:rsid w:val="00EF0282"/>
    <w:rsid w:val="00EF064C"/>
    <w:rsid w:val="00EF06DB"/>
    <w:rsid w:val="00EF06EF"/>
    <w:rsid w:val="00EF0877"/>
    <w:rsid w:val="00EF08F2"/>
    <w:rsid w:val="00EF09F7"/>
    <w:rsid w:val="00EF0ABF"/>
    <w:rsid w:val="00EF0ACA"/>
    <w:rsid w:val="00EF0AD8"/>
    <w:rsid w:val="00EF0B6D"/>
    <w:rsid w:val="00EF0FC1"/>
    <w:rsid w:val="00EF10F9"/>
    <w:rsid w:val="00EF143B"/>
    <w:rsid w:val="00EF158D"/>
    <w:rsid w:val="00EF179B"/>
    <w:rsid w:val="00EF1820"/>
    <w:rsid w:val="00EF1A0D"/>
    <w:rsid w:val="00EF1B67"/>
    <w:rsid w:val="00EF1FA2"/>
    <w:rsid w:val="00EF22FD"/>
    <w:rsid w:val="00EF22FE"/>
    <w:rsid w:val="00EF25EF"/>
    <w:rsid w:val="00EF287D"/>
    <w:rsid w:val="00EF29D4"/>
    <w:rsid w:val="00EF2A78"/>
    <w:rsid w:val="00EF2F7D"/>
    <w:rsid w:val="00EF3255"/>
    <w:rsid w:val="00EF32B3"/>
    <w:rsid w:val="00EF3346"/>
    <w:rsid w:val="00EF3636"/>
    <w:rsid w:val="00EF377F"/>
    <w:rsid w:val="00EF38D3"/>
    <w:rsid w:val="00EF3B77"/>
    <w:rsid w:val="00EF3F11"/>
    <w:rsid w:val="00EF3F47"/>
    <w:rsid w:val="00EF40BB"/>
    <w:rsid w:val="00EF41C4"/>
    <w:rsid w:val="00EF4227"/>
    <w:rsid w:val="00EF456D"/>
    <w:rsid w:val="00EF4998"/>
    <w:rsid w:val="00EF5393"/>
    <w:rsid w:val="00EF5639"/>
    <w:rsid w:val="00EF590D"/>
    <w:rsid w:val="00EF599B"/>
    <w:rsid w:val="00EF5F0E"/>
    <w:rsid w:val="00EF630B"/>
    <w:rsid w:val="00EF6849"/>
    <w:rsid w:val="00EF6AA7"/>
    <w:rsid w:val="00EF6B49"/>
    <w:rsid w:val="00EF6C87"/>
    <w:rsid w:val="00EF6CA2"/>
    <w:rsid w:val="00EF6D10"/>
    <w:rsid w:val="00EF6E2C"/>
    <w:rsid w:val="00EF6EDF"/>
    <w:rsid w:val="00EF6F1D"/>
    <w:rsid w:val="00EF7030"/>
    <w:rsid w:val="00EF71A4"/>
    <w:rsid w:val="00EF72AF"/>
    <w:rsid w:val="00EF73EB"/>
    <w:rsid w:val="00EF7482"/>
    <w:rsid w:val="00EF74D4"/>
    <w:rsid w:val="00EF75A3"/>
    <w:rsid w:val="00EF75E3"/>
    <w:rsid w:val="00EF7613"/>
    <w:rsid w:val="00EF7640"/>
    <w:rsid w:val="00EF768A"/>
    <w:rsid w:val="00EF799D"/>
    <w:rsid w:val="00EF7A07"/>
    <w:rsid w:val="00EF7E33"/>
    <w:rsid w:val="00F00114"/>
    <w:rsid w:val="00F001D2"/>
    <w:rsid w:val="00F003DF"/>
    <w:rsid w:val="00F003EC"/>
    <w:rsid w:val="00F00AF1"/>
    <w:rsid w:val="00F00DF2"/>
    <w:rsid w:val="00F00F4A"/>
    <w:rsid w:val="00F00FDA"/>
    <w:rsid w:val="00F0100C"/>
    <w:rsid w:val="00F010B1"/>
    <w:rsid w:val="00F0121C"/>
    <w:rsid w:val="00F012D7"/>
    <w:rsid w:val="00F0189A"/>
    <w:rsid w:val="00F01BC4"/>
    <w:rsid w:val="00F01BEA"/>
    <w:rsid w:val="00F01C29"/>
    <w:rsid w:val="00F02267"/>
    <w:rsid w:val="00F023BC"/>
    <w:rsid w:val="00F0250E"/>
    <w:rsid w:val="00F02587"/>
    <w:rsid w:val="00F02638"/>
    <w:rsid w:val="00F02794"/>
    <w:rsid w:val="00F0287F"/>
    <w:rsid w:val="00F02CEA"/>
    <w:rsid w:val="00F02DD8"/>
    <w:rsid w:val="00F02DE0"/>
    <w:rsid w:val="00F03302"/>
    <w:rsid w:val="00F03612"/>
    <w:rsid w:val="00F03A7E"/>
    <w:rsid w:val="00F03AE9"/>
    <w:rsid w:val="00F047F5"/>
    <w:rsid w:val="00F04CDC"/>
    <w:rsid w:val="00F04F2E"/>
    <w:rsid w:val="00F05179"/>
    <w:rsid w:val="00F05192"/>
    <w:rsid w:val="00F05396"/>
    <w:rsid w:val="00F053FA"/>
    <w:rsid w:val="00F057F3"/>
    <w:rsid w:val="00F05A7D"/>
    <w:rsid w:val="00F060DC"/>
    <w:rsid w:val="00F06490"/>
    <w:rsid w:val="00F064A1"/>
    <w:rsid w:val="00F0672A"/>
    <w:rsid w:val="00F06788"/>
    <w:rsid w:val="00F0689B"/>
    <w:rsid w:val="00F06BB4"/>
    <w:rsid w:val="00F06D81"/>
    <w:rsid w:val="00F06E0F"/>
    <w:rsid w:val="00F06F11"/>
    <w:rsid w:val="00F06F31"/>
    <w:rsid w:val="00F07234"/>
    <w:rsid w:val="00F07501"/>
    <w:rsid w:val="00F0754F"/>
    <w:rsid w:val="00F076AE"/>
    <w:rsid w:val="00F078AE"/>
    <w:rsid w:val="00F0791E"/>
    <w:rsid w:val="00F07995"/>
    <w:rsid w:val="00F07A10"/>
    <w:rsid w:val="00F07A4A"/>
    <w:rsid w:val="00F07CA8"/>
    <w:rsid w:val="00F07DF6"/>
    <w:rsid w:val="00F07EAF"/>
    <w:rsid w:val="00F07FD0"/>
    <w:rsid w:val="00F101D6"/>
    <w:rsid w:val="00F109AD"/>
    <w:rsid w:val="00F10B5C"/>
    <w:rsid w:val="00F10BFE"/>
    <w:rsid w:val="00F10D7A"/>
    <w:rsid w:val="00F10E6F"/>
    <w:rsid w:val="00F118AC"/>
    <w:rsid w:val="00F11A6B"/>
    <w:rsid w:val="00F11BE7"/>
    <w:rsid w:val="00F11E09"/>
    <w:rsid w:val="00F11FCF"/>
    <w:rsid w:val="00F12887"/>
    <w:rsid w:val="00F12AF3"/>
    <w:rsid w:val="00F12B6B"/>
    <w:rsid w:val="00F12EC5"/>
    <w:rsid w:val="00F12F3D"/>
    <w:rsid w:val="00F13352"/>
    <w:rsid w:val="00F13460"/>
    <w:rsid w:val="00F13482"/>
    <w:rsid w:val="00F134FA"/>
    <w:rsid w:val="00F135A9"/>
    <w:rsid w:val="00F13782"/>
    <w:rsid w:val="00F13D1F"/>
    <w:rsid w:val="00F13E70"/>
    <w:rsid w:val="00F13E78"/>
    <w:rsid w:val="00F13FE3"/>
    <w:rsid w:val="00F144D3"/>
    <w:rsid w:val="00F145DA"/>
    <w:rsid w:val="00F1466D"/>
    <w:rsid w:val="00F146E8"/>
    <w:rsid w:val="00F1475C"/>
    <w:rsid w:val="00F147FC"/>
    <w:rsid w:val="00F14885"/>
    <w:rsid w:val="00F14BF5"/>
    <w:rsid w:val="00F14D86"/>
    <w:rsid w:val="00F14E3B"/>
    <w:rsid w:val="00F1564A"/>
    <w:rsid w:val="00F15A71"/>
    <w:rsid w:val="00F15E3A"/>
    <w:rsid w:val="00F16084"/>
    <w:rsid w:val="00F160DA"/>
    <w:rsid w:val="00F1626A"/>
    <w:rsid w:val="00F16502"/>
    <w:rsid w:val="00F165BD"/>
    <w:rsid w:val="00F16786"/>
    <w:rsid w:val="00F1680D"/>
    <w:rsid w:val="00F16B2D"/>
    <w:rsid w:val="00F16E2B"/>
    <w:rsid w:val="00F16F0A"/>
    <w:rsid w:val="00F174CE"/>
    <w:rsid w:val="00F17522"/>
    <w:rsid w:val="00F1760E"/>
    <w:rsid w:val="00F17947"/>
    <w:rsid w:val="00F17B4A"/>
    <w:rsid w:val="00F17B94"/>
    <w:rsid w:val="00F17CED"/>
    <w:rsid w:val="00F20121"/>
    <w:rsid w:val="00F201CD"/>
    <w:rsid w:val="00F20835"/>
    <w:rsid w:val="00F2092D"/>
    <w:rsid w:val="00F20B8E"/>
    <w:rsid w:val="00F20BA3"/>
    <w:rsid w:val="00F20D78"/>
    <w:rsid w:val="00F20FD5"/>
    <w:rsid w:val="00F20FE3"/>
    <w:rsid w:val="00F21103"/>
    <w:rsid w:val="00F21113"/>
    <w:rsid w:val="00F2144A"/>
    <w:rsid w:val="00F2144D"/>
    <w:rsid w:val="00F2156A"/>
    <w:rsid w:val="00F215CE"/>
    <w:rsid w:val="00F2199F"/>
    <w:rsid w:val="00F219C5"/>
    <w:rsid w:val="00F219E6"/>
    <w:rsid w:val="00F21ABA"/>
    <w:rsid w:val="00F21C67"/>
    <w:rsid w:val="00F21DAD"/>
    <w:rsid w:val="00F21F62"/>
    <w:rsid w:val="00F21FCD"/>
    <w:rsid w:val="00F22209"/>
    <w:rsid w:val="00F2229B"/>
    <w:rsid w:val="00F22301"/>
    <w:rsid w:val="00F22D7F"/>
    <w:rsid w:val="00F23698"/>
    <w:rsid w:val="00F23B41"/>
    <w:rsid w:val="00F23B69"/>
    <w:rsid w:val="00F23BC7"/>
    <w:rsid w:val="00F24071"/>
    <w:rsid w:val="00F241A1"/>
    <w:rsid w:val="00F244EE"/>
    <w:rsid w:val="00F247F7"/>
    <w:rsid w:val="00F24B96"/>
    <w:rsid w:val="00F24BF2"/>
    <w:rsid w:val="00F24DAA"/>
    <w:rsid w:val="00F25603"/>
    <w:rsid w:val="00F257F6"/>
    <w:rsid w:val="00F25800"/>
    <w:rsid w:val="00F25E6E"/>
    <w:rsid w:val="00F266E8"/>
    <w:rsid w:val="00F268BC"/>
    <w:rsid w:val="00F26AEA"/>
    <w:rsid w:val="00F26BF3"/>
    <w:rsid w:val="00F26C6E"/>
    <w:rsid w:val="00F26ED3"/>
    <w:rsid w:val="00F2734D"/>
    <w:rsid w:val="00F273AC"/>
    <w:rsid w:val="00F2798B"/>
    <w:rsid w:val="00F27BA4"/>
    <w:rsid w:val="00F301BC"/>
    <w:rsid w:val="00F303CE"/>
    <w:rsid w:val="00F3040F"/>
    <w:rsid w:val="00F304B9"/>
    <w:rsid w:val="00F30C86"/>
    <w:rsid w:val="00F30D77"/>
    <w:rsid w:val="00F30E3B"/>
    <w:rsid w:val="00F30F54"/>
    <w:rsid w:val="00F3107B"/>
    <w:rsid w:val="00F3107E"/>
    <w:rsid w:val="00F31239"/>
    <w:rsid w:val="00F3160D"/>
    <w:rsid w:val="00F319D2"/>
    <w:rsid w:val="00F31C35"/>
    <w:rsid w:val="00F31D4F"/>
    <w:rsid w:val="00F31D52"/>
    <w:rsid w:val="00F31EBA"/>
    <w:rsid w:val="00F324C1"/>
    <w:rsid w:val="00F3256A"/>
    <w:rsid w:val="00F325C7"/>
    <w:rsid w:val="00F338EA"/>
    <w:rsid w:val="00F3394B"/>
    <w:rsid w:val="00F339F2"/>
    <w:rsid w:val="00F33A88"/>
    <w:rsid w:val="00F33CDE"/>
    <w:rsid w:val="00F34035"/>
    <w:rsid w:val="00F341CA"/>
    <w:rsid w:val="00F34399"/>
    <w:rsid w:val="00F3470C"/>
    <w:rsid w:val="00F34A62"/>
    <w:rsid w:val="00F34B94"/>
    <w:rsid w:val="00F34F71"/>
    <w:rsid w:val="00F3510B"/>
    <w:rsid w:val="00F355C8"/>
    <w:rsid w:val="00F35769"/>
    <w:rsid w:val="00F35780"/>
    <w:rsid w:val="00F3623E"/>
    <w:rsid w:val="00F36333"/>
    <w:rsid w:val="00F36AEE"/>
    <w:rsid w:val="00F36B5E"/>
    <w:rsid w:val="00F36D0F"/>
    <w:rsid w:val="00F36E3D"/>
    <w:rsid w:val="00F36EB6"/>
    <w:rsid w:val="00F3701D"/>
    <w:rsid w:val="00F37036"/>
    <w:rsid w:val="00F37467"/>
    <w:rsid w:val="00F374A9"/>
    <w:rsid w:val="00F3757D"/>
    <w:rsid w:val="00F37603"/>
    <w:rsid w:val="00F37680"/>
    <w:rsid w:val="00F3793C"/>
    <w:rsid w:val="00F37A3C"/>
    <w:rsid w:val="00F37D58"/>
    <w:rsid w:val="00F37DEE"/>
    <w:rsid w:val="00F37EC7"/>
    <w:rsid w:val="00F402C8"/>
    <w:rsid w:val="00F40600"/>
    <w:rsid w:val="00F40804"/>
    <w:rsid w:val="00F40FB2"/>
    <w:rsid w:val="00F41044"/>
    <w:rsid w:val="00F418D8"/>
    <w:rsid w:val="00F41952"/>
    <w:rsid w:val="00F41D15"/>
    <w:rsid w:val="00F41F7F"/>
    <w:rsid w:val="00F42152"/>
    <w:rsid w:val="00F4246C"/>
    <w:rsid w:val="00F42816"/>
    <w:rsid w:val="00F42825"/>
    <w:rsid w:val="00F42998"/>
    <w:rsid w:val="00F43052"/>
    <w:rsid w:val="00F436A7"/>
    <w:rsid w:val="00F439D6"/>
    <w:rsid w:val="00F43FB0"/>
    <w:rsid w:val="00F44AA5"/>
    <w:rsid w:val="00F44AF6"/>
    <w:rsid w:val="00F44CA8"/>
    <w:rsid w:val="00F45113"/>
    <w:rsid w:val="00F452FF"/>
    <w:rsid w:val="00F4531B"/>
    <w:rsid w:val="00F455D8"/>
    <w:rsid w:val="00F4592A"/>
    <w:rsid w:val="00F45986"/>
    <w:rsid w:val="00F459A7"/>
    <w:rsid w:val="00F45AE8"/>
    <w:rsid w:val="00F45CCA"/>
    <w:rsid w:val="00F45DA8"/>
    <w:rsid w:val="00F462CD"/>
    <w:rsid w:val="00F46644"/>
    <w:rsid w:val="00F4695A"/>
    <w:rsid w:val="00F469C5"/>
    <w:rsid w:val="00F46A88"/>
    <w:rsid w:val="00F46EE7"/>
    <w:rsid w:val="00F47029"/>
    <w:rsid w:val="00F47581"/>
    <w:rsid w:val="00F4785F"/>
    <w:rsid w:val="00F47A44"/>
    <w:rsid w:val="00F47ED0"/>
    <w:rsid w:val="00F47F1F"/>
    <w:rsid w:val="00F50311"/>
    <w:rsid w:val="00F50499"/>
    <w:rsid w:val="00F504E6"/>
    <w:rsid w:val="00F50599"/>
    <w:rsid w:val="00F50BE3"/>
    <w:rsid w:val="00F50D72"/>
    <w:rsid w:val="00F50EEB"/>
    <w:rsid w:val="00F5142C"/>
    <w:rsid w:val="00F514EF"/>
    <w:rsid w:val="00F51520"/>
    <w:rsid w:val="00F517F0"/>
    <w:rsid w:val="00F51876"/>
    <w:rsid w:val="00F51881"/>
    <w:rsid w:val="00F51917"/>
    <w:rsid w:val="00F51BC1"/>
    <w:rsid w:val="00F51D10"/>
    <w:rsid w:val="00F51E80"/>
    <w:rsid w:val="00F520AE"/>
    <w:rsid w:val="00F52432"/>
    <w:rsid w:val="00F52576"/>
    <w:rsid w:val="00F526B0"/>
    <w:rsid w:val="00F526E9"/>
    <w:rsid w:val="00F527FF"/>
    <w:rsid w:val="00F529B0"/>
    <w:rsid w:val="00F52A48"/>
    <w:rsid w:val="00F52A95"/>
    <w:rsid w:val="00F52AE7"/>
    <w:rsid w:val="00F52C68"/>
    <w:rsid w:val="00F52FAD"/>
    <w:rsid w:val="00F5303A"/>
    <w:rsid w:val="00F5343C"/>
    <w:rsid w:val="00F534F2"/>
    <w:rsid w:val="00F53547"/>
    <w:rsid w:val="00F53652"/>
    <w:rsid w:val="00F53768"/>
    <w:rsid w:val="00F542C3"/>
    <w:rsid w:val="00F54523"/>
    <w:rsid w:val="00F54863"/>
    <w:rsid w:val="00F5499F"/>
    <w:rsid w:val="00F54AE3"/>
    <w:rsid w:val="00F54B6D"/>
    <w:rsid w:val="00F54C93"/>
    <w:rsid w:val="00F54EBD"/>
    <w:rsid w:val="00F5509B"/>
    <w:rsid w:val="00F550C9"/>
    <w:rsid w:val="00F5531F"/>
    <w:rsid w:val="00F55788"/>
    <w:rsid w:val="00F558D5"/>
    <w:rsid w:val="00F55A10"/>
    <w:rsid w:val="00F55E96"/>
    <w:rsid w:val="00F562B6"/>
    <w:rsid w:val="00F56451"/>
    <w:rsid w:val="00F56527"/>
    <w:rsid w:val="00F56A0E"/>
    <w:rsid w:val="00F56A85"/>
    <w:rsid w:val="00F56A8B"/>
    <w:rsid w:val="00F56B09"/>
    <w:rsid w:val="00F56D10"/>
    <w:rsid w:val="00F56E93"/>
    <w:rsid w:val="00F571A5"/>
    <w:rsid w:val="00F572C6"/>
    <w:rsid w:val="00F572F5"/>
    <w:rsid w:val="00F5737B"/>
    <w:rsid w:val="00F573A5"/>
    <w:rsid w:val="00F5792A"/>
    <w:rsid w:val="00F579C0"/>
    <w:rsid w:val="00F57AB0"/>
    <w:rsid w:val="00F57B3F"/>
    <w:rsid w:val="00F57CDE"/>
    <w:rsid w:val="00F57F72"/>
    <w:rsid w:val="00F600D1"/>
    <w:rsid w:val="00F6018F"/>
    <w:rsid w:val="00F601CD"/>
    <w:rsid w:val="00F604E7"/>
    <w:rsid w:val="00F6064B"/>
    <w:rsid w:val="00F60E8F"/>
    <w:rsid w:val="00F61123"/>
    <w:rsid w:val="00F611B4"/>
    <w:rsid w:val="00F6127D"/>
    <w:rsid w:val="00F61C6A"/>
    <w:rsid w:val="00F61D12"/>
    <w:rsid w:val="00F61F14"/>
    <w:rsid w:val="00F62017"/>
    <w:rsid w:val="00F62109"/>
    <w:rsid w:val="00F622AE"/>
    <w:rsid w:val="00F62D32"/>
    <w:rsid w:val="00F62D3B"/>
    <w:rsid w:val="00F62D93"/>
    <w:rsid w:val="00F62EC7"/>
    <w:rsid w:val="00F62F78"/>
    <w:rsid w:val="00F63109"/>
    <w:rsid w:val="00F631E2"/>
    <w:rsid w:val="00F635CB"/>
    <w:rsid w:val="00F635F7"/>
    <w:rsid w:val="00F63783"/>
    <w:rsid w:val="00F638DC"/>
    <w:rsid w:val="00F63995"/>
    <w:rsid w:val="00F63B6B"/>
    <w:rsid w:val="00F63CC1"/>
    <w:rsid w:val="00F64128"/>
    <w:rsid w:val="00F64BD2"/>
    <w:rsid w:val="00F64F32"/>
    <w:rsid w:val="00F65008"/>
    <w:rsid w:val="00F653D6"/>
    <w:rsid w:val="00F654D3"/>
    <w:rsid w:val="00F6558D"/>
    <w:rsid w:val="00F655BD"/>
    <w:rsid w:val="00F65A38"/>
    <w:rsid w:val="00F65AEA"/>
    <w:rsid w:val="00F65B97"/>
    <w:rsid w:val="00F65EB9"/>
    <w:rsid w:val="00F66113"/>
    <w:rsid w:val="00F662CA"/>
    <w:rsid w:val="00F668F0"/>
    <w:rsid w:val="00F66A0D"/>
    <w:rsid w:val="00F66B1F"/>
    <w:rsid w:val="00F66D6E"/>
    <w:rsid w:val="00F66F61"/>
    <w:rsid w:val="00F67263"/>
    <w:rsid w:val="00F67264"/>
    <w:rsid w:val="00F678BD"/>
    <w:rsid w:val="00F67908"/>
    <w:rsid w:val="00F67BCC"/>
    <w:rsid w:val="00F67C88"/>
    <w:rsid w:val="00F67DB5"/>
    <w:rsid w:val="00F67E9D"/>
    <w:rsid w:val="00F70331"/>
    <w:rsid w:val="00F70629"/>
    <w:rsid w:val="00F7085F"/>
    <w:rsid w:val="00F70A9A"/>
    <w:rsid w:val="00F70DA5"/>
    <w:rsid w:val="00F70E3A"/>
    <w:rsid w:val="00F70FEE"/>
    <w:rsid w:val="00F7110A"/>
    <w:rsid w:val="00F711C3"/>
    <w:rsid w:val="00F716B9"/>
    <w:rsid w:val="00F71890"/>
    <w:rsid w:val="00F718D7"/>
    <w:rsid w:val="00F71DE0"/>
    <w:rsid w:val="00F71DF1"/>
    <w:rsid w:val="00F71F1E"/>
    <w:rsid w:val="00F71FA5"/>
    <w:rsid w:val="00F72432"/>
    <w:rsid w:val="00F7246C"/>
    <w:rsid w:val="00F72524"/>
    <w:rsid w:val="00F72E75"/>
    <w:rsid w:val="00F73562"/>
    <w:rsid w:val="00F73641"/>
    <w:rsid w:val="00F73AEE"/>
    <w:rsid w:val="00F73B88"/>
    <w:rsid w:val="00F73E13"/>
    <w:rsid w:val="00F73E9F"/>
    <w:rsid w:val="00F7403F"/>
    <w:rsid w:val="00F74126"/>
    <w:rsid w:val="00F7432C"/>
    <w:rsid w:val="00F7447D"/>
    <w:rsid w:val="00F74609"/>
    <w:rsid w:val="00F746B2"/>
    <w:rsid w:val="00F74B4C"/>
    <w:rsid w:val="00F74BB0"/>
    <w:rsid w:val="00F750A7"/>
    <w:rsid w:val="00F75423"/>
    <w:rsid w:val="00F7565F"/>
    <w:rsid w:val="00F75B38"/>
    <w:rsid w:val="00F75D69"/>
    <w:rsid w:val="00F75DAC"/>
    <w:rsid w:val="00F75E1D"/>
    <w:rsid w:val="00F75E4A"/>
    <w:rsid w:val="00F75E6A"/>
    <w:rsid w:val="00F76090"/>
    <w:rsid w:val="00F7622F"/>
    <w:rsid w:val="00F76A48"/>
    <w:rsid w:val="00F76B46"/>
    <w:rsid w:val="00F770DE"/>
    <w:rsid w:val="00F77157"/>
    <w:rsid w:val="00F771B5"/>
    <w:rsid w:val="00F77211"/>
    <w:rsid w:val="00F7728F"/>
    <w:rsid w:val="00F77372"/>
    <w:rsid w:val="00F779BE"/>
    <w:rsid w:val="00F77A67"/>
    <w:rsid w:val="00F77A9D"/>
    <w:rsid w:val="00F77BF4"/>
    <w:rsid w:val="00F77F1B"/>
    <w:rsid w:val="00F800AA"/>
    <w:rsid w:val="00F801DC"/>
    <w:rsid w:val="00F8030B"/>
    <w:rsid w:val="00F80335"/>
    <w:rsid w:val="00F80381"/>
    <w:rsid w:val="00F808D1"/>
    <w:rsid w:val="00F809BB"/>
    <w:rsid w:val="00F80A43"/>
    <w:rsid w:val="00F80AB9"/>
    <w:rsid w:val="00F80DF8"/>
    <w:rsid w:val="00F80E83"/>
    <w:rsid w:val="00F80EF5"/>
    <w:rsid w:val="00F81029"/>
    <w:rsid w:val="00F817A8"/>
    <w:rsid w:val="00F81A45"/>
    <w:rsid w:val="00F81AC1"/>
    <w:rsid w:val="00F81B14"/>
    <w:rsid w:val="00F81C6D"/>
    <w:rsid w:val="00F81D92"/>
    <w:rsid w:val="00F820B5"/>
    <w:rsid w:val="00F8226E"/>
    <w:rsid w:val="00F82947"/>
    <w:rsid w:val="00F830BA"/>
    <w:rsid w:val="00F83148"/>
    <w:rsid w:val="00F8315E"/>
    <w:rsid w:val="00F832B0"/>
    <w:rsid w:val="00F833D7"/>
    <w:rsid w:val="00F8353A"/>
    <w:rsid w:val="00F83582"/>
    <w:rsid w:val="00F83879"/>
    <w:rsid w:val="00F838A8"/>
    <w:rsid w:val="00F83F2C"/>
    <w:rsid w:val="00F841A9"/>
    <w:rsid w:val="00F845B3"/>
    <w:rsid w:val="00F84844"/>
    <w:rsid w:val="00F84C1A"/>
    <w:rsid w:val="00F84E73"/>
    <w:rsid w:val="00F84F12"/>
    <w:rsid w:val="00F8500A"/>
    <w:rsid w:val="00F8503C"/>
    <w:rsid w:val="00F850FA"/>
    <w:rsid w:val="00F85457"/>
    <w:rsid w:val="00F85820"/>
    <w:rsid w:val="00F858B2"/>
    <w:rsid w:val="00F85A57"/>
    <w:rsid w:val="00F85A9A"/>
    <w:rsid w:val="00F862DB"/>
    <w:rsid w:val="00F864E4"/>
    <w:rsid w:val="00F865DE"/>
    <w:rsid w:val="00F868B9"/>
    <w:rsid w:val="00F8691A"/>
    <w:rsid w:val="00F86A33"/>
    <w:rsid w:val="00F86AC8"/>
    <w:rsid w:val="00F86CB4"/>
    <w:rsid w:val="00F86F37"/>
    <w:rsid w:val="00F87477"/>
    <w:rsid w:val="00F874A5"/>
    <w:rsid w:val="00F878EF"/>
    <w:rsid w:val="00F90310"/>
    <w:rsid w:val="00F904F7"/>
    <w:rsid w:val="00F90510"/>
    <w:rsid w:val="00F90533"/>
    <w:rsid w:val="00F906B9"/>
    <w:rsid w:val="00F91237"/>
    <w:rsid w:val="00F91267"/>
    <w:rsid w:val="00F913CC"/>
    <w:rsid w:val="00F9149C"/>
    <w:rsid w:val="00F91D15"/>
    <w:rsid w:val="00F91D7C"/>
    <w:rsid w:val="00F9206C"/>
    <w:rsid w:val="00F924AE"/>
    <w:rsid w:val="00F92553"/>
    <w:rsid w:val="00F92794"/>
    <w:rsid w:val="00F9282B"/>
    <w:rsid w:val="00F92D76"/>
    <w:rsid w:val="00F92D95"/>
    <w:rsid w:val="00F93082"/>
    <w:rsid w:val="00F931CE"/>
    <w:rsid w:val="00F931E4"/>
    <w:rsid w:val="00F932EC"/>
    <w:rsid w:val="00F93363"/>
    <w:rsid w:val="00F93483"/>
    <w:rsid w:val="00F93678"/>
    <w:rsid w:val="00F9367D"/>
    <w:rsid w:val="00F93C3E"/>
    <w:rsid w:val="00F9440A"/>
    <w:rsid w:val="00F94675"/>
    <w:rsid w:val="00F94688"/>
    <w:rsid w:val="00F94C78"/>
    <w:rsid w:val="00F94CDC"/>
    <w:rsid w:val="00F952E2"/>
    <w:rsid w:val="00F957BC"/>
    <w:rsid w:val="00F958F8"/>
    <w:rsid w:val="00F9592A"/>
    <w:rsid w:val="00F95BE4"/>
    <w:rsid w:val="00F95C34"/>
    <w:rsid w:val="00F96518"/>
    <w:rsid w:val="00F967F0"/>
    <w:rsid w:val="00F96D7A"/>
    <w:rsid w:val="00F9724A"/>
    <w:rsid w:val="00F972D8"/>
    <w:rsid w:val="00F9777F"/>
    <w:rsid w:val="00F979C7"/>
    <w:rsid w:val="00F97AC3"/>
    <w:rsid w:val="00F97B22"/>
    <w:rsid w:val="00F97B51"/>
    <w:rsid w:val="00F97EA3"/>
    <w:rsid w:val="00F97F4B"/>
    <w:rsid w:val="00F97F96"/>
    <w:rsid w:val="00FA01B3"/>
    <w:rsid w:val="00FA0293"/>
    <w:rsid w:val="00FA0A55"/>
    <w:rsid w:val="00FA0ADF"/>
    <w:rsid w:val="00FA10BB"/>
    <w:rsid w:val="00FA11A8"/>
    <w:rsid w:val="00FA122C"/>
    <w:rsid w:val="00FA1346"/>
    <w:rsid w:val="00FA13A2"/>
    <w:rsid w:val="00FA1BDB"/>
    <w:rsid w:val="00FA1DD9"/>
    <w:rsid w:val="00FA2049"/>
    <w:rsid w:val="00FA264B"/>
    <w:rsid w:val="00FA2824"/>
    <w:rsid w:val="00FA28EE"/>
    <w:rsid w:val="00FA2BCD"/>
    <w:rsid w:val="00FA3349"/>
    <w:rsid w:val="00FA36C6"/>
    <w:rsid w:val="00FA375B"/>
    <w:rsid w:val="00FA39CD"/>
    <w:rsid w:val="00FA39FF"/>
    <w:rsid w:val="00FA3BFB"/>
    <w:rsid w:val="00FA3D66"/>
    <w:rsid w:val="00FA44FD"/>
    <w:rsid w:val="00FA45F9"/>
    <w:rsid w:val="00FA4621"/>
    <w:rsid w:val="00FA471B"/>
    <w:rsid w:val="00FA47E7"/>
    <w:rsid w:val="00FA4BCB"/>
    <w:rsid w:val="00FA4D91"/>
    <w:rsid w:val="00FA4DF4"/>
    <w:rsid w:val="00FA4F95"/>
    <w:rsid w:val="00FA509C"/>
    <w:rsid w:val="00FA51CE"/>
    <w:rsid w:val="00FA51E8"/>
    <w:rsid w:val="00FA5426"/>
    <w:rsid w:val="00FA589C"/>
    <w:rsid w:val="00FA5D26"/>
    <w:rsid w:val="00FA5E14"/>
    <w:rsid w:val="00FA612B"/>
    <w:rsid w:val="00FA66CB"/>
    <w:rsid w:val="00FA6981"/>
    <w:rsid w:val="00FA6C93"/>
    <w:rsid w:val="00FA6CB5"/>
    <w:rsid w:val="00FA73F4"/>
    <w:rsid w:val="00FA75DD"/>
    <w:rsid w:val="00FA78E0"/>
    <w:rsid w:val="00FA7A74"/>
    <w:rsid w:val="00FA7E05"/>
    <w:rsid w:val="00FA7F6A"/>
    <w:rsid w:val="00FB0341"/>
    <w:rsid w:val="00FB04E0"/>
    <w:rsid w:val="00FB07D6"/>
    <w:rsid w:val="00FB0914"/>
    <w:rsid w:val="00FB0A90"/>
    <w:rsid w:val="00FB0B90"/>
    <w:rsid w:val="00FB0C19"/>
    <w:rsid w:val="00FB0CC3"/>
    <w:rsid w:val="00FB0CEE"/>
    <w:rsid w:val="00FB0D83"/>
    <w:rsid w:val="00FB1052"/>
    <w:rsid w:val="00FB10BB"/>
    <w:rsid w:val="00FB115A"/>
    <w:rsid w:val="00FB1243"/>
    <w:rsid w:val="00FB13CA"/>
    <w:rsid w:val="00FB17D1"/>
    <w:rsid w:val="00FB1F84"/>
    <w:rsid w:val="00FB2375"/>
    <w:rsid w:val="00FB2565"/>
    <w:rsid w:val="00FB2621"/>
    <w:rsid w:val="00FB28EE"/>
    <w:rsid w:val="00FB2A4D"/>
    <w:rsid w:val="00FB2C50"/>
    <w:rsid w:val="00FB2FB7"/>
    <w:rsid w:val="00FB325E"/>
    <w:rsid w:val="00FB335B"/>
    <w:rsid w:val="00FB365D"/>
    <w:rsid w:val="00FB3F70"/>
    <w:rsid w:val="00FB40A8"/>
    <w:rsid w:val="00FB412D"/>
    <w:rsid w:val="00FB512A"/>
    <w:rsid w:val="00FB5972"/>
    <w:rsid w:val="00FB5B0D"/>
    <w:rsid w:val="00FB5C4E"/>
    <w:rsid w:val="00FB5D11"/>
    <w:rsid w:val="00FB5DA0"/>
    <w:rsid w:val="00FB5F83"/>
    <w:rsid w:val="00FB65B4"/>
    <w:rsid w:val="00FB6984"/>
    <w:rsid w:val="00FB6BA3"/>
    <w:rsid w:val="00FB6DBF"/>
    <w:rsid w:val="00FB72F9"/>
    <w:rsid w:val="00FB73AC"/>
    <w:rsid w:val="00FB7501"/>
    <w:rsid w:val="00FB78BB"/>
    <w:rsid w:val="00FB78E5"/>
    <w:rsid w:val="00FB7C79"/>
    <w:rsid w:val="00FB7DDA"/>
    <w:rsid w:val="00FB7E0C"/>
    <w:rsid w:val="00FC0217"/>
    <w:rsid w:val="00FC0672"/>
    <w:rsid w:val="00FC0807"/>
    <w:rsid w:val="00FC0CA0"/>
    <w:rsid w:val="00FC0D3F"/>
    <w:rsid w:val="00FC0D50"/>
    <w:rsid w:val="00FC1245"/>
    <w:rsid w:val="00FC1301"/>
    <w:rsid w:val="00FC1474"/>
    <w:rsid w:val="00FC154E"/>
    <w:rsid w:val="00FC182F"/>
    <w:rsid w:val="00FC1DA9"/>
    <w:rsid w:val="00FC1EF7"/>
    <w:rsid w:val="00FC1F6A"/>
    <w:rsid w:val="00FC2323"/>
    <w:rsid w:val="00FC232A"/>
    <w:rsid w:val="00FC24BC"/>
    <w:rsid w:val="00FC25BF"/>
    <w:rsid w:val="00FC28AC"/>
    <w:rsid w:val="00FC2FA2"/>
    <w:rsid w:val="00FC2FB0"/>
    <w:rsid w:val="00FC33C7"/>
    <w:rsid w:val="00FC33F7"/>
    <w:rsid w:val="00FC35A4"/>
    <w:rsid w:val="00FC36F5"/>
    <w:rsid w:val="00FC3713"/>
    <w:rsid w:val="00FC3876"/>
    <w:rsid w:val="00FC3950"/>
    <w:rsid w:val="00FC3C44"/>
    <w:rsid w:val="00FC3CBA"/>
    <w:rsid w:val="00FC3CD5"/>
    <w:rsid w:val="00FC3F9D"/>
    <w:rsid w:val="00FC409A"/>
    <w:rsid w:val="00FC4189"/>
    <w:rsid w:val="00FC44EC"/>
    <w:rsid w:val="00FC489C"/>
    <w:rsid w:val="00FC489E"/>
    <w:rsid w:val="00FC48AD"/>
    <w:rsid w:val="00FC4919"/>
    <w:rsid w:val="00FC4A8E"/>
    <w:rsid w:val="00FC4B38"/>
    <w:rsid w:val="00FC4D92"/>
    <w:rsid w:val="00FC4DFF"/>
    <w:rsid w:val="00FC4F13"/>
    <w:rsid w:val="00FC50E6"/>
    <w:rsid w:val="00FC5180"/>
    <w:rsid w:val="00FC51E7"/>
    <w:rsid w:val="00FC554B"/>
    <w:rsid w:val="00FC57B8"/>
    <w:rsid w:val="00FC5869"/>
    <w:rsid w:val="00FC5B19"/>
    <w:rsid w:val="00FC5DF6"/>
    <w:rsid w:val="00FC60C4"/>
    <w:rsid w:val="00FC61EB"/>
    <w:rsid w:val="00FC6513"/>
    <w:rsid w:val="00FC66B5"/>
    <w:rsid w:val="00FC686E"/>
    <w:rsid w:val="00FC6E0B"/>
    <w:rsid w:val="00FC6E49"/>
    <w:rsid w:val="00FC7059"/>
    <w:rsid w:val="00FC757A"/>
    <w:rsid w:val="00FC79C1"/>
    <w:rsid w:val="00FC7A2A"/>
    <w:rsid w:val="00FC7F90"/>
    <w:rsid w:val="00FD003E"/>
    <w:rsid w:val="00FD01FD"/>
    <w:rsid w:val="00FD020A"/>
    <w:rsid w:val="00FD049E"/>
    <w:rsid w:val="00FD04E6"/>
    <w:rsid w:val="00FD0648"/>
    <w:rsid w:val="00FD0DF0"/>
    <w:rsid w:val="00FD1104"/>
    <w:rsid w:val="00FD11C0"/>
    <w:rsid w:val="00FD129B"/>
    <w:rsid w:val="00FD1411"/>
    <w:rsid w:val="00FD1809"/>
    <w:rsid w:val="00FD1BB6"/>
    <w:rsid w:val="00FD1BC9"/>
    <w:rsid w:val="00FD1CB3"/>
    <w:rsid w:val="00FD1FC3"/>
    <w:rsid w:val="00FD2140"/>
    <w:rsid w:val="00FD221C"/>
    <w:rsid w:val="00FD23D0"/>
    <w:rsid w:val="00FD2568"/>
    <w:rsid w:val="00FD26E5"/>
    <w:rsid w:val="00FD29DB"/>
    <w:rsid w:val="00FD2B68"/>
    <w:rsid w:val="00FD2EDF"/>
    <w:rsid w:val="00FD2F55"/>
    <w:rsid w:val="00FD2F82"/>
    <w:rsid w:val="00FD2F9E"/>
    <w:rsid w:val="00FD3201"/>
    <w:rsid w:val="00FD32D3"/>
    <w:rsid w:val="00FD35E2"/>
    <w:rsid w:val="00FD3A6D"/>
    <w:rsid w:val="00FD3C98"/>
    <w:rsid w:val="00FD3FE3"/>
    <w:rsid w:val="00FD4125"/>
    <w:rsid w:val="00FD4228"/>
    <w:rsid w:val="00FD42ED"/>
    <w:rsid w:val="00FD42F4"/>
    <w:rsid w:val="00FD470C"/>
    <w:rsid w:val="00FD472F"/>
    <w:rsid w:val="00FD4870"/>
    <w:rsid w:val="00FD4B5E"/>
    <w:rsid w:val="00FD4F5A"/>
    <w:rsid w:val="00FD5230"/>
    <w:rsid w:val="00FD5357"/>
    <w:rsid w:val="00FD53C4"/>
    <w:rsid w:val="00FD54A7"/>
    <w:rsid w:val="00FD54B3"/>
    <w:rsid w:val="00FD55EF"/>
    <w:rsid w:val="00FD57FA"/>
    <w:rsid w:val="00FD58C9"/>
    <w:rsid w:val="00FD59FC"/>
    <w:rsid w:val="00FD5A3A"/>
    <w:rsid w:val="00FD5DDB"/>
    <w:rsid w:val="00FD5E2B"/>
    <w:rsid w:val="00FD5EBD"/>
    <w:rsid w:val="00FD6588"/>
    <w:rsid w:val="00FD65D1"/>
    <w:rsid w:val="00FD6785"/>
    <w:rsid w:val="00FD6EF9"/>
    <w:rsid w:val="00FD71F5"/>
    <w:rsid w:val="00FD7207"/>
    <w:rsid w:val="00FD7512"/>
    <w:rsid w:val="00FD7868"/>
    <w:rsid w:val="00FD7B5A"/>
    <w:rsid w:val="00FD7B77"/>
    <w:rsid w:val="00FD7BA3"/>
    <w:rsid w:val="00FD7E4D"/>
    <w:rsid w:val="00FD7F01"/>
    <w:rsid w:val="00FD7FFD"/>
    <w:rsid w:val="00FE0442"/>
    <w:rsid w:val="00FE0741"/>
    <w:rsid w:val="00FE076A"/>
    <w:rsid w:val="00FE07B7"/>
    <w:rsid w:val="00FE0D28"/>
    <w:rsid w:val="00FE1001"/>
    <w:rsid w:val="00FE114E"/>
    <w:rsid w:val="00FE16E3"/>
    <w:rsid w:val="00FE204D"/>
    <w:rsid w:val="00FE2207"/>
    <w:rsid w:val="00FE239D"/>
    <w:rsid w:val="00FE25EF"/>
    <w:rsid w:val="00FE2774"/>
    <w:rsid w:val="00FE2809"/>
    <w:rsid w:val="00FE2AB2"/>
    <w:rsid w:val="00FE2FC9"/>
    <w:rsid w:val="00FE3610"/>
    <w:rsid w:val="00FE3CBC"/>
    <w:rsid w:val="00FE3F1D"/>
    <w:rsid w:val="00FE3FBC"/>
    <w:rsid w:val="00FE44DC"/>
    <w:rsid w:val="00FE46C6"/>
    <w:rsid w:val="00FE4803"/>
    <w:rsid w:val="00FE50B5"/>
    <w:rsid w:val="00FE558D"/>
    <w:rsid w:val="00FE5834"/>
    <w:rsid w:val="00FE5842"/>
    <w:rsid w:val="00FE5888"/>
    <w:rsid w:val="00FE59AC"/>
    <w:rsid w:val="00FE5AF9"/>
    <w:rsid w:val="00FE5DA1"/>
    <w:rsid w:val="00FE5FB5"/>
    <w:rsid w:val="00FE627E"/>
    <w:rsid w:val="00FE651F"/>
    <w:rsid w:val="00FE6646"/>
    <w:rsid w:val="00FE68BC"/>
    <w:rsid w:val="00FE6A2E"/>
    <w:rsid w:val="00FE6E50"/>
    <w:rsid w:val="00FE7844"/>
    <w:rsid w:val="00FE7931"/>
    <w:rsid w:val="00FE7942"/>
    <w:rsid w:val="00FE7C58"/>
    <w:rsid w:val="00FE7C98"/>
    <w:rsid w:val="00FF0540"/>
    <w:rsid w:val="00FF0555"/>
    <w:rsid w:val="00FF06E7"/>
    <w:rsid w:val="00FF089C"/>
    <w:rsid w:val="00FF09BB"/>
    <w:rsid w:val="00FF09DB"/>
    <w:rsid w:val="00FF0F3A"/>
    <w:rsid w:val="00FF13B5"/>
    <w:rsid w:val="00FF13C0"/>
    <w:rsid w:val="00FF14B5"/>
    <w:rsid w:val="00FF1762"/>
    <w:rsid w:val="00FF1866"/>
    <w:rsid w:val="00FF18AF"/>
    <w:rsid w:val="00FF1965"/>
    <w:rsid w:val="00FF19F5"/>
    <w:rsid w:val="00FF1B83"/>
    <w:rsid w:val="00FF1D59"/>
    <w:rsid w:val="00FF2221"/>
    <w:rsid w:val="00FF25B3"/>
    <w:rsid w:val="00FF271B"/>
    <w:rsid w:val="00FF28E1"/>
    <w:rsid w:val="00FF2A7B"/>
    <w:rsid w:val="00FF2C17"/>
    <w:rsid w:val="00FF2E27"/>
    <w:rsid w:val="00FF2F1C"/>
    <w:rsid w:val="00FF3CD8"/>
    <w:rsid w:val="00FF3E7E"/>
    <w:rsid w:val="00FF41EC"/>
    <w:rsid w:val="00FF421A"/>
    <w:rsid w:val="00FF4417"/>
    <w:rsid w:val="00FF4655"/>
    <w:rsid w:val="00FF4727"/>
    <w:rsid w:val="00FF4A95"/>
    <w:rsid w:val="00FF4B8F"/>
    <w:rsid w:val="00FF4C2C"/>
    <w:rsid w:val="00FF4EA2"/>
    <w:rsid w:val="00FF4F61"/>
    <w:rsid w:val="00FF53C4"/>
    <w:rsid w:val="00FF53C7"/>
    <w:rsid w:val="00FF5530"/>
    <w:rsid w:val="00FF5603"/>
    <w:rsid w:val="00FF5684"/>
    <w:rsid w:val="00FF5AA1"/>
    <w:rsid w:val="00FF6040"/>
    <w:rsid w:val="00FF6099"/>
    <w:rsid w:val="00FF624C"/>
    <w:rsid w:val="00FF63B0"/>
    <w:rsid w:val="00FF67B5"/>
    <w:rsid w:val="00FF6AD4"/>
    <w:rsid w:val="00FF6D67"/>
    <w:rsid w:val="00FF7042"/>
    <w:rsid w:val="00FF71EF"/>
    <w:rsid w:val="00FF746A"/>
    <w:rsid w:val="00FF7778"/>
    <w:rsid w:val="00FF7BC3"/>
    <w:rsid w:val="00FF7CA2"/>
    <w:rsid w:val="00FF7E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487FB"/>
  <w15:chartTrackingRefBased/>
  <w15:docId w15:val="{BE1DD7B7-A0FF-447A-81BD-B791313A7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BC6"/>
    <w:pPr>
      <w:bidi/>
      <w:spacing w:before="60" w:after="60" w:line="240" w:lineRule="auto"/>
      <w:jc w:val="both"/>
    </w:pPr>
    <w:rPr>
      <w:rFonts w:cs="B Nazanin"/>
      <w:sz w:val="20"/>
      <w:szCs w:val="26"/>
    </w:rPr>
  </w:style>
  <w:style w:type="paragraph" w:styleId="Heading1">
    <w:name w:val="heading 1"/>
    <w:basedOn w:val="Normal"/>
    <w:next w:val="Normal"/>
    <w:link w:val="Heading1Char"/>
    <w:autoRedefine/>
    <w:uiPriority w:val="9"/>
    <w:qFormat/>
    <w:rsid w:val="00285BC6"/>
    <w:pPr>
      <w:keepLines/>
      <w:numPr>
        <w:numId w:val="9"/>
      </w:numPr>
      <w:spacing w:before="4200"/>
      <w:outlineLvl w:val="0"/>
    </w:pPr>
    <w:rPr>
      <w:rFonts w:asciiTheme="majorHAnsi" w:eastAsiaTheme="majorEastAsia" w:hAnsiTheme="majorHAnsi"/>
      <w:b/>
      <w:bCs/>
      <w:i/>
      <w:sz w:val="48"/>
      <w:szCs w:val="52"/>
    </w:rPr>
  </w:style>
  <w:style w:type="paragraph" w:styleId="Heading2">
    <w:name w:val="heading 2"/>
    <w:basedOn w:val="Normal"/>
    <w:next w:val="Normal"/>
    <w:link w:val="Heading2Char"/>
    <w:autoRedefine/>
    <w:uiPriority w:val="9"/>
    <w:unhideWhenUsed/>
    <w:qFormat/>
    <w:rsid w:val="00285BC6"/>
    <w:pPr>
      <w:keepNext/>
      <w:keepLines/>
      <w:numPr>
        <w:ilvl w:val="1"/>
        <w:numId w:val="9"/>
      </w:numPr>
      <w:spacing w:before="0" w:after="0"/>
      <w:ind w:left="144" w:firstLine="144"/>
      <w:outlineLvl w:val="1"/>
    </w:pPr>
    <w:rPr>
      <w:rFonts w:asciiTheme="majorHAnsi" w:eastAsiaTheme="majorEastAsia" w:hAnsiTheme="majorHAnsi"/>
      <w:b/>
      <w:bCs/>
      <w:caps/>
      <w:sz w:val="24"/>
      <w:u w:val="single"/>
    </w:rPr>
  </w:style>
  <w:style w:type="paragraph" w:styleId="Heading3">
    <w:name w:val="heading 3"/>
    <w:basedOn w:val="Normal"/>
    <w:next w:val="Normal"/>
    <w:link w:val="Heading3Char"/>
    <w:autoRedefine/>
    <w:uiPriority w:val="9"/>
    <w:unhideWhenUsed/>
    <w:qFormat/>
    <w:rsid w:val="00285BC6"/>
    <w:pPr>
      <w:keepNext/>
      <w:keepLines/>
      <w:numPr>
        <w:ilvl w:val="2"/>
        <w:numId w:val="9"/>
      </w:numPr>
      <w:spacing w:before="240"/>
      <w:ind w:left="144" w:firstLine="144"/>
      <w:outlineLvl w:val="2"/>
    </w:pPr>
    <w:rPr>
      <w:rFonts w:asciiTheme="majorHAnsi" w:eastAsiaTheme="majorEastAsia" w:hAnsiTheme="majorHAnsi"/>
      <w:b/>
      <w:bCs/>
      <w:szCs w:val="20"/>
      <w:u w:val="single"/>
    </w:rPr>
  </w:style>
  <w:style w:type="paragraph" w:styleId="Heading4">
    <w:name w:val="heading 4"/>
    <w:basedOn w:val="Normal"/>
    <w:next w:val="Normal"/>
    <w:link w:val="Heading4Char"/>
    <w:autoRedefine/>
    <w:uiPriority w:val="9"/>
    <w:unhideWhenUsed/>
    <w:qFormat/>
    <w:rsid w:val="00285BC6"/>
    <w:pPr>
      <w:keepNext/>
      <w:keepLines/>
      <w:numPr>
        <w:ilvl w:val="3"/>
        <w:numId w:val="9"/>
      </w:numPr>
      <w:spacing w:before="240"/>
      <w:ind w:left="144" w:firstLine="144"/>
      <w:outlineLvl w:val="3"/>
    </w:pPr>
    <w:rPr>
      <w:rFonts w:asciiTheme="majorHAnsi" w:eastAsiaTheme="majorEastAsia" w:hAnsiTheme="majorHAnsi"/>
      <w:b/>
      <w:bCs/>
      <w:iCs/>
      <w:sz w:val="18"/>
      <w:szCs w:val="20"/>
      <w:u w:val="single"/>
      <w:lang w:bidi="fa-IR"/>
    </w:rPr>
  </w:style>
  <w:style w:type="paragraph" w:styleId="Heading5">
    <w:name w:val="heading 5"/>
    <w:basedOn w:val="Normal"/>
    <w:next w:val="Normal"/>
    <w:link w:val="Heading5Char"/>
    <w:autoRedefine/>
    <w:uiPriority w:val="9"/>
    <w:unhideWhenUsed/>
    <w:qFormat/>
    <w:rsid w:val="00285BC6"/>
    <w:pPr>
      <w:keepNext/>
      <w:keepLines/>
      <w:numPr>
        <w:ilvl w:val="4"/>
        <w:numId w:val="9"/>
      </w:numPr>
      <w:spacing w:before="40"/>
      <w:ind w:left="288" w:hanging="144"/>
      <w:outlineLvl w:val="4"/>
    </w:pPr>
    <w:rPr>
      <w:rFonts w:asciiTheme="majorHAnsi" w:eastAsiaTheme="majorEastAsia" w:hAnsiTheme="majorHAnsi"/>
      <w:b/>
      <w:bCs/>
      <w:iCs/>
      <w:szCs w:val="22"/>
      <w:u w:val="single"/>
    </w:rPr>
  </w:style>
  <w:style w:type="paragraph" w:styleId="Heading6">
    <w:name w:val="heading 6"/>
    <w:basedOn w:val="Normal"/>
    <w:next w:val="Normal"/>
    <w:link w:val="Heading6Char"/>
    <w:autoRedefine/>
    <w:uiPriority w:val="9"/>
    <w:unhideWhenUsed/>
    <w:qFormat/>
    <w:rsid w:val="00285BC6"/>
    <w:pPr>
      <w:keepNext/>
      <w:keepLines/>
      <w:numPr>
        <w:ilvl w:val="5"/>
        <w:numId w:val="9"/>
      </w:numPr>
      <w:spacing w:before="40"/>
      <w:ind w:left="288" w:hanging="144"/>
      <w:outlineLvl w:val="5"/>
    </w:pPr>
    <w:rPr>
      <w:rFonts w:asciiTheme="majorHAnsi" w:eastAsiaTheme="majorEastAsia" w:hAnsiTheme="majorHAnsi"/>
      <w:szCs w:val="22"/>
    </w:rPr>
  </w:style>
  <w:style w:type="paragraph" w:styleId="Heading7">
    <w:name w:val="heading 7"/>
    <w:basedOn w:val="Normal"/>
    <w:next w:val="Normal"/>
    <w:link w:val="Heading7Char"/>
    <w:autoRedefine/>
    <w:uiPriority w:val="9"/>
    <w:unhideWhenUsed/>
    <w:qFormat/>
    <w:rsid w:val="00285BC6"/>
    <w:pPr>
      <w:keepNext/>
      <w:keepLines/>
      <w:numPr>
        <w:ilvl w:val="6"/>
        <w:numId w:val="9"/>
      </w:numPr>
      <w:spacing w:before="40" w:after="0"/>
      <w:ind w:left="144" w:firstLine="144"/>
      <w:outlineLvl w:val="6"/>
    </w:pPr>
    <w:rPr>
      <w:rFonts w:asciiTheme="majorHAnsi" w:eastAsiaTheme="majorEastAsia" w:hAnsiTheme="majorHAnsi"/>
      <w:szCs w:val="20"/>
    </w:rPr>
  </w:style>
  <w:style w:type="paragraph" w:styleId="Heading8">
    <w:name w:val="heading 8"/>
    <w:basedOn w:val="Normal"/>
    <w:next w:val="Normal"/>
    <w:link w:val="Heading8Char"/>
    <w:uiPriority w:val="9"/>
    <w:unhideWhenUsed/>
    <w:qFormat/>
    <w:rsid w:val="00285BC6"/>
    <w:pPr>
      <w:keepNext/>
      <w:keepLines/>
      <w:numPr>
        <w:ilvl w:val="7"/>
        <w:numId w:val="9"/>
      </w:numPr>
      <w:spacing w:before="40" w:after="0"/>
      <w:outlineLvl w:val="7"/>
    </w:pPr>
    <w:rPr>
      <w:rFonts w:asciiTheme="majorHAnsi" w:eastAsiaTheme="majorEastAsia" w:hAnsiTheme="majorHAnsi"/>
      <w:color w:val="272727" w:themeColor="text1" w:themeTint="D8"/>
      <w:szCs w:val="20"/>
    </w:rPr>
  </w:style>
  <w:style w:type="paragraph" w:styleId="Heading9">
    <w:name w:val="heading 9"/>
    <w:basedOn w:val="Normal"/>
    <w:next w:val="Normal"/>
    <w:link w:val="Heading9Char"/>
    <w:autoRedefine/>
    <w:uiPriority w:val="9"/>
    <w:unhideWhenUsed/>
    <w:qFormat/>
    <w:rsid w:val="00285BC6"/>
    <w:pPr>
      <w:keepNext/>
      <w:keepLines/>
      <w:numPr>
        <w:ilvl w:val="8"/>
        <w:numId w:val="9"/>
      </w:numPr>
      <w:spacing w:before="40" w:after="0"/>
      <w:ind w:left="144" w:firstLine="144"/>
      <w:outlineLvl w:val="8"/>
    </w:pPr>
    <w:rPr>
      <w:rFonts w:asciiTheme="majorHAnsi" w:eastAsiaTheme="majorEastAsia" w:hAnsiTheme="majorHAnsi"/>
      <w:color w:val="272727" w:themeColor="text1" w:themeTint="D8"/>
      <w:szCs w:val="20"/>
    </w:rPr>
  </w:style>
  <w:style w:type="character" w:default="1" w:styleId="DefaultParagraphFont">
    <w:name w:val="Default Paragraph Font"/>
    <w:uiPriority w:val="1"/>
    <w:semiHidden/>
    <w:unhideWhenUsed/>
    <w:rsid w:val="00285B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5BC6"/>
  </w:style>
  <w:style w:type="character" w:customStyle="1" w:styleId="Heading1Char">
    <w:name w:val="Heading 1 Char"/>
    <w:basedOn w:val="DefaultParagraphFont"/>
    <w:link w:val="Heading1"/>
    <w:uiPriority w:val="9"/>
    <w:rsid w:val="00285BC6"/>
    <w:rPr>
      <w:rFonts w:asciiTheme="majorHAnsi" w:eastAsiaTheme="majorEastAsia" w:hAnsiTheme="majorHAnsi" w:cs="B Nazanin"/>
      <w:b/>
      <w:bCs/>
      <w:i/>
      <w:sz w:val="48"/>
      <w:szCs w:val="52"/>
    </w:rPr>
  </w:style>
  <w:style w:type="character" w:customStyle="1" w:styleId="Heading2Char">
    <w:name w:val="Heading 2 Char"/>
    <w:basedOn w:val="DefaultParagraphFont"/>
    <w:link w:val="Heading2"/>
    <w:uiPriority w:val="9"/>
    <w:rsid w:val="00285BC6"/>
    <w:rPr>
      <w:rFonts w:asciiTheme="majorHAnsi" w:eastAsiaTheme="majorEastAsia" w:hAnsiTheme="majorHAnsi" w:cs="B Nazanin"/>
      <w:b/>
      <w:bCs/>
      <w:caps/>
      <w:sz w:val="24"/>
      <w:szCs w:val="26"/>
      <w:u w:val="single"/>
    </w:rPr>
  </w:style>
  <w:style w:type="character" w:customStyle="1" w:styleId="Heading3Char">
    <w:name w:val="Heading 3 Char"/>
    <w:basedOn w:val="DefaultParagraphFont"/>
    <w:link w:val="Heading3"/>
    <w:uiPriority w:val="9"/>
    <w:rsid w:val="00285BC6"/>
    <w:rPr>
      <w:rFonts w:asciiTheme="majorHAnsi" w:eastAsiaTheme="majorEastAsia" w:hAnsiTheme="majorHAnsi" w:cs="B Nazanin"/>
      <w:b/>
      <w:bCs/>
      <w:sz w:val="20"/>
      <w:szCs w:val="20"/>
      <w:u w:val="single"/>
    </w:rPr>
  </w:style>
  <w:style w:type="character" w:customStyle="1" w:styleId="Heading4Char">
    <w:name w:val="Heading 4 Char"/>
    <w:basedOn w:val="DefaultParagraphFont"/>
    <w:link w:val="Heading4"/>
    <w:uiPriority w:val="9"/>
    <w:rsid w:val="00285BC6"/>
    <w:rPr>
      <w:rFonts w:asciiTheme="majorHAnsi" w:eastAsiaTheme="majorEastAsia" w:hAnsiTheme="majorHAnsi" w:cs="B Nazanin"/>
      <w:b/>
      <w:bCs/>
      <w:iCs/>
      <w:sz w:val="18"/>
      <w:szCs w:val="20"/>
      <w:u w:val="single"/>
      <w:lang w:bidi="fa-IR"/>
    </w:rPr>
  </w:style>
  <w:style w:type="character" w:customStyle="1" w:styleId="Heading5Char">
    <w:name w:val="Heading 5 Char"/>
    <w:basedOn w:val="DefaultParagraphFont"/>
    <w:link w:val="Heading5"/>
    <w:uiPriority w:val="9"/>
    <w:rsid w:val="00285BC6"/>
    <w:rPr>
      <w:rFonts w:asciiTheme="majorHAnsi" w:eastAsiaTheme="majorEastAsia" w:hAnsiTheme="majorHAnsi" w:cs="B Nazanin"/>
      <w:b/>
      <w:bCs/>
      <w:iCs/>
      <w:sz w:val="20"/>
      <w:u w:val="single"/>
    </w:rPr>
  </w:style>
  <w:style w:type="character" w:customStyle="1" w:styleId="Heading6Char">
    <w:name w:val="Heading 6 Char"/>
    <w:basedOn w:val="DefaultParagraphFont"/>
    <w:link w:val="Heading6"/>
    <w:uiPriority w:val="9"/>
    <w:rsid w:val="00285BC6"/>
    <w:rPr>
      <w:rFonts w:asciiTheme="majorHAnsi" w:eastAsiaTheme="majorEastAsia" w:hAnsiTheme="majorHAnsi" w:cs="B Nazanin"/>
      <w:sz w:val="20"/>
    </w:rPr>
  </w:style>
  <w:style w:type="character" w:customStyle="1" w:styleId="Heading7Char">
    <w:name w:val="Heading 7 Char"/>
    <w:basedOn w:val="DefaultParagraphFont"/>
    <w:link w:val="Heading7"/>
    <w:uiPriority w:val="9"/>
    <w:rsid w:val="00285BC6"/>
    <w:rPr>
      <w:rFonts w:asciiTheme="majorHAnsi" w:eastAsiaTheme="majorEastAsia" w:hAnsiTheme="majorHAnsi" w:cs="B Nazanin"/>
      <w:sz w:val="20"/>
      <w:szCs w:val="20"/>
    </w:rPr>
  </w:style>
  <w:style w:type="paragraph" w:customStyle="1" w:styleId="StyleAAA-Bulet-CircelLatinCambriaMathItalic">
    <w:name w:val="Style AAA- Bulet- Circel + (Latin) Cambria Math Italic"/>
    <w:basedOn w:val="AAA-Bulet-Circel"/>
    <w:rsid w:val="00285BC6"/>
    <w:rPr>
      <w:rFonts w:ascii="Cambria Math" w:hAnsi="Cambria Math"/>
      <w:iCs/>
    </w:rPr>
  </w:style>
  <w:style w:type="paragraph" w:customStyle="1" w:styleId="AAA-Bulet-Circel">
    <w:name w:val="AAA- Bulet- Circel"/>
    <w:basedOn w:val="Normal"/>
    <w:qFormat/>
    <w:rsid w:val="00285BC6"/>
    <w:pPr>
      <w:ind w:left="720" w:hanging="360"/>
    </w:pPr>
  </w:style>
  <w:style w:type="paragraph" w:customStyle="1" w:styleId="AAA-Aks">
    <w:name w:val="AAA-Aks"/>
    <w:basedOn w:val="Normal"/>
    <w:qFormat/>
    <w:rsid w:val="00285BC6"/>
    <w:pPr>
      <w:spacing w:before="240" w:after="120"/>
      <w:jc w:val="center"/>
    </w:pPr>
    <w:rPr>
      <w:noProof/>
      <w:sz w:val="16"/>
      <w:szCs w:val="16"/>
    </w:rPr>
  </w:style>
  <w:style w:type="paragraph" w:customStyle="1" w:styleId="List02-Circule">
    <w:name w:val="List02-Circule"/>
    <w:basedOn w:val="Normal"/>
    <w:qFormat/>
    <w:rsid w:val="00285BC6"/>
    <w:pPr>
      <w:numPr>
        <w:numId w:val="1"/>
      </w:numPr>
    </w:pPr>
    <w:rPr>
      <w:sz w:val="18"/>
      <w:szCs w:val="22"/>
      <w:lang w:bidi="fa-IR"/>
    </w:rPr>
  </w:style>
  <w:style w:type="paragraph" w:customStyle="1" w:styleId="Bullet-Star">
    <w:name w:val="Bullet - Star"/>
    <w:basedOn w:val="Normal"/>
    <w:qFormat/>
    <w:rsid w:val="00285BC6"/>
    <w:pPr>
      <w:numPr>
        <w:numId w:val="2"/>
      </w:numPr>
      <w:spacing w:before="0" w:after="0"/>
      <w:ind w:left="714" w:hanging="357"/>
    </w:pPr>
  </w:style>
  <w:style w:type="paragraph" w:customStyle="1" w:styleId="TableEnglish">
    <w:name w:val="Table English"/>
    <w:basedOn w:val="Normal"/>
    <w:qFormat/>
    <w:rsid w:val="00285BC6"/>
    <w:pPr>
      <w:spacing w:before="0" w:after="240"/>
      <w:jc w:val="right"/>
    </w:pPr>
    <w:rPr>
      <w:rFonts w:ascii="Arial" w:eastAsia="Arial" w:hAnsi="Arial" w:cs="Arial"/>
      <w:szCs w:val="20"/>
    </w:rPr>
  </w:style>
  <w:style w:type="paragraph" w:styleId="TOC1">
    <w:name w:val="toc 1"/>
    <w:basedOn w:val="Normal"/>
    <w:next w:val="Normal"/>
    <w:autoRedefine/>
    <w:uiPriority w:val="39"/>
    <w:unhideWhenUsed/>
    <w:rsid w:val="00285BC6"/>
    <w:pPr>
      <w:tabs>
        <w:tab w:val="left" w:pos="571"/>
        <w:tab w:val="right" w:leader="dot" w:pos="9350"/>
      </w:tabs>
      <w:spacing w:after="100"/>
    </w:pPr>
    <w:rPr>
      <w:rFonts w:ascii="Cambria Math" w:hAnsi="Cambria Math"/>
      <w:noProof/>
      <w:color w:val="FF0000"/>
      <w:szCs w:val="20"/>
    </w:rPr>
  </w:style>
  <w:style w:type="paragraph" w:styleId="TOC2">
    <w:name w:val="toc 2"/>
    <w:basedOn w:val="Normal"/>
    <w:next w:val="Normal"/>
    <w:autoRedefine/>
    <w:uiPriority w:val="39"/>
    <w:unhideWhenUsed/>
    <w:rsid w:val="00285BC6"/>
    <w:pPr>
      <w:tabs>
        <w:tab w:val="left" w:pos="996"/>
        <w:tab w:val="right" w:leader="dot" w:pos="9350"/>
      </w:tabs>
      <w:spacing w:after="100"/>
      <w:ind w:left="200"/>
    </w:pPr>
    <w:rPr>
      <w:color w:val="0070C0"/>
      <w:szCs w:val="22"/>
    </w:rPr>
  </w:style>
  <w:style w:type="paragraph" w:styleId="TOC3">
    <w:name w:val="toc 3"/>
    <w:basedOn w:val="Normal"/>
    <w:next w:val="Normal"/>
    <w:autoRedefine/>
    <w:uiPriority w:val="39"/>
    <w:unhideWhenUsed/>
    <w:rsid w:val="00285BC6"/>
    <w:pPr>
      <w:tabs>
        <w:tab w:val="left" w:pos="1422"/>
        <w:tab w:val="right" w:leader="dot" w:pos="9350"/>
      </w:tabs>
      <w:spacing w:after="100"/>
      <w:ind w:left="400"/>
    </w:pPr>
  </w:style>
  <w:style w:type="character" w:styleId="Hyperlink">
    <w:name w:val="Hyperlink"/>
    <w:basedOn w:val="DefaultParagraphFont"/>
    <w:uiPriority w:val="99"/>
    <w:unhideWhenUsed/>
    <w:rsid w:val="00285BC6"/>
    <w:rPr>
      <w:color w:val="0563C1" w:themeColor="hyperlink"/>
      <w:u w:val="single"/>
    </w:rPr>
  </w:style>
  <w:style w:type="paragraph" w:customStyle="1" w:styleId="Titer">
    <w:name w:val="Titer"/>
    <w:basedOn w:val="Normal"/>
    <w:qFormat/>
    <w:rsid w:val="00285BC6"/>
    <w:pPr>
      <w:spacing w:before="0" w:after="0"/>
      <w:jc w:val="left"/>
    </w:pPr>
    <w:rPr>
      <w:bCs/>
      <w:sz w:val="68"/>
      <w:szCs w:val="72"/>
      <w:lang w:bidi="fa-IR"/>
    </w:rPr>
  </w:style>
  <w:style w:type="table" w:styleId="TableGrid">
    <w:name w:val="Table Grid"/>
    <w:basedOn w:val="TableNormal"/>
    <w:uiPriority w:val="39"/>
    <w:rsid w:val="00285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qFormat/>
    <w:rsid w:val="00285BC6"/>
    <w:pPr>
      <w:spacing w:before="0" w:after="0"/>
      <w:contextualSpacing/>
      <w:jc w:val="left"/>
    </w:pPr>
    <w:rPr>
      <w:sz w:val="16"/>
      <w:szCs w:val="20"/>
    </w:rPr>
  </w:style>
  <w:style w:type="character" w:styleId="FollowedHyperlink">
    <w:name w:val="FollowedHyperlink"/>
    <w:basedOn w:val="DefaultParagraphFont"/>
    <w:uiPriority w:val="99"/>
    <w:semiHidden/>
    <w:unhideWhenUsed/>
    <w:rsid w:val="00285BC6"/>
    <w:rPr>
      <w:color w:val="954F72" w:themeColor="followedHyperlink"/>
      <w:u w:val="single"/>
    </w:rPr>
  </w:style>
  <w:style w:type="paragraph" w:customStyle="1" w:styleId="BulletJadva">
    <w:name w:val="Bullet Jadva"/>
    <w:basedOn w:val="Bullet-Star"/>
    <w:qFormat/>
    <w:rsid w:val="00285BC6"/>
    <w:pPr>
      <w:numPr>
        <w:numId w:val="3"/>
      </w:numPr>
    </w:pPr>
    <w:rPr>
      <w:szCs w:val="20"/>
      <w:lang w:bidi="fa-IR"/>
    </w:rPr>
  </w:style>
  <w:style w:type="character" w:styleId="PlaceholderText">
    <w:name w:val="Placeholder Text"/>
    <w:basedOn w:val="DefaultParagraphFont"/>
    <w:uiPriority w:val="99"/>
    <w:semiHidden/>
    <w:rsid w:val="00285BC6"/>
    <w:rPr>
      <w:color w:val="808080"/>
    </w:rPr>
  </w:style>
  <w:style w:type="paragraph" w:styleId="TOC4">
    <w:name w:val="toc 4"/>
    <w:basedOn w:val="Normal"/>
    <w:next w:val="Normal"/>
    <w:autoRedefine/>
    <w:uiPriority w:val="39"/>
    <w:unhideWhenUsed/>
    <w:rsid w:val="00285BC6"/>
    <w:pPr>
      <w:bidi w:val="0"/>
      <w:spacing w:before="0" w:after="100" w:line="259" w:lineRule="auto"/>
      <w:ind w:left="660"/>
      <w:jc w:val="left"/>
    </w:pPr>
    <w:rPr>
      <w:rFonts w:eastAsiaTheme="minorEastAsia" w:cstheme="minorBidi"/>
      <w:sz w:val="22"/>
      <w:szCs w:val="22"/>
    </w:rPr>
  </w:style>
  <w:style w:type="paragraph" w:styleId="TOC5">
    <w:name w:val="toc 5"/>
    <w:basedOn w:val="Normal"/>
    <w:next w:val="Normal"/>
    <w:autoRedefine/>
    <w:uiPriority w:val="39"/>
    <w:unhideWhenUsed/>
    <w:rsid w:val="00285BC6"/>
    <w:pPr>
      <w:bidi w:val="0"/>
      <w:spacing w:before="0" w:after="100" w:line="259" w:lineRule="auto"/>
      <w:ind w:left="880"/>
      <w:jc w:val="left"/>
    </w:pPr>
    <w:rPr>
      <w:rFonts w:eastAsiaTheme="minorEastAsia" w:cstheme="minorBidi"/>
      <w:sz w:val="22"/>
      <w:szCs w:val="22"/>
    </w:rPr>
  </w:style>
  <w:style w:type="paragraph" w:styleId="TOC6">
    <w:name w:val="toc 6"/>
    <w:basedOn w:val="Normal"/>
    <w:next w:val="Normal"/>
    <w:autoRedefine/>
    <w:uiPriority w:val="39"/>
    <w:unhideWhenUsed/>
    <w:rsid w:val="00285BC6"/>
    <w:pPr>
      <w:bidi w:val="0"/>
      <w:spacing w:before="0" w:after="100"/>
      <w:ind w:left="227"/>
      <w:jc w:val="left"/>
    </w:pPr>
    <w:rPr>
      <w:rFonts w:eastAsiaTheme="minorEastAsia" w:cstheme="minorBidi"/>
      <w:sz w:val="22"/>
      <w:szCs w:val="22"/>
    </w:rPr>
  </w:style>
  <w:style w:type="paragraph" w:styleId="TOC7">
    <w:name w:val="toc 7"/>
    <w:basedOn w:val="Normal"/>
    <w:next w:val="Normal"/>
    <w:autoRedefine/>
    <w:uiPriority w:val="39"/>
    <w:unhideWhenUsed/>
    <w:rsid w:val="00285BC6"/>
    <w:pPr>
      <w:bidi w:val="0"/>
      <w:spacing w:before="0" w:after="100" w:line="259" w:lineRule="auto"/>
      <w:ind w:left="1320"/>
      <w:jc w:val="left"/>
    </w:pPr>
    <w:rPr>
      <w:rFonts w:eastAsiaTheme="minorEastAsia" w:cstheme="minorBidi"/>
      <w:sz w:val="22"/>
      <w:szCs w:val="22"/>
    </w:rPr>
  </w:style>
  <w:style w:type="paragraph" w:styleId="TOC8">
    <w:name w:val="toc 8"/>
    <w:basedOn w:val="Normal"/>
    <w:next w:val="Normal"/>
    <w:autoRedefine/>
    <w:uiPriority w:val="39"/>
    <w:unhideWhenUsed/>
    <w:rsid w:val="00285BC6"/>
    <w:pPr>
      <w:bidi w:val="0"/>
      <w:spacing w:before="0" w:after="100" w:line="259" w:lineRule="auto"/>
      <w:ind w:left="1540"/>
      <w:jc w:val="left"/>
    </w:pPr>
    <w:rPr>
      <w:rFonts w:eastAsiaTheme="minorEastAsia" w:cstheme="minorBidi"/>
      <w:sz w:val="22"/>
      <w:szCs w:val="22"/>
    </w:rPr>
  </w:style>
  <w:style w:type="paragraph" w:styleId="TOC9">
    <w:name w:val="toc 9"/>
    <w:basedOn w:val="Normal"/>
    <w:next w:val="Normal"/>
    <w:autoRedefine/>
    <w:uiPriority w:val="39"/>
    <w:unhideWhenUsed/>
    <w:rsid w:val="00285BC6"/>
    <w:pPr>
      <w:bidi w:val="0"/>
      <w:spacing w:before="0" w:after="100" w:line="259" w:lineRule="auto"/>
      <w:ind w:left="1760"/>
      <w:jc w:val="left"/>
    </w:pPr>
    <w:rPr>
      <w:rFonts w:eastAsiaTheme="minorEastAsia" w:cstheme="minorBidi"/>
      <w:sz w:val="22"/>
      <w:szCs w:val="22"/>
    </w:rPr>
  </w:style>
  <w:style w:type="paragraph" w:customStyle="1" w:styleId="Room">
    <w:name w:val="Room"/>
    <w:basedOn w:val="Number-01"/>
    <w:qFormat/>
    <w:rsid w:val="00285BC6"/>
  </w:style>
  <w:style w:type="paragraph" w:customStyle="1" w:styleId="Number-01">
    <w:name w:val="Number - 01"/>
    <w:basedOn w:val="Bullet-Star"/>
    <w:qFormat/>
    <w:rsid w:val="00285BC6"/>
    <w:pPr>
      <w:numPr>
        <w:numId w:val="8"/>
      </w:numPr>
      <w:ind w:left="1434" w:hanging="357"/>
    </w:pPr>
    <w:rPr>
      <w:lang w:bidi="fa-IR"/>
    </w:rPr>
  </w:style>
  <w:style w:type="paragraph" w:customStyle="1" w:styleId="Bullet02">
    <w:name w:val="Bullet 02"/>
    <w:basedOn w:val="Bullet-Star"/>
    <w:rsid w:val="00285BC6"/>
    <w:pPr>
      <w:numPr>
        <w:numId w:val="4"/>
      </w:numPr>
    </w:pPr>
    <w:rPr>
      <w:rFonts w:eastAsia="Times New Roman"/>
    </w:rPr>
  </w:style>
  <w:style w:type="paragraph" w:customStyle="1" w:styleId="Bullet03">
    <w:name w:val="Bullet 03"/>
    <w:basedOn w:val="Bullet-Star"/>
    <w:rsid w:val="00285BC6"/>
    <w:pPr>
      <w:ind w:left="1080" w:firstLine="0"/>
    </w:pPr>
    <w:rPr>
      <w:rFonts w:eastAsia="Times New Roman"/>
    </w:rPr>
  </w:style>
  <w:style w:type="paragraph" w:styleId="BalloonText">
    <w:name w:val="Balloon Text"/>
    <w:basedOn w:val="Normal"/>
    <w:link w:val="BalloonTextChar"/>
    <w:uiPriority w:val="99"/>
    <w:semiHidden/>
    <w:unhideWhenUsed/>
    <w:rsid w:val="00285BC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BC6"/>
    <w:rPr>
      <w:rFonts w:ascii="Segoe UI" w:hAnsi="Segoe UI" w:cs="Segoe UI"/>
      <w:sz w:val="18"/>
      <w:szCs w:val="18"/>
    </w:rPr>
  </w:style>
  <w:style w:type="paragraph" w:customStyle="1" w:styleId="FirstPage-Tick">
    <w:name w:val="First Page - Tick"/>
    <w:basedOn w:val="Normal"/>
    <w:qFormat/>
    <w:rsid w:val="00285BC6"/>
    <w:pPr>
      <w:numPr>
        <w:numId w:val="5"/>
      </w:numPr>
      <w:bidi w:val="0"/>
      <w:jc w:val="left"/>
    </w:pPr>
    <w:rPr>
      <w:sz w:val="50"/>
      <w:szCs w:val="56"/>
    </w:rPr>
  </w:style>
  <w:style w:type="paragraph" w:customStyle="1" w:styleId="Firstpage">
    <w:name w:val="First page"/>
    <w:basedOn w:val="Normal"/>
    <w:qFormat/>
    <w:rsid w:val="00285BC6"/>
    <w:pPr>
      <w:jc w:val="center"/>
    </w:pPr>
    <w:rPr>
      <w:sz w:val="84"/>
      <w:szCs w:val="90"/>
    </w:rPr>
  </w:style>
  <w:style w:type="paragraph" w:customStyle="1" w:styleId="ListUnderline">
    <w:name w:val="List  Underline"/>
    <w:basedOn w:val="List02-Circule"/>
    <w:rsid w:val="00285BC6"/>
    <w:rPr>
      <w:u w:val="double"/>
    </w:rPr>
  </w:style>
  <w:style w:type="paragraph" w:styleId="Caption">
    <w:name w:val="caption"/>
    <w:basedOn w:val="Normal"/>
    <w:next w:val="Normal"/>
    <w:uiPriority w:val="35"/>
    <w:unhideWhenUsed/>
    <w:qFormat/>
    <w:rsid w:val="00285BC6"/>
    <w:pPr>
      <w:spacing w:before="0" w:after="200"/>
      <w:jc w:val="center"/>
    </w:pPr>
    <w:rPr>
      <w:iCs/>
      <w:sz w:val="18"/>
      <w:szCs w:val="18"/>
    </w:rPr>
  </w:style>
  <w:style w:type="paragraph" w:customStyle="1" w:styleId="Aks-Subfigure">
    <w:name w:val="Aks-Sub figure"/>
    <w:basedOn w:val="Caption"/>
    <w:rsid w:val="00285BC6"/>
    <w:pPr>
      <w:spacing w:after="240"/>
    </w:pPr>
    <w:rPr>
      <w:rFonts w:eastAsia="Times New Roman"/>
      <w:iCs w:val="0"/>
      <w:szCs w:val="20"/>
    </w:rPr>
  </w:style>
  <w:style w:type="paragraph" w:customStyle="1" w:styleId="SubTable">
    <w:name w:val="Sub Table"/>
    <w:basedOn w:val="Caption"/>
    <w:rsid w:val="00285BC6"/>
    <w:pPr>
      <w:spacing w:before="120" w:after="0"/>
    </w:pPr>
    <w:rPr>
      <w:rFonts w:ascii="Calibri" w:hAnsi="Calibri"/>
      <w:iCs w:val="0"/>
      <w:szCs w:val="20"/>
    </w:rPr>
  </w:style>
  <w:style w:type="paragraph" w:styleId="FootnoteText">
    <w:name w:val="footnote text"/>
    <w:basedOn w:val="Normal"/>
    <w:link w:val="FootnoteTextChar"/>
    <w:uiPriority w:val="99"/>
    <w:semiHidden/>
    <w:unhideWhenUsed/>
    <w:rsid w:val="00285BC6"/>
    <w:pPr>
      <w:spacing w:before="0" w:after="0"/>
    </w:pPr>
    <w:rPr>
      <w:szCs w:val="20"/>
    </w:rPr>
  </w:style>
  <w:style w:type="character" w:customStyle="1" w:styleId="FootnoteTextChar">
    <w:name w:val="Footnote Text Char"/>
    <w:basedOn w:val="DefaultParagraphFont"/>
    <w:link w:val="FootnoteText"/>
    <w:uiPriority w:val="99"/>
    <w:semiHidden/>
    <w:rsid w:val="00285BC6"/>
    <w:rPr>
      <w:rFonts w:cs="B Nazanin"/>
      <w:sz w:val="20"/>
      <w:szCs w:val="20"/>
    </w:rPr>
  </w:style>
  <w:style w:type="character" w:styleId="FootnoteReference">
    <w:name w:val="footnote reference"/>
    <w:basedOn w:val="DefaultParagraphFont"/>
    <w:uiPriority w:val="99"/>
    <w:semiHidden/>
    <w:unhideWhenUsed/>
    <w:rsid w:val="00285BC6"/>
    <w:rPr>
      <w:vertAlign w:val="superscript"/>
    </w:rPr>
  </w:style>
  <w:style w:type="character" w:styleId="CommentReference">
    <w:name w:val="annotation reference"/>
    <w:basedOn w:val="DefaultParagraphFont"/>
    <w:uiPriority w:val="99"/>
    <w:semiHidden/>
    <w:unhideWhenUsed/>
    <w:rsid w:val="00285BC6"/>
    <w:rPr>
      <w:sz w:val="16"/>
      <w:szCs w:val="16"/>
    </w:rPr>
  </w:style>
  <w:style w:type="paragraph" w:styleId="CommentSubject">
    <w:name w:val="annotation subject"/>
    <w:basedOn w:val="Normal"/>
    <w:link w:val="CommentSubjectChar"/>
    <w:uiPriority w:val="99"/>
    <w:semiHidden/>
    <w:unhideWhenUsed/>
    <w:rsid w:val="00285BC6"/>
    <w:rPr>
      <w:b/>
      <w:bCs/>
      <w:szCs w:val="20"/>
    </w:rPr>
  </w:style>
  <w:style w:type="character" w:customStyle="1" w:styleId="CommentSubjectChar">
    <w:name w:val="Comment Subject Char"/>
    <w:basedOn w:val="DefaultParagraphFont"/>
    <w:link w:val="CommentSubject"/>
    <w:uiPriority w:val="99"/>
    <w:semiHidden/>
    <w:rsid w:val="00285BC6"/>
    <w:rPr>
      <w:rFonts w:cs="B Nazanin"/>
      <w:b/>
      <w:bCs/>
      <w:sz w:val="20"/>
      <w:szCs w:val="20"/>
    </w:rPr>
  </w:style>
  <w:style w:type="paragraph" w:customStyle="1" w:styleId="MatnAsli">
    <w:name w:val="Matn Asli"/>
    <w:basedOn w:val="Normal"/>
    <w:qFormat/>
    <w:rsid w:val="00285BC6"/>
    <w:rPr>
      <w:lang w:bidi="fa-IR"/>
    </w:rPr>
  </w:style>
  <w:style w:type="paragraph" w:customStyle="1" w:styleId="MantAsli-Bold">
    <w:name w:val="Mant Asli- Bold"/>
    <w:basedOn w:val="Normal"/>
    <w:qFormat/>
    <w:rsid w:val="00285BC6"/>
    <w:rPr>
      <w:rFonts w:eastAsiaTheme="majorEastAsia"/>
      <w:b/>
      <w:bCs/>
      <w:lang w:bidi="fa-IR"/>
    </w:rPr>
  </w:style>
  <w:style w:type="paragraph" w:customStyle="1" w:styleId="Tick">
    <w:name w:val="Tick"/>
    <w:basedOn w:val="Normal"/>
    <w:qFormat/>
    <w:rsid w:val="00285BC6"/>
    <w:pPr>
      <w:numPr>
        <w:numId w:val="6"/>
      </w:numPr>
      <w:spacing w:before="240"/>
    </w:pPr>
    <w:rPr>
      <w:lang w:bidi="fa-IR"/>
    </w:rPr>
  </w:style>
  <w:style w:type="paragraph" w:customStyle="1" w:styleId="Bulet-Circule-Left">
    <w:name w:val="Bulet- Circule- Left"/>
    <w:basedOn w:val="Normal"/>
    <w:next w:val="Normal"/>
    <w:autoRedefine/>
    <w:qFormat/>
    <w:rsid w:val="00285BC6"/>
    <w:pPr>
      <w:numPr>
        <w:numId w:val="7"/>
      </w:numPr>
      <w:bidi w:val="0"/>
      <w:spacing w:before="120" w:after="120"/>
      <w:ind w:left="288" w:right="144" w:firstLine="144"/>
    </w:pPr>
    <w:rPr>
      <w:rFonts w:ascii="Cambria Math" w:eastAsiaTheme="minorEastAsia" w:hAnsi="Cambria Math"/>
      <w:iCs/>
      <w:lang w:bidi="fa-IR"/>
    </w:rPr>
  </w:style>
  <w:style w:type="paragraph" w:customStyle="1" w:styleId="AAA-Formula-Left">
    <w:name w:val="AAA- Formula-Left"/>
    <w:basedOn w:val="Normal"/>
    <w:qFormat/>
    <w:rsid w:val="00285BC6"/>
    <w:pPr>
      <w:spacing w:before="0" w:after="0"/>
      <w:contextualSpacing/>
      <w:jc w:val="right"/>
    </w:pPr>
    <w:rPr>
      <w:rFonts w:ascii="Cambria Math" w:hAnsi="Cambria Math"/>
      <w:i/>
      <w:szCs w:val="20"/>
    </w:rPr>
  </w:style>
  <w:style w:type="paragraph" w:customStyle="1" w:styleId="AAA-Formulia-Matn">
    <w:name w:val="AAA-Formulia- Matn"/>
    <w:basedOn w:val="Normal"/>
    <w:next w:val="Normal"/>
    <w:qFormat/>
    <w:rsid w:val="00285BC6"/>
    <w:rPr>
      <w:rFonts w:ascii="Cambria Math" w:hAnsi="Cambria Math"/>
      <w:i/>
    </w:rPr>
  </w:style>
  <w:style w:type="paragraph" w:customStyle="1" w:styleId="AAA-Table-Math">
    <w:name w:val="AAA-Table- Math"/>
    <w:basedOn w:val="Table"/>
    <w:qFormat/>
    <w:rsid w:val="00285BC6"/>
    <w:rPr>
      <w:rFonts w:ascii="Cambria Math" w:hAnsi="Cambria Math"/>
      <w:i/>
    </w:rPr>
  </w:style>
  <w:style w:type="paragraph" w:customStyle="1" w:styleId="StyleAAA-Bulet-CircelComplexCambria">
    <w:name w:val="Style AAA- Bulet- Circel + (Complex) Cambria"/>
    <w:basedOn w:val="AAA-Bulet-Circel"/>
    <w:rsid w:val="00285BC6"/>
  </w:style>
  <w:style w:type="paragraph" w:customStyle="1" w:styleId="AAA-Ashkal">
    <w:name w:val="AAA- Ashkal"/>
    <w:basedOn w:val="MatnAsli"/>
    <w:qFormat/>
    <w:rsid w:val="00285BC6"/>
    <w:rPr>
      <w:rFonts w:ascii="Times New Roman" w:hAnsi="Times New Roman" w:cs="Times New Roman"/>
    </w:rPr>
  </w:style>
  <w:style w:type="paragraph" w:customStyle="1" w:styleId="AAA-AksJadval">
    <w:name w:val="AAA- Aks Jadval"/>
    <w:basedOn w:val="Normal"/>
    <w:next w:val="Normal"/>
    <w:qFormat/>
    <w:rsid w:val="00285BC6"/>
    <w:pPr>
      <w:tabs>
        <w:tab w:val="left" w:pos="1422"/>
        <w:tab w:val="right" w:leader="dot" w:pos="9350"/>
      </w:tabs>
      <w:spacing w:before="0" w:after="0"/>
      <w:contextualSpacing/>
      <w:jc w:val="center"/>
    </w:pPr>
    <w:rPr>
      <w:noProof/>
      <w:sz w:val="16"/>
      <w:szCs w:val="16"/>
    </w:rPr>
  </w:style>
  <w:style w:type="paragraph" w:styleId="EndnoteText">
    <w:name w:val="endnote text"/>
    <w:basedOn w:val="Normal"/>
    <w:link w:val="EndnoteTextChar"/>
    <w:uiPriority w:val="99"/>
    <w:semiHidden/>
    <w:unhideWhenUsed/>
    <w:rsid w:val="00285BC6"/>
    <w:pPr>
      <w:spacing w:before="0" w:after="0"/>
    </w:pPr>
    <w:rPr>
      <w:szCs w:val="20"/>
    </w:rPr>
  </w:style>
  <w:style w:type="character" w:customStyle="1" w:styleId="EndnoteTextChar">
    <w:name w:val="Endnote Text Char"/>
    <w:basedOn w:val="DefaultParagraphFont"/>
    <w:link w:val="EndnoteText"/>
    <w:uiPriority w:val="99"/>
    <w:semiHidden/>
    <w:rsid w:val="00285BC6"/>
    <w:rPr>
      <w:rFonts w:cs="B Nazanin"/>
      <w:sz w:val="20"/>
      <w:szCs w:val="20"/>
    </w:rPr>
  </w:style>
  <w:style w:type="character" w:styleId="EndnoteReference">
    <w:name w:val="endnote reference"/>
    <w:basedOn w:val="DefaultParagraphFont"/>
    <w:uiPriority w:val="99"/>
    <w:semiHidden/>
    <w:unhideWhenUsed/>
    <w:rsid w:val="00285BC6"/>
    <w:rPr>
      <w:vertAlign w:val="superscript"/>
    </w:rPr>
  </w:style>
  <w:style w:type="paragraph" w:customStyle="1" w:styleId="Bullet">
    <w:name w:val="Bullet"/>
    <w:basedOn w:val="Normal"/>
    <w:qFormat/>
    <w:rsid w:val="00285BC6"/>
    <w:pPr>
      <w:spacing w:after="0"/>
      <w:ind w:left="720" w:hanging="360"/>
    </w:pPr>
  </w:style>
  <w:style w:type="paragraph" w:styleId="ListParagraph">
    <w:name w:val="List Paragraph"/>
    <w:basedOn w:val="Normal"/>
    <w:next w:val="Normal"/>
    <w:uiPriority w:val="34"/>
    <w:qFormat/>
    <w:rsid w:val="00285BC6"/>
    <w:pPr>
      <w:numPr>
        <w:numId w:val="10"/>
      </w:numPr>
      <w:ind w:left="357" w:hanging="357"/>
      <w:contextualSpacing/>
    </w:pPr>
  </w:style>
  <w:style w:type="paragraph" w:styleId="CommentText">
    <w:name w:val="annotation text"/>
    <w:basedOn w:val="Normal"/>
    <w:link w:val="CommentTextChar"/>
    <w:uiPriority w:val="99"/>
    <w:unhideWhenUsed/>
    <w:rsid w:val="00285BC6"/>
    <w:rPr>
      <w:szCs w:val="20"/>
    </w:rPr>
  </w:style>
  <w:style w:type="character" w:customStyle="1" w:styleId="CommentTextChar">
    <w:name w:val="Comment Text Char"/>
    <w:basedOn w:val="DefaultParagraphFont"/>
    <w:link w:val="CommentText"/>
    <w:uiPriority w:val="99"/>
    <w:rsid w:val="00285BC6"/>
    <w:rPr>
      <w:rFonts w:cs="B Nazanin"/>
      <w:sz w:val="20"/>
      <w:szCs w:val="20"/>
    </w:rPr>
  </w:style>
  <w:style w:type="character" w:customStyle="1" w:styleId="Heading8Char">
    <w:name w:val="Heading 8 Char"/>
    <w:basedOn w:val="DefaultParagraphFont"/>
    <w:link w:val="Heading8"/>
    <w:uiPriority w:val="9"/>
    <w:rsid w:val="00285BC6"/>
    <w:rPr>
      <w:rFonts w:asciiTheme="majorHAnsi" w:eastAsiaTheme="majorEastAsia" w:hAnsiTheme="majorHAnsi" w:cs="B Nazanin"/>
      <w:color w:val="272727" w:themeColor="text1" w:themeTint="D8"/>
      <w:sz w:val="20"/>
      <w:szCs w:val="20"/>
    </w:rPr>
  </w:style>
  <w:style w:type="character" w:customStyle="1" w:styleId="Heading9Char">
    <w:name w:val="Heading 9 Char"/>
    <w:basedOn w:val="DefaultParagraphFont"/>
    <w:link w:val="Heading9"/>
    <w:uiPriority w:val="9"/>
    <w:rsid w:val="00285BC6"/>
    <w:rPr>
      <w:rFonts w:asciiTheme="majorHAnsi" w:eastAsiaTheme="majorEastAsia" w:hAnsiTheme="majorHAnsi" w:cs="B Nazanin"/>
      <w:color w:val="272727" w:themeColor="text1" w:themeTint="D8"/>
      <w:sz w:val="20"/>
      <w:szCs w:val="20"/>
    </w:rPr>
  </w:style>
  <w:style w:type="paragraph" w:styleId="Header">
    <w:name w:val="header"/>
    <w:basedOn w:val="Normal"/>
    <w:link w:val="HeaderChar"/>
    <w:autoRedefine/>
    <w:uiPriority w:val="99"/>
    <w:unhideWhenUsed/>
    <w:qFormat/>
    <w:rsid w:val="00285BC6"/>
    <w:pPr>
      <w:pBdr>
        <w:bottom w:val="single" w:sz="4" w:space="7" w:color="auto"/>
      </w:pBdr>
      <w:tabs>
        <w:tab w:val="center" w:pos="4680"/>
        <w:tab w:val="right" w:pos="9360"/>
      </w:tabs>
      <w:spacing w:before="0" w:after="0"/>
    </w:pPr>
    <w:rPr>
      <w:bCs/>
    </w:rPr>
  </w:style>
  <w:style w:type="character" w:customStyle="1" w:styleId="HeaderChar">
    <w:name w:val="Header Char"/>
    <w:basedOn w:val="DefaultParagraphFont"/>
    <w:link w:val="Header"/>
    <w:uiPriority w:val="99"/>
    <w:rsid w:val="00285BC6"/>
    <w:rPr>
      <w:rFonts w:cs="B Nazanin"/>
      <w:bCs/>
      <w:sz w:val="20"/>
      <w:szCs w:val="26"/>
    </w:rPr>
  </w:style>
  <w:style w:type="paragraph" w:styleId="Footer">
    <w:name w:val="footer"/>
    <w:basedOn w:val="Normal"/>
    <w:link w:val="FooterChar"/>
    <w:uiPriority w:val="99"/>
    <w:unhideWhenUsed/>
    <w:qFormat/>
    <w:rsid w:val="00285BC6"/>
    <w:pPr>
      <w:tabs>
        <w:tab w:val="center" w:pos="4680"/>
        <w:tab w:val="right" w:pos="9360"/>
      </w:tabs>
      <w:spacing w:before="0" w:after="0"/>
      <w:jc w:val="center"/>
    </w:pPr>
  </w:style>
  <w:style w:type="character" w:customStyle="1" w:styleId="FooterChar">
    <w:name w:val="Footer Char"/>
    <w:basedOn w:val="DefaultParagraphFont"/>
    <w:link w:val="Footer"/>
    <w:uiPriority w:val="99"/>
    <w:rsid w:val="00285BC6"/>
    <w:rPr>
      <w:rFonts w:cs="B Nazanin"/>
      <w:sz w:val="20"/>
      <w:szCs w:val="26"/>
    </w:rPr>
  </w:style>
  <w:style w:type="paragraph" w:styleId="Revision">
    <w:name w:val="Revision"/>
    <w:hidden/>
    <w:uiPriority w:val="99"/>
    <w:semiHidden/>
    <w:rsid w:val="00285BC6"/>
    <w:pPr>
      <w:spacing w:after="0" w:line="240" w:lineRule="auto"/>
    </w:pPr>
    <w:rPr>
      <w:rFonts w:cs="B Nazanin"/>
      <w:sz w:val="20"/>
      <w:szCs w:val="26"/>
    </w:rPr>
  </w:style>
  <w:style w:type="paragraph" w:styleId="TableofFigures">
    <w:name w:val="table of figures"/>
    <w:basedOn w:val="Normal"/>
    <w:next w:val="Normal"/>
    <w:uiPriority w:val="99"/>
    <w:semiHidden/>
    <w:unhideWhenUsed/>
    <w:rsid w:val="00285BC6"/>
    <w:pPr>
      <w:spacing w:after="0"/>
    </w:pPr>
  </w:style>
  <w:style w:type="paragraph" w:customStyle="1" w:styleId="a6">
    <w:name w:val="بالاي عنوان روي جلد"/>
    <w:basedOn w:val="Normal"/>
    <w:rsid w:val="00285BC6"/>
    <w:pPr>
      <w:spacing w:before="0" w:after="0"/>
      <w:jc w:val="center"/>
    </w:pPr>
    <w:rPr>
      <w:rFonts w:ascii="B Nazanin" w:eastAsia="Times New Roman" w:hAnsi="B Nazanin"/>
      <w:b/>
      <w:bCs/>
      <w:i/>
      <w:iCs/>
      <w:sz w:val="36"/>
      <w:szCs w:val="36"/>
    </w:rPr>
  </w:style>
  <w:style w:type="character" w:customStyle="1" w:styleId="a7">
    <w:name w:val="پيج برييك‌ها"/>
    <w:basedOn w:val="DefaultParagraphFont"/>
    <w:rsid w:val="00285BC6"/>
    <w:rPr>
      <w:color w:val="000000"/>
    </w:rPr>
  </w:style>
  <w:style w:type="paragraph" w:customStyle="1" w:styleId="a0">
    <w:name w:val="پيشنهادات"/>
    <w:basedOn w:val="Normal"/>
    <w:autoRedefine/>
    <w:qFormat/>
    <w:rsid w:val="00285BC6"/>
    <w:pPr>
      <w:numPr>
        <w:numId w:val="11"/>
      </w:numPr>
      <w:spacing w:before="180" w:after="180"/>
    </w:pPr>
    <w:rPr>
      <w:rFonts w:ascii="Times New Roman" w:eastAsia="Times New Roman" w:hAnsi="Times New Roman" w:cs="B Mitra"/>
      <w:sz w:val="24"/>
      <w:szCs w:val="28"/>
      <w:lang w:bidi="fa-IR"/>
    </w:rPr>
  </w:style>
  <w:style w:type="paragraph" w:customStyle="1" w:styleId="a8">
    <w:name w:val="تشكر و قدرداني"/>
    <w:basedOn w:val="Normal"/>
    <w:autoRedefine/>
    <w:qFormat/>
    <w:rsid w:val="00285BC6"/>
    <w:pPr>
      <w:spacing w:before="0" w:after="0" w:line="480" w:lineRule="auto"/>
    </w:pPr>
    <w:rPr>
      <w:rFonts w:ascii="Times New Roman" w:eastAsia="Times New Roman" w:hAnsi="Times New Roman" w:cs="Titr"/>
      <w:sz w:val="24"/>
      <w:szCs w:val="24"/>
    </w:rPr>
  </w:style>
  <w:style w:type="paragraph" w:customStyle="1" w:styleId="a9">
    <w:name w:val="تعريف"/>
    <w:basedOn w:val="Normal"/>
    <w:autoRedefine/>
    <w:qFormat/>
    <w:rsid w:val="00285BC6"/>
    <w:pPr>
      <w:spacing w:before="100" w:beforeAutospacing="1" w:after="100" w:afterAutospacing="1"/>
      <w:ind w:firstLine="720"/>
      <w:jc w:val="left"/>
    </w:pPr>
    <w:rPr>
      <w:rFonts w:ascii="Times New Roman" w:eastAsia="Times New Roman" w:hAnsi="Times New Roman" w:cs="B Mitra"/>
      <w:bCs/>
      <w:sz w:val="24"/>
      <w:szCs w:val="22"/>
    </w:rPr>
  </w:style>
  <w:style w:type="paragraph" w:customStyle="1" w:styleId="aa">
    <w:name w:val="تقديم به"/>
    <w:basedOn w:val="Normal"/>
    <w:autoRedefine/>
    <w:qFormat/>
    <w:rsid w:val="00285BC6"/>
    <w:pPr>
      <w:spacing w:before="2400" w:after="0"/>
      <w:jc w:val="center"/>
    </w:pPr>
    <w:rPr>
      <w:rFonts w:ascii="Times New Roman" w:eastAsia="Times New Roman" w:hAnsi="Times New Roman" w:cs="B Mitra"/>
      <w:bCs/>
      <w:sz w:val="24"/>
      <w:szCs w:val="44"/>
    </w:rPr>
  </w:style>
  <w:style w:type="paragraph" w:customStyle="1" w:styleId="ab">
    <w:name w:val="تيتر ها براي فهرست"/>
    <w:basedOn w:val="Normal"/>
    <w:next w:val="Normal"/>
    <w:autoRedefine/>
    <w:rsid w:val="00285BC6"/>
    <w:pPr>
      <w:spacing w:before="0" w:after="0"/>
      <w:jc w:val="center"/>
    </w:pPr>
    <w:rPr>
      <w:rFonts w:ascii="B Nazanin" w:eastAsia="Times New Roman" w:hAnsi="B Nazanin"/>
      <w:i/>
      <w:iCs/>
      <w:noProof/>
      <w:sz w:val="24"/>
      <w:szCs w:val="28"/>
    </w:rPr>
  </w:style>
  <w:style w:type="paragraph" w:customStyle="1" w:styleId="a4">
    <w:name w:val="تيك دار"/>
    <w:basedOn w:val="Normal"/>
    <w:qFormat/>
    <w:rsid w:val="00285BC6"/>
    <w:pPr>
      <w:numPr>
        <w:numId w:val="14"/>
      </w:numPr>
      <w:spacing w:before="0" w:after="0"/>
    </w:pPr>
    <w:rPr>
      <w:rFonts w:ascii="Times New Roman" w:eastAsia="Times New Roman" w:hAnsi="Times New Roman" w:cs="B Mitra"/>
      <w:sz w:val="24"/>
      <w:szCs w:val="28"/>
    </w:rPr>
  </w:style>
  <w:style w:type="paragraph" w:customStyle="1" w:styleId="ac">
    <w:name w:val="جاي جدول"/>
    <w:basedOn w:val="Normal"/>
    <w:autoRedefine/>
    <w:qFormat/>
    <w:rsid w:val="00285BC6"/>
    <w:pPr>
      <w:spacing w:before="0" w:after="0"/>
      <w:jc w:val="center"/>
    </w:pPr>
    <w:rPr>
      <w:rFonts w:ascii="Times New Roman" w:eastAsia="Times New Roman" w:hAnsi="Times New Roman" w:cs="B Mitra"/>
      <w:sz w:val="24"/>
      <w:szCs w:val="28"/>
    </w:rPr>
  </w:style>
  <w:style w:type="paragraph" w:customStyle="1" w:styleId="ad">
    <w:name w:val="جاي شكل ها"/>
    <w:basedOn w:val="Normal"/>
    <w:next w:val="Normal"/>
    <w:autoRedefine/>
    <w:rsid w:val="00285BC6"/>
    <w:pPr>
      <w:spacing w:before="0" w:after="0"/>
      <w:jc w:val="center"/>
    </w:pPr>
    <w:rPr>
      <w:rFonts w:ascii="Times New Roman" w:eastAsia="Times New Roman" w:hAnsi="Times New Roman" w:cs="B Mitra"/>
      <w:sz w:val="24"/>
      <w:szCs w:val="28"/>
    </w:rPr>
  </w:style>
  <w:style w:type="paragraph" w:customStyle="1" w:styleId="ae">
    <w:name w:val="جدول"/>
    <w:basedOn w:val="Normal"/>
    <w:autoRedefine/>
    <w:qFormat/>
    <w:rsid w:val="00285BC6"/>
    <w:pPr>
      <w:spacing w:before="0" w:after="0"/>
      <w:ind w:left="360"/>
      <w:jc w:val="center"/>
    </w:pPr>
    <w:rPr>
      <w:rFonts w:ascii="Times New Roman" w:eastAsia="Times New Roman" w:hAnsi="Times New Roman" w:cs="B Mitra"/>
      <w:sz w:val="24"/>
      <w:szCs w:val="28"/>
    </w:rPr>
  </w:style>
  <w:style w:type="paragraph" w:customStyle="1" w:styleId="af">
    <w:name w:val="جدول ريز..."/>
    <w:basedOn w:val="Normal"/>
    <w:autoRedefine/>
    <w:qFormat/>
    <w:rsid w:val="00285BC6"/>
    <w:pPr>
      <w:spacing w:before="0" w:after="0"/>
      <w:ind w:hanging="357"/>
      <w:jc w:val="left"/>
    </w:pPr>
    <w:rPr>
      <w:rFonts w:ascii="Times New Roman" w:eastAsia="Times New Roman" w:hAnsi="Times New Roman" w:cs="B Mitra"/>
      <w:sz w:val="24"/>
      <w:szCs w:val="24"/>
    </w:rPr>
  </w:style>
  <w:style w:type="paragraph" w:customStyle="1" w:styleId="af0">
    <w:name w:val="جدولنوشت"/>
    <w:basedOn w:val="Normal"/>
    <w:autoRedefine/>
    <w:rsid w:val="00285BC6"/>
    <w:pPr>
      <w:spacing w:before="0" w:after="0"/>
      <w:jc w:val="center"/>
    </w:pPr>
    <w:rPr>
      <w:rFonts w:ascii="Times New Roman" w:eastAsia="SimSun" w:hAnsi="Times New Roman" w:cs="Compset"/>
      <w:sz w:val="24"/>
      <w:szCs w:val="28"/>
      <w:lang w:bidi="fa-IR"/>
    </w:rPr>
  </w:style>
  <w:style w:type="paragraph" w:customStyle="1" w:styleId="af1">
    <w:name w:val="چكيده"/>
    <w:basedOn w:val="Normal"/>
    <w:autoRedefine/>
    <w:qFormat/>
    <w:rsid w:val="00285BC6"/>
    <w:pPr>
      <w:spacing w:before="0" w:after="240"/>
      <w:jc w:val="left"/>
    </w:pPr>
    <w:rPr>
      <w:rFonts w:ascii="Times New Roman" w:eastAsia="Times New Roman" w:hAnsi="Times New Roman" w:cs="B Mitra"/>
      <w:bCs/>
      <w:sz w:val="24"/>
      <w:szCs w:val="28"/>
    </w:rPr>
  </w:style>
  <w:style w:type="paragraph" w:customStyle="1" w:styleId="a5">
    <w:name w:val="خط فاصله دار"/>
    <w:basedOn w:val="Normal"/>
    <w:autoRedefine/>
    <w:rsid w:val="00285BC6"/>
    <w:pPr>
      <w:numPr>
        <w:numId w:val="12"/>
      </w:numPr>
      <w:spacing w:before="0" w:after="0" w:line="480" w:lineRule="atLeast"/>
    </w:pPr>
    <w:rPr>
      <w:rFonts w:ascii="Times New Roman" w:eastAsia="Times New Roman" w:hAnsi="Times New Roman" w:cs="B Mitra"/>
      <w:sz w:val="24"/>
      <w:szCs w:val="28"/>
    </w:rPr>
  </w:style>
  <w:style w:type="paragraph" w:customStyle="1" w:styleId="af2">
    <w:name w:val="خود شكل"/>
    <w:basedOn w:val="Normal"/>
    <w:autoRedefine/>
    <w:rsid w:val="00285BC6"/>
    <w:pPr>
      <w:pBdr>
        <w:top w:val="single" w:sz="12" w:space="1" w:color="auto"/>
        <w:left w:val="single" w:sz="12" w:space="4" w:color="auto"/>
        <w:bottom w:val="single" w:sz="12" w:space="1" w:color="auto"/>
        <w:right w:val="single" w:sz="12" w:space="4" w:color="auto"/>
      </w:pBdr>
      <w:spacing w:before="0" w:after="0"/>
      <w:jc w:val="center"/>
    </w:pPr>
    <w:rPr>
      <w:rFonts w:ascii="Times New Roman" w:eastAsia="SimSun" w:hAnsi="Times New Roman" w:cs="B Mitra"/>
      <w:sz w:val="24"/>
      <w:szCs w:val="32"/>
    </w:rPr>
  </w:style>
  <w:style w:type="paragraph" w:customStyle="1" w:styleId="af3">
    <w:name w:val="سر جدول"/>
    <w:basedOn w:val="Normal"/>
    <w:autoRedefine/>
    <w:rsid w:val="00285BC6"/>
    <w:pPr>
      <w:spacing w:before="120" w:after="0"/>
      <w:jc w:val="center"/>
    </w:pPr>
    <w:rPr>
      <w:rFonts w:ascii="Times New Roman" w:eastAsia="SimSun" w:hAnsi="Times New Roman" w:cs="B Lotus"/>
      <w:bCs/>
      <w:sz w:val="24"/>
      <w:szCs w:val="24"/>
      <w:lang w:bidi="fa-IR"/>
    </w:rPr>
  </w:style>
  <w:style w:type="paragraph" w:customStyle="1" w:styleId="af4">
    <w:name w:val="خودجدول"/>
    <w:basedOn w:val="af3"/>
    <w:autoRedefine/>
    <w:rsid w:val="00285BC6"/>
    <w:pPr>
      <w:bidi w:val="0"/>
      <w:spacing w:before="0"/>
      <w:ind w:firstLine="397"/>
    </w:pPr>
    <w:rPr>
      <w:rFonts w:cs="Compset"/>
      <w:color w:val="000000"/>
    </w:rPr>
  </w:style>
  <w:style w:type="paragraph" w:customStyle="1" w:styleId="af5">
    <w:name w:val="داخل جدول درشت"/>
    <w:autoRedefine/>
    <w:rsid w:val="00285BC6"/>
    <w:pPr>
      <w:bidi/>
      <w:spacing w:after="0" w:line="240" w:lineRule="auto"/>
      <w:ind w:left="360" w:hanging="360"/>
      <w:jc w:val="center"/>
    </w:pPr>
    <w:rPr>
      <w:rFonts w:ascii="B Mitra" w:eastAsia="Times New Roman" w:hAnsi="B Mitra" w:cs="B Mitra"/>
      <w:b/>
      <w:bCs/>
      <w:sz w:val="20"/>
      <w:szCs w:val="24"/>
      <w:lang w:bidi="fa-IR"/>
    </w:rPr>
  </w:style>
  <w:style w:type="paragraph" w:customStyle="1" w:styleId="af6">
    <w:name w:val="داخل جدول ريز"/>
    <w:basedOn w:val="Normal"/>
    <w:autoRedefine/>
    <w:rsid w:val="00285BC6"/>
    <w:pPr>
      <w:spacing w:before="0" w:after="0"/>
      <w:jc w:val="center"/>
    </w:pPr>
    <w:rPr>
      <w:rFonts w:ascii="Times New Roman" w:eastAsia="Times New Roman" w:hAnsi="Times New Roman" w:cs="B Mitra"/>
      <w:sz w:val="22"/>
      <w:szCs w:val="24"/>
      <w:lang w:bidi="fa-IR"/>
    </w:rPr>
  </w:style>
  <w:style w:type="paragraph" w:customStyle="1" w:styleId="8">
    <w:name w:val="داخل جدول ريز  8 وسط چين"/>
    <w:basedOn w:val="Normal"/>
    <w:autoRedefine/>
    <w:qFormat/>
    <w:rsid w:val="00285BC6"/>
    <w:pPr>
      <w:spacing w:before="0" w:after="0"/>
      <w:jc w:val="center"/>
    </w:pPr>
    <w:rPr>
      <w:rFonts w:ascii="Times New Roman" w:eastAsia="Times New Roman" w:hAnsi="Times New Roman" w:cs="B Mitra"/>
      <w:sz w:val="16"/>
      <w:szCs w:val="16"/>
    </w:rPr>
  </w:style>
  <w:style w:type="paragraph" w:customStyle="1" w:styleId="80">
    <w:name w:val="داخل جدول ريز 8 راست چين"/>
    <w:basedOn w:val="Normal"/>
    <w:autoRedefine/>
    <w:qFormat/>
    <w:rsid w:val="00285BC6"/>
    <w:pPr>
      <w:spacing w:before="0" w:after="0"/>
      <w:jc w:val="left"/>
    </w:pPr>
    <w:rPr>
      <w:rFonts w:ascii="Times New Roman" w:eastAsia="Times New Roman" w:hAnsi="Times New Roman" w:cs="B Mitra"/>
      <w:sz w:val="16"/>
      <w:szCs w:val="16"/>
    </w:rPr>
  </w:style>
  <w:style w:type="paragraph" w:customStyle="1" w:styleId="af7">
    <w:name w:val="داخل جدول ريز راست چين"/>
    <w:basedOn w:val="Normal"/>
    <w:autoRedefine/>
    <w:qFormat/>
    <w:rsid w:val="00285BC6"/>
    <w:pPr>
      <w:spacing w:before="0" w:after="0"/>
      <w:jc w:val="left"/>
    </w:pPr>
    <w:rPr>
      <w:rFonts w:ascii="Times New Roman" w:eastAsia="Times New Roman" w:hAnsi="Times New Roman" w:cs="Nazanin"/>
      <w:szCs w:val="22"/>
      <w:lang w:bidi="fa-IR"/>
    </w:rPr>
  </w:style>
  <w:style w:type="paragraph" w:customStyle="1" w:styleId="af8">
    <w:name w:val="داخل جدول مانند متن"/>
    <w:basedOn w:val="Normal"/>
    <w:autoRedefine/>
    <w:qFormat/>
    <w:rsid w:val="00285BC6"/>
    <w:pPr>
      <w:spacing w:before="0" w:after="0"/>
      <w:jc w:val="center"/>
    </w:pPr>
    <w:rPr>
      <w:rFonts w:ascii="Times New Roman" w:eastAsia="Times New Roman" w:hAnsi="Times New Roman" w:cs="B Mitra"/>
      <w:sz w:val="24"/>
      <w:szCs w:val="28"/>
    </w:rPr>
  </w:style>
  <w:style w:type="paragraph" w:customStyle="1" w:styleId="af9">
    <w:name w:val="شكل"/>
    <w:basedOn w:val="af3"/>
    <w:autoRedefine/>
    <w:rsid w:val="00285BC6"/>
    <w:pPr>
      <w:spacing w:before="0" w:after="120"/>
    </w:pPr>
  </w:style>
  <w:style w:type="paragraph" w:customStyle="1" w:styleId="afa">
    <w:name w:val="زشحفهخد"/>
    <w:basedOn w:val="af9"/>
    <w:rsid w:val="00285BC6"/>
    <w:rPr>
      <w:rFonts w:cs="Compset"/>
    </w:rPr>
  </w:style>
  <w:style w:type="paragraph" w:customStyle="1" w:styleId="afb">
    <w:name w:val="زير آرم"/>
    <w:basedOn w:val="Normal"/>
    <w:autoRedefine/>
    <w:qFormat/>
    <w:rsid w:val="00285BC6"/>
    <w:pPr>
      <w:spacing w:before="0" w:after="0"/>
      <w:jc w:val="center"/>
    </w:pPr>
    <w:rPr>
      <w:rFonts w:ascii="Times New Roman" w:eastAsia="Times New Roman" w:hAnsi="Times New Roman" w:cs="B Mitra"/>
      <w:noProof/>
      <w:sz w:val="24"/>
      <w:szCs w:val="28"/>
    </w:rPr>
  </w:style>
  <w:style w:type="paragraph" w:customStyle="1" w:styleId="afc">
    <w:name w:val="زير شكل ها"/>
    <w:basedOn w:val="Normal"/>
    <w:autoRedefine/>
    <w:rsid w:val="00285BC6"/>
    <w:pPr>
      <w:spacing w:before="100" w:beforeAutospacing="1" w:after="100" w:afterAutospacing="1"/>
      <w:jc w:val="center"/>
    </w:pPr>
    <w:rPr>
      <w:rFonts w:ascii="Times New Roman" w:eastAsia="Times New Roman" w:hAnsi="Times New Roman" w:cs="B Lotus"/>
      <w:bCs/>
      <w:noProof/>
      <w:sz w:val="22"/>
      <w:szCs w:val="24"/>
      <w:lang w:bidi="fa-IR"/>
    </w:rPr>
  </w:style>
  <w:style w:type="paragraph" w:customStyle="1" w:styleId="a1">
    <w:name w:val="زير نقطه يا زير مرحله"/>
    <w:basedOn w:val="Normal"/>
    <w:autoRedefine/>
    <w:qFormat/>
    <w:rsid w:val="00285BC6"/>
    <w:pPr>
      <w:numPr>
        <w:numId w:val="13"/>
      </w:numPr>
      <w:spacing w:before="0" w:after="0"/>
      <w:jc w:val="left"/>
    </w:pPr>
    <w:rPr>
      <w:rFonts w:ascii="Times New Roman" w:eastAsia="Times New Roman" w:hAnsi="Times New Roman" w:cs="B Mitra"/>
      <w:sz w:val="24"/>
      <w:szCs w:val="28"/>
    </w:rPr>
  </w:style>
  <w:style w:type="paragraph" w:customStyle="1" w:styleId="afd">
    <w:name w:val="زير نويس با تيك دار"/>
    <w:basedOn w:val="a4"/>
    <w:rsid w:val="00285BC6"/>
    <w:pPr>
      <w:ind w:left="714" w:hanging="357"/>
    </w:pPr>
    <w:rPr>
      <w:vertAlign w:val="subscript"/>
    </w:rPr>
  </w:style>
  <w:style w:type="paragraph" w:customStyle="1" w:styleId="afe">
    <w:name w:val="زير نويس داخل جدول"/>
    <w:basedOn w:val="af"/>
    <w:rsid w:val="00285BC6"/>
    <w:rPr>
      <w:vertAlign w:val="subscript"/>
    </w:rPr>
  </w:style>
  <w:style w:type="paragraph" w:customStyle="1" w:styleId="1">
    <w:name w:val="متن اصلي1"/>
    <w:basedOn w:val="Normal"/>
    <w:autoRedefine/>
    <w:rsid w:val="00285BC6"/>
    <w:pPr>
      <w:spacing w:before="0" w:after="0"/>
      <w:ind w:firstLine="289"/>
    </w:pPr>
    <w:rPr>
      <w:rFonts w:ascii="Times New Roman" w:eastAsia="Times New Roman" w:hAnsi="Times New Roman" w:cs="B Mitra"/>
      <w:color w:val="000000"/>
      <w:sz w:val="24"/>
      <w:szCs w:val="28"/>
      <w:lang w:bidi="fa-IR"/>
    </w:rPr>
  </w:style>
  <w:style w:type="paragraph" w:customStyle="1" w:styleId="aff">
    <w:name w:val="زير نويس در متن اصلي"/>
    <w:basedOn w:val="1"/>
    <w:rsid w:val="00285BC6"/>
    <w:rPr>
      <w:vertAlign w:val="subscript"/>
    </w:rPr>
  </w:style>
  <w:style w:type="character" w:customStyle="1" w:styleId="aff0">
    <w:name w:val="زير نويس‌ها"/>
    <w:basedOn w:val="DefaultParagraphFont"/>
    <w:rsid w:val="00285BC6"/>
    <w:rPr>
      <w:vertAlign w:val="subscript"/>
    </w:rPr>
  </w:style>
  <w:style w:type="paragraph" w:customStyle="1" w:styleId="aff1">
    <w:name w:val="سطر اول جدول ها"/>
    <w:basedOn w:val="Normal"/>
    <w:rsid w:val="00285BC6"/>
    <w:pPr>
      <w:spacing w:before="0" w:after="0"/>
      <w:jc w:val="center"/>
    </w:pPr>
    <w:rPr>
      <w:rFonts w:ascii="Times New Roman" w:eastAsia="Times New Roman" w:hAnsi="Times New Roman" w:cs="B Mitra"/>
      <w:b/>
      <w:i/>
      <w:sz w:val="24"/>
      <w:szCs w:val="28"/>
      <w:lang w:bidi="fa-IR"/>
    </w:rPr>
  </w:style>
  <w:style w:type="paragraph" w:customStyle="1" w:styleId="aff2">
    <w:name w:val="سمبل‌ها در فارسي"/>
    <w:basedOn w:val="1"/>
    <w:rsid w:val="00285BC6"/>
    <w:rPr>
      <w:rFonts w:cs="Times New Roman"/>
    </w:rPr>
  </w:style>
  <w:style w:type="paragraph" w:customStyle="1" w:styleId="aff3">
    <w:name w:val="شماره فصل‌ها"/>
    <w:basedOn w:val="Normal"/>
    <w:autoRedefine/>
    <w:qFormat/>
    <w:rsid w:val="00285BC6"/>
    <w:pPr>
      <w:spacing w:before="4080" w:after="0"/>
      <w:jc w:val="center"/>
    </w:pPr>
    <w:rPr>
      <w:rFonts w:ascii="Times New Roman" w:eastAsia="Times New Roman" w:hAnsi="Times New Roman" w:cs="B Mitra"/>
      <w:bCs/>
      <w:sz w:val="24"/>
      <w:szCs w:val="96"/>
    </w:rPr>
  </w:style>
  <w:style w:type="paragraph" w:customStyle="1" w:styleId="aff4">
    <w:name w:val="عنوان روي جلد"/>
    <w:basedOn w:val="Normal"/>
    <w:rsid w:val="00285BC6"/>
    <w:pPr>
      <w:spacing w:before="0" w:after="0"/>
      <w:jc w:val="center"/>
    </w:pPr>
    <w:rPr>
      <w:rFonts w:ascii="Times New Roman" w:eastAsia="Times New Roman" w:hAnsi="Times New Roman" w:cs="B Titr"/>
      <w:sz w:val="38"/>
      <w:szCs w:val="38"/>
    </w:rPr>
  </w:style>
  <w:style w:type="paragraph" w:customStyle="1" w:styleId="aff5">
    <w:name w:val="فرمول"/>
    <w:basedOn w:val="BodyTextIndent2"/>
    <w:link w:val="Char"/>
    <w:autoRedefine/>
    <w:rsid w:val="00285BC6"/>
    <w:pPr>
      <w:spacing w:before="0" w:after="0" w:line="240" w:lineRule="auto"/>
      <w:ind w:left="0" w:firstLine="397"/>
      <w:jc w:val="right"/>
    </w:pPr>
    <w:rPr>
      <w:rFonts w:ascii="Cambria Math" w:hAnsi="Cambria Math"/>
      <w:i/>
      <w:lang w:bidi="fa-IR"/>
    </w:rPr>
  </w:style>
  <w:style w:type="character" w:customStyle="1" w:styleId="Char">
    <w:name w:val="فرمول Char"/>
    <w:link w:val="aff5"/>
    <w:locked/>
    <w:rsid w:val="00285BC6"/>
    <w:rPr>
      <w:rFonts w:ascii="Cambria Math" w:hAnsi="Cambria Math" w:cs="B Nazanin"/>
      <w:i/>
      <w:sz w:val="20"/>
      <w:szCs w:val="26"/>
      <w:lang w:bidi="fa-IR"/>
    </w:rPr>
  </w:style>
  <w:style w:type="paragraph" w:styleId="BodyTextIndent2">
    <w:name w:val="Body Text Indent 2"/>
    <w:basedOn w:val="Normal"/>
    <w:link w:val="BodyTextIndent2Char"/>
    <w:uiPriority w:val="99"/>
    <w:semiHidden/>
    <w:unhideWhenUsed/>
    <w:rsid w:val="00285BC6"/>
    <w:pPr>
      <w:spacing w:after="120" w:line="480" w:lineRule="auto"/>
      <w:ind w:left="360"/>
    </w:pPr>
  </w:style>
  <w:style w:type="character" w:customStyle="1" w:styleId="BodyTextIndent2Char">
    <w:name w:val="Body Text Indent 2 Char"/>
    <w:basedOn w:val="DefaultParagraphFont"/>
    <w:link w:val="BodyTextIndent2"/>
    <w:uiPriority w:val="99"/>
    <w:semiHidden/>
    <w:rsid w:val="00285BC6"/>
    <w:rPr>
      <w:rFonts w:cs="B Nazanin"/>
      <w:sz w:val="20"/>
      <w:szCs w:val="26"/>
    </w:rPr>
  </w:style>
  <w:style w:type="paragraph" w:customStyle="1" w:styleId="aff6">
    <w:name w:val="فرموووووووول"/>
    <w:basedOn w:val="Normal"/>
    <w:rsid w:val="00285BC6"/>
    <w:pPr>
      <w:tabs>
        <w:tab w:val="right" w:pos="9185"/>
      </w:tabs>
      <w:spacing w:before="0" w:after="0"/>
      <w:jc w:val="left"/>
      <w:outlineLvl w:val="0"/>
    </w:pPr>
    <w:rPr>
      <w:rFonts w:ascii="Times New Roman" w:eastAsia="Times New Roman" w:hAnsi="Times New Roman" w:cs="B Compset"/>
      <w:sz w:val="28"/>
      <w:szCs w:val="28"/>
      <w:lang w:bidi="fa-IR"/>
    </w:rPr>
  </w:style>
  <w:style w:type="paragraph" w:customStyle="1" w:styleId="a">
    <w:name w:val="فلش دار"/>
    <w:basedOn w:val="Normal"/>
    <w:rsid w:val="00285BC6"/>
    <w:pPr>
      <w:numPr>
        <w:numId w:val="15"/>
      </w:numPr>
      <w:spacing w:before="240" w:after="0" w:line="360" w:lineRule="auto"/>
    </w:pPr>
    <w:rPr>
      <w:rFonts w:ascii="Times New Roman" w:eastAsia="Times New Roman" w:hAnsi="Times New Roman" w:cs="Mitra"/>
      <w:sz w:val="24"/>
      <w:lang w:bidi="fa-IR"/>
    </w:rPr>
  </w:style>
  <w:style w:type="paragraph" w:customStyle="1" w:styleId="aff7">
    <w:name w:val="فلوچارت"/>
    <w:basedOn w:val="Normal"/>
    <w:autoRedefine/>
    <w:rsid w:val="00285BC6"/>
    <w:pPr>
      <w:spacing w:before="0" w:after="0"/>
      <w:jc w:val="center"/>
    </w:pPr>
    <w:rPr>
      <w:rFonts w:ascii="Times New Roman" w:eastAsia="SimSun" w:hAnsi="Times New Roman" w:cs="B Mitra"/>
      <w:sz w:val="24"/>
      <w:szCs w:val="28"/>
      <w:lang w:bidi="fa-IR"/>
    </w:rPr>
  </w:style>
  <w:style w:type="paragraph" w:customStyle="1" w:styleId="aff8">
    <w:name w:val="متن انگليسي در بين فارسي"/>
    <w:basedOn w:val="1"/>
    <w:rsid w:val="00285BC6"/>
    <w:rPr>
      <w:rFonts w:cs="Times New Roman"/>
    </w:rPr>
  </w:style>
  <w:style w:type="paragraph" w:customStyle="1" w:styleId="aff9">
    <w:name w:val="مرجع"/>
    <w:basedOn w:val="Normal"/>
    <w:autoRedefine/>
    <w:qFormat/>
    <w:rsid w:val="00285BC6"/>
    <w:pPr>
      <w:spacing w:before="0" w:after="0"/>
      <w:jc w:val="center"/>
    </w:pPr>
    <w:rPr>
      <w:rFonts w:ascii="Times New Roman" w:eastAsia="Times New Roman" w:hAnsi="Times New Roman" w:cs="B Mitra"/>
      <w:sz w:val="24"/>
      <w:szCs w:val="24"/>
    </w:rPr>
  </w:style>
  <w:style w:type="paragraph" w:customStyle="1" w:styleId="affa">
    <w:name w:val="معيارها"/>
    <w:basedOn w:val="Normal"/>
    <w:autoRedefine/>
    <w:qFormat/>
    <w:rsid w:val="00285BC6"/>
    <w:pPr>
      <w:spacing w:before="0" w:after="0"/>
      <w:jc w:val="left"/>
    </w:pPr>
    <w:rPr>
      <w:rFonts w:ascii="Times New Roman" w:eastAsia="Times New Roman" w:hAnsi="Times New Roman" w:cs="B Mitra"/>
      <w:b/>
      <w:i/>
      <w:iCs/>
      <w:sz w:val="24"/>
      <w:szCs w:val="28"/>
      <w:u w:val="single"/>
    </w:rPr>
  </w:style>
  <w:style w:type="paragraph" w:customStyle="1" w:styleId="a2">
    <w:name w:val="نقطه دار"/>
    <w:basedOn w:val="Normal"/>
    <w:rsid w:val="00285BC6"/>
    <w:pPr>
      <w:numPr>
        <w:numId w:val="16"/>
      </w:numPr>
      <w:spacing w:before="0" w:after="0" w:line="480" w:lineRule="atLeast"/>
    </w:pPr>
    <w:rPr>
      <w:rFonts w:ascii="Times New Roman" w:eastAsia="Times New Roman" w:hAnsi="Times New Roman" w:cs="B Mitra"/>
      <w:sz w:val="24"/>
      <w:szCs w:val="28"/>
    </w:rPr>
  </w:style>
  <w:style w:type="paragraph" w:customStyle="1" w:styleId="a3">
    <w:name w:val="نقطه دار...."/>
    <w:basedOn w:val="Normal"/>
    <w:autoRedefine/>
    <w:qFormat/>
    <w:rsid w:val="00285BC6"/>
    <w:pPr>
      <w:numPr>
        <w:numId w:val="17"/>
      </w:numPr>
      <w:spacing w:before="100" w:beforeAutospacing="1" w:after="100" w:afterAutospacing="1"/>
    </w:pPr>
    <w:rPr>
      <w:rFonts w:ascii="Times New Roman" w:eastAsia="Times New Roman" w:hAnsi="Times New Roman" w:cs="B Mitra"/>
      <w:sz w:val="24"/>
      <w:szCs w:val="28"/>
    </w:rPr>
  </w:style>
  <w:style w:type="paragraph" w:customStyle="1" w:styleId="affb">
    <w:name w:val="نگارنده"/>
    <w:basedOn w:val="Normal"/>
    <w:autoRedefine/>
    <w:qFormat/>
    <w:rsid w:val="00285BC6"/>
    <w:pPr>
      <w:spacing w:before="0" w:after="0"/>
      <w:jc w:val="center"/>
    </w:pPr>
    <w:rPr>
      <w:rFonts w:ascii="Times New Roman" w:eastAsia="Times New Roman" w:hAnsi="Times New Roman" w:cs="B Mitra"/>
      <w:bCs/>
      <w:sz w:val="24"/>
      <w:szCs w:val="32"/>
    </w:rPr>
  </w:style>
  <w:style w:type="character" w:customStyle="1" w:styleId="BoldRed">
    <w:name w:val="Bold Red"/>
    <w:basedOn w:val="DefaultParagraphFont"/>
    <w:rsid w:val="00285BC6"/>
    <w:rPr>
      <w:b/>
      <w:bCs/>
      <w:color w:val="FF0000"/>
    </w:rPr>
  </w:style>
  <w:style w:type="paragraph" w:customStyle="1" w:styleId="Film">
    <w:name w:val="Film"/>
    <w:basedOn w:val="Normal"/>
    <w:qFormat/>
    <w:rsid w:val="00285BC6"/>
    <w:rPr>
      <w:rFonts w:asciiTheme="majorBidi" w:hAnsiTheme="majorBidi"/>
      <w:color w:val="FF0000"/>
      <w:lang w:bidi="fa-IR"/>
    </w:rPr>
  </w:style>
  <w:style w:type="paragraph" w:customStyle="1" w:styleId="AAA-MatnAsli">
    <w:name w:val="AAA-Matn Asli"/>
    <w:basedOn w:val="Normal"/>
    <w:autoRedefine/>
    <w:qFormat/>
    <w:rsid w:val="00285BC6"/>
    <w:pPr>
      <w:ind w:left="144" w:right="144" w:firstLine="288"/>
    </w:pPr>
    <w:rPr>
      <w:lang w:bidi="fa-IR"/>
    </w:rPr>
  </w:style>
  <w:style w:type="paragraph" w:customStyle="1" w:styleId="AAE-Normal">
    <w:name w:val="AAE-Normal"/>
    <w:autoRedefine/>
    <w:qFormat/>
    <w:rsid w:val="00285BC6"/>
    <w:pPr>
      <w:spacing w:before="60" w:after="60" w:line="240" w:lineRule="auto"/>
      <w:ind w:left="144" w:right="144" w:firstLine="288"/>
      <w:jc w:val="both"/>
    </w:pPr>
    <w:rPr>
      <w:rFonts w:ascii="Times New Roman" w:hAnsi="Times New Roman" w:cs="B Nazanin"/>
      <w:sz w:val="24"/>
      <w:szCs w:val="26"/>
    </w:rPr>
  </w:style>
  <w:style w:type="paragraph" w:customStyle="1" w:styleId="AAG-Normal">
    <w:name w:val="AAG-Normal"/>
    <w:basedOn w:val="AAE-Normal"/>
    <w:autoRedefine/>
    <w:qFormat/>
    <w:rsid w:val="00285BC6"/>
  </w:style>
  <w:style w:type="paragraph" w:customStyle="1" w:styleId="AAF-Normal">
    <w:name w:val="AAF-Normal"/>
    <w:basedOn w:val="AAE-Normal"/>
    <w:autoRedefine/>
    <w:qFormat/>
    <w:rsid w:val="00285BC6"/>
    <w:pPr>
      <w:jc w:val="left"/>
    </w:pPr>
    <w:rPr>
      <w:szCs w:val="20"/>
      <w:lang w:bidi="fa-IR"/>
    </w:rPr>
  </w:style>
  <w:style w:type="paragraph" w:customStyle="1" w:styleId="AAS-Normal">
    <w:name w:val="AAS-Normal"/>
    <w:basedOn w:val="AAE-Normal"/>
    <w:autoRedefine/>
    <w:qFormat/>
    <w:rsid w:val="00285BC6"/>
  </w:style>
  <w:style w:type="paragraph" w:customStyle="1" w:styleId="AAAR-Normal">
    <w:name w:val="AAAR-Normal"/>
    <w:basedOn w:val="AAA-MatnAsli"/>
    <w:autoRedefine/>
    <w:qFormat/>
    <w:rsid w:val="00285BC6"/>
    <w:rPr>
      <w:rFonts w:cstheme="majorBidi"/>
      <w:sz w:val="22"/>
    </w:rPr>
  </w:style>
  <w:style w:type="paragraph" w:customStyle="1" w:styleId="AARU-Normal">
    <w:name w:val="AARU-Normal"/>
    <w:basedOn w:val="AAE-Normal"/>
    <w:qFormat/>
    <w:rsid w:val="00285BC6"/>
  </w:style>
  <w:style w:type="paragraph" w:customStyle="1" w:styleId="AAFA-Answer">
    <w:name w:val="AAFA-Answer"/>
    <w:basedOn w:val="AAA-MatnAsli"/>
    <w:qFormat/>
    <w:rsid w:val="00285BC6"/>
    <w:pPr>
      <w:bidi w:val="0"/>
    </w:pPr>
  </w:style>
  <w:style w:type="paragraph" w:customStyle="1" w:styleId="AAFA-Question">
    <w:name w:val="AAFA-Question"/>
    <w:basedOn w:val="AAFA-Answer"/>
    <w:qFormat/>
    <w:rsid w:val="00285BC6"/>
  </w:style>
  <w:style w:type="paragraph" w:customStyle="1" w:styleId="AAE-Answer">
    <w:name w:val="AAE-Answer"/>
    <w:basedOn w:val="AAFA-Question"/>
    <w:qFormat/>
    <w:rsid w:val="00285BC6"/>
  </w:style>
  <w:style w:type="paragraph" w:customStyle="1" w:styleId="AAE-Question">
    <w:name w:val="AAE-Question"/>
    <w:basedOn w:val="AAE-Answer"/>
    <w:qFormat/>
    <w:rsid w:val="00285BC6"/>
  </w:style>
  <w:style w:type="paragraph" w:customStyle="1" w:styleId="AAG-Question">
    <w:name w:val="AAG-Question"/>
    <w:basedOn w:val="AAE-Question"/>
    <w:qFormat/>
    <w:rsid w:val="00285BC6"/>
  </w:style>
  <w:style w:type="paragraph" w:customStyle="1" w:styleId="AAG-Answer">
    <w:name w:val="AAG-Answer"/>
    <w:basedOn w:val="AAE-Question"/>
    <w:qFormat/>
    <w:rsid w:val="00285BC6"/>
  </w:style>
  <w:style w:type="paragraph" w:customStyle="1" w:styleId="AAS-Question">
    <w:name w:val="AAS-Question"/>
    <w:basedOn w:val="AAE-Question"/>
    <w:qFormat/>
    <w:rsid w:val="00285BC6"/>
  </w:style>
  <w:style w:type="paragraph" w:customStyle="1" w:styleId="AAS-Answer">
    <w:name w:val="AAS-Answer"/>
    <w:basedOn w:val="AAE-Question"/>
    <w:qFormat/>
    <w:rsid w:val="00285BC6"/>
  </w:style>
  <w:style w:type="paragraph" w:customStyle="1" w:styleId="AAF-Question">
    <w:name w:val="AAF-Question"/>
    <w:basedOn w:val="AAE-Question"/>
    <w:qFormat/>
    <w:rsid w:val="00285BC6"/>
  </w:style>
  <w:style w:type="paragraph" w:customStyle="1" w:styleId="AAF-Answer">
    <w:name w:val="AAF-Answer"/>
    <w:basedOn w:val="AAE-Question"/>
    <w:qFormat/>
    <w:rsid w:val="00285BC6"/>
  </w:style>
  <w:style w:type="paragraph" w:customStyle="1" w:styleId="AARU-Question">
    <w:name w:val="AARU-Question"/>
    <w:basedOn w:val="AAE-Question"/>
    <w:qFormat/>
    <w:rsid w:val="00285BC6"/>
  </w:style>
  <w:style w:type="paragraph" w:customStyle="1" w:styleId="AARU-Answer">
    <w:name w:val="AARU-Answer"/>
    <w:basedOn w:val="AAE-Question"/>
    <w:qFormat/>
    <w:rsid w:val="00285BC6"/>
  </w:style>
  <w:style w:type="paragraph" w:customStyle="1" w:styleId="AAAR-Question">
    <w:name w:val="AAAR-Question"/>
    <w:basedOn w:val="AAAR-Normal"/>
    <w:qFormat/>
    <w:rsid w:val="00285BC6"/>
    <w:pPr>
      <w:bidi w:val="0"/>
    </w:pPr>
  </w:style>
  <w:style w:type="paragraph" w:customStyle="1" w:styleId="AAAR-Answer">
    <w:name w:val="AAAR-Answer"/>
    <w:basedOn w:val="AAAR-Normal"/>
    <w:qFormat/>
    <w:rsid w:val="00285BC6"/>
    <w:pPr>
      <w:bidi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3620">
      <w:bodyDiv w:val="1"/>
      <w:marLeft w:val="0"/>
      <w:marRight w:val="0"/>
      <w:marTop w:val="0"/>
      <w:marBottom w:val="0"/>
      <w:divBdr>
        <w:top w:val="none" w:sz="0" w:space="0" w:color="auto"/>
        <w:left w:val="none" w:sz="0" w:space="0" w:color="auto"/>
        <w:bottom w:val="none" w:sz="0" w:space="0" w:color="auto"/>
        <w:right w:val="none" w:sz="0" w:space="0" w:color="auto"/>
      </w:divBdr>
    </w:div>
    <w:div w:id="297536199">
      <w:bodyDiv w:val="1"/>
      <w:marLeft w:val="0"/>
      <w:marRight w:val="0"/>
      <w:marTop w:val="0"/>
      <w:marBottom w:val="0"/>
      <w:divBdr>
        <w:top w:val="none" w:sz="0" w:space="0" w:color="auto"/>
        <w:left w:val="none" w:sz="0" w:space="0" w:color="auto"/>
        <w:bottom w:val="none" w:sz="0" w:space="0" w:color="auto"/>
        <w:right w:val="none" w:sz="0" w:space="0" w:color="auto"/>
      </w:divBdr>
    </w:div>
    <w:div w:id="558900114">
      <w:bodyDiv w:val="1"/>
      <w:marLeft w:val="0"/>
      <w:marRight w:val="0"/>
      <w:marTop w:val="0"/>
      <w:marBottom w:val="0"/>
      <w:divBdr>
        <w:top w:val="none" w:sz="0" w:space="0" w:color="auto"/>
        <w:left w:val="none" w:sz="0" w:space="0" w:color="auto"/>
        <w:bottom w:val="none" w:sz="0" w:space="0" w:color="auto"/>
        <w:right w:val="none" w:sz="0" w:space="0" w:color="auto"/>
      </w:divBdr>
    </w:div>
    <w:div w:id="575943046">
      <w:bodyDiv w:val="1"/>
      <w:marLeft w:val="0"/>
      <w:marRight w:val="0"/>
      <w:marTop w:val="0"/>
      <w:marBottom w:val="0"/>
      <w:divBdr>
        <w:top w:val="none" w:sz="0" w:space="0" w:color="auto"/>
        <w:left w:val="none" w:sz="0" w:space="0" w:color="auto"/>
        <w:bottom w:val="none" w:sz="0" w:space="0" w:color="auto"/>
        <w:right w:val="none" w:sz="0" w:space="0" w:color="auto"/>
      </w:divBdr>
    </w:div>
    <w:div w:id="774208610">
      <w:bodyDiv w:val="1"/>
      <w:marLeft w:val="0"/>
      <w:marRight w:val="0"/>
      <w:marTop w:val="0"/>
      <w:marBottom w:val="0"/>
      <w:divBdr>
        <w:top w:val="none" w:sz="0" w:space="0" w:color="auto"/>
        <w:left w:val="none" w:sz="0" w:space="0" w:color="auto"/>
        <w:bottom w:val="none" w:sz="0" w:space="0" w:color="auto"/>
        <w:right w:val="none" w:sz="0" w:space="0" w:color="auto"/>
      </w:divBdr>
      <w:divsChild>
        <w:div w:id="1214735625">
          <w:marLeft w:val="0"/>
          <w:marRight w:val="547"/>
          <w:marTop w:val="0"/>
          <w:marBottom w:val="0"/>
          <w:divBdr>
            <w:top w:val="none" w:sz="0" w:space="0" w:color="auto"/>
            <w:left w:val="none" w:sz="0" w:space="0" w:color="auto"/>
            <w:bottom w:val="none" w:sz="0" w:space="0" w:color="auto"/>
            <w:right w:val="none" w:sz="0" w:space="0" w:color="auto"/>
          </w:divBdr>
        </w:div>
      </w:divsChild>
    </w:div>
    <w:div w:id="828785728">
      <w:bodyDiv w:val="1"/>
      <w:marLeft w:val="0"/>
      <w:marRight w:val="0"/>
      <w:marTop w:val="0"/>
      <w:marBottom w:val="0"/>
      <w:divBdr>
        <w:top w:val="none" w:sz="0" w:space="0" w:color="auto"/>
        <w:left w:val="none" w:sz="0" w:space="0" w:color="auto"/>
        <w:bottom w:val="none" w:sz="0" w:space="0" w:color="auto"/>
        <w:right w:val="none" w:sz="0" w:space="0" w:color="auto"/>
      </w:divBdr>
    </w:div>
    <w:div w:id="874581200">
      <w:bodyDiv w:val="1"/>
      <w:marLeft w:val="0"/>
      <w:marRight w:val="0"/>
      <w:marTop w:val="0"/>
      <w:marBottom w:val="0"/>
      <w:divBdr>
        <w:top w:val="none" w:sz="0" w:space="0" w:color="auto"/>
        <w:left w:val="none" w:sz="0" w:space="0" w:color="auto"/>
        <w:bottom w:val="none" w:sz="0" w:space="0" w:color="auto"/>
        <w:right w:val="none" w:sz="0" w:space="0" w:color="auto"/>
      </w:divBdr>
    </w:div>
    <w:div w:id="881943644">
      <w:bodyDiv w:val="1"/>
      <w:marLeft w:val="0"/>
      <w:marRight w:val="0"/>
      <w:marTop w:val="0"/>
      <w:marBottom w:val="0"/>
      <w:divBdr>
        <w:top w:val="none" w:sz="0" w:space="0" w:color="auto"/>
        <w:left w:val="none" w:sz="0" w:space="0" w:color="auto"/>
        <w:bottom w:val="none" w:sz="0" w:space="0" w:color="auto"/>
        <w:right w:val="none" w:sz="0" w:space="0" w:color="auto"/>
      </w:divBdr>
    </w:div>
    <w:div w:id="1003705413">
      <w:bodyDiv w:val="1"/>
      <w:marLeft w:val="0"/>
      <w:marRight w:val="0"/>
      <w:marTop w:val="0"/>
      <w:marBottom w:val="0"/>
      <w:divBdr>
        <w:top w:val="none" w:sz="0" w:space="0" w:color="auto"/>
        <w:left w:val="none" w:sz="0" w:space="0" w:color="auto"/>
        <w:bottom w:val="none" w:sz="0" w:space="0" w:color="auto"/>
        <w:right w:val="none" w:sz="0" w:space="0" w:color="auto"/>
      </w:divBdr>
    </w:div>
    <w:div w:id="1072778543">
      <w:bodyDiv w:val="1"/>
      <w:marLeft w:val="0"/>
      <w:marRight w:val="0"/>
      <w:marTop w:val="0"/>
      <w:marBottom w:val="0"/>
      <w:divBdr>
        <w:top w:val="none" w:sz="0" w:space="0" w:color="auto"/>
        <w:left w:val="none" w:sz="0" w:space="0" w:color="auto"/>
        <w:bottom w:val="none" w:sz="0" w:space="0" w:color="auto"/>
        <w:right w:val="none" w:sz="0" w:space="0" w:color="auto"/>
      </w:divBdr>
      <w:divsChild>
        <w:div w:id="1113742822">
          <w:marLeft w:val="0"/>
          <w:marRight w:val="0"/>
          <w:marTop w:val="0"/>
          <w:marBottom w:val="0"/>
          <w:divBdr>
            <w:top w:val="none" w:sz="0" w:space="0" w:color="auto"/>
            <w:left w:val="none" w:sz="0" w:space="0" w:color="auto"/>
            <w:bottom w:val="none" w:sz="0" w:space="0" w:color="auto"/>
            <w:right w:val="none" w:sz="0" w:space="0" w:color="auto"/>
          </w:divBdr>
        </w:div>
      </w:divsChild>
    </w:div>
    <w:div w:id="1081223427">
      <w:bodyDiv w:val="1"/>
      <w:marLeft w:val="0"/>
      <w:marRight w:val="0"/>
      <w:marTop w:val="0"/>
      <w:marBottom w:val="0"/>
      <w:divBdr>
        <w:top w:val="none" w:sz="0" w:space="0" w:color="auto"/>
        <w:left w:val="none" w:sz="0" w:space="0" w:color="auto"/>
        <w:bottom w:val="none" w:sz="0" w:space="0" w:color="auto"/>
        <w:right w:val="none" w:sz="0" w:space="0" w:color="auto"/>
      </w:divBdr>
    </w:div>
    <w:div w:id="1114328566">
      <w:bodyDiv w:val="1"/>
      <w:marLeft w:val="0"/>
      <w:marRight w:val="0"/>
      <w:marTop w:val="0"/>
      <w:marBottom w:val="0"/>
      <w:divBdr>
        <w:top w:val="none" w:sz="0" w:space="0" w:color="auto"/>
        <w:left w:val="none" w:sz="0" w:space="0" w:color="auto"/>
        <w:bottom w:val="none" w:sz="0" w:space="0" w:color="auto"/>
        <w:right w:val="none" w:sz="0" w:space="0" w:color="auto"/>
      </w:divBdr>
    </w:div>
    <w:div w:id="1130829181">
      <w:bodyDiv w:val="1"/>
      <w:marLeft w:val="0"/>
      <w:marRight w:val="0"/>
      <w:marTop w:val="0"/>
      <w:marBottom w:val="0"/>
      <w:divBdr>
        <w:top w:val="none" w:sz="0" w:space="0" w:color="auto"/>
        <w:left w:val="none" w:sz="0" w:space="0" w:color="auto"/>
        <w:bottom w:val="none" w:sz="0" w:space="0" w:color="auto"/>
        <w:right w:val="none" w:sz="0" w:space="0" w:color="auto"/>
      </w:divBdr>
      <w:divsChild>
        <w:div w:id="756098190">
          <w:marLeft w:val="0"/>
          <w:marRight w:val="0"/>
          <w:marTop w:val="0"/>
          <w:marBottom w:val="0"/>
          <w:divBdr>
            <w:top w:val="none" w:sz="0" w:space="0" w:color="auto"/>
            <w:left w:val="none" w:sz="0" w:space="0" w:color="auto"/>
            <w:bottom w:val="none" w:sz="0" w:space="0" w:color="auto"/>
            <w:right w:val="none" w:sz="0" w:space="0" w:color="auto"/>
          </w:divBdr>
        </w:div>
        <w:div w:id="802819472">
          <w:marLeft w:val="0"/>
          <w:marRight w:val="0"/>
          <w:marTop w:val="0"/>
          <w:marBottom w:val="0"/>
          <w:divBdr>
            <w:top w:val="none" w:sz="0" w:space="0" w:color="auto"/>
            <w:left w:val="none" w:sz="0" w:space="0" w:color="auto"/>
            <w:bottom w:val="none" w:sz="0" w:space="0" w:color="auto"/>
            <w:right w:val="none" w:sz="0" w:space="0" w:color="auto"/>
          </w:divBdr>
        </w:div>
        <w:div w:id="1368726064">
          <w:marLeft w:val="0"/>
          <w:marRight w:val="0"/>
          <w:marTop w:val="0"/>
          <w:marBottom w:val="0"/>
          <w:divBdr>
            <w:top w:val="none" w:sz="0" w:space="0" w:color="auto"/>
            <w:left w:val="none" w:sz="0" w:space="0" w:color="auto"/>
            <w:bottom w:val="none" w:sz="0" w:space="0" w:color="auto"/>
            <w:right w:val="none" w:sz="0" w:space="0" w:color="auto"/>
          </w:divBdr>
        </w:div>
        <w:div w:id="1549880411">
          <w:marLeft w:val="0"/>
          <w:marRight w:val="0"/>
          <w:marTop w:val="0"/>
          <w:marBottom w:val="0"/>
          <w:divBdr>
            <w:top w:val="none" w:sz="0" w:space="0" w:color="auto"/>
            <w:left w:val="none" w:sz="0" w:space="0" w:color="auto"/>
            <w:bottom w:val="none" w:sz="0" w:space="0" w:color="auto"/>
            <w:right w:val="none" w:sz="0" w:space="0" w:color="auto"/>
          </w:divBdr>
        </w:div>
        <w:div w:id="1572277605">
          <w:marLeft w:val="0"/>
          <w:marRight w:val="0"/>
          <w:marTop w:val="0"/>
          <w:marBottom w:val="0"/>
          <w:divBdr>
            <w:top w:val="none" w:sz="0" w:space="0" w:color="auto"/>
            <w:left w:val="none" w:sz="0" w:space="0" w:color="auto"/>
            <w:bottom w:val="none" w:sz="0" w:space="0" w:color="auto"/>
            <w:right w:val="none" w:sz="0" w:space="0" w:color="auto"/>
          </w:divBdr>
        </w:div>
      </w:divsChild>
    </w:div>
    <w:div w:id="1183518712">
      <w:bodyDiv w:val="1"/>
      <w:marLeft w:val="0"/>
      <w:marRight w:val="0"/>
      <w:marTop w:val="0"/>
      <w:marBottom w:val="0"/>
      <w:divBdr>
        <w:top w:val="none" w:sz="0" w:space="0" w:color="auto"/>
        <w:left w:val="none" w:sz="0" w:space="0" w:color="auto"/>
        <w:bottom w:val="none" w:sz="0" w:space="0" w:color="auto"/>
        <w:right w:val="none" w:sz="0" w:space="0" w:color="auto"/>
      </w:divBdr>
    </w:div>
    <w:div w:id="1230650944">
      <w:bodyDiv w:val="1"/>
      <w:marLeft w:val="0"/>
      <w:marRight w:val="0"/>
      <w:marTop w:val="0"/>
      <w:marBottom w:val="0"/>
      <w:divBdr>
        <w:top w:val="none" w:sz="0" w:space="0" w:color="auto"/>
        <w:left w:val="none" w:sz="0" w:space="0" w:color="auto"/>
        <w:bottom w:val="none" w:sz="0" w:space="0" w:color="auto"/>
        <w:right w:val="none" w:sz="0" w:space="0" w:color="auto"/>
      </w:divBdr>
    </w:div>
    <w:div w:id="1238131496">
      <w:bodyDiv w:val="1"/>
      <w:marLeft w:val="0"/>
      <w:marRight w:val="0"/>
      <w:marTop w:val="0"/>
      <w:marBottom w:val="0"/>
      <w:divBdr>
        <w:top w:val="none" w:sz="0" w:space="0" w:color="auto"/>
        <w:left w:val="none" w:sz="0" w:space="0" w:color="auto"/>
        <w:bottom w:val="none" w:sz="0" w:space="0" w:color="auto"/>
        <w:right w:val="none" w:sz="0" w:space="0" w:color="auto"/>
      </w:divBdr>
    </w:div>
    <w:div w:id="1321736672">
      <w:bodyDiv w:val="1"/>
      <w:marLeft w:val="0"/>
      <w:marRight w:val="0"/>
      <w:marTop w:val="0"/>
      <w:marBottom w:val="0"/>
      <w:divBdr>
        <w:top w:val="none" w:sz="0" w:space="0" w:color="auto"/>
        <w:left w:val="none" w:sz="0" w:space="0" w:color="auto"/>
        <w:bottom w:val="none" w:sz="0" w:space="0" w:color="auto"/>
        <w:right w:val="none" w:sz="0" w:space="0" w:color="auto"/>
      </w:divBdr>
      <w:divsChild>
        <w:div w:id="686836296">
          <w:marLeft w:val="0"/>
          <w:marRight w:val="547"/>
          <w:marTop w:val="0"/>
          <w:marBottom w:val="0"/>
          <w:divBdr>
            <w:top w:val="none" w:sz="0" w:space="0" w:color="auto"/>
            <w:left w:val="none" w:sz="0" w:space="0" w:color="auto"/>
            <w:bottom w:val="none" w:sz="0" w:space="0" w:color="auto"/>
            <w:right w:val="none" w:sz="0" w:space="0" w:color="auto"/>
          </w:divBdr>
        </w:div>
      </w:divsChild>
    </w:div>
    <w:div w:id="1413550416">
      <w:bodyDiv w:val="1"/>
      <w:marLeft w:val="0"/>
      <w:marRight w:val="0"/>
      <w:marTop w:val="0"/>
      <w:marBottom w:val="0"/>
      <w:divBdr>
        <w:top w:val="none" w:sz="0" w:space="0" w:color="auto"/>
        <w:left w:val="none" w:sz="0" w:space="0" w:color="auto"/>
        <w:bottom w:val="none" w:sz="0" w:space="0" w:color="auto"/>
        <w:right w:val="none" w:sz="0" w:space="0" w:color="auto"/>
      </w:divBdr>
      <w:divsChild>
        <w:div w:id="1466118506">
          <w:marLeft w:val="0"/>
          <w:marRight w:val="547"/>
          <w:marTop w:val="0"/>
          <w:marBottom w:val="0"/>
          <w:divBdr>
            <w:top w:val="none" w:sz="0" w:space="0" w:color="auto"/>
            <w:left w:val="none" w:sz="0" w:space="0" w:color="auto"/>
            <w:bottom w:val="none" w:sz="0" w:space="0" w:color="auto"/>
            <w:right w:val="none" w:sz="0" w:space="0" w:color="auto"/>
          </w:divBdr>
        </w:div>
      </w:divsChild>
    </w:div>
    <w:div w:id="1418214686">
      <w:bodyDiv w:val="1"/>
      <w:marLeft w:val="0"/>
      <w:marRight w:val="0"/>
      <w:marTop w:val="0"/>
      <w:marBottom w:val="0"/>
      <w:divBdr>
        <w:top w:val="none" w:sz="0" w:space="0" w:color="auto"/>
        <w:left w:val="none" w:sz="0" w:space="0" w:color="auto"/>
        <w:bottom w:val="none" w:sz="0" w:space="0" w:color="auto"/>
        <w:right w:val="none" w:sz="0" w:space="0" w:color="auto"/>
      </w:divBdr>
    </w:div>
    <w:div w:id="1819808628">
      <w:bodyDiv w:val="1"/>
      <w:marLeft w:val="0"/>
      <w:marRight w:val="0"/>
      <w:marTop w:val="0"/>
      <w:marBottom w:val="0"/>
      <w:divBdr>
        <w:top w:val="none" w:sz="0" w:space="0" w:color="auto"/>
        <w:left w:val="none" w:sz="0" w:space="0" w:color="auto"/>
        <w:bottom w:val="none" w:sz="0" w:space="0" w:color="auto"/>
        <w:right w:val="none" w:sz="0" w:space="0" w:color="auto"/>
      </w:divBdr>
    </w:div>
    <w:div w:id="182658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AA78C-6EE1-4DEB-9814-8E667AF91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2669</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AMT REFERENCE MANUAL</vt:lpstr>
    </vt:vector>
  </TitlesOfParts>
  <Company/>
  <LinksUpToDate>false</LinksUpToDate>
  <CharactersWithSpaces>17853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AMT REFERENCE MANUAL</dc:title>
  <dc:subject/>
  <dc:creator>JavadGhyasvand</dc:creator>
  <cp:keywords/>
  <dc:description/>
  <cp:lastModifiedBy>javad ghyasvand</cp:lastModifiedBy>
  <cp:revision>4</cp:revision>
  <cp:lastPrinted>2018-04-10T16:14:00Z</cp:lastPrinted>
  <dcterms:created xsi:type="dcterms:W3CDTF">2023-09-04T11:27:00Z</dcterms:created>
  <dcterms:modified xsi:type="dcterms:W3CDTF">2023-09-20T11:15:00Z</dcterms:modified>
</cp:coreProperties>
</file>